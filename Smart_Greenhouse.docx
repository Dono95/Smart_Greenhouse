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A6270" w14:textId="77777777" w:rsidR="005B3470" w:rsidRPr="00873B7B" w:rsidRDefault="005B3470" w:rsidP="009B3DA8">
      <w:pPr>
        <w:pStyle w:val="ZPTitulkahlavn"/>
        <w:rPr>
          <w:b/>
          <w:sz w:val="34"/>
          <w:lang w:val="sk-SK" w:eastAsia="en-US"/>
        </w:rPr>
      </w:pPr>
      <w:r w:rsidRPr="00873B7B">
        <w:rPr>
          <w:rFonts w:asciiTheme="majorHAnsi" w:hAnsiTheme="majorHAnsi"/>
          <w:noProof/>
          <w:sz w:val="32"/>
          <w:lang w:val="sk-SK" w:eastAsia="sk-SK"/>
        </w:rPr>
        <w:drawing>
          <wp:inline distT="0" distB="0" distL="0" distR="0" wp14:anchorId="061E1A10" wp14:editId="4BDA8D89">
            <wp:extent cx="4381500" cy="1590675"/>
            <wp:effectExtent l="0" t="0" r="0" b="9525"/>
            <wp:docPr id="3" name="Obrázok 3" descr="ZU_H_S_sk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U_H_S_sk_c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1590675"/>
                    </a:xfrm>
                    <a:prstGeom prst="rect">
                      <a:avLst/>
                    </a:prstGeom>
                    <a:noFill/>
                    <a:ln>
                      <a:noFill/>
                    </a:ln>
                  </pic:spPr>
                </pic:pic>
              </a:graphicData>
            </a:graphic>
          </wp:inline>
        </w:drawing>
      </w:r>
    </w:p>
    <w:sdt>
      <w:sdtPr>
        <w:rPr>
          <w:lang w:val="sk-SK"/>
        </w:rPr>
        <w:alias w:val="Fakulta/ústav"/>
        <w:tag w:val="Fakulta/ústav"/>
        <w:id w:val="-577372689"/>
        <w:placeholder>
          <w:docPart w:val="B84A18E483DD43E7A6EC334C99FEB627"/>
        </w:placeholder>
        <w:comboBox>
          <w:listItem w:displayText="[zvoľte fakultu]" w:value=""/>
          <w:listItem w:displayText="Fakulta prevádzky a ekonomiky dopravy a spojov" w:value="Fakulta prevádzky a ekonomiky dopravy a spojov"/>
          <w:listItem w:displayText="Strojnícka fakulta" w:value="Strojnícka fakulta"/>
          <w:listItem w:displayText="Fakulta elektrotechniky a informačných technológií" w:value="Fakulta elektrotechniky a informačných technológií"/>
          <w:listItem w:displayText="Stavebná fakulta" w:value="Stavebná fakulta"/>
          <w:listItem w:displayText="Fakulta bezpečnostného inžinierstva" w:value="Fakulta bezpečnostného inžinierstva"/>
          <w:listItem w:displayText="Fakulta riadenia a informatiky" w:value="Fakulta riadenia a informatiky"/>
          <w:listItem w:displayText="Fakulta humanitných vied" w:value="Fakulta humanitných vied"/>
          <w:listItem w:displayText="Výskumný ústav vysokohorskej biológie" w:value="Výskumný ústav vysokohorskej biológie"/>
          <w:listItem w:displayText="Ústav znaleckého výskumu a vzdelávania" w:value="Ústav znaleckého výskumu a vzdelávania"/>
        </w:comboBox>
      </w:sdtPr>
      <w:sdtContent>
        <w:p w14:paraId="5A8F22E6" w14:textId="4D8AE8E5" w:rsidR="002D0920" w:rsidRPr="00873B7B" w:rsidRDefault="004E1CCF" w:rsidP="002D0920">
          <w:pPr>
            <w:pStyle w:val="ZPTitulkahlavn"/>
            <w:rPr>
              <w:rFonts w:cs="Times New Roman"/>
              <w:bCs w:val="0"/>
              <w:sz w:val="22"/>
              <w:szCs w:val="24"/>
              <w:lang w:val="sk-SK" w:eastAsia="sk-SK"/>
            </w:rPr>
          </w:pPr>
          <w:r w:rsidRPr="00873B7B">
            <w:rPr>
              <w:lang w:val="sk-SK"/>
            </w:rPr>
            <w:t>Fakulta riadenia a informatiky</w:t>
          </w:r>
        </w:p>
      </w:sdtContent>
    </w:sdt>
    <w:p w14:paraId="403AC4F2" w14:textId="77777777" w:rsidR="005B3470" w:rsidRPr="00873B7B" w:rsidRDefault="005B3470" w:rsidP="005B3470">
      <w:pPr>
        <w:pStyle w:val="Nzovfakulty"/>
      </w:pPr>
    </w:p>
    <w:p w14:paraId="5194BCE4" w14:textId="38089921" w:rsidR="002A1B47" w:rsidRPr="00873B7B" w:rsidRDefault="002A1B47" w:rsidP="00803D62">
      <w:pPr>
        <w:pStyle w:val="Nzovfakulty"/>
      </w:pPr>
      <w:r w:rsidRPr="00873B7B">
        <w:br/>
      </w:r>
      <w:r w:rsidR="00803D62" w:rsidRPr="00873B7B">
        <w:t xml:space="preserve">Inteligentný </w:t>
      </w:r>
      <w:r w:rsidR="006D259B" w:rsidRPr="00873B7B">
        <w:t>skleník</w:t>
      </w:r>
    </w:p>
    <w:p w14:paraId="521F51B7" w14:textId="77777777" w:rsidR="002A1B47" w:rsidRPr="00873B7B" w:rsidRDefault="002A1B47" w:rsidP="002A1B47">
      <w:pPr>
        <w:pStyle w:val="Titlistpodnzov"/>
        <w:spacing w:before="360"/>
        <w:rPr>
          <w:rFonts w:cs="Arial"/>
          <w:szCs w:val="28"/>
        </w:rPr>
      </w:pPr>
    </w:p>
    <w:sdt>
      <w:sdtPr>
        <w:rPr>
          <w:lang w:val="sk-SK"/>
        </w:rPr>
        <w:alias w:val="Druh práce"/>
        <w:tag w:val="Druh práce"/>
        <w:id w:val="1478802404"/>
        <w:placeholder>
          <w:docPart w:val="0BFBFE56FFFB4239B740E3D2F112B3DF"/>
        </w:placeholder>
        <w:comboBox>
          <w:listItem w:displayText="[Zvolte druh závěrečné práce]" w:value=""/>
          <w:listItem w:displayText="Bakalárska práca" w:value="Bakalárska práca"/>
          <w:listItem w:displayText="Diplomová práca" w:value="Diplomová práca"/>
          <w:listItem w:displayText="Dizertačná práca" w:value="Dizertačná práca"/>
        </w:comboBox>
      </w:sdtPr>
      <w:sdtContent>
        <w:p w14:paraId="168EBFFC" w14:textId="032A08BD" w:rsidR="002D0920" w:rsidRPr="00873B7B" w:rsidRDefault="004E1CCF" w:rsidP="002D0920">
          <w:pPr>
            <w:pStyle w:val="ZPTitulkahlavn"/>
            <w:rPr>
              <w:lang w:val="sk-SK"/>
            </w:rPr>
          </w:pPr>
          <w:r w:rsidRPr="00873B7B">
            <w:rPr>
              <w:lang w:val="sk-SK"/>
            </w:rPr>
            <w:t>Diplomová práca</w:t>
          </w:r>
        </w:p>
      </w:sdtContent>
    </w:sdt>
    <w:p w14:paraId="7D67EC9A" w14:textId="77777777" w:rsidR="009B3DA8" w:rsidRPr="00873B7B" w:rsidRDefault="009B3DA8" w:rsidP="009B3DA8">
      <w:pPr>
        <w:pStyle w:val="ZPTitulkahlavn"/>
        <w:rPr>
          <w:rFonts w:cs="Times New Roman"/>
          <w:bCs w:val="0"/>
          <w:color w:val="7F7F7F" w:themeColor="text1" w:themeTint="80"/>
          <w:sz w:val="22"/>
          <w:szCs w:val="24"/>
          <w:lang w:val="sk-SK" w:eastAsia="sk-SK"/>
        </w:rPr>
      </w:pPr>
    </w:p>
    <w:p w14:paraId="16ECC9C8" w14:textId="5F577FE3" w:rsidR="003F43B2" w:rsidRPr="00873B7B" w:rsidRDefault="009B3DA8" w:rsidP="009B3DA8">
      <w:pPr>
        <w:pStyle w:val="Titlistmeno1"/>
      </w:pPr>
      <w:r w:rsidRPr="00873B7B">
        <w:t xml:space="preserve"> </w:t>
      </w:r>
      <w:r w:rsidR="00E6530A" w:rsidRPr="00873B7B">
        <w:t>B</w:t>
      </w:r>
      <w:r w:rsidR="004E1CCF" w:rsidRPr="00873B7B">
        <w:t>c</w:t>
      </w:r>
      <w:r w:rsidR="001B5A14" w:rsidRPr="00873B7B">
        <w:t>.</w:t>
      </w:r>
      <w:r w:rsidR="003F43B2" w:rsidRPr="00873B7B">
        <w:t xml:space="preserve"> </w:t>
      </w:r>
      <w:r w:rsidR="00E6530A" w:rsidRPr="00873B7B">
        <w:t>Dominik Regec</w:t>
      </w:r>
    </w:p>
    <w:p w14:paraId="1505BE9F" w14:textId="07101504" w:rsidR="0036434D" w:rsidRPr="00873B7B" w:rsidRDefault="0036434D" w:rsidP="007136A8">
      <w:pPr>
        <w:pStyle w:val="Titlistudaje1r"/>
      </w:pPr>
      <w:r w:rsidRPr="00873B7B">
        <w:t xml:space="preserve">Študijný program: </w:t>
      </w:r>
      <w:r w:rsidR="006B1F9C" w:rsidRPr="00873B7B">
        <w:t xml:space="preserve">Počítačové </w:t>
      </w:r>
      <w:r w:rsidR="00CF266C" w:rsidRPr="00873B7B">
        <w:t>inžinierstvo</w:t>
      </w:r>
    </w:p>
    <w:p w14:paraId="186E9FBF" w14:textId="1B718242" w:rsidR="00D06527" w:rsidRPr="00873B7B" w:rsidRDefault="00D06527" w:rsidP="007136A8">
      <w:pPr>
        <w:pStyle w:val="Titlistudaje"/>
      </w:pPr>
      <w:r w:rsidRPr="00873B7B">
        <w:t xml:space="preserve">Študijný odbor: </w:t>
      </w:r>
      <w:sdt>
        <w:sdtPr>
          <w:rPr>
            <w:rFonts w:cs="Arial"/>
          </w:rPr>
          <w:alias w:val="Odbor"/>
          <w:tag w:val="Odbor"/>
          <w:id w:val="1895538684"/>
          <w:placeholder>
            <w:docPart w:val="FFB5E6687F9F485A99EB2526AB6F2E33"/>
          </w:placeholder>
          <w:comboBox>
            <w:listItem w:displayText="[vyberte názov odboru]" w:value="[vyberte názov odboru]"/>
            <w:listItem w:displayText="Doprava" w:value="Doprava"/>
            <w:listItem w:displayText="Ekonómia a manažment" w:value="Ekonómia a manažment"/>
            <w:listItem w:displayText="Strojárstvo" w:value="Strojárstvo"/>
            <w:listItem w:displayText="Elektrotechnika" w:value="Elektrotechnika"/>
            <w:listItem w:displayText="Informatika" w:value="Informatika"/>
            <w:listItem w:displayText="Kybernetika" w:value="Kybernetika"/>
            <w:listItem w:displayText="Geodézia a kartografia" w:value="Geodézia a kartografia"/>
            <w:listItem w:displayText="Stavebníctvo" w:value="Stavebníctvo"/>
            <w:listItem w:displayText="Bezpečnostné vedy" w:value="Bezpečnostné vedy"/>
            <w:listItem w:displayText="Učiteľstvo a pedagogické vedy" w:value="Učiteľstvo a pedagogické vedy"/>
            <w:listItem w:displayText="Mediálne a komunikačné štúdia" w:value="Mediálne a komunikačné štúdia"/>
            <w:listItem w:displayText="Ekologické a environmentálne vedy" w:value="Ekologické a environmentálne vedy"/>
          </w:comboBox>
        </w:sdtPr>
        <w:sdtContent>
          <w:r w:rsidR="001B5A14" w:rsidRPr="00873B7B">
            <w:rPr>
              <w:rFonts w:cs="Arial"/>
            </w:rPr>
            <w:t>Informatika</w:t>
          </w:r>
        </w:sdtContent>
      </w:sdt>
    </w:p>
    <w:p w14:paraId="66F32EE3" w14:textId="77777777" w:rsidR="00F27607" w:rsidRPr="00873B7B" w:rsidRDefault="00764063" w:rsidP="007136A8">
      <w:pPr>
        <w:pStyle w:val="Titlistudaje"/>
      </w:pPr>
      <w:r w:rsidRPr="00873B7B">
        <w:t>Školiace pracovisko:</w:t>
      </w:r>
      <w:r w:rsidR="008B5058" w:rsidRPr="00873B7B">
        <w:t xml:space="preserve"> </w:t>
      </w:r>
      <w:r w:rsidR="0036434D" w:rsidRPr="00873B7B">
        <w:t xml:space="preserve">Žilinská univerzita v Žiline, </w:t>
      </w:r>
    </w:p>
    <w:p w14:paraId="229607E1" w14:textId="109DA814" w:rsidR="00D06527" w:rsidRPr="00873B7B" w:rsidRDefault="00D06527" w:rsidP="00265D7D">
      <w:pPr>
        <w:pStyle w:val="Titlistudaje"/>
      </w:pPr>
      <w:r w:rsidRPr="00873B7B">
        <w:t xml:space="preserve">Vedúci </w:t>
      </w:r>
      <w:sdt>
        <w:sdtPr>
          <w:alias w:val="Druh práce"/>
          <w:tag w:val="Druh práce"/>
          <w:id w:val="-935899816"/>
          <w:placeholder>
            <w:docPart w:val="7298F14356684F3E816E2BE9C21CEDF3"/>
          </w:placeholder>
          <w:comboBox>
            <w:listItem w:displayText="[Vyberte druh práce]" w:value=""/>
            <w:listItem w:displayText="bakalárskej práce" w:value="bakalárskej práce"/>
            <w:listItem w:displayText="diplomovej práce" w:value="diplomovej práce"/>
            <w:listItem w:displayText="dizertačnej práce" w:value="dizertačnej práce"/>
          </w:comboBox>
        </w:sdtPr>
        <w:sdtContent>
          <w:r w:rsidR="00CF266C" w:rsidRPr="00873B7B">
            <w:t>diplomovej práce</w:t>
          </w:r>
        </w:sdtContent>
      </w:sdt>
      <w:r w:rsidRPr="00873B7B">
        <w:t xml:space="preserve">: </w:t>
      </w:r>
      <w:r w:rsidR="001E4ECA" w:rsidRPr="00873B7B">
        <w:t>Ing. Peter Šarafín, PhD.</w:t>
      </w:r>
    </w:p>
    <w:p w14:paraId="028E105F" w14:textId="390E48BC" w:rsidR="005B3470" w:rsidRPr="00873B7B" w:rsidRDefault="00490975" w:rsidP="0027727F">
      <w:pPr>
        <w:pStyle w:val="Titlistudaje"/>
        <w:jc w:val="left"/>
      </w:pPr>
      <w:r w:rsidRPr="00873B7B">
        <w:t xml:space="preserve">Žilina </w:t>
      </w:r>
      <w:r w:rsidR="008B5058" w:rsidRPr="00873B7B">
        <w:t>202</w:t>
      </w:r>
      <w:r w:rsidR="00265D7D" w:rsidRPr="00873B7B">
        <w:t>3</w:t>
      </w:r>
      <w:r w:rsidR="005B3470" w:rsidRPr="00873B7B">
        <w:br w:type="page"/>
      </w:r>
    </w:p>
    <w:p w14:paraId="7B3B84CA" w14:textId="6131F856" w:rsidR="00D06527" w:rsidRPr="00DC4E12" w:rsidRDefault="0080457A" w:rsidP="0080457A">
      <w:pPr>
        <w:pStyle w:val="Titlistudaje"/>
        <w:jc w:val="left"/>
        <w:rPr>
          <w:rFonts w:cs="Arial"/>
          <w:color w:val="808080"/>
          <w:sz w:val="40"/>
          <w:szCs w:val="40"/>
        </w:rPr>
      </w:pPr>
      <w:r>
        <w:rPr>
          <w:noProof/>
        </w:rPr>
        <w:lastRenderedPageBreak/>
        <w:drawing>
          <wp:anchor distT="0" distB="0" distL="114300" distR="114300" simplePos="0" relativeHeight="251685888" behindDoc="0" locked="0" layoutInCell="1" allowOverlap="1" wp14:anchorId="4FA50403" wp14:editId="2956B339">
            <wp:simplePos x="0" y="0"/>
            <wp:positionH relativeFrom="margin">
              <wp:align>center</wp:align>
            </wp:positionH>
            <wp:positionV relativeFrom="paragraph">
              <wp:posOffset>138</wp:posOffset>
            </wp:positionV>
            <wp:extent cx="5744845" cy="8627110"/>
            <wp:effectExtent l="0" t="0" r="8255" b="2540"/>
            <wp:wrapTopAndBottom/>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4845" cy="862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22B20" w14:textId="77777777" w:rsidR="00D06527" w:rsidRPr="00873B7B" w:rsidRDefault="00D06527" w:rsidP="00833A1C">
      <w:pPr>
        <w:rPr>
          <w:sz w:val="40"/>
          <w:szCs w:val="40"/>
        </w:rPr>
        <w:sectPr w:rsidR="00D06527" w:rsidRPr="00873B7B" w:rsidSect="00490975">
          <w:headerReference w:type="default" r:id="rId13"/>
          <w:footerReference w:type="default" r:id="rId14"/>
          <w:headerReference w:type="first" r:id="rId15"/>
          <w:pgSz w:w="11906" w:h="16838" w:code="9"/>
          <w:pgMar w:top="1701" w:right="1418" w:bottom="1418" w:left="1418" w:header="709" w:footer="709" w:gutter="567"/>
          <w:pgNumType w:fmt="upperRoman" w:start="1"/>
          <w:cols w:space="708"/>
          <w:docGrid w:linePitch="360"/>
        </w:sectPr>
      </w:pPr>
    </w:p>
    <w:p w14:paraId="0308EE8B" w14:textId="77777777" w:rsidR="002F49D9" w:rsidRPr="00873B7B" w:rsidRDefault="005B3470" w:rsidP="00833A1C">
      <w:pPr>
        <w:pStyle w:val="Titulnstranynadpisy"/>
        <w:spacing w:before="9840"/>
      </w:pPr>
      <w:r w:rsidRPr="00873B7B">
        <w:rPr>
          <w:szCs w:val="34"/>
        </w:rPr>
        <w:lastRenderedPageBreak/>
        <w:t>Čestné vyhlásenie</w:t>
      </w:r>
    </w:p>
    <w:p w14:paraId="08B3F55C" w14:textId="120A873F" w:rsidR="002F49D9" w:rsidRPr="00873B7B" w:rsidRDefault="002F49D9" w:rsidP="002F49D9">
      <w:r w:rsidRPr="00873B7B">
        <w:t xml:space="preserve">Vyhlasujem, že som zadanú </w:t>
      </w:r>
      <w:sdt>
        <w:sdtPr>
          <w:alias w:val="Druh práce"/>
          <w:tag w:val="Druh práce"/>
          <w:id w:val="-384169533"/>
          <w:placeholder>
            <w:docPart w:val="012B6A23CB0F4A429C4B98841CEEA813"/>
          </w:placeholder>
          <w:comboBox>
            <w:listItem w:displayText="[Vyberte druh práce]" w:value=""/>
            <w:listItem w:displayText="bakalársku prácu" w:value="bakalársku prácu"/>
            <w:listItem w:displayText="diplomovú prácu" w:value="diplomovú prácu"/>
            <w:listItem w:displayText="dizertačnú prácu" w:value="dizertačnú prácu"/>
          </w:comboBox>
        </w:sdtPr>
        <w:sdtContent>
          <w:r w:rsidR="006D259B" w:rsidRPr="00873B7B">
            <w:t>diplomovú prácu</w:t>
          </w:r>
        </w:sdtContent>
      </w:sdt>
      <w:r w:rsidR="007F363A" w:rsidRPr="00873B7B">
        <w:t xml:space="preserve"> </w:t>
      </w:r>
      <w:r w:rsidRPr="00873B7B">
        <w:t>vypracoval samostatne, pod odborným vedením vedúceho práce</w:t>
      </w:r>
      <w:r w:rsidR="00EA345D" w:rsidRPr="00873B7B">
        <w:t>/školiteľa</w:t>
      </w:r>
      <w:r w:rsidRPr="00873B7B">
        <w:t xml:space="preserve"> a používal som len literatúru uvedenú v práci.</w:t>
      </w:r>
    </w:p>
    <w:p w14:paraId="7AD87A00" w14:textId="77777777" w:rsidR="002F49D9" w:rsidRPr="00873B7B" w:rsidRDefault="002F49D9" w:rsidP="002F49D9"/>
    <w:p w14:paraId="5DCD4FF2" w14:textId="44137886" w:rsidR="002F49D9" w:rsidRPr="00873B7B" w:rsidRDefault="002F49D9" w:rsidP="002F49D9">
      <w:pPr>
        <w:spacing w:before="0"/>
      </w:pPr>
      <w:r w:rsidRPr="00873B7B">
        <w:t xml:space="preserve">Žilina </w:t>
      </w:r>
      <w:sdt>
        <w:sdtPr>
          <w:alias w:val="[Zvolte dátum]"/>
          <w:tag w:val="[Zvolte dátum]"/>
          <w:id w:val="-203101997"/>
          <w:placeholder>
            <w:docPart w:val="5D442591339344B88B1E8C09CD8A3C42"/>
          </w:placeholder>
          <w:date w:fullDate="2023-04-03T00:00:00Z">
            <w:dateFormat w:val="d. MMMM yyyy"/>
            <w:lid w:val="sk-SK"/>
            <w:storeMappedDataAs w:val="dateTime"/>
            <w:calendar w:val="gregorian"/>
          </w:date>
        </w:sdtPr>
        <w:sdtContent>
          <w:r w:rsidR="00A113EA">
            <w:t>3. apríla 2023</w:t>
          </w:r>
        </w:sdtContent>
      </w:sdt>
      <w:r w:rsidRPr="00873B7B">
        <w:t xml:space="preserve"> </w:t>
      </w:r>
    </w:p>
    <w:p w14:paraId="2880CE82" w14:textId="77777777" w:rsidR="002F49D9" w:rsidRPr="00873B7B" w:rsidRDefault="002F49D9" w:rsidP="002F49D9">
      <w:pPr>
        <w:tabs>
          <w:tab w:val="left" w:pos="4536"/>
          <w:tab w:val="right" w:leader="underscore" w:pos="9072"/>
        </w:tabs>
        <w:spacing w:before="0"/>
      </w:pPr>
      <w:r w:rsidRPr="00873B7B">
        <w:tab/>
      </w:r>
    </w:p>
    <w:p w14:paraId="707F11AA" w14:textId="77777777" w:rsidR="002F49D9" w:rsidRPr="00873B7B" w:rsidRDefault="002F49D9" w:rsidP="002F49D9">
      <w:pPr>
        <w:tabs>
          <w:tab w:val="center" w:pos="6521"/>
        </w:tabs>
        <w:spacing w:before="0"/>
      </w:pPr>
      <w:r w:rsidRPr="00873B7B">
        <w:tab/>
        <w:t>podpis</w:t>
      </w:r>
    </w:p>
    <w:p w14:paraId="7E160901" w14:textId="258D043E" w:rsidR="001E1BE0" w:rsidRPr="00873B7B" w:rsidRDefault="00833A1C" w:rsidP="00833A1C">
      <w:pPr>
        <w:spacing w:before="0"/>
        <w:jc w:val="left"/>
      </w:pPr>
      <w:r>
        <w:br w:type="page"/>
      </w:r>
    </w:p>
    <w:p w14:paraId="4F460610" w14:textId="77777777" w:rsidR="001E1BE0" w:rsidRPr="00873B7B" w:rsidRDefault="001E1BE0" w:rsidP="001E1BE0">
      <w:pPr>
        <w:pStyle w:val="Nzovnecislovany"/>
      </w:pPr>
    </w:p>
    <w:p w14:paraId="5C43DEF4" w14:textId="77777777" w:rsidR="001E1BE0" w:rsidRPr="00873B7B" w:rsidRDefault="001E1BE0" w:rsidP="00833A1C">
      <w:pPr>
        <w:pStyle w:val="Titulnstranynadpisy"/>
        <w:spacing w:before="9960"/>
      </w:pPr>
      <w:r w:rsidRPr="00873B7B">
        <w:rPr>
          <w:szCs w:val="34"/>
        </w:rPr>
        <w:t>Poďakovanie</w:t>
      </w:r>
      <w:r w:rsidRPr="00873B7B">
        <w:t xml:space="preserve"> </w:t>
      </w:r>
    </w:p>
    <w:p w14:paraId="32CD0E9C" w14:textId="77777777" w:rsidR="001E1BE0" w:rsidRPr="00873B7B" w:rsidRDefault="001E1BE0" w:rsidP="00D17293">
      <w:pPr>
        <w:pStyle w:val="Normlnyneodsaden"/>
      </w:pPr>
      <w:r w:rsidRPr="00873B7B">
        <w:t>(Poďakovanie nie je povinná časť záverečnej práce.)</w:t>
      </w:r>
    </w:p>
    <w:p w14:paraId="7FB63396" w14:textId="77777777" w:rsidR="001E1BE0" w:rsidRPr="00873B7B" w:rsidRDefault="001E1BE0">
      <w:pPr>
        <w:spacing w:before="0"/>
        <w:jc w:val="left"/>
        <w:rPr>
          <w:rFonts w:ascii="Cambria" w:hAnsi="Cambria"/>
          <w:b/>
          <w:spacing w:val="5"/>
          <w:kern w:val="28"/>
          <w:sz w:val="32"/>
          <w:szCs w:val="32"/>
        </w:rPr>
      </w:pPr>
      <w:r w:rsidRPr="00873B7B">
        <w:br w:type="page"/>
      </w:r>
    </w:p>
    <w:p w14:paraId="0BE5F52F" w14:textId="16B94A42" w:rsidR="00D06527" w:rsidRPr="00873B7B" w:rsidRDefault="00D06527" w:rsidP="001E1BE0">
      <w:pPr>
        <w:pStyle w:val="Abstraktnazov"/>
        <w:spacing w:before="1440"/>
      </w:pPr>
      <w:r w:rsidRPr="00873B7B">
        <w:lastRenderedPageBreak/>
        <w:t>Abstrakt</w:t>
      </w:r>
    </w:p>
    <w:p w14:paraId="68D0996A" w14:textId="418A9F7B" w:rsidR="002C3AEB" w:rsidRDefault="00E166A7" w:rsidP="008A06EA">
      <w:pPr>
        <w:pStyle w:val="Abstrakttext"/>
      </w:pPr>
      <w:r w:rsidRPr="001816CF">
        <w:rPr>
          <w:bCs/>
        </w:rPr>
        <w:t>REGEC, Dominik</w:t>
      </w:r>
      <w:r w:rsidR="006444DC" w:rsidRPr="001816CF">
        <w:rPr>
          <w:bCs/>
        </w:rPr>
        <w:t xml:space="preserve">: </w:t>
      </w:r>
      <w:r w:rsidR="001816CF" w:rsidRPr="001816CF">
        <w:rPr>
          <w:bCs/>
        </w:rPr>
        <w:t>Inteligentný</w:t>
      </w:r>
      <w:r w:rsidR="00EF7342" w:rsidRPr="001816CF">
        <w:rPr>
          <w:bCs/>
        </w:rPr>
        <w:t xml:space="preserve"> </w:t>
      </w:r>
      <w:r w:rsidR="001816CF" w:rsidRPr="001816CF">
        <w:rPr>
          <w:bCs/>
        </w:rPr>
        <w:t>skleník</w:t>
      </w:r>
      <w:r w:rsidR="00EF7342" w:rsidRPr="001816CF">
        <w:rPr>
          <w:bCs/>
        </w:rPr>
        <w:t xml:space="preserve"> [</w:t>
      </w:r>
      <w:r w:rsidR="001816CF" w:rsidRPr="001816CF">
        <w:rPr>
          <w:bCs/>
        </w:rPr>
        <w:t>Diplomová</w:t>
      </w:r>
      <w:r w:rsidR="00EF7342" w:rsidRPr="001816CF">
        <w:rPr>
          <w:bCs/>
        </w:rPr>
        <w:t xml:space="preserve"> </w:t>
      </w:r>
      <w:r w:rsidR="001816CF" w:rsidRPr="001816CF">
        <w:rPr>
          <w:bCs/>
        </w:rPr>
        <w:t>práca</w:t>
      </w:r>
      <w:r w:rsidR="00EF7342" w:rsidRPr="001816CF">
        <w:rPr>
          <w:bCs/>
        </w:rPr>
        <w:t>]</w:t>
      </w:r>
      <w:r w:rsidR="00EF7342">
        <w:rPr>
          <w:b/>
        </w:rPr>
        <w:t xml:space="preserve"> - </w:t>
      </w:r>
      <w:r w:rsidR="00EF7342">
        <w:t xml:space="preserve">Žilinská univerzita v Žiline, Fakulta riadenia a informatiky, Katedra technickej kybernetiky. – Školiteľ: </w:t>
      </w:r>
      <w:hyperlink r:id="rId16" w:history="1">
        <w:r w:rsidR="001B288A" w:rsidRPr="001B288A">
          <w:t>Ing. Peter Šarafín, PhD.</w:t>
        </w:r>
      </w:hyperlink>
      <w:r w:rsidR="00EF7342">
        <w:t xml:space="preserve"> ŽU v Žiline, 202</w:t>
      </w:r>
      <w:r w:rsidR="007D4EB2">
        <w:t>3</w:t>
      </w:r>
      <w:r w:rsidR="00EF7342">
        <w:t xml:space="preserve">. – </w:t>
      </w:r>
      <w:r w:rsidR="007D4EB2">
        <w:t>68</w:t>
      </w:r>
      <w:r w:rsidR="00EF7342">
        <w:t xml:space="preserve"> s.</w:t>
      </w:r>
    </w:p>
    <w:p w14:paraId="7E14F7AA" w14:textId="12AEFF6B" w:rsidR="007E5D23" w:rsidRPr="001208AD" w:rsidRDefault="00066227" w:rsidP="007E5D23">
      <w:pPr>
        <w:rPr>
          <w:bCs/>
        </w:rPr>
      </w:pPr>
      <w:r w:rsidRPr="001208AD">
        <w:rPr>
          <w:bCs/>
        </w:rPr>
        <w:t>Diplomo</w:t>
      </w:r>
      <w:r>
        <w:rPr>
          <w:bCs/>
        </w:rPr>
        <w:t>vá</w:t>
      </w:r>
      <w:r w:rsidR="001208AD">
        <w:rPr>
          <w:bCs/>
        </w:rPr>
        <w:t xml:space="preserve"> </w:t>
      </w:r>
      <w:r>
        <w:rPr>
          <w:bCs/>
        </w:rPr>
        <w:t>práca</w:t>
      </w:r>
      <w:r w:rsidR="001208AD">
        <w:rPr>
          <w:bCs/>
        </w:rPr>
        <w:t xml:space="preserve"> je </w:t>
      </w:r>
      <w:r>
        <w:rPr>
          <w:bCs/>
        </w:rPr>
        <w:t>venovaná</w:t>
      </w:r>
      <w:r w:rsidR="001208AD">
        <w:rPr>
          <w:bCs/>
        </w:rPr>
        <w:t xml:space="preserve"> </w:t>
      </w:r>
      <w:r w:rsidR="007C459B">
        <w:rPr>
          <w:bCs/>
        </w:rPr>
        <w:t>využitiu</w:t>
      </w:r>
      <w:r w:rsidR="005F5563">
        <w:rPr>
          <w:bCs/>
        </w:rPr>
        <w:t xml:space="preserve"> </w:t>
      </w:r>
      <w:r w:rsidR="005F5563" w:rsidRPr="0065073B">
        <w:rPr>
          <w:bCs/>
          <w:lang w:val="en-GB"/>
        </w:rPr>
        <w:t>IoT</w:t>
      </w:r>
      <w:r w:rsidR="005F5563">
        <w:rPr>
          <w:bCs/>
        </w:rPr>
        <w:t xml:space="preserve"> </w:t>
      </w:r>
      <w:r w:rsidR="007C459B">
        <w:rPr>
          <w:bCs/>
        </w:rPr>
        <w:t>systémov</w:t>
      </w:r>
      <w:r w:rsidR="005F5563">
        <w:rPr>
          <w:bCs/>
        </w:rPr>
        <w:t xml:space="preserve"> a</w:t>
      </w:r>
      <w:r w:rsidR="007C459B">
        <w:rPr>
          <w:bCs/>
        </w:rPr>
        <w:t xml:space="preserve"> bezdrôtových technológii pri návrhu modulárneho </w:t>
      </w:r>
      <w:r w:rsidR="00AB7794">
        <w:rPr>
          <w:bCs/>
        </w:rPr>
        <w:t>systému</w:t>
      </w:r>
      <w:r w:rsidR="007C459B">
        <w:rPr>
          <w:bCs/>
        </w:rPr>
        <w:t xml:space="preserve"> inteligentného skleníka.</w:t>
      </w:r>
      <w:r w:rsidR="00571312">
        <w:rPr>
          <w:bCs/>
        </w:rPr>
        <w:t xml:space="preserve"> </w:t>
      </w:r>
      <w:r w:rsidR="00771383">
        <w:rPr>
          <w:bCs/>
        </w:rPr>
        <w:t>Cieľom</w:t>
      </w:r>
      <w:r w:rsidR="00571312">
        <w:rPr>
          <w:bCs/>
        </w:rPr>
        <w:t xml:space="preserve"> pr</w:t>
      </w:r>
      <w:r w:rsidR="007835AB">
        <w:rPr>
          <w:bCs/>
        </w:rPr>
        <w:t>á</w:t>
      </w:r>
      <w:r w:rsidR="00571312">
        <w:rPr>
          <w:bCs/>
        </w:rPr>
        <w:t xml:space="preserve">ce je </w:t>
      </w:r>
      <w:r w:rsidR="00771383">
        <w:rPr>
          <w:bCs/>
        </w:rPr>
        <w:t>navrhnúť</w:t>
      </w:r>
      <w:r w:rsidR="00571312">
        <w:rPr>
          <w:bCs/>
        </w:rPr>
        <w:t xml:space="preserve"> </w:t>
      </w:r>
      <w:r w:rsidR="00771383">
        <w:rPr>
          <w:bCs/>
        </w:rPr>
        <w:t>systém</w:t>
      </w:r>
      <w:r w:rsidR="002444B6">
        <w:rPr>
          <w:bCs/>
        </w:rPr>
        <w:t xml:space="preserve">, ktorý bude obsahovať sadu senzorov a je na používateľovi a konfigurácii systému aké veličiny budú merane. </w:t>
      </w:r>
      <w:r w:rsidR="00B1250B">
        <w:rPr>
          <w:bCs/>
        </w:rPr>
        <w:t>Nameran</w:t>
      </w:r>
      <w:r w:rsidR="00D04672">
        <w:rPr>
          <w:bCs/>
        </w:rPr>
        <w:t>é</w:t>
      </w:r>
      <w:r w:rsidR="00524508">
        <w:rPr>
          <w:bCs/>
        </w:rPr>
        <w:t xml:space="preserve"> veličiny budú následne distribuovan</w:t>
      </w:r>
      <w:r w:rsidR="00214419">
        <w:rPr>
          <w:bCs/>
        </w:rPr>
        <w:t>é</w:t>
      </w:r>
      <w:r w:rsidR="00524508">
        <w:rPr>
          <w:bCs/>
        </w:rPr>
        <w:t xml:space="preserve"> do centrálneho uzl</w:t>
      </w:r>
      <w:r w:rsidR="00762869">
        <w:rPr>
          <w:bCs/>
        </w:rPr>
        <w:t>a</w:t>
      </w:r>
      <w:r w:rsidR="00524508">
        <w:rPr>
          <w:bCs/>
        </w:rPr>
        <w:t>, kde sú spracovan</w:t>
      </w:r>
      <w:r w:rsidR="00762869">
        <w:rPr>
          <w:bCs/>
        </w:rPr>
        <w:t>é</w:t>
      </w:r>
      <w:r w:rsidR="00524508">
        <w:rPr>
          <w:bCs/>
        </w:rPr>
        <w:t xml:space="preserve"> a odoslan</w:t>
      </w:r>
      <w:r w:rsidR="00762869">
        <w:rPr>
          <w:bCs/>
        </w:rPr>
        <w:t>é</w:t>
      </w:r>
      <w:r w:rsidR="00524508">
        <w:rPr>
          <w:bCs/>
        </w:rPr>
        <w:t xml:space="preserve"> na server.</w:t>
      </w:r>
      <w:r w:rsidR="00553E4B">
        <w:rPr>
          <w:bCs/>
        </w:rPr>
        <w:t xml:space="preserve"> Server </w:t>
      </w:r>
      <w:r w:rsidR="008C19D9">
        <w:rPr>
          <w:bCs/>
        </w:rPr>
        <w:t>dáta</w:t>
      </w:r>
      <w:r w:rsidR="00553E4B">
        <w:rPr>
          <w:bCs/>
        </w:rPr>
        <w:t xml:space="preserve"> spracuje a </w:t>
      </w:r>
      <w:r w:rsidR="008C19D9">
        <w:rPr>
          <w:bCs/>
        </w:rPr>
        <w:t>používateľovi</w:t>
      </w:r>
      <w:r w:rsidR="00553E4B">
        <w:rPr>
          <w:bCs/>
        </w:rPr>
        <w:t xml:space="preserve"> je </w:t>
      </w:r>
      <w:r w:rsidR="008C19D9">
        <w:rPr>
          <w:bCs/>
        </w:rPr>
        <w:t>poskytnuté</w:t>
      </w:r>
      <w:r w:rsidR="00553E4B">
        <w:rPr>
          <w:bCs/>
        </w:rPr>
        <w:t xml:space="preserve"> </w:t>
      </w:r>
      <w:r w:rsidR="008C19D9">
        <w:rPr>
          <w:bCs/>
        </w:rPr>
        <w:t>používateľské</w:t>
      </w:r>
      <w:r w:rsidR="00553E4B">
        <w:rPr>
          <w:bCs/>
        </w:rPr>
        <w:t xml:space="preserve"> rozhranie </w:t>
      </w:r>
      <w:r w:rsidR="008C19D9">
        <w:rPr>
          <w:bCs/>
        </w:rPr>
        <w:t xml:space="preserve">slúžiace na monitoring inteligentného skleníka. </w:t>
      </w:r>
      <w:r w:rsidR="00CF25D5">
        <w:rPr>
          <w:bCs/>
        </w:rPr>
        <w:t>Úvod pr</w:t>
      </w:r>
      <w:r w:rsidR="000B3307">
        <w:rPr>
          <w:bCs/>
        </w:rPr>
        <w:t>á</w:t>
      </w:r>
      <w:r w:rsidR="00CF25D5">
        <w:rPr>
          <w:bCs/>
        </w:rPr>
        <w:t>ce je venovaný anal</w:t>
      </w:r>
      <w:r w:rsidR="000B3307">
        <w:rPr>
          <w:bCs/>
        </w:rPr>
        <w:t>ý</w:t>
      </w:r>
      <w:r w:rsidR="00CF25D5">
        <w:rPr>
          <w:bCs/>
        </w:rPr>
        <w:t xml:space="preserve">ze požiadaviek systému a popis teoretických informácii. Kapitola 3 a 4 je </w:t>
      </w:r>
      <w:r w:rsidR="00E62184">
        <w:rPr>
          <w:bCs/>
        </w:rPr>
        <w:t>venovaná</w:t>
      </w:r>
      <w:r w:rsidR="00CF25D5">
        <w:rPr>
          <w:bCs/>
        </w:rPr>
        <w:t xml:space="preserve"> </w:t>
      </w:r>
      <w:r w:rsidR="00E62184">
        <w:rPr>
          <w:bCs/>
        </w:rPr>
        <w:t>návrhu</w:t>
      </w:r>
      <w:r w:rsidR="00CF25D5">
        <w:rPr>
          <w:bCs/>
        </w:rPr>
        <w:t xml:space="preserve"> a </w:t>
      </w:r>
      <w:r w:rsidR="00E62184">
        <w:rPr>
          <w:bCs/>
        </w:rPr>
        <w:t>implementácii</w:t>
      </w:r>
      <w:r w:rsidR="00CF25D5">
        <w:rPr>
          <w:bCs/>
        </w:rPr>
        <w:t xml:space="preserve"> </w:t>
      </w:r>
      <w:r w:rsidR="00E62184">
        <w:rPr>
          <w:bCs/>
        </w:rPr>
        <w:t>systému</w:t>
      </w:r>
      <w:r w:rsidR="00CF25D5">
        <w:rPr>
          <w:bCs/>
        </w:rPr>
        <w:t xml:space="preserve"> a</w:t>
      </w:r>
      <w:r w:rsidR="00BB29A0">
        <w:rPr>
          <w:bCs/>
        </w:rPr>
        <w:t> </w:t>
      </w:r>
      <w:r w:rsidR="00E62184">
        <w:rPr>
          <w:bCs/>
        </w:rPr>
        <w:t>záverom</w:t>
      </w:r>
      <w:r w:rsidR="00BB29A0">
        <w:rPr>
          <w:bCs/>
        </w:rPr>
        <w:t xml:space="preserve"> pr</w:t>
      </w:r>
      <w:r w:rsidR="00126ED8">
        <w:rPr>
          <w:bCs/>
        </w:rPr>
        <w:t>á</w:t>
      </w:r>
      <w:r w:rsidR="00BB29A0">
        <w:rPr>
          <w:bCs/>
        </w:rPr>
        <w:t>ce</w:t>
      </w:r>
      <w:r w:rsidR="00E62184">
        <w:rPr>
          <w:bCs/>
        </w:rPr>
        <w:t xml:space="preserve"> je testovanie systému. </w:t>
      </w:r>
      <w:r w:rsidR="00F037C8">
        <w:rPr>
          <w:bCs/>
        </w:rPr>
        <w:t>Významom pr</w:t>
      </w:r>
      <w:r w:rsidR="001053CB">
        <w:rPr>
          <w:bCs/>
        </w:rPr>
        <w:t>á</w:t>
      </w:r>
      <w:r w:rsidR="00F037C8">
        <w:rPr>
          <w:bCs/>
        </w:rPr>
        <w:t>ce je poskytnúť používateľovi systém, ktorý mu zabezpečí prostredie na pestovanie rastlín bez fyzického úsilia.</w:t>
      </w:r>
      <w:r w:rsidR="00CF25D5">
        <w:rPr>
          <w:bCs/>
        </w:rPr>
        <w:t xml:space="preserve"> </w:t>
      </w:r>
    </w:p>
    <w:p w14:paraId="259A78D6" w14:textId="19BE484B" w:rsidR="00C07544" w:rsidRDefault="000E7ADC" w:rsidP="007E5D23">
      <w:pPr>
        <w:pStyle w:val="Abstraktnazov"/>
        <w:spacing w:before="120"/>
        <w:rPr>
          <w:b w:val="0"/>
          <w:spacing w:val="0"/>
          <w:kern w:val="0"/>
          <w:sz w:val="22"/>
          <w:szCs w:val="24"/>
          <w:lang w:val="en-GB"/>
        </w:rPr>
      </w:pPr>
      <w:r w:rsidRPr="00873B7B">
        <w:rPr>
          <w:spacing w:val="0"/>
          <w:kern w:val="0"/>
          <w:sz w:val="22"/>
          <w:szCs w:val="24"/>
        </w:rPr>
        <w:t>Kľúčové slová</w:t>
      </w:r>
      <w:r w:rsidRPr="00873B7B">
        <w:rPr>
          <w:b w:val="0"/>
          <w:spacing w:val="0"/>
          <w:kern w:val="0"/>
          <w:sz w:val="22"/>
          <w:szCs w:val="24"/>
        </w:rPr>
        <w:t xml:space="preserve">: </w:t>
      </w:r>
      <w:r w:rsidR="00992B89" w:rsidRPr="00992B89">
        <w:rPr>
          <w:b w:val="0"/>
          <w:spacing w:val="0"/>
          <w:kern w:val="0"/>
          <w:sz w:val="22"/>
          <w:szCs w:val="24"/>
          <w:lang w:val="en-GB"/>
        </w:rPr>
        <w:t>IoT</w:t>
      </w:r>
      <w:r w:rsidR="00992B89">
        <w:rPr>
          <w:b w:val="0"/>
          <w:spacing w:val="0"/>
          <w:kern w:val="0"/>
          <w:sz w:val="22"/>
          <w:szCs w:val="24"/>
        </w:rPr>
        <w:t xml:space="preserve">, Bluetooth, </w:t>
      </w:r>
      <w:r w:rsidR="00554118">
        <w:rPr>
          <w:b w:val="0"/>
          <w:spacing w:val="0"/>
          <w:kern w:val="0"/>
          <w:sz w:val="22"/>
          <w:szCs w:val="24"/>
        </w:rPr>
        <w:t xml:space="preserve">Wi-Fi, </w:t>
      </w:r>
      <w:r w:rsidR="00992B89">
        <w:rPr>
          <w:b w:val="0"/>
          <w:spacing w:val="0"/>
          <w:kern w:val="0"/>
          <w:sz w:val="22"/>
          <w:szCs w:val="24"/>
        </w:rPr>
        <w:t>ESP</w:t>
      </w:r>
      <w:r w:rsidR="00801535">
        <w:rPr>
          <w:b w:val="0"/>
          <w:spacing w:val="0"/>
          <w:kern w:val="0"/>
          <w:sz w:val="22"/>
          <w:szCs w:val="24"/>
        </w:rPr>
        <w:t xml:space="preserve">, MQTT, </w:t>
      </w:r>
      <w:r w:rsidR="00801535" w:rsidRPr="00C07544">
        <w:rPr>
          <w:b w:val="0"/>
          <w:spacing w:val="0"/>
          <w:kern w:val="0"/>
          <w:sz w:val="22"/>
          <w:szCs w:val="24"/>
          <w:lang w:val="en-GB"/>
        </w:rPr>
        <w:t>Docker</w:t>
      </w:r>
    </w:p>
    <w:p w14:paraId="33E81B58" w14:textId="77777777" w:rsidR="00C07544" w:rsidRDefault="00C07544">
      <w:pPr>
        <w:spacing w:before="0" w:after="0" w:line="240" w:lineRule="auto"/>
        <w:jc w:val="left"/>
        <w:rPr>
          <w:lang w:val="en-GB"/>
        </w:rPr>
      </w:pPr>
      <w:r>
        <w:rPr>
          <w:b/>
          <w:lang w:val="en-GB"/>
        </w:rPr>
        <w:br w:type="page"/>
      </w:r>
    </w:p>
    <w:p w14:paraId="3B681D22" w14:textId="77777777" w:rsidR="0093321A" w:rsidRPr="005E3CD6" w:rsidRDefault="0093321A" w:rsidP="001D6DB6">
      <w:pPr>
        <w:pStyle w:val="Abstraktnazov"/>
        <w:spacing w:before="1440"/>
        <w:rPr>
          <w:lang w:val="en-GB"/>
        </w:rPr>
      </w:pPr>
      <w:r w:rsidRPr="005E3CD6">
        <w:rPr>
          <w:lang w:val="en-GB"/>
        </w:rPr>
        <w:lastRenderedPageBreak/>
        <w:t>Abstract</w:t>
      </w:r>
    </w:p>
    <w:p w14:paraId="0CCDFE7A" w14:textId="2F6E5FE5" w:rsidR="008A06EA" w:rsidRPr="00997B18" w:rsidRDefault="008A06EA" w:rsidP="008A06EA">
      <w:pPr>
        <w:pStyle w:val="Abstrakttext"/>
        <w:rPr>
          <w:lang w:val="en-GB"/>
        </w:rPr>
      </w:pPr>
      <w:r w:rsidRPr="00997B18">
        <w:rPr>
          <w:lang w:val="en-GB"/>
        </w:rPr>
        <w:t>REGEC, Dominik: Smart greenhouse [</w:t>
      </w:r>
      <w:r w:rsidR="0065073B" w:rsidRPr="00997B18">
        <w:rPr>
          <w:lang w:val="en-GB"/>
        </w:rPr>
        <w:t>The diploma</w:t>
      </w:r>
      <w:r w:rsidRPr="00997B18">
        <w:rPr>
          <w:lang w:val="en-GB"/>
        </w:rPr>
        <w:t xml:space="preserve"> thesis] – University of Žilina, Faculty of Management Science and Informatics, Department of Technical Cybernetic. – Consultant: </w:t>
      </w:r>
      <w:hyperlink r:id="rId17" w:history="1">
        <w:r w:rsidR="004D4829" w:rsidRPr="00997B18">
          <w:rPr>
            <w:lang w:val="en-GB"/>
          </w:rPr>
          <w:t>Ing. Peter Šarafín, PhD.</w:t>
        </w:r>
      </w:hyperlink>
      <w:r w:rsidRPr="00997B18">
        <w:rPr>
          <w:lang w:val="en-GB"/>
        </w:rPr>
        <w:t xml:space="preserve"> Žilina: FRI University of Žilina, 202</w:t>
      </w:r>
      <w:r w:rsidR="004D4829" w:rsidRPr="00997B18">
        <w:rPr>
          <w:lang w:val="en-GB"/>
        </w:rPr>
        <w:t>3</w:t>
      </w:r>
      <w:r w:rsidRPr="00997B18">
        <w:rPr>
          <w:lang w:val="en-GB"/>
        </w:rPr>
        <w:t xml:space="preserve">. – </w:t>
      </w:r>
      <w:r w:rsidR="004D4829" w:rsidRPr="00997B18">
        <w:rPr>
          <w:lang w:val="en-GB"/>
        </w:rPr>
        <w:t>68</w:t>
      </w:r>
      <w:r w:rsidRPr="00997B18">
        <w:rPr>
          <w:lang w:val="en-GB"/>
        </w:rPr>
        <w:t xml:space="preserve"> p.</w:t>
      </w:r>
    </w:p>
    <w:p w14:paraId="24327533" w14:textId="44EC0520" w:rsidR="0093321A" w:rsidRPr="00997B18" w:rsidRDefault="00997B18" w:rsidP="00997B18">
      <w:pPr>
        <w:pStyle w:val="Abstrakttext"/>
        <w:rPr>
          <w:lang w:val="en-GB"/>
        </w:rPr>
      </w:pPr>
      <w:r w:rsidRPr="00997B18">
        <w:rPr>
          <w:lang w:val="en-GB"/>
        </w:rPr>
        <w:t>The diploma thesis is dedicated to the use of IoT systems and wireless technology in the design of a modular system of an intelligent greenhouse. The goal of the work is to design a system that will contain a set of sensors and it is up to the user and the system configuration what quantities</w:t>
      </w:r>
      <w:r w:rsidR="00E07260">
        <w:rPr>
          <w:lang w:val="en-GB"/>
        </w:rPr>
        <w:t xml:space="preserve"> what</w:t>
      </w:r>
      <w:r w:rsidRPr="00997B18">
        <w:rPr>
          <w:lang w:val="en-GB"/>
        </w:rPr>
        <w:t xml:space="preserve"> will be measured. The measured quantities will then be distributed to the central node, where they are processed and sent to the server. The server processes the </w:t>
      </w:r>
      <w:proofErr w:type="gramStart"/>
      <w:r w:rsidRPr="00997B18">
        <w:rPr>
          <w:lang w:val="en-GB"/>
        </w:rPr>
        <w:t>data</w:t>
      </w:r>
      <w:proofErr w:type="gramEnd"/>
      <w:r w:rsidRPr="00997B18">
        <w:rPr>
          <w:lang w:val="en-GB"/>
        </w:rPr>
        <w:t xml:space="preserve"> and the user is provided with a user interface for monitoring the smart greenhouse. The introduction of the work is devoted to the analysis of system requirements and the description of theoretical information. Chapters 3 and 4 are devoted to the design and implementation of the system, and the conclusion is the testing of the system. The meaning of the work is to provide the user with a system that will provide him with an environment for growing plants without physical effort.</w:t>
      </w:r>
    </w:p>
    <w:p w14:paraId="3EC6E2D2" w14:textId="6BE85A39" w:rsidR="00B967C4" w:rsidRPr="005E3CD6" w:rsidRDefault="001E1BE0" w:rsidP="0093321A">
      <w:pPr>
        <w:pStyle w:val="Abstrakttext"/>
        <w:rPr>
          <w:lang w:val="en-GB"/>
        </w:rPr>
      </w:pPr>
      <w:r w:rsidRPr="005E3CD6">
        <w:rPr>
          <w:b/>
          <w:lang w:val="en-GB"/>
        </w:rPr>
        <w:t>Keywords:</w:t>
      </w:r>
      <w:r w:rsidRPr="005E3CD6">
        <w:rPr>
          <w:lang w:val="en-GB"/>
        </w:rPr>
        <w:t xml:space="preserve"> </w:t>
      </w:r>
      <w:r w:rsidR="005E3CD6" w:rsidRPr="005E3CD6">
        <w:rPr>
          <w:lang w:val="en-GB"/>
        </w:rPr>
        <w:t xml:space="preserve">IoT, Bluetooth, Wi-Fi, ESP, </w:t>
      </w:r>
      <w:r w:rsidR="005E3CD6">
        <w:rPr>
          <w:lang w:val="en-GB"/>
        </w:rPr>
        <w:t>MQTT, Docker</w:t>
      </w:r>
    </w:p>
    <w:p w14:paraId="0BB76940" w14:textId="77777777" w:rsidR="00B967C4" w:rsidRDefault="00B967C4">
      <w:pPr>
        <w:spacing w:before="0"/>
        <w:jc w:val="left"/>
      </w:pPr>
      <w:r>
        <w:br w:type="page"/>
      </w:r>
    </w:p>
    <w:p w14:paraId="01784B30" w14:textId="77777777" w:rsidR="00D06527" w:rsidRPr="00873B7B" w:rsidRDefault="00D06527" w:rsidP="007E6346">
      <w:pPr>
        <w:pStyle w:val="Titulnstranynadpisy"/>
        <w:rPr>
          <w:szCs w:val="34"/>
        </w:rPr>
      </w:pPr>
      <w:r w:rsidRPr="00873B7B">
        <w:rPr>
          <w:szCs w:val="34"/>
        </w:rPr>
        <w:lastRenderedPageBreak/>
        <w:t>Obsah</w:t>
      </w:r>
    </w:p>
    <w:p w14:paraId="0C916052" w14:textId="4FD3609F" w:rsidR="00B45D48" w:rsidRDefault="00D06527">
      <w:pPr>
        <w:pStyle w:val="Obsah1"/>
        <w:rPr>
          <w:rFonts w:asciiTheme="minorHAnsi" w:eastAsiaTheme="minorEastAsia" w:hAnsiTheme="minorHAnsi" w:cstheme="minorBidi"/>
          <w:bCs w:val="0"/>
          <w:szCs w:val="22"/>
        </w:rPr>
      </w:pPr>
      <w:r w:rsidRPr="00873B7B">
        <w:rPr>
          <w:noProof w:val="0"/>
        </w:rPr>
        <w:fldChar w:fldCharType="begin"/>
      </w:r>
      <w:r w:rsidRPr="00873B7B">
        <w:rPr>
          <w:noProof w:val="0"/>
        </w:rPr>
        <w:instrText xml:space="preserve"> TOC \o "1-4" \h \z \u </w:instrText>
      </w:r>
      <w:r w:rsidRPr="00873B7B">
        <w:rPr>
          <w:noProof w:val="0"/>
        </w:rPr>
        <w:fldChar w:fldCharType="separate"/>
      </w:r>
      <w:hyperlink w:anchor="_Toc131867221" w:history="1">
        <w:r w:rsidR="00B45D48" w:rsidRPr="00C22DAF">
          <w:rPr>
            <w:rStyle w:val="Hypertextovprepojenie"/>
          </w:rPr>
          <w:t>Úvod</w:t>
        </w:r>
        <w:r w:rsidR="00B45D48">
          <w:rPr>
            <w:webHidden/>
          </w:rPr>
          <w:tab/>
        </w:r>
        <w:r w:rsidR="00B45D48">
          <w:rPr>
            <w:webHidden/>
          </w:rPr>
          <w:fldChar w:fldCharType="begin"/>
        </w:r>
        <w:r w:rsidR="00B45D48">
          <w:rPr>
            <w:webHidden/>
          </w:rPr>
          <w:instrText xml:space="preserve"> PAGEREF _Toc131867221 \h </w:instrText>
        </w:r>
        <w:r w:rsidR="00B45D48">
          <w:rPr>
            <w:webHidden/>
          </w:rPr>
        </w:r>
        <w:r w:rsidR="00B45D48">
          <w:rPr>
            <w:webHidden/>
          </w:rPr>
          <w:fldChar w:fldCharType="separate"/>
        </w:r>
        <w:r w:rsidR="00B45D48">
          <w:rPr>
            <w:webHidden/>
          </w:rPr>
          <w:t>20</w:t>
        </w:r>
        <w:r w:rsidR="00B45D48">
          <w:rPr>
            <w:webHidden/>
          </w:rPr>
          <w:fldChar w:fldCharType="end"/>
        </w:r>
      </w:hyperlink>
    </w:p>
    <w:p w14:paraId="4028DA91" w14:textId="36C92494" w:rsidR="00B45D48" w:rsidRDefault="00000000">
      <w:pPr>
        <w:pStyle w:val="Obsah1"/>
        <w:rPr>
          <w:rFonts w:asciiTheme="minorHAnsi" w:eastAsiaTheme="minorEastAsia" w:hAnsiTheme="minorHAnsi" w:cstheme="minorBidi"/>
          <w:bCs w:val="0"/>
          <w:szCs w:val="22"/>
        </w:rPr>
      </w:pPr>
      <w:hyperlink w:anchor="_Toc131867222" w:history="1">
        <w:r w:rsidR="00B45D48" w:rsidRPr="00C22DAF">
          <w:rPr>
            <w:rStyle w:val="Hypertextovprepojenie"/>
            <w:lang w:val="en-GB"/>
          </w:rPr>
          <w:t>1</w:t>
        </w:r>
        <w:r w:rsidR="00B45D48">
          <w:rPr>
            <w:rFonts w:asciiTheme="minorHAnsi" w:eastAsiaTheme="minorEastAsia" w:hAnsiTheme="minorHAnsi" w:cstheme="minorBidi"/>
            <w:bCs w:val="0"/>
            <w:szCs w:val="22"/>
          </w:rPr>
          <w:tab/>
        </w:r>
        <w:r w:rsidR="00B45D48" w:rsidRPr="00C22DAF">
          <w:rPr>
            <w:rStyle w:val="Hypertextovprepojenie"/>
            <w:lang w:val="en-GB"/>
          </w:rPr>
          <w:t>Cie</w:t>
        </w:r>
        <w:r w:rsidR="00B45D48" w:rsidRPr="00C22DAF">
          <w:rPr>
            <w:rStyle w:val="Hypertextovprepojenie"/>
          </w:rPr>
          <w:t>ľ</w:t>
        </w:r>
        <w:r w:rsidR="00B45D48" w:rsidRPr="00C22DAF">
          <w:rPr>
            <w:rStyle w:val="Hypertextovprepojenie"/>
            <w:lang w:val="en-GB"/>
          </w:rPr>
          <w:t xml:space="preserve"> práce</w:t>
        </w:r>
        <w:r w:rsidR="00B45D48">
          <w:rPr>
            <w:webHidden/>
          </w:rPr>
          <w:tab/>
        </w:r>
        <w:r w:rsidR="00B45D48">
          <w:rPr>
            <w:webHidden/>
          </w:rPr>
          <w:fldChar w:fldCharType="begin"/>
        </w:r>
        <w:r w:rsidR="00B45D48">
          <w:rPr>
            <w:webHidden/>
          </w:rPr>
          <w:instrText xml:space="preserve"> PAGEREF _Toc131867222 \h </w:instrText>
        </w:r>
        <w:r w:rsidR="00B45D48">
          <w:rPr>
            <w:webHidden/>
          </w:rPr>
        </w:r>
        <w:r w:rsidR="00B45D48">
          <w:rPr>
            <w:webHidden/>
          </w:rPr>
          <w:fldChar w:fldCharType="separate"/>
        </w:r>
        <w:r w:rsidR="00B45D48">
          <w:rPr>
            <w:webHidden/>
          </w:rPr>
          <w:t>22</w:t>
        </w:r>
        <w:r w:rsidR="00B45D48">
          <w:rPr>
            <w:webHidden/>
          </w:rPr>
          <w:fldChar w:fldCharType="end"/>
        </w:r>
      </w:hyperlink>
    </w:p>
    <w:p w14:paraId="7A55D007" w14:textId="672D926F" w:rsidR="00B45D48" w:rsidRDefault="00000000">
      <w:pPr>
        <w:pStyle w:val="Obsah1"/>
        <w:rPr>
          <w:rFonts w:asciiTheme="minorHAnsi" w:eastAsiaTheme="minorEastAsia" w:hAnsiTheme="minorHAnsi" w:cstheme="minorBidi"/>
          <w:bCs w:val="0"/>
          <w:szCs w:val="22"/>
        </w:rPr>
      </w:pPr>
      <w:hyperlink w:anchor="_Toc131867223" w:history="1">
        <w:r w:rsidR="00B45D48" w:rsidRPr="00C22DAF">
          <w:rPr>
            <w:rStyle w:val="Hypertextovprepojenie"/>
          </w:rPr>
          <w:t>2</w:t>
        </w:r>
        <w:r w:rsidR="00B45D48">
          <w:rPr>
            <w:rFonts w:asciiTheme="minorHAnsi" w:eastAsiaTheme="minorEastAsia" w:hAnsiTheme="minorHAnsi" w:cstheme="minorBidi"/>
            <w:bCs w:val="0"/>
            <w:szCs w:val="22"/>
          </w:rPr>
          <w:tab/>
        </w:r>
        <w:r w:rsidR="00B45D48" w:rsidRPr="00C22DAF">
          <w:rPr>
            <w:rStyle w:val="Hypertextovprepojenie"/>
          </w:rPr>
          <w:t>Analýza</w:t>
        </w:r>
        <w:r w:rsidR="00B45D48">
          <w:rPr>
            <w:webHidden/>
          </w:rPr>
          <w:tab/>
        </w:r>
        <w:r w:rsidR="00B45D48">
          <w:rPr>
            <w:webHidden/>
          </w:rPr>
          <w:fldChar w:fldCharType="begin"/>
        </w:r>
        <w:r w:rsidR="00B45D48">
          <w:rPr>
            <w:webHidden/>
          </w:rPr>
          <w:instrText xml:space="preserve"> PAGEREF _Toc131867223 \h </w:instrText>
        </w:r>
        <w:r w:rsidR="00B45D48">
          <w:rPr>
            <w:webHidden/>
          </w:rPr>
        </w:r>
        <w:r w:rsidR="00B45D48">
          <w:rPr>
            <w:webHidden/>
          </w:rPr>
          <w:fldChar w:fldCharType="separate"/>
        </w:r>
        <w:r w:rsidR="00B45D48">
          <w:rPr>
            <w:webHidden/>
          </w:rPr>
          <w:t>23</w:t>
        </w:r>
        <w:r w:rsidR="00B45D48">
          <w:rPr>
            <w:webHidden/>
          </w:rPr>
          <w:fldChar w:fldCharType="end"/>
        </w:r>
      </w:hyperlink>
    </w:p>
    <w:p w14:paraId="491A9733" w14:textId="1BF55A1E" w:rsidR="00B45D48" w:rsidRDefault="00000000">
      <w:pPr>
        <w:pStyle w:val="Obsah2"/>
        <w:rPr>
          <w:rFonts w:asciiTheme="minorHAnsi" w:eastAsiaTheme="minorEastAsia" w:hAnsiTheme="minorHAnsi" w:cstheme="minorBidi"/>
          <w:szCs w:val="22"/>
        </w:rPr>
      </w:pPr>
      <w:hyperlink w:anchor="_Toc131867224" w:history="1">
        <w:r w:rsidR="00B45D48" w:rsidRPr="00C22DAF">
          <w:rPr>
            <w:rStyle w:val="Hypertextovprepojenie"/>
          </w:rPr>
          <w:t>2.1</w:t>
        </w:r>
        <w:r w:rsidR="00B45D48">
          <w:rPr>
            <w:rFonts w:asciiTheme="minorHAnsi" w:eastAsiaTheme="minorEastAsia" w:hAnsiTheme="minorHAnsi" w:cstheme="minorBidi"/>
            <w:szCs w:val="22"/>
          </w:rPr>
          <w:tab/>
        </w:r>
        <w:r w:rsidR="00B45D48" w:rsidRPr="00C22DAF">
          <w:rPr>
            <w:rStyle w:val="Hypertextovprepojenie"/>
          </w:rPr>
          <w:t>Analýza bezdrôtových technológii</w:t>
        </w:r>
        <w:r w:rsidR="00B45D48">
          <w:rPr>
            <w:webHidden/>
          </w:rPr>
          <w:tab/>
        </w:r>
        <w:r w:rsidR="00B45D48">
          <w:rPr>
            <w:webHidden/>
          </w:rPr>
          <w:fldChar w:fldCharType="begin"/>
        </w:r>
        <w:r w:rsidR="00B45D48">
          <w:rPr>
            <w:webHidden/>
          </w:rPr>
          <w:instrText xml:space="preserve"> PAGEREF _Toc131867224 \h </w:instrText>
        </w:r>
        <w:r w:rsidR="00B45D48">
          <w:rPr>
            <w:webHidden/>
          </w:rPr>
        </w:r>
        <w:r w:rsidR="00B45D48">
          <w:rPr>
            <w:webHidden/>
          </w:rPr>
          <w:fldChar w:fldCharType="separate"/>
        </w:r>
        <w:r w:rsidR="00B45D48">
          <w:rPr>
            <w:webHidden/>
          </w:rPr>
          <w:t>23</w:t>
        </w:r>
        <w:r w:rsidR="00B45D48">
          <w:rPr>
            <w:webHidden/>
          </w:rPr>
          <w:fldChar w:fldCharType="end"/>
        </w:r>
      </w:hyperlink>
    </w:p>
    <w:p w14:paraId="1C2766B5" w14:textId="2F84F65B" w:rsidR="00B45D48" w:rsidRDefault="00000000">
      <w:pPr>
        <w:pStyle w:val="Obsah3"/>
        <w:rPr>
          <w:rFonts w:asciiTheme="minorHAnsi" w:eastAsiaTheme="minorEastAsia" w:hAnsiTheme="minorHAnsi" w:cstheme="minorBidi"/>
          <w:iCs w:val="0"/>
          <w:szCs w:val="22"/>
        </w:rPr>
      </w:pPr>
      <w:hyperlink w:anchor="_Toc131867225" w:history="1">
        <w:r w:rsidR="00B45D48" w:rsidRPr="00C22DAF">
          <w:rPr>
            <w:rStyle w:val="Hypertextovprepojenie"/>
          </w:rPr>
          <w:t>2.1.1</w:t>
        </w:r>
        <w:r w:rsidR="00B45D48">
          <w:rPr>
            <w:rFonts w:asciiTheme="minorHAnsi" w:eastAsiaTheme="minorEastAsia" w:hAnsiTheme="minorHAnsi" w:cstheme="minorBidi"/>
            <w:iCs w:val="0"/>
            <w:szCs w:val="22"/>
          </w:rPr>
          <w:tab/>
        </w:r>
        <w:r w:rsidR="00B45D48" w:rsidRPr="00C22DAF">
          <w:rPr>
            <w:rStyle w:val="Hypertextovprepojenie"/>
          </w:rPr>
          <w:t>Wi-Fi</w:t>
        </w:r>
        <w:r w:rsidR="00B45D48">
          <w:rPr>
            <w:webHidden/>
          </w:rPr>
          <w:tab/>
        </w:r>
        <w:r w:rsidR="00B45D48">
          <w:rPr>
            <w:webHidden/>
          </w:rPr>
          <w:fldChar w:fldCharType="begin"/>
        </w:r>
        <w:r w:rsidR="00B45D48">
          <w:rPr>
            <w:webHidden/>
          </w:rPr>
          <w:instrText xml:space="preserve"> PAGEREF _Toc131867225 \h </w:instrText>
        </w:r>
        <w:r w:rsidR="00B45D48">
          <w:rPr>
            <w:webHidden/>
          </w:rPr>
        </w:r>
        <w:r w:rsidR="00B45D48">
          <w:rPr>
            <w:webHidden/>
          </w:rPr>
          <w:fldChar w:fldCharType="separate"/>
        </w:r>
        <w:r w:rsidR="00B45D48">
          <w:rPr>
            <w:webHidden/>
          </w:rPr>
          <w:t>23</w:t>
        </w:r>
        <w:r w:rsidR="00B45D48">
          <w:rPr>
            <w:webHidden/>
          </w:rPr>
          <w:fldChar w:fldCharType="end"/>
        </w:r>
      </w:hyperlink>
    </w:p>
    <w:p w14:paraId="2E9BE5CD" w14:textId="2C70E6E1" w:rsidR="00B45D48" w:rsidRDefault="00000000">
      <w:pPr>
        <w:pStyle w:val="Obsah3"/>
        <w:rPr>
          <w:rFonts w:asciiTheme="minorHAnsi" w:eastAsiaTheme="minorEastAsia" w:hAnsiTheme="minorHAnsi" w:cstheme="minorBidi"/>
          <w:iCs w:val="0"/>
          <w:szCs w:val="22"/>
        </w:rPr>
      </w:pPr>
      <w:hyperlink w:anchor="_Toc131867226" w:history="1">
        <w:r w:rsidR="00B45D48" w:rsidRPr="00C22DAF">
          <w:rPr>
            <w:rStyle w:val="Hypertextovprepojenie"/>
          </w:rPr>
          <w:t>2.1.2</w:t>
        </w:r>
        <w:r w:rsidR="00B45D48">
          <w:rPr>
            <w:rFonts w:asciiTheme="minorHAnsi" w:eastAsiaTheme="minorEastAsia" w:hAnsiTheme="minorHAnsi" w:cstheme="minorBidi"/>
            <w:iCs w:val="0"/>
            <w:szCs w:val="22"/>
          </w:rPr>
          <w:tab/>
        </w:r>
        <w:r w:rsidR="00B45D48" w:rsidRPr="00C22DAF">
          <w:rPr>
            <w:rStyle w:val="Hypertextovprepojenie"/>
          </w:rPr>
          <w:t>Bluetooth</w:t>
        </w:r>
        <w:r w:rsidR="00B45D48">
          <w:rPr>
            <w:webHidden/>
          </w:rPr>
          <w:tab/>
        </w:r>
        <w:r w:rsidR="00B45D48">
          <w:rPr>
            <w:webHidden/>
          </w:rPr>
          <w:fldChar w:fldCharType="begin"/>
        </w:r>
        <w:r w:rsidR="00B45D48">
          <w:rPr>
            <w:webHidden/>
          </w:rPr>
          <w:instrText xml:space="preserve"> PAGEREF _Toc131867226 \h </w:instrText>
        </w:r>
        <w:r w:rsidR="00B45D48">
          <w:rPr>
            <w:webHidden/>
          </w:rPr>
        </w:r>
        <w:r w:rsidR="00B45D48">
          <w:rPr>
            <w:webHidden/>
          </w:rPr>
          <w:fldChar w:fldCharType="separate"/>
        </w:r>
        <w:r w:rsidR="00B45D48">
          <w:rPr>
            <w:webHidden/>
          </w:rPr>
          <w:t>24</w:t>
        </w:r>
        <w:r w:rsidR="00B45D48">
          <w:rPr>
            <w:webHidden/>
          </w:rPr>
          <w:fldChar w:fldCharType="end"/>
        </w:r>
      </w:hyperlink>
    </w:p>
    <w:p w14:paraId="2DCBBE38" w14:textId="4C77AA21" w:rsidR="00B45D48" w:rsidRDefault="00000000">
      <w:pPr>
        <w:pStyle w:val="Obsah4"/>
        <w:rPr>
          <w:rFonts w:asciiTheme="minorHAnsi" w:eastAsiaTheme="minorEastAsia" w:hAnsiTheme="minorHAnsi" w:cstheme="minorBidi"/>
          <w:szCs w:val="22"/>
        </w:rPr>
      </w:pPr>
      <w:hyperlink w:anchor="_Toc131867227" w:history="1">
        <w:r w:rsidR="00B45D48" w:rsidRPr="00C22DAF">
          <w:rPr>
            <w:rStyle w:val="Hypertextovprepojenie"/>
            <w:lang w:val="en-GB"/>
          </w:rPr>
          <w:t>2.1.2.1</w:t>
        </w:r>
        <w:r w:rsidR="00B45D48">
          <w:rPr>
            <w:rFonts w:asciiTheme="minorHAnsi" w:eastAsiaTheme="minorEastAsia" w:hAnsiTheme="minorHAnsi" w:cstheme="minorBidi"/>
            <w:szCs w:val="22"/>
          </w:rPr>
          <w:tab/>
        </w:r>
        <w:r w:rsidR="00B45D48" w:rsidRPr="00C22DAF">
          <w:rPr>
            <w:rStyle w:val="Hypertextovprepojenie"/>
            <w:lang w:val="en-GB"/>
          </w:rPr>
          <w:t>Bluetooth Classic a Bluetooth Low Energy</w:t>
        </w:r>
        <w:r w:rsidR="00B45D48">
          <w:rPr>
            <w:webHidden/>
          </w:rPr>
          <w:tab/>
        </w:r>
        <w:r w:rsidR="00B45D48">
          <w:rPr>
            <w:webHidden/>
          </w:rPr>
          <w:fldChar w:fldCharType="begin"/>
        </w:r>
        <w:r w:rsidR="00B45D48">
          <w:rPr>
            <w:webHidden/>
          </w:rPr>
          <w:instrText xml:space="preserve"> PAGEREF _Toc131867227 \h </w:instrText>
        </w:r>
        <w:r w:rsidR="00B45D48">
          <w:rPr>
            <w:webHidden/>
          </w:rPr>
        </w:r>
        <w:r w:rsidR="00B45D48">
          <w:rPr>
            <w:webHidden/>
          </w:rPr>
          <w:fldChar w:fldCharType="separate"/>
        </w:r>
        <w:r w:rsidR="00B45D48">
          <w:rPr>
            <w:webHidden/>
          </w:rPr>
          <w:t>24</w:t>
        </w:r>
        <w:r w:rsidR="00B45D48">
          <w:rPr>
            <w:webHidden/>
          </w:rPr>
          <w:fldChar w:fldCharType="end"/>
        </w:r>
      </w:hyperlink>
    </w:p>
    <w:p w14:paraId="7C4D2E86" w14:textId="244DEA04" w:rsidR="00B45D48" w:rsidRDefault="00000000">
      <w:pPr>
        <w:pStyle w:val="Obsah4"/>
        <w:rPr>
          <w:rFonts w:asciiTheme="minorHAnsi" w:eastAsiaTheme="minorEastAsia" w:hAnsiTheme="minorHAnsi" w:cstheme="minorBidi"/>
          <w:szCs w:val="22"/>
        </w:rPr>
      </w:pPr>
      <w:hyperlink w:anchor="_Toc131867228" w:history="1">
        <w:r w:rsidR="00B45D48" w:rsidRPr="00C22DAF">
          <w:rPr>
            <w:rStyle w:val="Hypertextovprepojenie"/>
          </w:rPr>
          <w:t>2.1.2.2</w:t>
        </w:r>
        <w:r w:rsidR="00B45D48">
          <w:rPr>
            <w:rFonts w:asciiTheme="minorHAnsi" w:eastAsiaTheme="minorEastAsia" w:hAnsiTheme="minorHAnsi" w:cstheme="minorBidi"/>
            <w:szCs w:val="22"/>
          </w:rPr>
          <w:tab/>
        </w:r>
        <w:r w:rsidR="00B45D48" w:rsidRPr="00C22DAF">
          <w:rPr>
            <w:rStyle w:val="Hypertextovprepojenie"/>
          </w:rPr>
          <w:t>Bluetooth rozsah</w:t>
        </w:r>
        <w:r w:rsidR="00B45D48">
          <w:rPr>
            <w:webHidden/>
          </w:rPr>
          <w:tab/>
        </w:r>
        <w:r w:rsidR="00B45D48">
          <w:rPr>
            <w:webHidden/>
          </w:rPr>
          <w:fldChar w:fldCharType="begin"/>
        </w:r>
        <w:r w:rsidR="00B45D48">
          <w:rPr>
            <w:webHidden/>
          </w:rPr>
          <w:instrText xml:space="preserve"> PAGEREF _Toc131867228 \h </w:instrText>
        </w:r>
        <w:r w:rsidR="00B45D48">
          <w:rPr>
            <w:webHidden/>
          </w:rPr>
        </w:r>
        <w:r w:rsidR="00B45D48">
          <w:rPr>
            <w:webHidden/>
          </w:rPr>
          <w:fldChar w:fldCharType="separate"/>
        </w:r>
        <w:r w:rsidR="00B45D48">
          <w:rPr>
            <w:webHidden/>
          </w:rPr>
          <w:t>25</w:t>
        </w:r>
        <w:r w:rsidR="00B45D48">
          <w:rPr>
            <w:webHidden/>
          </w:rPr>
          <w:fldChar w:fldCharType="end"/>
        </w:r>
      </w:hyperlink>
    </w:p>
    <w:p w14:paraId="37FED61F" w14:textId="2BA75B23" w:rsidR="00B45D48" w:rsidRDefault="00000000">
      <w:pPr>
        <w:pStyle w:val="Obsah4"/>
        <w:rPr>
          <w:rFonts w:asciiTheme="minorHAnsi" w:eastAsiaTheme="minorEastAsia" w:hAnsiTheme="minorHAnsi" w:cstheme="minorBidi"/>
          <w:szCs w:val="22"/>
        </w:rPr>
      </w:pPr>
      <w:hyperlink w:anchor="_Toc131867229" w:history="1">
        <w:r w:rsidR="00B45D48" w:rsidRPr="00C22DAF">
          <w:rPr>
            <w:rStyle w:val="Hypertextovprepojenie"/>
          </w:rPr>
          <w:t>2.1.2.3</w:t>
        </w:r>
        <w:r w:rsidR="00B45D48">
          <w:rPr>
            <w:rFonts w:asciiTheme="minorHAnsi" w:eastAsiaTheme="minorEastAsia" w:hAnsiTheme="minorHAnsi" w:cstheme="minorBidi"/>
            <w:szCs w:val="22"/>
          </w:rPr>
          <w:tab/>
        </w:r>
        <w:r w:rsidR="00B45D48" w:rsidRPr="00C22DAF">
          <w:rPr>
            <w:rStyle w:val="Hypertextovprepojenie"/>
          </w:rPr>
          <w:t>Princíp fungovania Bluetooth technológie</w:t>
        </w:r>
        <w:r w:rsidR="00B45D48">
          <w:rPr>
            <w:webHidden/>
          </w:rPr>
          <w:tab/>
        </w:r>
        <w:r w:rsidR="00B45D48">
          <w:rPr>
            <w:webHidden/>
          </w:rPr>
          <w:fldChar w:fldCharType="begin"/>
        </w:r>
        <w:r w:rsidR="00B45D48">
          <w:rPr>
            <w:webHidden/>
          </w:rPr>
          <w:instrText xml:space="preserve"> PAGEREF _Toc131867229 \h </w:instrText>
        </w:r>
        <w:r w:rsidR="00B45D48">
          <w:rPr>
            <w:webHidden/>
          </w:rPr>
        </w:r>
        <w:r w:rsidR="00B45D48">
          <w:rPr>
            <w:webHidden/>
          </w:rPr>
          <w:fldChar w:fldCharType="separate"/>
        </w:r>
        <w:r w:rsidR="00B45D48">
          <w:rPr>
            <w:webHidden/>
          </w:rPr>
          <w:t>26</w:t>
        </w:r>
        <w:r w:rsidR="00B45D48">
          <w:rPr>
            <w:webHidden/>
          </w:rPr>
          <w:fldChar w:fldCharType="end"/>
        </w:r>
      </w:hyperlink>
    </w:p>
    <w:p w14:paraId="46693E73" w14:textId="3F6A2944" w:rsidR="00B45D48" w:rsidRDefault="00000000">
      <w:pPr>
        <w:pStyle w:val="Obsah3"/>
        <w:rPr>
          <w:rFonts w:asciiTheme="minorHAnsi" w:eastAsiaTheme="minorEastAsia" w:hAnsiTheme="minorHAnsi" w:cstheme="minorBidi"/>
          <w:iCs w:val="0"/>
          <w:szCs w:val="22"/>
        </w:rPr>
      </w:pPr>
      <w:hyperlink w:anchor="_Toc131867230" w:history="1">
        <w:r w:rsidR="00B45D48" w:rsidRPr="00C22DAF">
          <w:rPr>
            <w:rStyle w:val="Hypertextovprepojenie"/>
          </w:rPr>
          <w:t>2.1.3</w:t>
        </w:r>
        <w:r w:rsidR="00B45D48">
          <w:rPr>
            <w:rFonts w:asciiTheme="minorHAnsi" w:eastAsiaTheme="minorEastAsia" w:hAnsiTheme="minorHAnsi" w:cstheme="minorBidi"/>
            <w:iCs w:val="0"/>
            <w:szCs w:val="22"/>
          </w:rPr>
          <w:tab/>
        </w:r>
        <w:r w:rsidR="00B45D48" w:rsidRPr="00C22DAF">
          <w:rPr>
            <w:rStyle w:val="Hypertextovprepojenie"/>
          </w:rPr>
          <w:t>Porovnanie bezdrôtových technológii</w:t>
        </w:r>
        <w:r w:rsidR="00B45D48">
          <w:rPr>
            <w:webHidden/>
          </w:rPr>
          <w:tab/>
        </w:r>
        <w:r w:rsidR="00B45D48">
          <w:rPr>
            <w:webHidden/>
          </w:rPr>
          <w:fldChar w:fldCharType="begin"/>
        </w:r>
        <w:r w:rsidR="00B45D48">
          <w:rPr>
            <w:webHidden/>
          </w:rPr>
          <w:instrText xml:space="preserve"> PAGEREF _Toc131867230 \h </w:instrText>
        </w:r>
        <w:r w:rsidR="00B45D48">
          <w:rPr>
            <w:webHidden/>
          </w:rPr>
        </w:r>
        <w:r w:rsidR="00B45D48">
          <w:rPr>
            <w:webHidden/>
          </w:rPr>
          <w:fldChar w:fldCharType="separate"/>
        </w:r>
        <w:r w:rsidR="00B45D48">
          <w:rPr>
            <w:webHidden/>
          </w:rPr>
          <w:t>26</w:t>
        </w:r>
        <w:r w:rsidR="00B45D48">
          <w:rPr>
            <w:webHidden/>
          </w:rPr>
          <w:fldChar w:fldCharType="end"/>
        </w:r>
      </w:hyperlink>
    </w:p>
    <w:p w14:paraId="4E8D9DCA" w14:textId="013D4A7F" w:rsidR="00B45D48" w:rsidRDefault="00000000">
      <w:pPr>
        <w:pStyle w:val="Obsah2"/>
        <w:rPr>
          <w:rFonts w:asciiTheme="minorHAnsi" w:eastAsiaTheme="minorEastAsia" w:hAnsiTheme="minorHAnsi" w:cstheme="minorBidi"/>
          <w:szCs w:val="22"/>
        </w:rPr>
      </w:pPr>
      <w:hyperlink w:anchor="_Toc131867231" w:history="1">
        <w:r w:rsidR="00B45D48" w:rsidRPr="00C22DAF">
          <w:rPr>
            <w:rStyle w:val="Hypertextovprepojenie"/>
          </w:rPr>
          <w:t>2.2</w:t>
        </w:r>
        <w:r w:rsidR="00B45D48">
          <w:rPr>
            <w:rFonts w:asciiTheme="minorHAnsi" w:eastAsiaTheme="minorEastAsia" w:hAnsiTheme="minorHAnsi" w:cstheme="minorBidi"/>
            <w:szCs w:val="22"/>
          </w:rPr>
          <w:tab/>
        </w:r>
        <w:r w:rsidR="00B45D48" w:rsidRPr="00C22DAF">
          <w:rPr>
            <w:rStyle w:val="Hypertextovprepojenie"/>
          </w:rPr>
          <w:t>Analýza technických komponentov</w:t>
        </w:r>
        <w:r w:rsidR="00B45D48">
          <w:rPr>
            <w:webHidden/>
          </w:rPr>
          <w:tab/>
        </w:r>
        <w:r w:rsidR="00B45D48">
          <w:rPr>
            <w:webHidden/>
          </w:rPr>
          <w:fldChar w:fldCharType="begin"/>
        </w:r>
        <w:r w:rsidR="00B45D48">
          <w:rPr>
            <w:webHidden/>
          </w:rPr>
          <w:instrText xml:space="preserve"> PAGEREF _Toc131867231 \h </w:instrText>
        </w:r>
        <w:r w:rsidR="00B45D48">
          <w:rPr>
            <w:webHidden/>
          </w:rPr>
        </w:r>
        <w:r w:rsidR="00B45D48">
          <w:rPr>
            <w:webHidden/>
          </w:rPr>
          <w:fldChar w:fldCharType="separate"/>
        </w:r>
        <w:r w:rsidR="00B45D48">
          <w:rPr>
            <w:webHidden/>
          </w:rPr>
          <w:t>27</w:t>
        </w:r>
        <w:r w:rsidR="00B45D48">
          <w:rPr>
            <w:webHidden/>
          </w:rPr>
          <w:fldChar w:fldCharType="end"/>
        </w:r>
      </w:hyperlink>
    </w:p>
    <w:p w14:paraId="29EB2A52" w14:textId="7A362106" w:rsidR="00B45D48" w:rsidRDefault="00000000">
      <w:pPr>
        <w:pStyle w:val="Obsah3"/>
        <w:rPr>
          <w:rFonts w:asciiTheme="minorHAnsi" w:eastAsiaTheme="minorEastAsia" w:hAnsiTheme="minorHAnsi" w:cstheme="minorBidi"/>
          <w:iCs w:val="0"/>
          <w:szCs w:val="22"/>
        </w:rPr>
      </w:pPr>
      <w:hyperlink w:anchor="_Toc131867232" w:history="1">
        <w:r w:rsidR="00B45D48" w:rsidRPr="00C22DAF">
          <w:rPr>
            <w:rStyle w:val="Hypertextovprepojenie"/>
          </w:rPr>
          <w:t>2.2.1</w:t>
        </w:r>
        <w:r w:rsidR="00B45D48">
          <w:rPr>
            <w:rFonts w:asciiTheme="minorHAnsi" w:eastAsiaTheme="minorEastAsia" w:hAnsiTheme="minorHAnsi" w:cstheme="minorBidi"/>
            <w:iCs w:val="0"/>
            <w:szCs w:val="22"/>
          </w:rPr>
          <w:tab/>
        </w:r>
        <w:r w:rsidR="00B45D48" w:rsidRPr="00C22DAF">
          <w:rPr>
            <w:rStyle w:val="Hypertextovprepojenie"/>
          </w:rPr>
          <w:t>ESP-WROOM-32</w:t>
        </w:r>
        <w:r w:rsidR="00B45D48">
          <w:rPr>
            <w:webHidden/>
          </w:rPr>
          <w:tab/>
        </w:r>
        <w:r w:rsidR="00B45D48">
          <w:rPr>
            <w:webHidden/>
          </w:rPr>
          <w:fldChar w:fldCharType="begin"/>
        </w:r>
        <w:r w:rsidR="00B45D48">
          <w:rPr>
            <w:webHidden/>
          </w:rPr>
          <w:instrText xml:space="preserve"> PAGEREF _Toc131867232 \h </w:instrText>
        </w:r>
        <w:r w:rsidR="00B45D48">
          <w:rPr>
            <w:webHidden/>
          </w:rPr>
        </w:r>
        <w:r w:rsidR="00B45D48">
          <w:rPr>
            <w:webHidden/>
          </w:rPr>
          <w:fldChar w:fldCharType="separate"/>
        </w:r>
        <w:r w:rsidR="00B45D48">
          <w:rPr>
            <w:webHidden/>
          </w:rPr>
          <w:t>27</w:t>
        </w:r>
        <w:r w:rsidR="00B45D48">
          <w:rPr>
            <w:webHidden/>
          </w:rPr>
          <w:fldChar w:fldCharType="end"/>
        </w:r>
      </w:hyperlink>
    </w:p>
    <w:p w14:paraId="3DC360C2" w14:textId="3D516C31" w:rsidR="00B45D48" w:rsidRDefault="00000000">
      <w:pPr>
        <w:pStyle w:val="Obsah3"/>
        <w:rPr>
          <w:rFonts w:asciiTheme="minorHAnsi" w:eastAsiaTheme="minorEastAsia" w:hAnsiTheme="minorHAnsi" w:cstheme="minorBidi"/>
          <w:iCs w:val="0"/>
          <w:szCs w:val="22"/>
        </w:rPr>
      </w:pPr>
      <w:hyperlink w:anchor="_Toc131867233" w:history="1">
        <w:r w:rsidR="00B45D48" w:rsidRPr="00C22DAF">
          <w:rPr>
            <w:rStyle w:val="Hypertextovprepojenie"/>
          </w:rPr>
          <w:t>2.2.2</w:t>
        </w:r>
        <w:r w:rsidR="00B45D48">
          <w:rPr>
            <w:rFonts w:asciiTheme="minorHAnsi" w:eastAsiaTheme="minorEastAsia" w:hAnsiTheme="minorHAnsi" w:cstheme="minorBidi"/>
            <w:iCs w:val="0"/>
            <w:szCs w:val="22"/>
          </w:rPr>
          <w:tab/>
        </w:r>
        <w:r w:rsidR="00B45D48" w:rsidRPr="00C22DAF">
          <w:rPr>
            <w:rStyle w:val="Hypertextovprepojenie"/>
          </w:rPr>
          <w:t>SHT41</w:t>
        </w:r>
        <w:r w:rsidR="00B45D48">
          <w:rPr>
            <w:webHidden/>
          </w:rPr>
          <w:tab/>
        </w:r>
        <w:r w:rsidR="00B45D48">
          <w:rPr>
            <w:webHidden/>
          </w:rPr>
          <w:fldChar w:fldCharType="begin"/>
        </w:r>
        <w:r w:rsidR="00B45D48">
          <w:rPr>
            <w:webHidden/>
          </w:rPr>
          <w:instrText xml:space="preserve"> PAGEREF _Toc131867233 \h </w:instrText>
        </w:r>
        <w:r w:rsidR="00B45D48">
          <w:rPr>
            <w:webHidden/>
          </w:rPr>
        </w:r>
        <w:r w:rsidR="00B45D48">
          <w:rPr>
            <w:webHidden/>
          </w:rPr>
          <w:fldChar w:fldCharType="separate"/>
        </w:r>
        <w:r w:rsidR="00B45D48">
          <w:rPr>
            <w:webHidden/>
          </w:rPr>
          <w:t>27</w:t>
        </w:r>
        <w:r w:rsidR="00B45D48">
          <w:rPr>
            <w:webHidden/>
          </w:rPr>
          <w:fldChar w:fldCharType="end"/>
        </w:r>
      </w:hyperlink>
    </w:p>
    <w:p w14:paraId="0B63CB92" w14:textId="742870F9" w:rsidR="00B45D48" w:rsidRDefault="00000000">
      <w:pPr>
        <w:pStyle w:val="Obsah3"/>
        <w:rPr>
          <w:rFonts w:asciiTheme="minorHAnsi" w:eastAsiaTheme="minorEastAsia" w:hAnsiTheme="minorHAnsi" w:cstheme="minorBidi"/>
          <w:iCs w:val="0"/>
          <w:szCs w:val="22"/>
        </w:rPr>
      </w:pPr>
      <w:hyperlink w:anchor="_Toc131867234" w:history="1">
        <w:r w:rsidR="00B45D48" w:rsidRPr="00C22DAF">
          <w:rPr>
            <w:rStyle w:val="Hypertextovprepojenie"/>
          </w:rPr>
          <w:t>2.2.3</w:t>
        </w:r>
        <w:r w:rsidR="00B45D48">
          <w:rPr>
            <w:rFonts w:asciiTheme="minorHAnsi" w:eastAsiaTheme="minorEastAsia" w:hAnsiTheme="minorHAnsi" w:cstheme="minorBidi"/>
            <w:iCs w:val="0"/>
            <w:szCs w:val="22"/>
          </w:rPr>
          <w:tab/>
        </w:r>
        <w:r w:rsidR="00B45D48" w:rsidRPr="00C22DAF">
          <w:rPr>
            <w:rStyle w:val="Hypertextovprepojenie"/>
          </w:rPr>
          <w:t>SCD41</w:t>
        </w:r>
        <w:r w:rsidR="00B45D48">
          <w:rPr>
            <w:webHidden/>
          </w:rPr>
          <w:tab/>
        </w:r>
        <w:r w:rsidR="00B45D48">
          <w:rPr>
            <w:webHidden/>
          </w:rPr>
          <w:fldChar w:fldCharType="begin"/>
        </w:r>
        <w:r w:rsidR="00B45D48">
          <w:rPr>
            <w:webHidden/>
          </w:rPr>
          <w:instrText xml:space="preserve"> PAGEREF _Toc131867234 \h </w:instrText>
        </w:r>
        <w:r w:rsidR="00B45D48">
          <w:rPr>
            <w:webHidden/>
          </w:rPr>
        </w:r>
        <w:r w:rsidR="00B45D48">
          <w:rPr>
            <w:webHidden/>
          </w:rPr>
          <w:fldChar w:fldCharType="separate"/>
        </w:r>
        <w:r w:rsidR="00B45D48">
          <w:rPr>
            <w:webHidden/>
          </w:rPr>
          <w:t>27</w:t>
        </w:r>
        <w:r w:rsidR="00B45D48">
          <w:rPr>
            <w:webHidden/>
          </w:rPr>
          <w:fldChar w:fldCharType="end"/>
        </w:r>
      </w:hyperlink>
    </w:p>
    <w:p w14:paraId="0E855265" w14:textId="444F0BDA" w:rsidR="00B45D48" w:rsidRDefault="00000000">
      <w:pPr>
        <w:pStyle w:val="Obsah2"/>
        <w:rPr>
          <w:rFonts w:asciiTheme="minorHAnsi" w:eastAsiaTheme="minorEastAsia" w:hAnsiTheme="minorHAnsi" w:cstheme="minorBidi"/>
          <w:szCs w:val="22"/>
        </w:rPr>
      </w:pPr>
      <w:hyperlink w:anchor="_Toc131867235" w:history="1">
        <w:r w:rsidR="00B45D48" w:rsidRPr="00C22DAF">
          <w:rPr>
            <w:rStyle w:val="Hypertextovprepojenie"/>
          </w:rPr>
          <w:t>2.3</w:t>
        </w:r>
        <w:r w:rsidR="00B45D48">
          <w:rPr>
            <w:rFonts w:asciiTheme="minorHAnsi" w:eastAsiaTheme="minorEastAsia" w:hAnsiTheme="minorHAnsi" w:cstheme="minorBidi"/>
            <w:szCs w:val="22"/>
          </w:rPr>
          <w:tab/>
        </w:r>
        <w:r w:rsidR="00B45D48" w:rsidRPr="00C22DAF">
          <w:rPr>
            <w:rStyle w:val="Hypertextovprepojenie"/>
          </w:rPr>
          <w:t>Databázové systémy</w:t>
        </w:r>
        <w:r w:rsidR="00B45D48">
          <w:rPr>
            <w:webHidden/>
          </w:rPr>
          <w:tab/>
        </w:r>
        <w:r w:rsidR="00B45D48">
          <w:rPr>
            <w:webHidden/>
          </w:rPr>
          <w:fldChar w:fldCharType="begin"/>
        </w:r>
        <w:r w:rsidR="00B45D48">
          <w:rPr>
            <w:webHidden/>
          </w:rPr>
          <w:instrText xml:space="preserve"> PAGEREF _Toc131867235 \h </w:instrText>
        </w:r>
        <w:r w:rsidR="00B45D48">
          <w:rPr>
            <w:webHidden/>
          </w:rPr>
        </w:r>
        <w:r w:rsidR="00B45D48">
          <w:rPr>
            <w:webHidden/>
          </w:rPr>
          <w:fldChar w:fldCharType="separate"/>
        </w:r>
        <w:r w:rsidR="00B45D48">
          <w:rPr>
            <w:webHidden/>
          </w:rPr>
          <w:t>28</w:t>
        </w:r>
        <w:r w:rsidR="00B45D48">
          <w:rPr>
            <w:webHidden/>
          </w:rPr>
          <w:fldChar w:fldCharType="end"/>
        </w:r>
      </w:hyperlink>
    </w:p>
    <w:p w14:paraId="2BB6A291" w14:textId="26AF53A8" w:rsidR="00B45D48" w:rsidRDefault="00000000">
      <w:pPr>
        <w:pStyle w:val="Obsah3"/>
        <w:rPr>
          <w:rFonts w:asciiTheme="minorHAnsi" w:eastAsiaTheme="minorEastAsia" w:hAnsiTheme="minorHAnsi" w:cstheme="minorBidi"/>
          <w:iCs w:val="0"/>
          <w:szCs w:val="22"/>
        </w:rPr>
      </w:pPr>
      <w:hyperlink w:anchor="_Toc131867236" w:history="1">
        <w:r w:rsidR="00B45D48" w:rsidRPr="00C22DAF">
          <w:rPr>
            <w:rStyle w:val="Hypertextovprepojenie"/>
          </w:rPr>
          <w:t>2.3.1</w:t>
        </w:r>
        <w:r w:rsidR="00B45D48">
          <w:rPr>
            <w:rFonts w:asciiTheme="minorHAnsi" w:eastAsiaTheme="minorEastAsia" w:hAnsiTheme="minorHAnsi" w:cstheme="minorBidi"/>
            <w:iCs w:val="0"/>
            <w:szCs w:val="22"/>
          </w:rPr>
          <w:tab/>
        </w:r>
        <w:r w:rsidR="00B45D48" w:rsidRPr="00C22DAF">
          <w:rPr>
            <w:rStyle w:val="Hypertextovprepojenie"/>
          </w:rPr>
          <w:t>SQL</w:t>
        </w:r>
        <w:r w:rsidR="00B45D48">
          <w:rPr>
            <w:webHidden/>
          </w:rPr>
          <w:tab/>
        </w:r>
        <w:r w:rsidR="00B45D48">
          <w:rPr>
            <w:webHidden/>
          </w:rPr>
          <w:fldChar w:fldCharType="begin"/>
        </w:r>
        <w:r w:rsidR="00B45D48">
          <w:rPr>
            <w:webHidden/>
          </w:rPr>
          <w:instrText xml:space="preserve"> PAGEREF _Toc131867236 \h </w:instrText>
        </w:r>
        <w:r w:rsidR="00B45D48">
          <w:rPr>
            <w:webHidden/>
          </w:rPr>
        </w:r>
        <w:r w:rsidR="00B45D48">
          <w:rPr>
            <w:webHidden/>
          </w:rPr>
          <w:fldChar w:fldCharType="separate"/>
        </w:r>
        <w:r w:rsidR="00B45D48">
          <w:rPr>
            <w:webHidden/>
          </w:rPr>
          <w:t>28</w:t>
        </w:r>
        <w:r w:rsidR="00B45D48">
          <w:rPr>
            <w:webHidden/>
          </w:rPr>
          <w:fldChar w:fldCharType="end"/>
        </w:r>
      </w:hyperlink>
    </w:p>
    <w:p w14:paraId="18875F28" w14:textId="7C199A65" w:rsidR="00B45D48" w:rsidRDefault="00000000">
      <w:pPr>
        <w:pStyle w:val="Obsah3"/>
        <w:rPr>
          <w:rFonts w:asciiTheme="minorHAnsi" w:eastAsiaTheme="minorEastAsia" w:hAnsiTheme="minorHAnsi" w:cstheme="minorBidi"/>
          <w:iCs w:val="0"/>
          <w:szCs w:val="22"/>
        </w:rPr>
      </w:pPr>
      <w:hyperlink w:anchor="_Toc131867237" w:history="1">
        <w:r w:rsidR="00B45D48" w:rsidRPr="00C22DAF">
          <w:rPr>
            <w:rStyle w:val="Hypertextovprepojenie"/>
          </w:rPr>
          <w:t>2.3.2</w:t>
        </w:r>
        <w:r w:rsidR="00B45D48">
          <w:rPr>
            <w:rFonts w:asciiTheme="minorHAnsi" w:eastAsiaTheme="minorEastAsia" w:hAnsiTheme="minorHAnsi" w:cstheme="minorBidi"/>
            <w:iCs w:val="0"/>
            <w:szCs w:val="22"/>
          </w:rPr>
          <w:tab/>
        </w:r>
        <w:r w:rsidR="00B45D48" w:rsidRPr="00C22DAF">
          <w:rPr>
            <w:rStyle w:val="Hypertextovprepojenie"/>
          </w:rPr>
          <w:t>MySQL</w:t>
        </w:r>
        <w:r w:rsidR="00B45D48">
          <w:rPr>
            <w:webHidden/>
          </w:rPr>
          <w:tab/>
        </w:r>
        <w:r w:rsidR="00B45D48">
          <w:rPr>
            <w:webHidden/>
          </w:rPr>
          <w:fldChar w:fldCharType="begin"/>
        </w:r>
        <w:r w:rsidR="00B45D48">
          <w:rPr>
            <w:webHidden/>
          </w:rPr>
          <w:instrText xml:space="preserve"> PAGEREF _Toc131867237 \h </w:instrText>
        </w:r>
        <w:r w:rsidR="00B45D48">
          <w:rPr>
            <w:webHidden/>
          </w:rPr>
        </w:r>
        <w:r w:rsidR="00B45D48">
          <w:rPr>
            <w:webHidden/>
          </w:rPr>
          <w:fldChar w:fldCharType="separate"/>
        </w:r>
        <w:r w:rsidR="00B45D48">
          <w:rPr>
            <w:webHidden/>
          </w:rPr>
          <w:t>28</w:t>
        </w:r>
        <w:r w:rsidR="00B45D48">
          <w:rPr>
            <w:webHidden/>
          </w:rPr>
          <w:fldChar w:fldCharType="end"/>
        </w:r>
      </w:hyperlink>
    </w:p>
    <w:p w14:paraId="1C5A4A24" w14:textId="3C02B0E1" w:rsidR="00B45D48" w:rsidRDefault="00000000">
      <w:pPr>
        <w:pStyle w:val="Obsah4"/>
        <w:rPr>
          <w:rFonts w:asciiTheme="minorHAnsi" w:eastAsiaTheme="minorEastAsia" w:hAnsiTheme="minorHAnsi" w:cstheme="minorBidi"/>
          <w:szCs w:val="22"/>
        </w:rPr>
      </w:pPr>
      <w:hyperlink w:anchor="_Toc131867238" w:history="1">
        <w:r w:rsidR="00B45D48" w:rsidRPr="00C22DAF">
          <w:rPr>
            <w:rStyle w:val="Hypertextovprepojenie"/>
          </w:rPr>
          <w:t>2.3.2.1</w:t>
        </w:r>
        <w:r w:rsidR="00B45D48">
          <w:rPr>
            <w:rFonts w:asciiTheme="minorHAnsi" w:eastAsiaTheme="minorEastAsia" w:hAnsiTheme="minorHAnsi" w:cstheme="minorBidi"/>
            <w:szCs w:val="22"/>
          </w:rPr>
          <w:tab/>
        </w:r>
        <w:r w:rsidR="00B45D48" w:rsidRPr="00C22DAF">
          <w:rPr>
            <w:rStyle w:val="Hypertextovprepojenie"/>
          </w:rPr>
          <w:t>Výhody MySQL</w:t>
        </w:r>
        <w:r w:rsidR="00B45D48">
          <w:rPr>
            <w:webHidden/>
          </w:rPr>
          <w:tab/>
        </w:r>
        <w:r w:rsidR="00B45D48">
          <w:rPr>
            <w:webHidden/>
          </w:rPr>
          <w:fldChar w:fldCharType="begin"/>
        </w:r>
        <w:r w:rsidR="00B45D48">
          <w:rPr>
            <w:webHidden/>
          </w:rPr>
          <w:instrText xml:space="preserve"> PAGEREF _Toc131867238 \h </w:instrText>
        </w:r>
        <w:r w:rsidR="00B45D48">
          <w:rPr>
            <w:webHidden/>
          </w:rPr>
        </w:r>
        <w:r w:rsidR="00B45D48">
          <w:rPr>
            <w:webHidden/>
          </w:rPr>
          <w:fldChar w:fldCharType="separate"/>
        </w:r>
        <w:r w:rsidR="00B45D48">
          <w:rPr>
            <w:webHidden/>
          </w:rPr>
          <w:t>29</w:t>
        </w:r>
        <w:r w:rsidR="00B45D48">
          <w:rPr>
            <w:webHidden/>
          </w:rPr>
          <w:fldChar w:fldCharType="end"/>
        </w:r>
      </w:hyperlink>
    </w:p>
    <w:p w14:paraId="4EDAFAEE" w14:textId="3C91988F" w:rsidR="00B45D48" w:rsidRDefault="00000000">
      <w:pPr>
        <w:pStyle w:val="Obsah3"/>
        <w:rPr>
          <w:rFonts w:asciiTheme="minorHAnsi" w:eastAsiaTheme="minorEastAsia" w:hAnsiTheme="minorHAnsi" w:cstheme="minorBidi"/>
          <w:iCs w:val="0"/>
          <w:szCs w:val="22"/>
        </w:rPr>
      </w:pPr>
      <w:hyperlink w:anchor="_Toc131867239" w:history="1">
        <w:r w:rsidR="00B45D48" w:rsidRPr="00C22DAF">
          <w:rPr>
            <w:rStyle w:val="Hypertextovprepojenie"/>
            <w:lang w:val="en-GB"/>
          </w:rPr>
          <w:t>2.3.3</w:t>
        </w:r>
        <w:r w:rsidR="00B45D48">
          <w:rPr>
            <w:rFonts w:asciiTheme="minorHAnsi" w:eastAsiaTheme="minorEastAsia" w:hAnsiTheme="minorHAnsi" w:cstheme="minorBidi"/>
            <w:iCs w:val="0"/>
            <w:szCs w:val="22"/>
          </w:rPr>
          <w:tab/>
        </w:r>
        <w:r w:rsidR="00B45D48" w:rsidRPr="00C22DAF">
          <w:rPr>
            <w:rStyle w:val="Hypertextovprepojenie"/>
            <w:lang w:val="en-GB"/>
          </w:rPr>
          <w:t>NoSQL</w:t>
        </w:r>
        <w:r w:rsidR="00B45D48">
          <w:rPr>
            <w:webHidden/>
          </w:rPr>
          <w:tab/>
        </w:r>
        <w:r w:rsidR="00B45D48">
          <w:rPr>
            <w:webHidden/>
          </w:rPr>
          <w:fldChar w:fldCharType="begin"/>
        </w:r>
        <w:r w:rsidR="00B45D48">
          <w:rPr>
            <w:webHidden/>
          </w:rPr>
          <w:instrText xml:space="preserve"> PAGEREF _Toc131867239 \h </w:instrText>
        </w:r>
        <w:r w:rsidR="00B45D48">
          <w:rPr>
            <w:webHidden/>
          </w:rPr>
        </w:r>
        <w:r w:rsidR="00B45D48">
          <w:rPr>
            <w:webHidden/>
          </w:rPr>
          <w:fldChar w:fldCharType="separate"/>
        </w:r>
        <w:r w:rsidR="00B45D48">
          <w:rPr>
            <w:webHidden/>
          </w:rPr>
          <w:t>29</w:t>
        </w:r>
        <w:r w:rsidR="00B45D48">
          <w:rPr>
            <w:webHidden/>
          </w:rPr>
          <w:fldChar w:fldCharType="end"/>
        </w:r>
      </w:hyperlink>
    </w:p>
    <w:p w14:paraId="41D94A9D" w14:textId="23DBE3DC" w:rsidR="00B45D48" w:rsidRDefault="00000000">
      <w:pPr>
        <w:pStyle w:val="Obsah4"/>
        <w:rPr>
          <w:rFonts w:asciiTheme="minorHAnsi" w:eastAsiaTheme="minorEastAsia" w:hAnsiTheme="minorHAnsi" w:cstheme="minorBidi"/>
          <w:szCs w:val="22"/>
        </w:rPr>
      </w:pPr>
      <w:hyperlink w:anchor="_Toc131867240" w:history="1">
        <w:r w:rsidR="00B45D48" w:rsidRPr="00C22DAF">
          <w:rPr>
            <w:rStyle w:val="Hypertextovprepojenie"/>
          </w:rPr>
          <w:t>2.3.3.1</w:t>
        </w:r>
        <w:r w:rsidR="00B45D48">
          <w:rPr>
            <w:rFonts w:asciiTheme="minorHAnsi" w:eastAsiaTheme="minorEastAsia" w:hAnsiTheme="minorHAnsi" w:cstheme="minorBidi"/>
            <w:szCs w:val="22"/>
          </w:rPr>
          <w:tab/>
        </w:r>
        <w:r w:rsidR="00B45D48" w:rsidRPr="00C22DAF">
          <w:rPr>
            <w:rStyle w:val="Hypertextovprepojenie"/>
          </w:rPr>
          <w:t xml:space="preserve">História </w:t>
        </w:r>
        <w:r w:rsidR="00B45D48" w:rsidRPr="00C22DAF">
          <w:rPr>
            <w:rStyle w:val="Hypertextovprepojenie"/>
            <w:lang w:val="en-GB"/>
          </w:rPr>
          <w:t>NoSQL</w:t>
        </w:r>
        <w:r w:rsidR="00B45D48" w:rsidRPr="00C22DAF">
          <w:rPr>
            <w:rStyle w:val="Hypertextovprepojenie"/>
          </w:rPr>
          <w:t xml:space="preserve"> databázy</w:t>
        </w:r>
        <w:r w:rsidR="00B45D48">
          <w:rPr>
            <w:webHidden/>
          </w:rPr>
          <w:tab/>
        </w:r>
        <w:r w:rsidR="00B45D48">
          <w:rPr>
            <w:webHidden/>
          </w:rPr>
          <w:fldChar w:fldCharType="begin"/>
        </w:r>
        <w:r w:rsidR="00B45D48">
          <w:rPr>
            <w:webHidden/>
          </w:rPr>
          <w:instrText xml:space="preserve"> PAGEREF _Toc131867240 \h </w:instrText>
        </w:r>
        <w:r w:rsidR="00B45D48">
          <w:rPr>
            <w:webHidden/>
          </w:rPr>
        </w:r>
        <w:r w:rsidR="00B45D48">
          <w:rPr>
            <w:webHidden/>
          </w:rPr>
          <w:fldChar w:fldCharType="separate"/>
        </w:r>
        <w:r w:rsidR="00B45D48">
          <w:rPr>
            <w:webHidden/>
          </w:rPr>
          <w:t>29</w:t>
        </w:r>
        <w:r w:rsidR="00B45D48">
          <w:rPr>
            <w:webHidden/>
          </w:rPr>
          <w:fldChar w:fldCharType="end"/>
        </w:r>
      </w:hyperlink>
    </w:p>
    <w:p w14:paraId="48102DD2" w14:textId="6BFECD16" w:rsidR="00B45D48" w:rsidRDefault="00000000">
      <w:pPr>
        <w:pStyle w:val="Obsah4"/>
        <w:rPr>
          <w:rFonts w:asciiTheme="minorHAnsi" w:eastAsiaTheme="minorEastAsia" w:hAnsiTheme="minorHAnsi" w:cstheme="minorBidi"/>
          <w:szCs w:val="22"/>
        </w:rPr>
      </w:pPr>
      <w:hyperlink w:anchor="_Toc131867241" w:history="1">
        <w:r w:rsidR="00B45D48" w:rsidRPr="00C22DAF">
          <w:rPr>
            <w:rStyle w:val="Hypertextovprepojenie"/>
          </w:rPr>
          <w:t>2.3.3.2</w:t>
        </w:r>
        <w:r w:rsidR="00B45D48">
          <w:rPr>
            <w:rFonts w:asciiTheme="minorHAnsi" w:eastAsiaTheme="minorEastAsia" w:hAnsiTheme="minorHAnsi" w:cstheme="minorBidi"/>
            <w:szCs w:val="22"/>
          </w:rPr>
          <w:tab/>
        </w:r>
        <w:r w:rsidR="00B45D48" w:rsidRPr="00C22DAF">
          <w:rPr>
            <w:rStyle w:val="Hypertextovprepojenie"/>
          </w:rPr>
          <w:t xml:space="preserve">Typy </w:t>
        </w:r>
        <w:r w:rsidR="00B45D48" w:rsidRPr="00C22DAF">
          <w:rPr>
            <w:rStyle w:val="Hypertextovprepojenie"/>
            <w:lang w:val="en-GB"/>
          </w:rPr>
          <w:t>NoSQL</w:t>
        </w:r>
        <w:r w:rsidR="00B45D48" w:rsidRPr="00C22DAF">
          <w:rPr>
            <w:rStyle w:val="Hypertextovprepojenie"/>
          </w:rPr>
          <w:t xml:space="preserve"> databázy</w:t>
        </w:r>
        <w:r w:rsidR="00B45D48">
          <w:rPr>
            <w:webHidden/>
          </w:rPr>
          <w:tab/>
        </w:r>
        <w:r w:rsidR="00B45D48">
          <w:rPr>
            <w:webHidden/>
          </w:rPr>
          <w:fldChar w:fldCharType="begin"/>
        </w:r>
        <w:r w:rsidR="00B45D48">
          <w:rPr>
            <w:webHidden/>
          </w:rPr>
          <w:instrText xml:space="preserve"> PAGEREF _Toc131867241 \h </w:instrText>
        </w:r>
        <w:r w:rsidR="00B45D48">
          <w:rPr>
            <w:webHidden/>
          </w:rPr>
        </w:r>
        <w:r w:rsidR="00B45D48">
          <w:rPr>
            <w:webHidden/>
          </w:rPr>
          <w:fldChar w:fldCharType="separate"/>
        </w:r>
        <w:r w:rsidR="00B45D48">
          <w:rPr>
            <w:webHidden/>
          </w:rPr>
          <w:t>30</w:t>
        </w:r>
        <w:r w:rsidR="00B45D48">
          <w:rPr>
            <w:webHidden/>
          </w:rPr>
          <w:fldChar w:fldCharType="end"/>
        </w:r>
      </w:hyperlink>
    </w:p>
    <w:p w14:paraId="2FBAA164" w14:textId="4DC84A04" w:rsidR="00B45D48" w:rsidRDefault="00000000">
      <w:pPr>
        <w:pStyle w:val="Obsah3"/>
        <w:rPr>
          <w:rFonts w:asciiTheme="minorHAnsi" w:eastAsiaTheme="minorEastAsia" w:hAnsiTheme="minorHAnsi" w:cstheme="minorBidi"/>
          <w:iCs w:val="0"/>
          <w:szCs w:val="22"/>
        </w:rPr>
      </w:pPr>
      <w:hyperlink w:anchor="_Toc131867242" w:history="1">
        <w:r w:rsidR="00B45D48" w:rsidRPr="00C22DAF">
          <w:rPr>
            <w:rStyle w:val="Hypertextovprepojenie"/>
          </w:rPr>
          <w:t>2.3.4</w:t>
        </w:r>
        <w:r w:rsidR="00B45D48">
          <w:rPr>
            <w:rFonts w:asciiTheme="minorHAnsi" w:eastAsiaTheme="minorEastAsia" w:hAnsiTheme="minorHAnsi" w:cstheme="minorBidi"/>
            <w:iCs w:val="0"/>
            <w:szCs w:val="22"/>
          </w:rPr>
          <w:tab/>
        </w:r>
        <w:r w:rsidR="00B45D48" w:rsidRPr="00C22DAF">
          <w:rPr>
            <w:rStyle w:val="Hypertextovprepojenie"/>
            <w:lang w:val="en-GB"/>
          </w:rPr>
          <w:t>NoSQL</w:t>
        </w:r>
        <w:r w:rsidR="00B45D48" w:rsidRPr="00C22DAF">
          <w:rPr>
            <w:rStyle w:val="Hypertextovprepojenie"/>
          </w:rPr>
          <w:t xml:space="preserve"> vs. SQL databázy</w:t>
        </w:r>
        <w:r w:rsidR="00B45D48">
          <w:rPr>
            <w:webHidden/>
          </w:rPr>
          <w:tab/>
        </w:r>
        <w:r w:rsidR="00B45D48">
          <w:rPr>
            <w:webHidden/>
          </w:rPr>
          <w:fldChar w:fldCharType="begin"/>
        </w:r>
        <w:r w:rsidR="00B45D48">
          <w:rPr>
            <w:webHidden/>
          </w:rPr>
          <w:instrText xml:space="preserve"> PAGEREF _Toc131867242 \h </w:instrText>
        </w:r>
        <w:r w:rsidR="00B45D48">
          <w:rPr>
            <w:webHidden/>
          </w:rPr>
        </w:r>
        <w:r w:rsidR="00B45D48">
          <w:rPr>
            <w:webHidden/>
          </w:rPr>
          <w:fldChar w:fldCharType="separate"/>
        </w:r>
        <w:r w:rsidR="00B45D48">
          <w:rPr>
            <w:webHidden/>
          </w:rPr>
          <w:t>30</w:t>
        </w:r>
        <w:r w:rsidR="00B45D48">
          <w:rPr>
            <w:webHidden/>
          </w:rPr>
          <w:fldChar w:fldCharType="end"/>
        </w:r>
      </w:hyperlink>
    </w:p>
    <w:p w14:paraId="25CE3379" w14:textId="6E895129" w:rsidR="00B45D48" w:rsidRDefault="00000000">
      <w:pPr>
        <w:pStyle w:val="Obsah1"/>
        <w:rPr>
          <w:rFonts w:asciiTheme="minorHAnsi" w:eastAsiaTheme="minorEastAsia" w:hAnsiTheme="minorHAnsi" w:cstheme="minorBidi"/>
          <w:bCs w:val="0"/>
          <w:szCs w:val="22"/>
        </w:rPr>
      </w:pPr>
      <w:hyperlink w:anchor="_Toc131867243" w:history="1">
        <w:r w:rsidR="00B45D48" w:rsidRPr="00C22DAF">
          <w:rPr>
            <w:rStyle w:val="Hypertextovprepojenie"/>
          </w:rPr>
          <w:t>3</w:t>
        </w:r>
        <w:r w:rsidR="00B45D48">
          <w:rPr>
            <w:rFonts w:asciiTheme="minorHAnsi" w:eastAsiaTheme="minorEastAsia" w:hAnsiTheme="minorHAnsi" w:cstheme="minorBidi"/>
            <w:bCs w:val="0"/>
            <w:szCs w:val="22"/>
          </w:rPr>
          <w:tab/>
        </w:r>
        <w:r w:rsidR="00B45D48" w:rsidRPr="00C22DAF">
          <w:rPr>
            <w:rStyle w:val="Hypertextovprepojenie"/>
          </w:rPr>
          <w:t>Návrh systému</w:t>
        </w:r>
        <w:r w:rsidR="00B45D48">
          <w:rPr>
            <w:webHidden/>
          </w:rPr>
          <w:tab/>
        </w:r>
        <w:r w:rsidR="00B45D48">
          <w:rPr>
            <w:webHidden/>
          </w:rPr>
          <w:fldChar w:fldCharType="begin"/>
        </w:r>
        <w:r w:rsidR="00B45D48">
          <w:rPr>
            <w:webHidden/>
          </w:rPr>
          <w:instrText xml:space="preserve"> PAGEREF _Toc131867243 \h </w:instrText>
        </w:r>
        <w:r w:rsidR="00B45D48">
          <w:rPr>
            <w:webHidden/>
          </w:rPr>
        </w:r>
        <w:r w:rsidR="00B45D48">
          <w:rPr>
            <w:webHidden/>
          </w:rPr>
          <w:fldChar w:fldCharType="separate"/>
        </w:r>
        <w:r w:rsidR="00B45D48">
          <w:rPr>
            <w:webHidden/>
          </w:rPr>
          <w:t>31</w:t>
        </w:r>
        <w:r w:rsidR="00B45D48">
          <w:rPr>
            <w:webHidden/>
          </w:rPr>
          <w:fldChar w:fldCharType="end"/>
        </w:r>
      </w:hyperlink>
    </w:p>
    <w:p w14:paraId="729980FF" w14:textId="25CF453A" w:rsidR="00B45D48" w:rsidRDefault="00000000">
      <w:pPr>
        <w:pStyle w:val="Obsah2"/>
        <w:rPr>
          <w:rFonts w:asciiTheme="minorHAnsi" w:eastAsiaTheme="minorEastAsia" w:hAnsiTheme="minorHAnsi" w:cstheme="minorBidi"/>
          <w:szCs w:val="22"/>
        </w:rPr>
      </w:pPr>
      <w:hyperlink w:anchor="_Toc131867244" w:history="1">
        <w:r w:rsidR="00B45D48" w:rsidRPr="00C22DAF">
          <w:rPr>
            <w:rStyle w:val="Hypertextovprepojenie"/>
          </w:rPr>
          <w:t>3.1</w:t>
        </w:r>
        <w:r w:rsidR="00B45D48">
          <w:rPr>
            <w:rFonts w:asciiTheme="minorHAnsi" w:eastAsiaTheme="minorEastAsia" w:hAnsiTheme="minorHAnsi" w:cstheme="minorBidi"/>
            <w:szCs w:val="22"/>
          </w:rPr>
          <w:tab/>
        </w:r>
        <w:r w:rsidR="00B45D48" w:rsidRPr="00C22DAF">
          <w:rPr>
            <w:rStyle w:val="Hypertextovprepojenie"/>
          </w:rPr>
          <w:t>Návrh klienta</w:t>
        </w:r>
        <w:r w:rsidR="00B45D48">
          <w:rPr>
            <w:webHidden/>
          </w:rPr>
          <w:tab/>
        </w:r>
        <w:r w:rsidR="00B45D48">
          <w:rPr>
            <w:webHidden/>
          </w:rPr>
          <w:fldChar w:fldCharType="begin"/>
        </w:r>
        <w:r w:rsidR="00B45D48">
          <w:rPr>
            <w:webHidden/>
          </w:rPr>
          <w:instrText xml:space="preserve"> PAGEREF _Toc131867244 \h </w:instrText>
        </w:r>
        <w:r w:rsidR="00B45D48">
          <w:rPr>
            <w:webHidden/>
          </w:rPr>
        </w:r>
        <w:r w:rsidR="00B45D48">
          <w:rPr>
            <w:webHidden/>
          </w:rPr>
          <w:fldChar w:fldCharType="separate"/>
        </w:r>
        <w:r w:rsidR="00B45D48">
          <w:rPr>
            <w:webHidden/>
          </w:rPr>
          <w:t>32</w:t>
        </w:r>
        <w:r w:rsidR="00B45D48">
          <w:rPr>
            <w:webHidden/>
          </w:rPr>
          <w:fldChar w:fldCharType="end"/>
        </w:r>
      </w:hyperlink>
    </w:p>
    <w:p w14:paraId="05F6A0E4" w14:textId="67A32CB7" w:rsidR="00B45D48" w:rsidRDefault="00000000">
      <w:pPr>
        <w:pStyle w:val="Obsah2"/>
        <w:rPr>
          <w:rFonts w:asciiTheme="minorHAnsi" w:eastAsiaTheme="minorEastAsia" w:hAnsiTheme="minorHAnsi" w:cstheme="minorBidi"/>
          <w:szCs w:val="22"/>
        </w:rPr>
      </w:pPr>
      <w:hyperlink w:anchor="_Toc131867245" w:history="1">
        <w:r w:rsidR="00B45D48" w:rsidRPr="00C22DAF">
          <w:rPr>
            <w:rStyle w:val="Hypertextovprepojenie"/>
          </w:rPr>
          <w:t>3.2</w:t>
        </w:r>
        <w:r w:rsidR="00B45D48">
          <w:rPr>
            <w:rFonts w:asciiTheme="minorHAnsi" w:eastAsiaTheme="minorEastAsia" w:hAnsiTheme="minorHAnsi" w:cstheme="minorBidi"/>
            <w:szCs w:val="22"/>
          </w:rPr>
          <w:tab/>
        </w:r>
        <w:r w:rsidR="00B45D48" w:rsidRPr="00C22DAF">
          <w:rPr>
            <w:rStyle w:val="Hypertextovprepojenie"/>
          </w:rPr>
          <w:t>Návrh servera</w:t>
        </w:r>
        <w:r w:rsidR="00B45D48">
          <w:rPr>
            <w:webHidden/>
          </w:rPr>
          <w:tab/>
        </w:r>
        <w:r w:rsidR="00B45D48">
          <w:rPr>
            <w:webHidden/>
          </w:rPr>
          <w:fldChar w:fldCharType="begin"/>
        </w:r>
        <w:r w:rsidR="00B45D48">
          <w:rPr>
            <w:webHidden/>
          </w:rPr>
          <w:instrText xml:space="preserve"> PAGEREF _Toc131867245 \h </w:instrText>
        </w:r>
        <w:r w:rsidR="00B45D48">
          <w:rPr>
            <w:webHidden/>
          </w:rPr>
        </w:r>
        <w:r w:rsidR="00B45D48">
          <w:rPr>
            <w:webHidden/>
          </w:rPr>
          <w:fldChar w:fldCharType="separate"/>
        </w:r>
        <w:r w:rsidR="00B45D48">
          <w:rPr>
            <w:webHidden/>
          </w:rPr>
          <w:t>33</w:t>
        </w:r>
        <w:r w:rsidR="00B45D48">
          <w:rPr>
            <w:webHidden/>
          </w:rPr>
          <w:fldChar w:fldCharType="end"/>
        </w:r>
      </w:hyperlink>
    </w:p>
    <w:p w14:paraId="6186EDD1" w14:textId="68D990D3" w:rsidR="00B45D48" w:rsidRDefault="00000000">
      <w:pPr>
        <w:pStyle w:val="Obsah2"/>
        <w:rPr>
          <w:rFonts w:asciiTheme="minorHAnsi" w:eastAsiaTheme="minorEastAsia" w:hAnsiTheme="minorHAnsi" w:cstheme="minorBidi"/>
          <w:szCs w:val="22"/>
        </w:rPr>
      </w:pPr>
      <w:hyperlink w:anchor="_Toc131867246" w:history="1">
        <w:r w:rsidR="00B45D48" w:rsidRPr="00C22DAF">
          <w:rPr>
            <w:rStyle w:val="Hypertextovprepojenie"/>
          </w:rPr>
          <w:t>3.3</w:t>
        </w:r>
        <w:r w:rsidR="00B45D48">
          <w:rPr>
            <w:rFonts w:asciiTheme="minorHAnsi" w:eastAsiaTheme="minorEastAsia" w:hAnsiTheme="minorHAnsi" w:cstheme="minorBidi"/>
            <w:szCs w:val="22"/>
          </w:rPr>
          <w:tab/>
        </w:r>
        <w:r w:rsidR="00B45D48" w:rsidRPr="00C22DAF">
          <w:rPr>
            <w:rStyle w:val="Hypertextovprepojenie"/>
          </w:rPr>
          <w:t>Princíp fungovania celého systému</w:t>
        </w:r>
        <w:r w:rsidR="00B45D48">
          <w:rPr>
            <w:webHidden/>
          </w:rPr>
          <w:tab/>
        </w:r>
        <w:r w:rsidR="00B45D48">
          <w:rPr>
            <w:webHidden/>
          </w:rPr>
          <w:fldChar w:fldCharType="begin"/>
        </w:r>
        <w:r w:rsidR="00B45D48">
          <w:rPr>
            <w:webHidden/>
          </w:rPr>
          <w:instrText xml:space="preserve"> PAGEREF _Toc131867246 \h </w:instrText>
        </w:r>
        <w:r w:rsidR="00B45D48">
          <w:rPr>
            <w:webHidden/>
          </w:rPr>
        </w:r>
        <w:r w:rsidR="00B45D48">
          <w:rPr>
            <w:webHidden/>
          </w:rPr>
          <w:fldChar w:fldCharType="separate"/>
        </w:r>
        <w:r w:rsidR="00B45D48">
          <w:rPr>
            <w:webHidden/>
          </w:rPr>
          <w:t>34</w:t>
        </w:r>
        <w:r w:rsidR="00B45D48">
          <w:rPr>
            <w:webHidden/>
          </w:rPr>
          <w:fldChar w:fldCharType="end"/>
        </w:r>
      </w:hyperlink>
    </w:p>
    <w:p w14:paraId="105E6476" w14:textId="2C73CE18" w:rsidR="00B45D48" w:rsidRDefault="00000000">
      <w:pPr>
        <w:pStyle w:val="Obsah1"/>
        <w:rPr>
          <w:rFonts w:asciiTheme="minorHAnsi" w:eastAsiaTheme="minorEastAsia" w:hAnsiTheme="minorHAnsi" w:cstheme="minorBidi"/>
          <w:bCs w:val="0"/>
          <w:szCs w:val="22"/>
        </w:rPr>
      </w:pPr>
      <w:hyperlink w:anchor="_Toc131867247" w:history="1">
        <w:r w:rsidR="00B45D48" w:rsidRPr="00C22DAF">
          <w:rPr>
            <w:rStyle w:val="Hypertextovprepojenie"/>
          </w:rPr>
          <w:t>4</w:t>
        </w:r>
        <w:r w:rsidR="00B45D48">
          <w:rPr>
            <w:rFonts w:asciiTheme="minorHAnsi" w:eastAsiaTheme="minorEastAsia" w:hAnsiTheme="minorHAnsi" w:cstheme="minorBidi"/>
            <w:bCs w:val="0"/>
            <w:szCs w:val="22"/>
          </w:rPr>
          <w:tab/>
        </w:r>
        <w:r w:rsidR="00B45D48" w:rsidRPr="00C22DAF">
          <w:rPr>
            <w:rStyle w:val="Hypertextovprepojenie"/>
          </w:rPr>
          <w:t>implementacia systemu</w:t>
        </w:r>
        <w:r w:rsidR="00B45D48">
          <w:rPr>
            <w:webHidden/>
          </w:rPr>
          <w:tab/>
        </w:r>
        <w:r w:rsidR="00B45D48">
          <w:rPr>
            <w:webHidden/>
          </w:rPr>
          <w:fldChar w:fldCharType="begin"/>
        </w:r>
        <w:r w:rsidR="00B45D48">
          <w:rPr>
            <w:webHidden/>
          </w:rPr>
          <w:instrText xml:space="preserve"> PAGEREF _Toc131867247 \h </w:instrText>
        </w:r>
        <w:r w:rsidR="00B45D48">
          <w:rPr>
            <w:webHidden/>
          </w:rPr>
        </w:r>
        <w:r w:rsidR="00B45D48">
          <w:rPr>
            <w:webHidden/>
          </w:rPr>
          <w:fldChar w:fldCharType="separate"/>
        </w:r>
        <w:r w:rsidR="00B45D48">
          <w:rPr>
            <w:webHidden/>
          </w:rPr>
          <w:t>35</w:t>
        </w:r>
        <w:r w:rsidR="00B45D48">
          <w:rPr>
            <w:webHidden/>
          </w:rPr>
          <w:fldChar w:fldCharType="end"/>
        </w:r>
      </w:hyperlink>
    </w:p>
    <w:p w14:paraId="1040CE2C" w14:textId="38E895FD" w:rsidR="00B45D48" w:rsidRDefault="00000000">
      <w:pPr>
        <w:pStyle w:val="Obsah2"/>
        <w:rPr>
          <w:rFonts w:asciiTheme="minorHAnsi" w:eastAsiaTheme="minorEastAsia" w:hAnsiTheme="minorHAnsi" w:cstheme="minorBidi"/>
          <w:szCs w:val="22"/>
        </w:rPr>
      </w:pPr>
      <w:hyperlink w:anchor="_Toc131867248" w:history="1">
        <w:r w:rsidR="00B45D48" w:rsidRPr="00C22DAF">
          <w:rPr>
            <w:rStyle w:val="Hypertextovprepojenie"/>
          </w:rPr>
          <w:t>4.1</w:t>
        </w:r>
        <w:r w:rsidR="00B45D48">
          <w:rPr>
            <w:rFonts w:asciiTheme="minorHAnsi" w:eastAsiaTheme="minorEastAsia" w:hAnsiTheme="minorHAnsi" w:cstheme="minorBidi"/>
            <w:szCs w:val="22"/>
          </w:rPr>
          <w:tab/>
        </w:r>
        <w:r w:rsidR="00B45D48" w:rsidRPr="00C22DAF">
          <w:rPr>
            <w:rStyle w:val="Hypertextovprepojenie"/>
          </w:rPr>
          <w:t>ESP Klient</w:t>
        </w:r>
        <w:r w:rsidR="00B45D48">
          <w:rPr>
            <w:webHidden/>
          </w:rPr>
          <w:tab/>
        </w:r>
        <w:r w:rsidR="00B45D48">
          <w:rPr>
            <w:webHidden/>
          </w:rPr>
          <w:fldChar w:fldCharType="begin"/>
        </w:r>
        <w:r w:rsidR="00B45D48">
          <w:rPr>
            <w:webHidden/>
          </w:rPr>
          <w:instrText xml:space="preserve"> PAGEREF _Toc131867248 \h </w:instrText>
        </w:r>
        <w:r w:rsidR="00B45D48">
          <w:rPr>
            <w:webHidden/>
          </w:rPr>
        </w:r>
        <w:r w:rsidR="00B45D48">
          <w:rPr>
            <w:webHidden/>
          </w:rPr>
          <w:fldChar w:fldCharType="separate"/>
        </w:r>
        <w:r w:rsidR="00B45D48">
          <w:rPr>
            <w:webHidden/>
          </w:rPr>
          <w:t>36</w:t>
        </w:r>
        <w:r w:rsidR="00B45D48">
          <w:rPr>
            <w:webHidden/>
          </w:rPr>
          <w:fldChar w:fldCharType="end"/>
        </w:r>
      </w:hyperlink>
    </w:p>
    <w:p w14:paraId="21323684" w14:textId="60B1988D" w:rsidR="00B45D48" w:rsidRDefault="00000000">
      <w:pPr>
        <w:pStyle w:val="Obsah2"/>
        <w:rPr>
          <w:rFonts w:asciiTheme="minorHAnsi" w:eastAsiaTheme="minorEastAsia" w:hAnsiTheme="minorHAnsi" w:cstheme="minorBidi"/>
          <w:szCs w:val="22"/>
        </w:rPr>
      </w:pPr>
      <w:hyperlink w:anchor="_Toc131867249" w:history="1">
        <w:r w:rsidR="00B45D48" w:rsidRPr="00C22DAF">
          <w:rPr>
            <w:rStyle w:val="Hypertextovprepojenie"/>
          </w:rPr>
          <w:t>4.2</w:t>
        </w:r>
        <w:r w:rsidR="00B45D48">
          <w:rPr>
            <w:rFonts w:asciiTheme="minorHAnsi" w:eastAsiaTheme="minorEastAsia" w:hAnsiTheme="minorHAnsi" w:cstheme="minorBidi"/>
            <w:szCs w:val="22"/>
          </w:rPr>
          <w:tab/>
        </w:r>
        <w:r w:rsidR="00B45D48" w:rsidRPr="00C22DAF">
          <w:rPr>
            <w:rStyle w:val="Hypertextovprepojenie"/>
          </w:rPr>
          <w:t>Riadiaci člen ESP-WROOM-32</w:t>
        </w:r>
        <w:r w:rsidR="00B45D48">
          <w:rPr>
            <w:webHidden/>
          </w:rPr>
          <w:tab/>
        </w:r>
        <w:r w:rsidR="00B45D48">
          <w:rPr>
            <w:webHidden/>
          </w:rPr>
          <w:fldChar w:fldCharType="begin"/>
        </w:r>
        <w:r w:rsidR="00B45D48">
          <w:rPr>
            <w:webHidden/>
          </w:rPr>
          <w:instrText xml:space="preserve"> PAGEREF _Toc131867249 \h </w:instrText>
        </w:r>
        <w:r w:rsidR="00B45D48">
          <w:rPr>
            <w:webHidden/>
          </w:rPr>
        </w:r>
        <w:r w:rsidR="00B45D48">
          <w:rPr>
            <w:webHidden/>
          </w:rPr>
          <w:fldChar w:fldCharType="separate"/>
        </w:r>
        <w:r w:rsidR="00B45D48">
          <w:rPr>
            <w:webHidden/>
          </w:rPr>
          <w:t>37</w:t>
        </w:r>
        <w:r w:rsidR="00B45D48">
          <w:rPr>
            <w:webHidden/>
          </w:rPr>
          <w:fldChar w:fldCharType="end"/>
        </w:r>
      </w:hyperlink>
    </w:p>
    <w:p w14:paraId="1E623933" w14:textId="154F2417" w:rsidR="00B45D48" w:rsidRDefault="00000000">
      <w:pPr>
        <w:pStyle w:val="Obsah3"/>
        <w:rPr>
          <w:rFonts w:asciiTheme="minorHAnsi" w:eastAsiaTheme="minorEastAsia" w:hAnsiTheme="minorHAnsi" w:cstheme="minorBidi"/>
          <w:iCs w:val="0"/>
          <w:szCs w:val="22"/>
        </w:rPr>
      </w:pPr>
      <w:hyperlink w:anchor="_Toc131867250" w:history="1">
        <w:r w:rsidR="00B45D48" w:rsidRPr="00C22DAF">
          <w:rPr>
            <w:rStyle w:val="Hypertextovprepojenie"/>
          </w:rPr>
          <w:t>4.2.1</w:t>
        </w:r>
        <w:r w:rsidR="00B45D48">
          <w:rPr>
            <w:rFonts w:asciiTheme="minorHAnsi" w:eastAsiaTheme="minorEastAsia" w:hAnsiTheme="minorHAnsi" w:cstheme="minorBidi"/>
            <w:iCs w:val="0"/>
            <w:szCs w:val="22"/>
          </w:rPr>
          <w:tab/>
        </w:r>
        <w:r w:rsidR="00B45D48" w:rsidRPr="00C22DAF">
          <w:rPr>
            <w:rStyle w:val="Hypertextovprepojenie"/>
          </w:rPr>
          <w:t>Podsystém na riadenie zavlažovanie rastlín</w:t>
        </w:r>
        <w:r w:rsidR="00B45D48">
          <w:rPr>
            <w:webHidden/>
          </w:rPr>
          <w:tab/>
        </w:r>
        <w:r w:rsidR="00B45D48">
          <w:rPr>
            <w:webHidden/>
          </w:rPr>
          <w:fldChar w:fldCharType="begin"/>
        </w:r>
        <w:r w:rsidR="00B45D48">
          <w:rPr>
            <w:webHidden/>
          </w:rPr>
          <w:instrText xml:space="preserve"> PAGEREF _Toc131867250 \h </w:instrText>
        </w:r>
        <w:r w:rsidR="00B45D48">
          <w:rPr>
            <w:webHidden/>
          </w:rPr>
        </w:r>
        <w:r w:rsidR="00B45D48">
          <w:rPr>
            <w:webHidden/>
          </w:rPr>
          <w:fldChar w:fldCharType="separate"/>
        </w:r>
        <w:r w:rsidR="00B45D48">
          <w:rPr>
            <w:webHidden/>
          </w:rPr>
          <w:t>37</w:t>
        </w:r>
        <w:r w:rsidR="00B45D48">
          <w:rPr>
            <w:webHidden/>
          </w:rPr>
          <w:fldChar w:fldCharType="end"/>
        </w:r>
      </w:hyperlink>
    </w:p>
    <w:p w14:paraId="39392BCD" w14:textId="5EBACB0D" w:rsidR="00B45D48" w:rsidRDefault="00000000">
      <w:pPr>
        <w:pStyle w:val="Obsah3"/>
        <w:rPr>
          <w:rFonts w:asciiTheme="minorHAnsi" w:eastAsiaTheme="minorEastAsia" w:hAnsiTheme="minorHAnsi" w:cstheme="minorBidi"/>
          <w:iCs w:val="0"/>
          <w:szCs w:val="22"/>
        </w:rPr>
      </w:pPr>
      <w:hyperlink w:anchor="_Toc131867251" w:history="1">
        <w:r w:rsidR="00B45D48" w:rsidRPr="00C22DAF">
          <w:rPr>
            <w:rStyle w:val="Hypertextovprepojenie"/>
          </w:rPr>
          <w:t>4.2.2</w:t>
        </w:r>
        <w:r w:rsidR="00B45D48">
          <w:rPr>
            <w:rFonts w:asciiTheme="minorHAnsi" w:eastAsiaTheme="minorEastAsia" w:hAnsiTheme="minorHAnsi" w:cstheme="minorBidi"/>
            <w:iCs w:val="0"/>
            <w:szCs w:val="22"/>
          </w:rPr>
          <w:tab/>
        </w:r>
        <w:r w:rsidR="00B45D48" w:rsidRPr="00C22DAF">
          <w:rPr>
            <w:rStyle w:val="Hypertextovprepojenie"/>
          </w:rPr>
          <w:t xml:space="preserve"> Podsystém na riadenie odvetrávania</w:t>
        </w:r>
        <w:r w:rsidR="00B45D48">
          <w:rPr>
            <w:webHidden/>
          </w:rPr>
          <w:tab/>
        </w:r>
        <w:r w:rsidR="00B45D48">
          <w:rPr>
            <w:webHidden/>
          </w:rPr>
          <w:fldChar w:fldCharType="begin"/>
        </w:r>
        <w:r w:rsidR="00B45D48">
          <w:rPr>
            <w:webHidden/>
          </w:rPr>
          <w:instrText xml:space="preserve"> PAGEREF _Toc131867251 \h </w:instrText>
        </w:r>
        <w:r w:rsidR="00B45D48">
          <w:rPr>
            <w:webHidden/>
          </w:rPr>
        </w:r>
        <w:r w:rsidR="00B45D48">
          <w:rPr>
            <w:webHidden/>
          </w:rPr>
          <w:fldChar w:fldCharType="separate"/>
        </w:r>
        <w:r w:rsidR="00B45D48">
          <w:rPr>
            <w:webHidden/>
          </w:rPr>
          <w:t>38</w:t>
        </w:r>
        <w:r w:rsidR="00B45D48">
          <w:rPr>
            <w:webHidden/>
          </w:rPr>
          <w:fldChar w:fldCharType="end"/>
        </w:r>
      </w:hyperlink>
    </w:p>
    <w:p w14:paraId="61521BE1" w14:textId="14073C94" w:rsidR="00B45D48" w:rsidRDefault="00000000">
      <w:pPr>
        <w:pStyle w:val="Obsah3"/>
        <w:rPr>
          <w:rFonts w:asciiTheme="minorHAnsi" w:eastAsiaTheme="minorEastAsia" w:hAnsiTheme="minorHAnsi" w:cstheme="minorBidi"/>
          <w:iCs w:val="0"/>
          <w:szCs w:val="22"/>
        </w:rPr>
      </w:pPr>
      <w:hyperlink w:anchor="_Toc131867252" w:history="1">
        <w:r w:rsidR="00B45D48" w:rsidRPr="00C22DAF">
          <w:rPr>
            <w:rStyle w:val="Hypertextovprepojenie"/>
          </w:rPr>
          <w:t>4.2.3</w:t>
        </w:r>
        <w:r w:rsidR="00B45D48">
          <w:rPr>
            <w:rFonts w:asciiTheme="minorHAnsi" w:eastAsiaTheme="minorEastAsia" w:hAnsiTheme="minorHAnsi" w:cstheme="minorBidi"/>
            <w:iCs w:val="0"/>
            <w:szCs w:val="22"/>
          </w:rPr>
          <w:tab/>
        </w:r>
        <w:r w:rsidR="00B45D48" w:rsidRPr="00C22DAF">
          <w:rPr>
            <w:rStyle w:val="Hypertextovprepojenie"/>
          </w:rPr>
          <w:t>Softvérový modul na riadenie akčných členov</w:t>
        </w:r>
        <w:r w:rsidR="00B45D48">
          <w:rPr>
            <w:webHidden/>
          </w:rPr>
          <w:tab/>
        </w:r>
        <w:r w:rsidR="00B45D48">
          <w:rPr>
            <w:webHidden/>
          </w:rPr>
          <w:fldChar w:fldCharType="begin"/>
        </w:r>
        <w:r w:rsidR="00B45D48">
          <w:rPr>
            <w:webHidden/>
          </w:rPr>
          <w:instrText xml:space="preserve"> PAGEREF _Toc131867252 \h </w:instrText>
        </w:r>
        <w:r w:rsidR="00B45D48">
          <w:rPr>
            <w:webHidden/>
          </w:rPr>
        </w:r>
        <w:r w:rsidR="00B45D48">
          <w:rPr>
            <w:webHidden/>
          </w:rPr>
          <w:fldChar w:fldCharType="separate"/>
        </w:r>
        <w:r w:rsidR="00B45D48">
          <w:rPr>
            <w:webHidden/>
          </w:rPr>
          <w:t>39</w:t>
        </w:r>
        <w:r w:rsidR="00B45D48">
          <w:rPr>
            <w:webHidden/>
          </w:rPr>
          <w:fldChar w:fldCharType="end"/>
        </w:r>
      </w:hyperlink>
    </w:p>
    <w:p w14:paraId="260480B9" w14:textId="2058FDB9" w:rsidR="00B45D48" w:rsidRDefault="00000000">
      <w:pPr>
        <w:pStyle w:val="Obsah2"/>
        <w:rPr>
          <w:rFonts w:asciiTheme="minorHAnsi" w:eastAsiaTheme="minorEastAsia" w:hAnsiTheme="minorHAnsi" w:cstheme="minorBidi"/>
          <w:szCs w:val="22"/>
        </w:rPr>
      </w:pPr>
      <w:hyperlink w:anchor="_Toc131867253" w:history="1">
        <w:r w:rsidR="00B45D48" w:rsidRPr="00C22DAF">
          <w:rPr>
            <w:rStyle w:val="Hypertextovprepojenie"/>
          </w:rPr>
          <w:t>4.3</w:t>
        </w:r>
        <w:r w:rsidR="00B45D48">
          <w:rPr>
            <w:rFonts w:asciiTheme="minorHAnsi" w:eastAsiaTheme="minorEastAsia" w:hAnsiTheme="minorHAnsi" w:cstheme="minorBidi"/>
            <w:szCs w:val="22"/>
          </w:rPr>
          <w:tab/>
        </w:r>
        <w:r w:rsidR="00B45D48" w:rsidRPr="00C22DAF">
          <w:rPr>
            <w:rStyle w:val="Hypertextovprepojenie"/>
          </w:rPr>
          <w:t>Podsystém indikácie stavu</w:t>
        </w:r>
        <w:r w:rsidR="00B45D48">
          <w:rPr>
            <w:webHidden/>
          </w:rPr>
          <w:tab/>
        </w:r>
        <w:r w:rsidR="00B45D48">
          <w:rPr>
            <w:webHidden/>
          </w:rPr>
          <w:fldChar w:fldCharType="begin"/>
        </w:r>
        <w:r w:rsidR="00B45D48">
          <w:rPr>
            <w:webHidden/>
          </w:rPr>
          <w:instrText xml:space="preserve"> PAGEREF _Toc131867253 \h </w:instrText>
        </w:r>
        <w:r w:rsidR="00B45D48">
          <w:rPr>
            <w:webHidden/>
          </w:rPr>
        </w:r>
        <w:r w:rsidR="00B45D48">
          <w:rPr>
            <w:webHidden/>
          </w:rPr>
          <w:fldChar w:fldCharType="separate"/>
        </w:r>
        <w:r w:rsidR="00B45D48">
          <w:rPr>
            <w:webHidden/>
          </w:rPr>
          <w:t>40</w:t>
        </w:r>
        <w:r w:rsidR="00B45D48">
          <w:rPr>
            <w:webHidden/>
          </w:rPr>
          <w:fldChar w:fldCharType="end"/>
        </w:r>
      </w:hyperlink>
    </w:p>
    <w:p w14:paraId="15CB07F6" w14:textId="2094FCEA" w:rsidR="00B45D48" w:rsidRDefault="00000000">
      <w:pPr>
        <w:pStyle w:val="Obsah2"/>
        <w:rPr>
          <w:rFonts w:asciiTheme="minorHAnsi" w:eastAsiaTheme="minorEastAsia" w:hAnsiTheme="minorHAnsi" w:cstheme="minorBidi"/>
          <w:szCs w:val="22"/>
        </w:rPr>
      </w:pPr>
      <w:hyperlink w:anchor="_Toc131867254" w:history="1">
        <w:r w:rsidR="00B45D48" w:rsidRPr="00C22DAF">
          <w:rPr>
            <w:rStyle w:val="Hypertextovprepojenie"/>
          </w:rPr>
          <w:t>4.4</w:t>
        </w:r>
        <w:r w:rsidR="00B45D48">
          <w:rPr>
            <w:rFonts w:asciiTheme="minorHAnsi" w:eastAsiaTheme="minorEastAsia" w:hAnsiTheme="minorHAnsi" w:cstheme="minorBidi"/>
            <w:szCs w:val="22"/>
          </w:rPr>
          <w:tab/>
        </w:r>
        <w:r w:rsidR="00B45D48" w:rsidRPr="00C22DAF">
          <w:rPr>
            <w:rStyle w:val="Hypertextovprepojenie"/>
          </w:rPr>
          <w:t>Implementácia ESP klienta</w:t>
        </w:r>
        <w:r w:rsidR="00B45D48">
          <w:rPr>
            <w:webHidden/>
          </w:rPr>
          <w:tab/>
        </w:r>
        <w:r w:rsidR="00B45D48">
          <w:rPr>
            <w:webHidden/>
          </w:rPr>
          <w:fldChar w:fldCharType="begin"/>
        </w:r>
        <w:r w:rsidR="00B45D48">
          <w:rPr>
            <w:webHidden/>
          </w:rPr>
          <w:instrText xml:space="preserve"> PAGEREF _Toc131867254 \h </w:instrText>
        </w:r>
        <w:r w:rsidR="00B45D48">
          <w:rPr>
            <w:webHidden/>
          </w:rPr>
        </w:r>
        <w:r w:rsidR="00B45D48">
          <w:rPr>
            <w:webHidden/>
          </w:rPr>
          <w:fldChar w:fldCharType="separate"/>
        </w:r>
        <w:r w:rsidR="00B45D48">
          <w:rPr>
            <w:webHidden/>
          </w:rPr>
          <w:t>41</w:t>
        </w:r>
        <w:r w:rsidR="00B45D48">
          <w:rPr>
            <w:webHidden/>
          </w:rPr>
          <w:fldChar w:fldCharType="end"/>
        </w:r>
      </w:hyperlink>
    </w:p>
    <w:p w14:paraId="28FD182C" w14:textId="03786E51" w:rsidR="00B45D48" w:rsidRDefault="00000000">
      <w:pPr>
        <w:pStyle w:val="Obsah2"/>
        <w:rPr>
          <w:rFonts w:asciiTheme="minorHAnsi" w:eastAsiaTheme="minorEastAsia" w:hAnsiTheme="minorHAnsi" w:cstheme="minorBidi"/>
          <w:szCs w:val="22"/>
        </w:rPr>
      </w:pPr>
      <w:hyperlink w:anchor="_Toc131867255" w:history="1">
        <w:r w:rsidR="00B45D48" w:rsidRPr="00C22DAF">
          <w:rPr>
            <w:rStyle w:val="Hypertextovprepojenie"/>
          </w:rPr>
          <w:t>4.5</w:t>
        </w:r>
        <w:r w:rsidR="00B45D48">
          <w:rPr>
            <w:rFonts w:asciiTheme="minorHAnsi" w:eastAsiaTheme="minorEastAsia" w:hAnsiTheme="minorHAnsi" w:cstheme="minorBidi"/>
            <w:szCs w:val="22"/>
          </w:rPr>
          <w:tab/>
        </w:r>
        <w:r w:rsidR="00B45D48" w:rsidRPr="00C22DAF">
          <w:rPr>
            <w:rStyle w:val="Hypertextovprepojenie"/>
          </w:rPr>
          <w:t>Implementácia riadiaceho člena</w:t>
        </w:r>
        <w:r w:rsidR="00B45D48">
          <w:rPr>
            <w:webHidden/>
          </w:rPr>
          <w:tab/>
        </w:r>
        <w:r w:rsidR="00B45D48">
          <w:rPr>
            <w:webHidden/>
          </w:rPr>
          <w:fldChar w:fldCharType="begin"/>
        </w:r>
        <w:r w:rsidR="00B45D48">
          <w:rPr>
            <w:webHidden/>
          </w:rPr>
          <w:instrText xml:space="preserve"> PAGEREF _Toc131867255 \h </w:instrText>
        </w:r>
        <w:r w:rsidR="00B45D48">
          <w:rPr>
            <w:webHidden/>
          </w:rPr>
        </w:r>
        <w:r w:rsidR="00B45D48">
          <w:rPr>
            <w:webHidden/>
          </w:rPr>
          <w:fldChar w:fldCharType="separate"/>
        </w:r>
        <w:r w:rsidR="00B45D48">
          <w:rPr>
            <w:webHidden/>
          </w:rPr>
          <w:t>42</w:t>
        </w:r>
        <w:r w:rsidR="00B45D48">
          <w:rPr>
            <w:webHidden/>
          </w:rPr>
          <w:fldChar w:fldCharType="end"/>
        </w:r>
      </w:hyperlink>
    </w:p>
    <w:p w14:paraId="1095257B" w14:textId="6CDD9094" w:rsidR="00B45D48" w:rsidRDefault="00000000">
      <w:pPr>
        <w:pStyle w:val="Obsah2"/>
        <w:rPr>
          <w:rFonts w:asciiTheme="minorHAnsi" w:eastAsiaTheme="minorEastAsia" w:hAnsiTheme="minorHAnsi" w:cstheme="minorBidi"/>
          <w:szCs w:val="22"/>
        </w:rPr>
      </w:pPr>
      <w:hyperlink w:anchor="_Toc131867256" w:history="1">
        <w:r w:rsidR="00B45D48" w:rsidRPr="00C22DAF">
          <w:rPr>
            <w:rStyle w:val="Hypertextovprepojenie"/>
          </w:rPr>
          <w:t>4.6</w:t>
        </w:r>
        <w:r w:rsidR="00B45D48">
          <w:rPr>
            <w:rFonts w:asciiTheme="minorHAnsi" w:eastAsiaTheme="minorEastAsia" w:hAnsiTheme="minorHAnsi" w:cstheme="minorBidi"/>
            <w:szCs w:val="22"/>
          </w:rPr>
          <w:tab/>
        </w:r>
        <w:r w:rsidR="00B45D48" w:rsidRPr="00C22DAF">
          <w:rPr>
            <w:rStyle w:val="Hypertextovprepojenie"/>
          </w:rPr>
          <w:t>Implementácia technológie Bluetooth</w:t>
        </w:r>
        <w:r w:rsidR="00B45D48">
          <w:rPr>
            <w:webHidden/>
          </w:rPr>
          <w:tab/>
        </w:r>
        <w:r w:rsidR="00B45D48">
          <w:rPr>
            <w:webHidden/>
          </w:rPr>
          <w:fldChar w:fldCharType="begin"/>
        </w:r>
        <w:r w:rsidR="00B45D48">
          <w:rPr>
            <w:webHidden/>
          </w:rPr>
          <w:instrText xml:space="preserve"> PAGEREF _Toc131867256 \h </w:instrText>
        </w:r>
        <w:r w:rsidR="00B45D48">
          <w:rPr>
            <w:webHidden/>
          </w:rPr>
        </w:r>
        <w:r w:rsidR="00B45D48">
          <w:rPr>
            <w:webHidden/>
          </w:rPr>
          <w:fldChar w:fldCharType="separate"/>
        </w:r>
        <w:r w:rsidR="00B45D48">
          <w:rPr>
            <w:webHidden/>
          </w:rPr>
          <w:t>43</w:t>
        </w:r>
        <w:r w:rsidR="00B45D48">
          <w:rPr>
            <w:webHidden/>
          </w:rPr>
          <w:fldChar w:fldCharType="end"/>
        </w:r>
      </w:hyperlink>
    </w:p>
    <w:p w14:paraId="44CB9CD3" w14:textId="0B79B3FF" w:rsidR="00B45D48" w:rsidRDefault="00000000">
      <w:pPr>
        <w:pStyle w:val="Obsah3"/>
        <w:rPr>
          <w:rFonts w:asciiTheme="minorHAnsi" w:eastAsiaTheme="minorEastAsia" w:hAnsiTheme="minorHAnsi" w:cstheme="minorBidi"/>
          <w:iCs w:val="0"/>
          <w:szCs w:val="22"/>
        </w:rPr>
      </w:pPr>
      <w:hyperlink w:anchor="_Toc131867257" w:history="1">
        <w:r w:rsidR="00B45D48" w:rsidRPr="00C22DAF">
          <w:rPr>
            <w:rStyle w:val="Hypertextovprepojenie"/>
          </w:rPr>
          <w:t>4.6.1</w:t>
        </w:r>
        <w:r w:rsidR="00B45D48">
          <w:rPr>
            <w:rFonts w:asciiTheme="minorHAnsi" w:eastAsiaTheme="minorEastAsia" w:hAnsiTheme="minorHAnsi" w:cstheme="minorBidi"/>
            <w:iCs w:val="0"/>
            <w:szCs w:val="22"/>
          </w:rPr>
          <w:tab/>
        </w:r>
        <w:r w:rsidR="00B45D48" w:rsidRPr="00C22DAF">
          <w:rPr>
            <w:rStyle w:val="Hypertextovprepojenie"/>
          </w:rPr>
          <w:t>Bluetooth GATT profil</w:t>
        </w:r>
        <w:r w:rsidR="00B45D48">
          <w:rPr>
            <w:webHidden/>
          </w:rPr>
          <w:tab/>
        </w:r>
        <w:r w:rsidR="00B45D48">
          <w:rPr>
            <w:webHidden/>
          </w:rPr>
          <w:fldChar w:fldCharType="begin"/>
        </w:r>
        <w:r w:rsidR="00B45D48">
          <w:rPr>
            <w:webHidden/>
          </w:rPr>
          <w:instrText xml:space="preserve"> PAGEREF _Toc131867257 \h </w:instrText>
        </w:r>
        <w:r w:rsidR="00B45D48">
          <w:rPr>
            <w:webHidden/>
          </w:rPr>
        </w:r>
        <w:r w:rsidR="00B45D48">
          <w:rPr>
            <w:webHidden/>
          </w:rPr>
          <w:fldChar w:fldCharType="separate"/>
        </w:r>
        <w:r w:rsidR="00B45D48">
          <w:rPr>
            <w:webHidden/>
          </w:rPr>
          <w:t>43</w:t>
        </w:r>
        <w:r w:rsidR="00B45D48">
          <w:rPr>
            <w:webHidden/>
          </w:rPr>
          <w:fldChar w:fldCharType="end"/>
        </w:r>
      </w:hyperlink>
    </w:p>
    <w:p w14:paraId="524C2CE2" w14:textId="4CF2CEFB" w:rsidR="00B45D48" w:rsidRDefault="00000000">
      <w:pPr>
        <w:pStyle w:val="Obsah3"/>
        <w:rPr>
          <w:rFonts w:asciiTheme="minorHAnsi" w:eastAsiaTheme="minorEastAsia" w:hAnsiTheme="minorHAnsi" w:cstheme="minorBidi"/>
          <w:iCs w:val="0"/>
          <w:szCs w:val="22"/>
        </w:rPr>
      </w:pPr>
      <w:hyperlink w:anchor="_Toc131867258" w:history="1">
        <w:r w:rsidR="00B45D48" w:rsidRPr="00C22DAF">
          <w:rPr>
            <w:rStyle w:val="Hypertextovprepojenie"/>
          </w:rPr>
          <w:t>4.6.2</w:t>
        </w:r>
        <w:r w:rsidR="00B45D48">
          <w:rPr>
            <w:rFonts w:asciiTheme="minorHAnsi" w:eastAsiaTheme="minorEastAsia" w:hAnsiTheme="minorHAnsi" w:cstheme="minorBidi"/>
            <w:iCs w:val="0"/>
            <w:szCs w:val="22"/>
          </w:rPr>
          <w:tab/>
        </w:r>
        <w:r w:rsidR="00B45D48" w:rsidRPr="00C22DAF">
          <w:rPr>
            <w:rStyle w:val="Hypertextovprepojenie"/>
          </w:rPr>
          <w:t>Bluetooth inicializácia BLE servera</w:t>
        </w:r>
        <w:r w:rsidR="00B45D48">
          <w:rPr>
            <w:webHidden/>
          </w:rPr>
          <w:tab/>
        </w:r>
        <w:r w:rsidR="00B45D48">
          <w:rPr>
            <w:webHidden/>
          </w:rPr>
          <w:fldChar w:fldCharType="begin"/>
        </w:r>
        <w:r w:rsidR="00B45D48">
          <w:rPr>
            <w:webHidden/>
          </w:rPr>
          <w:instrText xml:space="preserve"> PAGEREF _Toc131867258 \h </w:instrText>
        </w:r>
        <w:r w:rsidR="00B45D48">
          <w:rPr>
            <w:webHidden/>
          </w:rPr>
        </w:r>
        <w:r w:rsidR="00B45D48">
          <w:rPr>
            <w:webHidden/>
          </w:rPr>
          <w:fldChar w:fldCharType="separate"/>
        </w:r>
        <w:r w:rsidR="00B45D48">
          <w:rPr>
            <w:webHidden/>
          </w:rPr>
          <w:t>44</w:t>
        </w:r>
        <w:r w:rsidR="00B45D48">
          <w:rPr>
            <w:webHidden/>
          </w:rPr>
          <w:fldChar w:fldCharType="end"/>
        </w:r>
      </w:hyperlink>
    </w:p>
    <w:p w14:paraId="4F62B8F6" w14:textId="58FF0028" w:rsidR="00B45D48" w:rsidRDefault="00000000">
      <w:pPr>
        <w:pStyle w:val="Obsah3"/>
        <w:rPr>
          <w:rFonts w:asciiTheme="minorHAnsi" w:eastAsiaTheme="minorEastAsia" w:hAnsiTheme="minorHAnsi" w:cstheme="minorBidi"/>
          <w:iCs w:val="0"/>
          <w:szCs w:val="22"/>
        </w:rPr>
      </w:pPr>
      <w:hyperlink w:anchor="_Toc131867259" w:history="1">
        <w:r w:rsidR="00B45D48" w:rsidRPr="00C22DAF">
          <w:rPr>
            <w:rStyle w:val="Hypertextovprepojenie"/>
          </w:rPr>
          <w:t>4.6.3</w:t>
        </w:r>
        <w:r w:rsidR="00B45D48">
          <w:rPr>
            <w:rFonts w:asciiTheme="minorHAnsi" w:eastAsiaTheme="minorEastAsia" w:hAnsiTheme="minorHAnsi" w:cstheme="minorBidi"/>
            <w:iCs w:val="0"/>
            <w:szCs w:val="22"/>
          </w:rPr>
          <w:tab/>
        </w:r>
        <w:r w:rsidR="00B45D48" w:rsidRPr="00C22DAF">
          <w:rPr>
            <w:rStyle w:val="Hypertextovprepojenie"/>
          </w:rPr>
          <w:t>Princíp fungovanie Bluetooth objektov na BLE servery</w:t>
        </w:r>
        <w:r w:rsidR="00B45D48">
          <w:rPr>
            <w:webHidden/>
          </w:rPr>
          <w:tab/>
        </w:r>
        <w:r w:rsidR="00B45D48">
          <w:rPr>
            <w:webHidden/>
          </w:rPr>
          <w:fldChar w:fldCharType="begin"/>
        </w:r>
        <w:r w:rsidR="00B45D48">
          <w:rPr>
            <w:webHidden/>
          </w:rPr>
          <w:instrText xml:space="preserve"> PAGEREF _Toc131867259 \h </w:instrText>
        </w:r>
        <w:r w:rsidR="00B45D48">
          <w:rPr>
            <w:webHidden/>
          </w:rPr>
        </w:r>
        <w:r w:rsidR="00B45D48">
          <w:rPr>
            <w:webHidden/>
          </w:rPr>
          <w:fldChar w:fldCharType="separate"/>
        </w:r>
        <w:r w:rsidR="00B45D48">
          <w:rPr>
            <w:webHidden/>
          </w:rPr>
          <w:t>45</w:t>
        </w:r>
        <w:r w:rsidR="00B45D48">
          <w:rPr>
            <w:webHidden/>
          </w:rPr>
          <w:fldChar w:fldCharType="end"/>
        </w:r>
      </w:hyperlink>
    </w:p>
    <w:p w14:paraId="195E8D8F" w14:textId="5F829F3B" w:rsidR="00B45D48" w:rsidRDefault="00000000">
      <w:pPr>
        <w:pStyle w:val="Obsah3"/>
        <w:rPr>
          <w:rFonts w:asciiTheme="minorHAnsi" w:eastAsiaTheme="minorEastAsia" w:hAnsiTheme="minorHAnsi" w:cstheme="minorBidi"/>
          <w:iCs w:val="0"/>
          <w:szCs w:val="22"/>
        </w:rPr>
      </w:pPr>
      <w:hyperlink w:anchor="_Toc131867260" w:history="1">
        <w:r w:rsidR="00B45D48" w:rsidRPr="00C22DAF">
          <w:rPr>
            <w:rStyle w:val="Hypertextovprepojenie"/>
          </w:rPr>
          <w:t>4.6.4</w:t>
        </w:r>
        <w:r w:rsidR="00B45D48">
          <w:rPr>
            <w:rFonts w:asciiTheme="minorHAnsi" w:eastAsiaTheme="minorEastAsia" w:hAnsiTheme="minorHAnsi" w:cstheme="minorBidi"/>
            <w:iCs w:val="0"/>
            <w:szCs w:val="22"/>
          </w:rPr>
          <w:tab/>
        </w:r>
        <w:r w:rsidR="00B45D48" w:rsidRPr="00C22DAF">
          <w:rPr>
            <w:rStyle w:val="Hypertextovprepojenie"/>
          </w:rPr>
          <w:t>Bluetooth inicializácia BLE klienta</w:t>
        </w:r>
        <w:r w:rsidR="00B45D48">
          <w:rPr>
            <w:webHidden/>
          </w:rPr>
          <w:tab/>
        </w:r>
        <w:r w:rsidR="00B45D48">
          <w:rPr>
            <w:webHidden/>
          </w:rPr>
          <w:fldChar w:fldCharType="begin"/>
        </w:r>
        <w:r w:rsidR="00B45D48">
          <w:rPr>
            <w:webHidden/>
          </w:rPr>
          <w:instrText xml:space="preserve"> PAGEREF _Toc131867260 \h </w:instrText>
        </w:r>
        <w:r w:rsidR="00B45D48">
          <w:rPr>
            <w:webHidden/>
          </w:rPr>
        </w:r>
        <w:r w:rsidR="00B45D48">
          <w:rPr>
            <w:webHidden/>
          </w:rPr>
          <w:fldChar w:fldCharType="separate"/>
        </w:r>
        <w:r w:rsidR="00B45D48">
          <w:rPr>
            <w:webHidden/>
          </w:rPr>
          <w:t>46</w:t>
        </w:r>
        <w:r w:rsidR="00B45D48">
          <w:rPr>
            <w:webHidden/>
          </w:rPr>
          <w:fldChar w:fldCharType="end"/>
        </w:r>
      </w:hyperlink>
    </w:p>
    <w:p w14:paraId="5B6978C5" w14:textId="0D82A8A3" w:rsidR="00B45D48" w:rsidRDefault="00000000">
      <w:pPr>
        <w:pStyle w:val="Obsah3"/>
        <w:rPr>
          <w:rFonts w:asciiTheme="minorHAnsi" w:eastAsiaTheme="minorEastAsia" w:hAnsiTheme="minorHAnsi" w:cstheme="minorBidi"/>
          <w:iCs w:val="0"/>
          <w:szCs w:val="22"/>
        </w:rPr>
      </w:pPr>
      <w:hyperlink w:anchor="_Toc131867261" w:history="1">
        <w:r w:rsidR="00B45D48" w:rsidRPr="00C22DAF">
          <w:rPr>
            <w:rStyle w:val="Hypertextovprepojenie"/>
          </w:rPr>
          <w:t>4.6.5</w:t>
        </w:r>
        <w:r w:rsidR="00B45D48">
          <w:rPr>
            <w:rFonts w:asciiTheme="minorHAnsi" w:eastAsiaTheme="minorEastAsia" w:hAnsiTheme="minorHAnsi" w:cstheme="minorBidi"/>
            <w:iCs w:val="0"/>
            <w:szCs w:val="22"/>
          </w:rPr>
          <w:tab/>
        </w:r>
        <w:r w:rsidR="00B45D48" w:rsidRPr="00C22DAF">
          <w:rPr>
            <w:rStyle w:val="Hypertextovprepojenie"/>
          </w:rPr>
          <w:t>Princíp fungovanie Bluetooth objektov na BLE klientovi</w:t>
        </w:r>
        <w:r w:rsidR="00B45D48">
          <w:rPr>
            <w:webHidden/>
          </w:rPr>
          <w:tab/>
        </w:r>
        <w:r w:rsidR="00B45D48">
          <w:rPr>
            <w:webHidden/>
          </w:rPr>
          <w:fldChar w:fldCharType="begin"/>
        </w:r>
        <w:r w:rsidR="00B45D48">
          <w:rPr>
            <w:webHidden/>
          </w:rPr>
          <w:instrText xml:space="preserve"> PAGEREF _Toc131867261 \h </w:instrText>
        </w:r>
        <w:r w:rsidR="00B45D48">
          <w:rPr>
            <w:webHidden/>
          </w:rPr>
        </w:r>
        <w:r w:rsidR="00B45D48">
          <w:rPr>
            <w:webHidden/>
          </w:rPr>
          <w:fldChar w:fldCharType="separate"/>
        </w:r>
        <w:r w:rsidR="00B45D48">
          <w:rPr>
            <w:webHidden/>
          </w:rPr>
          <w:t>46</w:t>
        </w:r>
        <w:r w:rsidR="00B45D48">
          <w:rPr>
            <w:webHidden/>
          </w:rPr>
          <w:fldChar w:fldCharType="end"/>
        </w:r>
      </w:hyperlink>
    </w:p>
    <w:p w14:paraId="784B04E4" w14:textId="75E79DB4" w:rsidR="00B45D48" w:rsidRDefault="00000000">
      <w:pPr>
        <w:pStyle w:val="Obsah3"/>
        <w:rPr>
          <w:rFonts w:asciiTheme="minorHAnsi" w:eastAsiaTheme="minorEastAsia" w:hAnsiTheme="minorHAnsi" w:cstheme="minorBidi"/>
          <w:iCs w:val="0"/>
          <w:szCs w:val="22"/>
        </w:rPr>
      </w:pPr>
      <w:hyperlink w:anchor="_Toc131867262" w:history="1">
        <w:r w:rsidR="00B45D48" w:rsidRPr="00C22DAF">
          <w:rPr>
            <w:rStyle w:val="Hypertextovprepojenie"/>
          </w:rPr>
          <w:t>4.6.6</w:t>
        </w:r>
        <w:r w:rsidR="00B45D48">
          <w:rPr>
            <w:rFonts w:asciiTheme="minorHAnsi" w:eastAsiaTheme="minorEastAsia" w:hAnsiTheme="minorHAnsi" w:cstheme="minorBidi"/>
            <w:iCs w:val="0"/>
            <w:szCs w:val="22"/>
          </w:rPr>
          <w:tab/>
        </w:r>
        <w:r w:rsidR="00B45D48" w:rsidRPr="00C22DAF">
          <w:rPr>
            <w:rStyle w:val="Hypertextovprepojenie"/>
          </w:rPr>
          <w:t>Strata spojenia s BLE serverom</w:t>
        </w:r>
        <w:r w:rsidR="00B45D48">
          <w:rPr>
            <w:webHidden/>
          </w:rPr>
          <w:tab/>
        </w:r>
        <w:r w:rsidR="00B45D48">
          <w:rPr>
            <w:webHidden/>
          </w:rPr>
          <w:fldChar w:fldCharType="begin"/>
        </w:r>
        <w:r w:rsidR="00B45D48">
          <w:rPr>
            <w:webHidden/>
          </w:rPr>
          <w:instrText xml:space="preserve"> PAGEREF _Toc131867262 \h </w:instrText>
        </w:r>
        <w:r w:rsidR="00B45D48">
          <w:rPr>
            <w:webHidden/>
          </w:rPr>
        </w:r>
        <w:r w:rsidR="00B45D48">
          <w:rPr>
            <w:webHidden/>
          </w:rPr>
          <w:fldChar w:fldCharType="separate"/>
        </w:r>
        <w:r w:rsidR="00B45D48">
          <w:rPr>
            <w:webHidden/>
          </w:rPr>
          <w:t>47</w:t>
        </w:r>
        <w:r w:rsidR="00B45D48">
          <w:rPr>
            <w:webHidden/>
          </w:rPr>
          <w:fldChar w:fldCharType="end"/>
        </w:r>
      </w:hyperlink>
    </w:p>
    <w:p w14:paraId="71078B2C" w14:textId="7916C557" w:rsidR="00B45D48" w:rsidRDefault="00000000">
      <w:pPr>
        <w:pStyle w:val="Obsah2"/>
        <w:rPr>
          <w:rFonts w:asciiTheme="minorHAnsi" w:eastAsiaTheme="minorEastAsia" w:hAnsiTheme="minorHAnsi" w:cstheme="minorBidi"/>
          <w:szCs w:val="22"/>
        </w:rPr>
      </w:pPr>
      <w:hyperlink w:anchor="_Toc131867263" w:history="1">
        <w:r w:rsidR="00B45D48" w:rsidRPr="00C22DAF">
          <w:rPr>
            <w:rStyle w:val="Hypertextovprepojenie"/>
          </w:rPr>
          <w:t>4.7</w:t>
        </w:r>
        <w:r w:rsidR="00B45D48">
          <w:rPr>
            <w:rFonts w:asciiTheme="minorHAnsi" w:eastAsiaTheme="minorEastAsia" w:hAnsiTheme="minorHAnsi" w:cstheme="minorBidi"/>
            <w:szCs w:val="22"/>
          </w:rPr>
          <w:tab/>
        </w:r>
        <w:r w:rsidR="00B45D48" w:rsidRPr="00C22DAF">
          <w:rPr>
            <w:rStyle w:val="Hypertextovprepojenie"/>
          </w:rPr>
          <w:t>Konfigurácia klienta</w:t>
        </w:r>
        <w:r w:rsidR="00B45D48">
          <w:rPr>
            <w:webHidden/>
          </w:rPr>
          <w:tab/>
        </w:r>
        <w:r w:rsidR="00B45D48">
          <w:rPr>
            <w:webHidden/>
          </w:rPr>
          <w:fldChar w:fldCharType="begin"/>
        </w:r>
        <w:r w:rsidR="00B45D48">
          <w:rPr>
            <w:webHidden/>
          </w:rPr>
          <w:instrText xml:space="preserve"> PAGEREF _Toc131867263 \h </w:instrText>
        </w:r>
        <w:r w:rsidR="00B45D48">
          <w:rPr>
            <w:webHidden/>
          </w:rPr>
        </w:r>
        <w:r w:rsidR="00B45D48">
          <w:rPr>
            <w:webHidden/>
          </w:rPr>
          <w:fldChar w:fldCharType="separate"/>
        </w:r>
        <w:r w:rsidR="00B45D48">
          <w:rPr>
            <w:webHidden/>
          </w:rPr>
          <w:t>48</w:t>
        </w:r>
        <w:r w:rsidR="00B45D48">
          <w:rPr>
            <w:webHidden/>
          </w:rPr>
          <w:fldChar w:fldCharType="end"/>
        </w:r>
      </w:hyperlink>
    </w:p>
    <w:p w14:paraId="49730A00" w14:textId="04C09B8F" w:rsidR="00B45D48" w:rsidRDefault="00000000">
      <w:pPr>
        <w:pStyle w:val="Obsah3"/>
        <w:rPr>
          <w:rFonts w:asciiTheme="minorHAnsi" w:eastAsiaTheme="minorEastAsia" w:hAnsiTheme="minorHAnsi" w:cstheme="minorBidi"/>
          <w:iCs w:val="0"/>
          <w:szCs w:val="22"/>
        </w:rPr>
      </w:pPr>
      <w:hyperlink w:anchor="_Toc131867264" w:history="1">
        <w:r w:rsidR="00B45D48" w:rsidRPr="00C22DAF">
          <w:rPr>
            <w:rStyle w:val="Hypertextovprepojenie"/>
          </w:rPr>
          <w:t>4.7.1</w:t>
        </w:r>
        <w:r w:rsidR="00B45D48">
          <w:rPr>
            <w:rFonts w:asciiTheme="minorHAnsi" w:eastAsiaTheme="minorEastAsia" w:hAnsiTheme="minorHAnsi" w:cstheme="minorBidi"/>
            <w:iCs w:val="0"/>
            <w:szCs w:val="22"/>
          </w:rPr>
          <w:tab/>
        </w:r>
        <w:r w:rsidR="00B45D48" w:rsidRPr="00C22DAF">
          <w:rPr>
            <w:rStyle w:val="Hypertextovprepojenie"/>
          </w:rPr>
          <w:t>Konfigurácia ESP klienta</w:t>
        </w:r>
        <w:r w:rsidR="00B45D48">
          <w:rPr>
            <w:webHidden/>
          </w:rPr>
          <w:tab/>
        </w:r>
        <w:r w:rsidR="00B45D48">
          <w:rPr>
            <w:webHidden/>
          </w:rPr>
          <w:fldChar w:fldCharType="begin"/>
        </w:r>
        <w:r w:rsidR="00B45D48">
          <w:rPr>
            <w:webHidden/>
          </w:rPr>
          <w:instrText xml:space="preserve"> PAGEREF _Toc131867264 \h </w:instrText>
        </w:r>
        <w:r w:rsidR="00B45D48">
          <w:rPr>
            <w:webHidden/>
          </w:rPr>
        </w:r>
        <w:r w:rsidR="00B45D48">
          <w:rPr>
            <w:webHidden/>
          </w:rPr>
          <w:fldChar w:fldCharType="separate"/>
        </w:r>
        <w:r w:rsidR="00B45D48">
          <w:rPr>
            <w:webHidden/>
          </w:rPr>
          <w:t>48</w:t>
        </w:r>
        <w:r w:rsidR="00B45D48">
          <w:rPr>
            <w:webHidden/>
          </w:rPr>
          <w:fldChar w:fldCharType="end"/>
        </w:r>
      </w:hyperlink>
    </w:p>
    <w:p w14:paraId="5D5374F2" w14:textId="72F34A69" w:rsidR="00B45D48" w:rsidRDefault="00000000">
      <w:pPr>
        <w:pStyle w:val="Obsah3"/>
        <w:rPr>
          <w:rFonts w:asciiTheme="minorHAnsi" w:eastAsiaTheme="minorEastAsia" w:hAnsiTheme="minorHAnsi" w:cstheme="minorBidi"/>
          <w:iCs w:val="0"/>
          <w:szCs w:val="22"/>
        </w:rPr>
      </w:pPr>
      <w:hyperlink w:anchor="_Toc131867265" w:history="1">
        <w:r w:rsidR="00B45D48" w:rsidRPr="00C22DAF">
          <w:rPr>
            <w:rStyle w:val="Hypertextovprepojenie"/>
          </w:rPr>
          <w:t>4.7.2</w:t>
        </w:r>
        <w:r w:rsidR="00B45D48">
          <w:rPr>
            <w:rFonts w:asciiTheme="minorHAnsi" w:eastAsiaTheme="minorEastAsia" w:hAnsiTheme="minorHAnsi" w:cstheme="minorBidi"/>
            <w:iCs w:val="0"/>
            <w:szCs w:val="22"/>
          </w:rPr>
          <w:tab/>
        </w:r>
        <w:r w:rsidR="00B45D48" w:rsidRPr="00C22DAF">
          <w:rPr>
            <w:rStyle w:val="Hypertextovprepojenie"/>
          </w:rPr>
          <w:t>Konfigurácia riadiaceho člena</w:t>
        </w:r>
        <w:r w:rsidR="00B45D48">
          <w:rPr>
            <w:webHidden/>
          </w:rPr>
          <w:tab/>
        </w:r>
        <w:r w:rsidR="00B45D48">
          <w:rPr>
            <w:webHidden/>
          </w:rPr>
          <w:fldChar w:fldCharType="begin"/>
        </w:r>
        <w:r w:rsidR="00B45D48">
          <w:rPr>
            <w:webHidden/>
          </w:rPr>
          <w:instrText xml:space="preserve"> PAGEREF _Toc131867265 \h </w:instrText>
        </w:r>
        <w:r w:rsidR="00B45D48">
          <w:rPr>
            <w:webHidden/>
          </w:rPr>
        </w:r>
        <w:r w:rsidR="00B45D48">
          <w:rPr>
            <w:webHidden/>
          </w:rPr>
          <w:fldChar w:fldCharType="separate"/>
        </w:r>
        <w:r w:rsidR="00B45D48">
          <w:rPr>
            <w:webHidden/>
          </w:rPr>
          <w:t>49</w:t>
        </w:r>
        <w:r w:rsidR="00B45D48">
          <w:rPr>
            <w:webHidden/>
          </w:rPr>
          <w:fldChar w:fldCharType="end"/>
        </w:r>
      </w:hyperlink>
    </w:p>
    <w:p w14:paraId="65BA44AC" w14:textId="6C5C3ACD" w:rsidR="00B45D48" w:rsidRDefault="00000000">
      <w:pPr>
        <w:pStyle w:val="Obsah2"/>
        <w:rPr>
          <w:rFonts w:asciiTheme="minorHAnsi" w:eastAsiaTheme="minorEastAsia" w:hAnsiTheme="minorHAnsi" w:cstheme="minorBidi"/>
          <w:szCs w:val="22"/>
        </w:rPr>
      </w:pPr>
      <w:hyperlink w:anchor="_Toc131867266" w:history="1">
        <w:r w:rsidR="00B45D48" w:rsidRPr="00C22DAF">
          <w:rPr>
            <w:rStyle w:val="Hypertextovprepojenie"/>
          </w:rPr>
          <w:t>4.8</w:t>
        </w:r>
        <w:r w:rsidR="00B45D48">
          <w:rPr>
            <w:rFonts w:asciiTheme="minorHAnsi" w:eastAsiaTheme="minorEastAsia" w:hAnsiTheme="minorHAnsi" w:cstheme="minorBidi"/>
            <w:szCs w:val="22"/>
          </w:rPr>
          <w:tab/>
        </w:r>
        <w:r w:rsidR="00B45D48" w:rsidRPr="00C22DAF">
          <w:rPr>
            <w:rStyle w:val="Hypertextovprepojenie"/>
          </w:rPr>
          <w:t>Zber údajov</w:t>
        </w:r>
        <w:r w:rsidR="00B45D48">
          <w:rPr>
            <w:webHidden/>
          </w:rPr>
          <w:tab/>
        </w:r>
        <w:r w:rsidR="00B45D48">
          <w:rPr>
            <w:webHidden/>
          </w:rPr>
          <w:fldChar w:fldCharType="begin"/>
        </w:r>
        <w:r w:rsidR="00B45D48">
          <w:rPr>
            <w:webHidden/>
          </w:rPr>
          <w:instrText xml:space="preserve"> PAGEREF _Toc131867266 \h </w:instrText>
        </w:r>
        <w:r w:rsidR="00B45D48">
          <w:rPr>
            <w:webHidden/>
          </w:rPr>
        </w:r>
        <w:r w:rsidR="00B45D48">
          <w:rPr>
            <w:webHidden/>
          </w:rPr>
          <w:fldChar w:fldCharType="separate"/>
        </w:r>
        <w:r w:rsidR="00B45D48">
          <w:rPr>
            <w:webHidden/>
          </w:rPr>
          <w:t>49</w:t>
        </w:r>
        <w:r w:rsidR="00B45D48">
          <w:rPr>
            <w:webHidden/>
          </w:rPr>
          <w:fldChar w:fldCharType="end"/>
        </w:r>
      </w:hyperlink>
    </w:p>
    <w:p w14:paraId="35E975BE" w14:textId="12077C6E" w:rsidR="00B45D48" w:rsidRDefault="00000000">
      <w:pPr>
        <w:pStyle w:val="Obsah2"/>
        <w:rPr>
          <w:rFonts w:asciiTheme="minorHAnsi" w:eastAsiaTheme="minorEastAsia" w:hAnsiTheme="minorHAnsi" w:cstheme="minorBidi"/>
          <w:szCs w:val="22"/>
        </w:rPr>
      </w:pPr>
      <w:hyperlink w:anchor="_Toc131867267" w:history="1">
        <w:r w:rsidR="00B45D48" w:rsidRPr="00C22DAF">
          <w:rPr>
            <w:rStyle w:val="Hypertextovprepojenie"/>
          </w:rPr>
          <w:t>4.9</w:t>
        </w:r>
        <w:r w:rsidR="00B45D48">
          <w:rPr>
            <w:rFonts w:asciiTheme="minorHAnsi" w:eastAsiaTheme="minorEastAsia" w:hAnsiTheme="minorHAnsi" w:cstheme="minorBidi"/>
            <w:szCs w:val="22"/>
          </w:rPr>
          <w:tab/>
        </w:r>
        <w:r w:rsidR="00B45D48" w:rsidRPr="00C22DAF">
          <w:rPr>
            <w:rStyle w:val="Hypertextovprepojenie"/>
          </w:rPr>
          <w:t>Prenos dát do centrálneho uzla</w:t>
        </w:r>
        <w:r w:rsidR="00B45D48">
          <w:rPr>
            <w:webHidden/>
          </w:rPr>
          <w:tab/>
        </w:r>
        <w:r w:rsidR="00B45D48">
          <w:rPr>
            <w:webHidden/>
          </w:rPr>
          <w:fldChar w:fldCharType="begin"/>
        </w:r>
        <w:r w:rsidR="00B45D48">
          <w:rPr>
            <w:webHidden/>
          </w:rPr>
          <w:instrText xml:space="preserve"> PAGEREF _Toc131867267 \h </w:instrText>
        </w:r>
        <w:r w:rsidR="00B45D48">
          <w:rPr>
            <w:webHidden/>
          </w:rPr>
        </w:r>
        <w:r w:rsidR="00B45D48">
          <w:rPr>
            <w:webHidden/>
          </w:rPr>
          <w:fldChar w:fldCharType="separate"/>
        </w:r>
        <w:r w:rsidR="00B45D48">
          <w:rPr>
            <w:webHidden/>
          </w:rPr>
          <w:t>50</w:t>
        </w:r>
        <w:r w:rsidR="00B45D48">
          <w:rPr>
            <w:webHidden/>
          </w:rPr>
          <w:fldChar w:fldCharType="end"/>
        </w:r>
      </w:hyperlink>
    </w:p>
    <w:p w14:paraId="5856CC25" w14:textId="07B483B9" w:rsidR="00B45D48" w:rsidRDefault="00000000">
      <w:pPr>
        <w:pStyle w:val="Obsah2"/>
        <w:rPr>
          <w:rFonts w:asciiTheme="minorHAnsi" w:eastAsiaTheme="minorEastAsia" w:hAnsiTheme="minorHAnsi" w:cstheme="minorBidi"/>
          <w:szCs w:val="22"/>
        </w:rPr>
      </w:pPr>
      <w:hyperlink w:anchor="_Toc131867268" w:history="1">
        <w:r w:rsidR="00B45D48" w:rsidRPr="00C22DAF">
          <w:rPr>
            <w:rStyle w:val="Hypertextovprepojenie"/>
          </w:rPr>
          <w:t>4.10</w:t>
        </w:r>
        <w:r w:rsidR="00B45D48">
          <w:rPr>
            <w:rFonts w:asciiTheme="minorHAnsi" w:eastAsiaTheme="minorEastAsia" w:hAnsiTheme="minorHAnsi" w:cstheme="minorBidi"/>
            <w:szCs w:val="22"/>
          </w:rPr>
          <w:tab/>
        </w:r>
        <w:r w:rsidR="00B45D48" w:rsidRPr="00C22DAF">
          <w:rPr>
            <w:rStyle w:val="Hypertextovprepojenie"/>
          </w:rPr>
          <w:t>Spracovanie Bluetooth dát riadiacim členom</w:t>
        </w:r>
        <w:r w:rsidR="00B45D48">
          <w:rPr>
            <w:webHidden/>
          </w:rPr>
          <w:tab/>
        </w:r>
        <w:r w:rsidR="00B45D48">
          <w:rPr>
            <w:webHidden/>
          </w:rPr>
          <w:fldChar w:fldCharType="begin"/>
        </w:r>
        <w:r w:rsidR="00B45D48">
          <w:rPr>
            <w:webHidden/>
          </w:rPr>
          <w:instrText xml:space="preserve"> PAGEREF _Toc131867268 \h </w:instrText>
        </w:r>
        <w:r w:rsidR="00B45D48">
          <w:rPr>
            <w:webHidden/>
          </w:rPr>
        </w:r>
        <w:r w:rsidR="00B45D48">
          <w:rPr>
            <w:webHidden/>
          </w:rPr>
          <w:fldChar w:fldCharType="separate"/>
        </w:r>
        <w:r w:rsidR="00B45D48">
          <w:rPr>
            <w:webHidden/>
          </w:rPr>
          <w:t>51</w:t>
        </w:r>
        <w:r w:rsidR="00B45D48">
          <w:rPr>
            <w:webHidden/>
          </w:rPr>
          <w:fldChar w:fldCharType="end"/>
        </w:r>
      </w:hyperlink>
    </w:p>
    <w:p w14:paraId="14E28448" w14:textId="33A7FCA9" w:rsidR="00B45D48" w:rsidRDefault="00000000">
      <w:pPr>
        <w:pStyle w:val="Obsah2"/>
        <w:rPr>
          <w:rFonts w:asciiTheme="minorHAnsi" w:eastAsiaTheme="minorEastAsia" w:hAnsiTheme="minorHAnsi" w:cstheme="minorBidi"/>
          <w:szCs w:val="22"/>
        </w:rPr>
      </w:pPr>
      <w:hyperlink w:anchor="_Toc131867269" w:history="1">
        <w:r w:rsidR="00B45D48" w:rsidRPr="00C22DAF">
          <w:rPr>
            <w:rStyle w:val="Hypertextovprepojenie"/>
          </w:rPr>
          <w:t>4.11</w:t>
        </w:r>
        <w:r w:rsidR="00B45D48">
          <w:rPr>
            <w:rFonts w:asciiTheme="minorHAnsi" w:eastAsiaTheme="minorEastAsia" w:hAnsiTheme="minorHAnsi" w:cstheme="minorBidi"/>
            <w:szCs w:val="22"/>
          </w:rPr>
          <w:tab/>
        </w:r>
        <w:r w:rsidR="00B45D48" w:rsidRPr="00C22DAF">
          <w:rPr>
            <w:rStyle w:val="Hypertextovprepojenie"/>
          </w:rPr>
          <w:t>Manažér synchronizácie času</w:t>
        </w:r>
        <w:r w:rsidR="00B45D48">
          <w:rPr>
            <w:webHidden/>
          </w:rPr>
          <w:tab/>
        </w:r>
        <w:r w:rsidR="00B45D48">
          <w:rPr>
            <w:webHidden/>
          </w:rPr>
          <w:fldChar w:fldCharType="begin"/>
        </w:r>
        <w:r w:rsidR="00B45D48">
          <w:rPr>
            <w:webHidden/>
          </w:rPr>
          <w:instrText xml:space="preserve"> PAGEREF _Toc131867269 \h </w:instrText>
        </w:r>
        <w:r w:rsidR="00B45D48">
          <w:rPr>
            <w:webHidden/>
          </w:rPr>
        </w:r>
        <w:r w:rsidR="00B45D48">
          <w:rPr>
            <w:webHidden/>
          </w:rPr>
          <w:fldChar w:fldCharType="separate"/>
        </w:r>
        <w:r w:rsidR="00B45D48">
          <w:rPr>
            <w:webHidden/>
          </w:rPr>
          <w:t>52</w:t>
        </w:r>
        <w:r w:rsidR="00B45D48">
          <w:rPr>
            <w:webHidden/>
          </w:rPr>
          <w:fldChar w:fldCharType="end"/>
        </w:r>
      </w:hyperlink>
    </w:p>
    <w:p w14:paraId="50F973A8" w14:textId="0FE455D0" w:rsidR="00B45D48" w:rsidRDefault="00000000">
      <w:pPr>
        <w:pStyle w:val="Obsah3"/>
        <w:rPr>
          <w:rFonts w:asciiTheme="minorHAnsi" w:eastAsiaTheme="minorEastAsia" w:hAnsiTheme="minorHAnsi" w:cstheme="minorBidi"/>
          <w:iCs w:val="0"/>
          <w:szCs w:val="22"/>
        </w:rPr>
      </w:pPr>
      <w:hyperlink w:anchor="_Toc131867270" w:history="1">
        <w:r w:rsidR="00B45D48" w:rsidRPr="00C22DAF">
          <w:rPr>
            <w:rStyle w:val="Hypertextovprepojenie"/>
          </w:rPr>
          <w:t>4.11.1</w:t>
        </w:r>
        <w:r w:rsidR="00B45D48">
          <w:rPr>
            <w:rFonts w:asciiTheme="minorHAnsi" w:eastAsiaTheme="minorEastAsia" w:hAnsiTheme="minorHAnsi" w:cstheme="minorBidi"/>
            <w:iCs w:val="0"/>
            <w:szCs w:val="22"/>
          </w:rPr>
          <w:tab/>
        </w:r>
        <w:r w:rsidR="00B45D48" w:rsidRPr="00C22DAF">
          <w:rPr>
            <w:rStyle w:val="Hypertextovprepojenie"/>
          </w:rPr>
          <w:t>Architektúra protokolu NTP</w:t>
        </w:r>
        <w:r w:rsidR="00B45D48">
          <w:rPr>
            <w:webHidden/>
          </w:rPr>
          <w:tab/>
        </w:r>
        <w:r w:rsidR="00B45D48">
          <w:rPr>
            <w:webHidden/>
          </w:rPr>
          <w:fldChar w:fldCharType="begin"/>
        </w:r>
        <w:r w:rsidR="00B45D48">
          <w:rPr>
            <w:webHidden/>
          </w:rPr>
          <w:instrText xml:space="preserve"> PAGEREF _Toc131867270 \h </w:instrText>
        </w:r>
        <w:r w:rsidR="00B45D48">
          <w:rPr>
            <w:webHidden/>
          </w:rPr>
        </w:r>
        <w:r w:rsidR="00B45D48">
          <w:rPr>
            <w:webHidden/>
          </w:rPr>
          <w:fldChar w:fldCharType="separate"/>
        </w:r>
        <w:r w:rsidR="00B45D48">
          <w:rPr>
            <w:webHidden/>
          </w:rPr>
          <w:t>53</w:t>
        </w:r>
        <w:r w:rsidR="00B45D48">
          <w:rPr>
            <w:webHidden/>
          </w:rPr>
          <w:fldChar w:fldCharType="end"/>
        </w:r>
      </w:hyperlink>
    </w:p>
    <w:p w14:paraId="0CD6C209" w14:textId="784FA1D0" w:rsidR="00B45D48" w:rsidRDefault="00000000">
      <w:pPr>
        <w:pStyle w:val="Obsah2"/>
        <w:rPr>
          <w:rFonts w:asciiTheme="minorHAnsi" w:eastAsiaTheme="minorEastAsia" w:hAnsiTheme="minorHAnsi" w:cstheme="minorBidi"/>
          <w:szCs w:val="22"/>
        </w:rPr>
      </w:pPr>
      <w:hyperlink w:anchor="_Toc131867271" w:history="1">
        <w:r w:rsidR="00B45D48" w:rsidRPr="00C22DAF">
          <w:rPr>
            <w:rStyle w:val="Hypertextovprepojenie"/>
          </w:rPr>
          <w:t>4.12</w:t>
        </w:r>
        <w:r w:rsidR="00B45D48">
          <w:rPr>
            <w:rFonts w:asciiTheme="minorHAnsi" w:eastAsiaTheme="minorEastAsia" w:hAnsiTheme="minorHAnsi" w:cstheme="minorBidi"/>
            <w:szCs w:val="22"/>
          </w:rPr>
          <w:tab/>
        </w:r>
        <w:r w:rsidR="00B45D48" w:rsidRPr="00C22DAF">
          <w:rPr>
            <w:rStyle w:val="Hypertextovprepojenie"/>
          </w:rPr>
          <w:t>MQTT</w:t>
        </w:r>
        <w:r w:rsidR="00B45D48">
          <w:rPr>
            <w:webHidden/>
          </w:rPr>
          <w:tab/>
        </w:r>
        <w:r w:rsidR="00B45D48">
          <w:rPr>
            <w:webHidden/>
          </w:rPr>
          <w:fldChar w:fldCharType="begin"/>
        </w:r>
        <w:r w:rsidR="00B45D48">
          <w:rPr>
            <w:webHidden/>
          </w:rPr>
          <w:instrText xml:space="preserve"> PAGEREF _Toc131867271 \h </w:instrText>
        </w:r>
        <w:r w:rsidR="00B45D48">
          <w:rPr>
            <w:webHidden/>
          </w:rPr>
        </w:r>
        <w:r w:rsidR="00B45D48">
          <w:rPr>
            <w:webHidden/>
          </w:rPr>
          <w:fldChar w:fldCharType="separate"/>
        </w:r>
        <w:r w:rsidR="00B45D48">
          <w:rPr>
            <w:webHidden/>
          </w:rPr>
          <w:t>53</w:t>
        </w:r>
        <w:r w:rsidR="00B45D48">
          <w:rPr>
            <w:webHidden/>
          </w:rPr>
          <w:fldChar w:fldCharType="end"/>
        </w:r>
      </w:hyperlink>
    </w:p>
    <w:p w14:paraId="25DE8A1E" w14:textId="02164EF0" w:rsidR="00B45D48" w:rsidRDefault="00000000">
      <w:pPr>
        <w:pStyle w:val="Obsah3"/>
        <w:rPr>
          <w:rFonts w:asciiTheme="minorHAnsi" w:eastAsiaTheme="minorEastAsia" w:hAnsiTheme="minorHAnsi" w:cstheme="minorBidi"/>
          <w:iCs w:val="0"/>
          <w:szCs w:val="22"/>
        </w:rPr>
      </w:pPr>
      <w:hyperlink w:anchor="_Toc131867272" w:history="1">
        <w:r w:rsidR="00B45D48" w:rsidRPr="00C22DAF">
          <w:rPr>
            <w:rStyle w:val="Hypertextovprepojenie"/>
          </w:rPr>
          <w:t>4.12.1</w:t>
        </w:r>
        <w:r w:rsidR="00B45D48">
          <w:rPr>
            <w:rFonts w:asciiTheme="minorHAnsi" w:eastAsiaTheme="minorEastAsia" w:hAnsiTheme="minorHAnsi" w:cstheme="minorBidi"/>
            <w:iCs w:val="0"/>
            <w:szCs w:val="22"/>
          </w:rPr>
          <w:tab/>
        </w:r>
        <w:r w:rsidR="00B45D48" w:rsidRPr="00C22DAF">
          <w:rPr>
            <w:rStyle w:val="Hypertextovprepojenie"/>
          </w:rPr>
          <w:t>Protokol MQTT</w:t>
        </w:r>
        <w:r w:rsidR="00B45D48">
          <w:rPr>
            <w:webHidden/>
          </w:rPr>
          <w:tab/>
        </w:r>
        <w:r w:rsidR="00B45D48">
          <w:rPr>
            <w:webHidden/>
          </w:rPr>
          <w:fldChar w:fldCharType="begin"/>
        </w:r>
        <w:r w:rsidR="00B45D48">
          <w:rPr>
            <w:webHidden/>
          </w:rPr>
          <w:instrText xml:space="preserve"> PAGEREF _Toc131867272 \h </w:instrText>
        </w:r>
        <w:r w:rsidR="00B45D48">
          <w:rPr>
            <w:webHidden/>
          </w:rPr>
        </w:r>
        <w:r w:rsidR="00B45D48">
          <w:rPr>
            <w:webHidden/>
          </w:rPr>
          <w:fldChar w:fldCharType="separate"/>
        </w:r>
        <w:r w:rsidR="00B45D48">
          <w:rPr>
            <w:webHidden/>
          </w:rPr>
          <w:t>53</w:t>
        </w:r>
        <w:r w:rsidR="00B45D48">
          <w:rPr>
            <w:webHidden/>
          </w:rPr>
          <w:fldChar w:fldCharType="end"/>
        </w:r>
      </w:hyperlink>
    </w:p>
    <w:p w14:paraId="6565793D" w14:textId="32354BE5" w:rsidR="00B45D48" w:rsidRDefault="00000000">
      <w:pPr>
        <w:pStyle w:val="Obsah3"/>
        <w:rPr>
          <w:rFonts w:asciiTheme="minorHAnsi" w:eastAsiaTheme="minorEastAsia" w:hAnsiTheme="minorHAnsi" w:cstheme="minorBidi"/>
          <w:iCs w:val="0"/>
          <w:szCs w:val="22"/>
        </w:rPr>
      </w:pPr>
      <w:hyperlink w:anchor="_Toc131867273" w:history="1">
        <w:r w:rsidR="00B45D48" w:rsidRPr="00C22DAF">
          <w:rPr>
            <w:rStyle w:val="Hypertextovprepojenie"/>
          </w:rPr>
          <w:t>4.12.2</w:t>
        </w:r>
        <w:r w:rsidR="00B45D48">
          <w:rPr>
            <w:rFonts w:asciiTheme="minorHAnsi" w:eastAsiaTheme="minorEastAsia" w:hAnsiTheme="minorHAnsi" w:cstheme="minorBidi"/>
            <w:iCs w:val="0"/>
            <w:szCs w:val="22"/>
          </w:rPr>
          <w:tab/>
        </w:r>
        <w:r w:rsidR="00B45D48" w:rsidRPr="00C22DAF">
          <w:rPr>
            <w:rStyle w:val="Hypertextovprepojenie"/>
          </w:rPr>
          <w:t xml:space="preserve">Model </w:t>
        </w:r>
        <w:r w:rsidR="00B45D48" w:rsidRPr="00C22DAF">
          <w:rPr>
            <w:rStyle w:val="Hypertextovprepojenie"/>
            <w:lang w:val="en-GB"/>
          </w:rPr>
          <w:t>pub</w:t>
        </w:r>
        <w:r w:rsidR="00B45D48" w:rsidRPr="00C22DAF">
          <w:rPr>
            <w:rStyle w:val="Hypertextovprepojenie"/>
          </w:rPr>
          <w:t>/</w:t>
        </w:r>
        <w:r w:rsidR="00B45D48" w:rsidRPr="00C22DAF">
          <w:rPr>
            <w:rStyle w:val="Hypertextovprepojenie"/>
            <w:lang w:val="en-GB"/>
          </w:rPr>
          <w:t>sub</w:t>
        </w:r>
        <w:r w:rsidR="00B45D48">
          <w:rPr>
            <w:webHidden/>
          </w:rPr>
          <w:tab/>
        </w:r>
        <w:r w:rsidR="00B45D48">
          <w:rPr>
            <w:webHidden/>
          </w:rPr>
          <w:fldChar w:fldCharType="begin"/>
        </w:r>
        <w:r w:rsidR="00B45D48">
          <w:rPr>
            <w:webHidden/>
          </w:rPr>
          <w:instrText xml:space="preserve"> PAGEREF _Toc131867273 \h </w:instrText>
        </w:r>
        <w:r w:rsidR="00B45D48">
          <w:rPr>
            <w:webHidden/>
          </w:rPr>
        </w:r>
        <w:r w:rsidR="00B45D48">
          <w:rPr>
            <w:webHidden/>
          </w:rPr>
          <w:fldChar w:fldCharType="separate"/>
        </w:r>
        <w:r w:rsidR="00B45D48">
          <w:rPr>
            <w:webHidden/>
          </w:rPr>
          <w:t>54</w:t>
        </w:r>
        <w:r w:rsidR="00B45D48">
          <w:rPr>
            <w:webHidden/>
          </w:rPr>
          <w:fldChar w:fldCharType="end"/>
        </w:r>
      </w:hyperlink>
    </w:p>
    <w:p w14:paraId="00E8F8EC" w14:textId="15771DFC" w:rsidR="00B45D48" w:rsidRDefault="00000000">
      <w:pPr>
        <w:pStyle w:val="Obsah3"/>
        <w:rPr>
          <w:rFonts w:asciiTheme="minorHAnsi" w:eastAsiaTheme="minorEastAsia" w:hAnsiTheme="minorHAnsi" w:cstheme="minorBidi"/>
          <w:iCs w:val="0"/>
          <w:szCs w:val="22"/>
        </w:rPr>
      </w:pPr>
      <w:hyperlink w:anchor="_Toc131867274" w:history="1">
        <w:r w:rsidR="00B45D48" w:rsidRPr="00C22DAF">
          <w:rPr>
            <w:rStyle w:val="Hypertextovprepojenie"/>
          </w:rPr>
          <w:t>4.12.3</w:t>
        </w:r>
        <w:r w:rsidR="00B45D48">
          <w:rPr>
            <w:rFonts w:asciiTheme="minorHAnsi" w:eastAsiaTheme="minorEastAsia" w:hAnsiTheme="minorHAnsi" w:cstheme="minorBidi"/>
            <w:iCs w:val="0"/>
            <w:szCs w:val="22"/>
          </w:rPr>
          <w:tab/>
        </w:r>
        <w:r w:rsidR="00B45D48" w:rsidRPr="00C22DAF">
          <w:rPr>
            <w:rStyle w:val="Hypertextovprepojenie"/>
          </w:rPr>
          <w:t>Filtrácia správ</w:t>
        </w:r>
        <w:r w:rsidR="00B45D48">
          <w:rPr>
            <w:webHidden/>
          </w:rPr>
          <w:tab/>
        </w:r>
        <w:r w:rsidR="00B45D48">
          <w:rPr>
            <w:webHidden/>
          </w:rPr>
          <w:fldChar w:fldCharType="begin"/>
        </w:r>
        <w:r w:rsidR="00B45D48">
          <w:rPr>
            <w:webHidden/>
          </w:rPr>
          <w:instrText xml:space="preserve"> PAGEREF _Toc131867274 \h </w:instrText>
        </w:r>
        <w:r w:rsidR="00B45D48">
          <w:rPr>
            <w:webHidden/>
          </w:rPr>
        </w:r>
        <w:r w:rsidR="00B45D48">
          <w:rPr>
            <w:webHidden/>
          </w:rPr>
          <w:fldChar w:fldCharType="separate"/>
        </w:r>
        <w:r w:rsidR="00B45D48">
          <w:rPr>
            <w:webHidden/>
          </w:rPr>
          <w:t>55</w:t>
        </w:r>
        <w:r w:rsidR="00B45D48">
          <w:rPr>
            <w:webHidden/>
          </w:rPr>
          <w:fldChar w:fldCharType="end"/>
        </w:r>
      </w:hyperlink>
    </w:p>
    <w:p w14:paraId="04A22E76" w14:textId="2A6DD6C6" w:rsidR="00B45D48" w:rsidRDefault="00000000">
      <w:pPr>
        <w:pStyle w:val="Obsah3"/>
        <w:rPr>
          <w:rFonts w:asciiTheme="minorHAnsi" w:eastAsiaTheme="minorEastAsia" w:hAnsiTheme="minorHAnsi" w:cstheme="minorBidi"/>
          <w:iCs w:val="0"/>
          <w:szCs w:val="22"/>
        </w:rPr>
      </w:pPr>
      <w:hyperlink w:anchor="_Toc131867275" w:history="1">
        <w:r w:rsidR="00B45D48" w:rsidRPr="00C22DAF">
          <w:rPr>
            <w:rStyle w:val="Hypertextovprepojenie"/>
          </w:rPr>
          <w:t>4.12.4</w:t>
        </w:r>
        <w:r w:rsidR="00B45D48">
          <w:rPr>
            <w:rFonts w:asciiTheme="minorHAnsi" w:eastAsiaTheme="minorEastAsia" w:hAnsiTheme="minorHAnsi" w:cstheme="minorBidi"/>
            <w:iCs w:val="0"/>
            <w:szCs w:val="22"/>
          </w:rPr>
          <w:tab/>
        </w:r>
        <w:r w:rsidR="00B45D48" w:rsidRPr="00C22DAF">
          <w:rPr>
            <w:rStyle w:val="Hypertextovprepojenie"/>
          </w:rPr>
          <w:t>MQTT Broker a MQTT Klient</w:t>
        </w:r>
        <w:r w:rsidR="00B45D48">
          <w:rPr>
            <w:webHidden/>
          </w:rPr>
          <w:tab/>
        </w:r>
        <w:r w:rsidR="00B45D48">
          <w:rPr>
            <w:webHidden/>
          </w:rPr>
          <w:fldChar w:fldCharType="begin"/>
        </w:r>
        <w:r w:rsidR="00B45D48">
          <w:rPr>
            <w:webHidden/>
          </w:rPr>
          <w:instrText xml:space="preserve"> PAGEREF _Toc131867275 \h </w:instrText>
        </w:r>
        <w:r w:rsidR="00B45D48">
          <w:rPr>
            <w:webHidden/>
          </w:rPr>
        </w:r>
        <w:r w:rsidR="00B45D48">
          <w:rPr>
            <w:webHidden/>
          </w:rPr>
          <w:fldChar w:fldCharType="separate"/>
        </w:r>
        <w:r w:rsidR="00B45D48">
          <w:rPr>
            <w:webHidden/>
          </w:rPr>
          <w:t>55</w:t>
        </w:r>
        <w:r w:rsidR="00B45D48">
          <w:rPr>
            <w:webHidden/>
          </w:rPr>
          <w:fldChar w:fldCharType="end"/>
        </w:r>
      </w:hyperlink>
    </w:p>
    <w:p w14:paraId="5CDD053C" w14:textId="5D912A58" w:rsidR="00B45D48" w:rsidRDefault="00000000">
      <w:pPr>
        <w:pStyle w:val="Obsah3"/>
        <w:rPr>
          <w:rFonts w:asciiTheme="minorHAnsi" w:eastAsiaTheme="minorEastAsia" w:hAnsiTheme="minorHAnsi" w:cstheme="minorBidi"/>
          <w:iCs w:val="0"/>
          <w:szCs w:val="22"/>
        </w:rPr>
      </w:pPr>
      <w:hyperlink w:anchor="_Toc131867276" w:history="1">
        <w:r w:rsidR="00B45D48" w:rsidRPr="00C22DAF">
          <w:rPr>
            <w:rStyle w:val="Hypertextovprepojenie"/>
          </w:rPr>
          <w:t>4.12.5</w:t>
        </w:r>
        <w:r w:rsidR="00B45D48">
          <w:rPr>
            <w:rFonts w:asciiTheme="minorHAnsi" w:eastAsiaTheme="minorEastAsia" w:hAnsiTheme="minorHAnsi" w:cstheme="minorBidi"/>
            <w:iCs w:val="0"/>
            <w:szCs w:val="22"/>
          </w:rPr>
          <w:tab/>
        </w:r>
        <w:r w:rsidR="00B45D48" w:rsidRPr="00C22DAF">
          <w:rPr>
            <w:rStyle w:val="Hypertextovprepojenie"/>
          </w:rPr>
          <w:t>MQTT Pripojenie</w:t>
        </w:r>
        <w:r w:rsidR="00B45D48">
          <w:rPr>
            <w:webHidden/>
          </w:rPr>
          <w:tab/>
        </w:r>
        <w:r w:rsidR="00B45D48">
          <w:rPr>
            <w:webHidden/>
          </w:rPr>
          <w:fldChar w:fldCharType="begin"/>
        </w:r>
        <w:r w:rsidR="00B45D48">
          <w:rPr>
            <w:webHidden/>
          </w:rPr>
          <w:instrText xml:space="preserve"> PAGEREF _Toc131867276 \h </w:instrText>
        </w:r>
        <w:r w:rsidR="00B45D48">
          <w:rPr>
            <w:webHidden/>
          </w:rPr>
        </w:r>
        <w:r w:rsidR="00B45D48">
          <w:rPr>
            <w:webHidden/>
          </w:rPr>
          <w:fldChar w:fldCharType="separate"/>
        </w:r>
        <w:r w:rsidR="00B45D48">
          <w:rPr>
            <w:webHidden/>
          </w:rPr>
          <w:t>56</w:t>
        </w:r>
        <w:r w:rsidR="00B45D48">
          <w:rPr>
            <w:webHidden/>
          </w:rPr>
          <w:fldChar w:fldCharType="end"/>
        </w:r>
      </w:hyperlink>
    </w:p>
    <w:p w14:paraId="261EC61E" w14:textId="347E826E" w:rsidR="00B45D48" w:rsidRDefault="00000000">
      <w:pPr>
        <w:pStyle w:val="Obsah2"/>
        <w:rPr>
          <w:rFonts w:asciiTheme="minorHAnsi" w:eastAsiaTheme="minorEastAsia" w:hAnsiTheme="minorHAnsi" w:cstheme="minorBidi"/>
          <w:szCs w:val="22"/>
        </w:rPr>
      </w:pPr>
      <w:hyperlink w:anchor="_Toc131867277" w:history="1">
        <w:r w:rsidR="00B45D48" w:rsidRPr="00C22DAF">
          <w:rPr>
            <w:rStyle w:val="Hypertextovprepojenie"/>
          </w:rPr>
          <w:t>4.13</w:t>
        </w:r>
        <w:r w:rsidR="00B45D48">
          <w:rPr>
            <w:rFonts w:asciiTheme="minorHAnsi" w:eastAsiaTheme="minorEastAsia" w:hAnsiTheme="minorHAnsi" w:cstheme="minorBidi"/>
            <w:szCs w:val="22"/>
          </w:rPr>
          <w:tab/>
        </w:r>
        <w:r w:rsidR="00B45D48" w:rsidRPr="00C22DAF">
          <w:rPr>
            <w:rStyle w:val="Hypertextovprepojenie"/>
          </w:rPr>
          <w:t>Implementácia MQTT klienta</w:t>
        </w:r>
        <w:r w:rsidR="00B45D48">
          <w:rPr>
            <w:webHidden/>
          </w:rPr>
          <w:tab/>
        </w:r>
        <w:r w:rsidR="00B45D48">
          <w:rPr>
            <w:webHidden/>
          </w:rPr>
          <w:fldChar w:fldCharType="begin"/>
        </w:r>
        <w:r w:rsidR="00B45D48">
          <w:rPr>
            <w:webHidden/>
          </w:rPr>
          <w:instrText xml:space="preserve"> PAGEREF _Toc131867277 \h </w:instrText>
        </w:r>
        <w:r w:rsidR="00B45D48">
          <w:rPr>
            <w:webHidden/>
          </w:rPr>
        </w:r>
        <w:r w:rsidR="00B45D48">
          <w:rPr>
            <w:webHidden/>
          </w:rPr>
          <w:fldChar w:fldCharType="separate"/>
        </w:r>
        <w:r w:rsidR="00B45D48">
          <w:rPr>
            <w:webHidden/>
          </w:rPr>
          <w:t>57</w:t>
        </w:r>
        <w:r w:rsidR="00B45D48">
          <w:rPr>
            <w:webHidden/>
          </w:rPr>
          <w:fldChar w:fldCharType="end"/>
        </w:r>
      </w:hyperlink>
    </w:p>
    <w:p w14:paraId="05A33608" w14:textId="268569DA" w:rsidR="00B45D48" w:rsidRDefault="00000000">
      <w:pPr>
        <w:pStyle w:val="Obsah3"/>
        <w:rPr>
          <w:rFonts w:asciiTheme="minorHAnsi" w:eastAsiaTheme="minorEastAsia" w:hAnsiTheme="minorHAnsi" w:cstheme="minorBidi"/>
          <w:iCs w:val="0"/>
          <w:szCs w:val="22"/>
        </w:rPr>
      </w:pPr>
      <w:hyperlink w:anchor="_Toc131867278" w:history="1">
        <w:r w:rsidR="00B45D48" w:rsidRPr="00C22DAF">
          <w:rPr>
            <w:rStyle w:val="Hypertextovprepojenie"/>
          </w:rPr>
          <w:t>4.13.1</w:t>
        </w:r>
        <w:r w:rsidR="00B45D48">
          <w:rPr>
            <w:rFonts w:asciiTheme="minorHAnsi" w:eastAsiaTheme="minorEastAsia" w:hAnsiTheme="minorHAnsi" w:cstheme="minorBidi"/>
            <w:iCs w:val="0"/>
            <w:szCs w:val="22"/>
          </w:rPr>
          <w:tab/>
        </w:r>
        <w:r w:rsidR="00B45D48" w:rsidRPr="00C22DAF">
          <w:rPr>
            <w:rStyle w:val="Hypertextovprepojenie"/>
          </w:rPr>
          <w:t>Vzdialené ovládanie akčných členov</w:t>
        </w:r>
        <w:r w:rsidR="00B45D48">
          <w:rPr>
            <w:webHidden/>
          </w:rPr>
          <w:tab/>
        </w:r>
        <w:r w:rsidR="00B45D48">
          <w:rPr>
            <w:webHidden/>
          </w:rPr>
          <w:fldChar w:fldCharType="begin"/>
        </w:r>
        <w:r w:rsidR="00B45D48">
          <w:rPr>
            <w:webHidden/>
          </w:rPr>
          <w:instrText xml:space="preserve"> PAGEREF _Toc131867278 \h </w:instrText>
        </w:r>
        <w:r w:rsidR="00B45D48">
          <w:rPr>
            <w:webHidden/>
          </w:rPr>
        </w:r>
        <w:r w:rsidR="00B45D48">
          <w:rPr>
            <w:webHidden/>
          </w:rPr>
          <w:fldChar w:fldCharType="separate"/>
        </w:r>
        <w:r w:rsidR="00B45D48">
          <w:rPr>
            <w:webHidden/>
          </w:rPr>
          <w:t>57</w:t>
        </w:r>
        <w:r w:rsidR="00B45D48">
          <w:rPr>
            <w:webHidden/>
          </w:rPr>
          <w:fldChar w:fldCharType="end"/>
        </w:r>
      </w:hyperlink>
    </w:p>
    <w:p w14:paraId="615C8F2C" w14:textId="52A3FA08" w:rsidR="00B45D48" w:rsidRDefault="00000000">
      <w:pPr>
        <w:pStyle w:val="Obsah2"/>
        <w:rPr>
          <w:rFonts w:asciiTheme="minorHAnsi" w:eastAsiaTheme="minorEastAsia" w:hAnsiTheme="minorHAnsi" w:cstheme="minorBidi"/>
          <w:szCs w:val="22"/>
        </w:rPr>
      </w:pPr>
      <w:hyperlink w:anchor="_Toc131867279" w:history="1">
        <w:r w:rsidR="00B45D48" w:rsidRPr="00C22DAF">
          <w:rPr>
            <w:rStyle w:val="Hypertextovprepojenie"/>
          </w:rPr>
          <w:t>4.14</w:t>
        </w:r>
        <w:r w:rsidR="00B45D48">
          <w:rPr>
            <w:rFonts w:asciiTheme="minorHAnsi" w:eastAsiaTheme="minorEastAsia" w:hAnsiTheme="minorHAnsi" w:cstheme="minorBidi"/>
            <w:szCs w:val="22"/>
          </w:rPr>
          <w:tab/>
        </w:r>
        <w:r w:rsidR="00B45D48" w:rsidRPr="00C22DAF">
          <w:rPr>
            <w:rStyle w:val="Hypertextovprepojenie"/>
          </w:rPr>
          <w:t>Implementácia servera</w:t>
        </w:r>
        <w:r w:rsidR="00B45D48">
          <w:rPr>
            <w:webHidden/>
          </w:rPr>
          <w:tab/>
        </w:r>
        <w:r w:rsidR="00B45D48">
          <w:rPr>
            <w:webHidden/>
          </w:rPr>
          <w:fldChar w:fldCharType="begin"/>
        </w:r>
        <w:r w:rsidR="00B45D48">
          <w:rPr>
            <w:webHidden/>
          </w:rPr>
          <w:instrText xml:space="preserve"> PAGEREF _Toc131867279 \h </w:instrText>
        </w:r>
        <w:r w:rsidR="00B45D48">
          <w:rPr>
            <w:webHidden/>
          </w:rPr>
        </w:r>
        <w:r w:rsidR="00B45D48">
          <w:rPr>
            <w:webHidden/>
          </w:rPr>
          <w:fldChar w:fldCharType="separate"/>
        </w:r>
        <w:r w:rsidR="00B45D48">
          <w:rPr>
            <w:webHidden/>
          </w:rPr>
          <w:t>58</w:t>
        </w:r>
        <w:r w:rsidR="00B45D48">
          <w:rPr>
            <w:webHidden/>
          </w:rPr>
          <w:fldChar w:fldCharType="end"/>
        </w:r>
      </w:hyperlink>
    </w:p>
    <w:p w14:paraId="36ED62A7" w14:textId="634CA27E" w:rsidR="00B45D48" w:rsidRDefault="00000000">
      <w:pPr>
        <w:pStyle w:val="Obsah3"/>
        <w:rPr>
          <w:rFonts w:asciiTheme="minorHAnsi" w:eastAsiaTheme="minorEastAsia" w:hAnsiTheme="minorHAnsi" w:cstheme="minorBidi"/>
          <w:iCs w:val="0"/>
          <w:szCs w:val="22"/>
        </w:rPr>
      </w:pPr>
      <w:hyperlink w:anchor="_Toc131867280" w:history="1">
        <w:r w:rsidR="00B45D48" w:rsidRPr="00C22DAF">
          <w:rPr>
            <w:rStyle w:val="Hypertextovprepojenie"/>
          </w:rPr>
          <w:t>4.14.1</w:t>
        </w:r>
        <w:r w:rsidR="00B45D48">
          <w:rPr>
            <w:rFonts w:asciiTheme="minorHAnsi" w:eastAsiaTheme="minorEastAsia" w:hAnsiTheme="minorHAnsi" w:cstheme="minorBidi"/>
            <w:iCs w:val="0"/>
            <w:szCs w:val="22"/>
          </w:rPr>
          <w:tab/>
        </w:r>
        <w:r w:rsidR="00B45D48" w:rsidRPr="00C22DAF">
          <w:rPr>
            <w:rStyle w:val="Hypertextovprepojenie"/>
          </w:rPr>
          <w:t xml:space="preserve">Vytváranie sieti v rámci platformy </w:t>
        </w:r>
        <w:r w:rsidR="00B45D48" w:rsidRPr="00C22DAF">
          <w:rPr>
            <w:rStyle w:val="Hypertextovprepojenie"/>
            <w:lang w:val="en-GB"/>
          </w:rPr>
          <w:t>Docker</w:t>
        </w:r>
        <w:r w:rsidR="00B45D48">
          <w:rPr>
            <w:webHidden/>
          </w:rPr>
          <w:tab/>
        </w:r>
        <w:r w:rsidR="00B45D48">
          <w:rPr>
            <w:webHidden/>
          </w:rPr>
          <w:fldChar w:fldCharType="begin"/>
        </w:r>
        <w:r w:rsidR="00B45D48">
          <w:rPr>
            <w:webHidden/>
          </w:rPr>
          <w:instrText xml:space="preserve"> PAGEREF _Toc131867280 \h </w:instrText>
        </w:r>
        <w:r w:rsidR="00B45D48">
          <w:rPr>
            <w:webHidden/>
          </w:rPr>
        </w:r>
        <w:r w:rsidR="00B45D48">
          <w:rPr>
            <w:webHidden/>
          </w:rPr>
          <w:fldChar w:fldCharType="separate"/>
        </w:r>
        <w:r w:rsidR="00B45D48">
          <w:rPr>
            <w:webHidden/>
          </w:rPr>
          <w:t>59</w:t>
        </w:r>
        <w:r w:rsidR="00B45D48">
          <w:rPr>
            <w:webHidden/>
          </w:rPr>
          <w:fldChar w:fldCharType="end"/>
        </w:r>
      </w:hyperlink>
    </w:p>
    <w:p w14:paraId="4BEE6813" w14:textId="47784B28" w:rsidR="00B45D48" w:rsidRDefault="00000000">
      <w:pPr>
        <w:pStyle w:val="Obsah3"/>
        <w:rPr>
          <w:rFonts w:asciiTheme="minorHAnsi" w:eastAsiaTheme="minorEastAsia" w:hAnsiTheme="minorHAnsi" w:cstheme="minorBidi"/>
          <w:iCs w:val="0"/>
          <w:szCs w:val="22"/>
        </w:rPr>
      </w:pPr>
      <w:hyperlink w:anchor="_Toc131867281" w:history="1">
        <w:r w:rsidR="00B45D48" w:rsidRPr="00C22DAF">
          <w:rPr>
            <w:rStyle w:val="Hypertextovprepojenie"/>
          </w:rPr>
          <w:t>4.14.2</w:t>
        </w:r>
        <w:r w:rsidR="00B45D48">
          <w:rPr>
            <w:rFonts w:asciiTheme="minorHAnsi" w:eastAsiaTheme="minorEastAsia" w:hAnsiTheme="minorHAnsi" w:cstheme="minorBidi"/>
            <w:iCs w:val="0"/>
            <w:szCs w:val="22"/>
          </w:rPr>
          <w:tab/>
        </w:r>
        <w:r w:rsidR="00B45D48" w:rsidRPr="00C22DAF">
          <w:rPr>
            <w:rStyle w:val="Hypertextovprepojenie"/>
          </w:rPr>
          <w:t>Komunikácia medzi kontajnermi a vonkajším svetom</w:t>
        </w:r>
        <w:r w:rsidR="00B45D48">
          <w:rPr>
            <w:webHidden/>
          </w:rPr>
          <w:tab/>
        </w:r>
        <w:r w:rsidR="00B45D48">
          <w:rPr>
            <w:webHidden/>
          </w:rPr>
          <w:fldChar w:fldCharType="begin"/>
        </w:r>
        <w:r w:rsidR="00B45D48">
          <w:rPr>
            <w:webHidden/>
          </w:rPr>
          <w:instrText xml:space="preserve"> PAGEREF _Toc131867281 \h </w:instrText>
        </w:r>
        <w:r w:rsidR="00B45D48">
          <w:rPr>
            <w:webHidden/>
          </w:rPr>
        </w:r>
        <w:r w:rsidR="00B45D48">
          <w:rPr>
            <w:webHidden/>
          </w:rPr>
          <w:fldChar w:fldCharType="separate"/>
        </w:r>
        <w:r w:rsidR="00B45D48">
          <w:rPr>
            <w:webHidden/>
          </w:rPr>
          <w:t>60</w:t>
        </w:r>
        <w:r w:rsidR="00B45D48">
          <w:rPr>
            <w:webHidden/>
          </w:rPr>
          <w:fldChar w:fldCharType="end"/>
        </w:r>
      </w:hyperlink>
    </w:p>
    <w:p w14:paraId="141B7EB7" w14:textId="4929657D" w:rsidR="00B45D48" w:rsidRDefault="00000000">
      <w:pPr>
        <w:pStyle w:val="Obsah2"/>
        <w:rPr>
          <w:rFonts w:asciiTheme="minorHAnsi" w:eastAsiaTheme="minorEastAsia" w:hAnsiTheme="minorHAnsi" w:cstheme="minorBidi"/>
          <w:szCs w:val="22"/>
        </w:rPr>
      </w:pPr>
      <w:hyperlink w:anchor="_Toc131867282" w:history="1">
        <w:r w:rsidR="00B45D48" w:rsidRPr="00C22DAF">
          <w:rPr>
            <w:rStyle w:val="Hypertextovprepojenie"/>
          </w:rPr>
          <w:t>4.15</w:t>
        </w:r>
        <w:r w:rsidR="00B45D48">
          <w:rPr>
            <w:rFonts w:asciiTheme="minorHAnsi" w:eastAsiaTheme="minorEastAsia" w:hAnsiTheme="minorHAnsi" w:cstheme="minorBidi"/>
            <w:szCs w:val="22"/>
          </w:rPr>
          <w:tab/>
        </w:r>
        <w:r w:rsidR="00B45D48" w:rsidRPr="00C22DAF">
          <w:rPr>
            <w:rStyle w:val="Hypertextovprepojenie"/>
          </w:rPr>
          <w:t xml:space="preserve">Sieťovanie na platforme </w:t>
        </w:r>
        <w:r w:rsidR="00B45D48" w:rsidRPr="00C22DAF">
          <w:rPr>
            <w:rStyle w:val="Hypertextovprepojenie"/>
            <w:lang w:val="en-GB"/>
          </w:rPr>
          <w:t>Docker</w:t>
        </w:r>
        <w:r w:rsidR="00B45D48" w:rsidRPr="00C22DAF">
          <w:rPr>
            <w:rStyle w:val="Hypertextovprepojenie"/>
          </w:rPr>
          <w:t xml:space="preserve"> v navrhnutom systéme</w:t>
        </w:r>
        <w:r w:rsidR="00B45D48">
          <w:rPr>
            <w:webHidden/>
          </w:rPr>
          <w:tab/>
        </w:r>
        <w:r w:rsidR="00B45D48">
          <w:rPr>
            <w:webHidden/>
          </w:rPr>
          <w:fldChar w:fldCharType="begin"/>
        </w:r>
        <w:r w:rsidR="00B45D48">
          <w:rPr>
            <w:webHidden/>
          </w:rPr>
          <w:instrText xml:space="preserve"> PAGEREF _Toc131867282 \h </w:instrText>
        </w:r>
        <w:r w:rsidR="00B45D48">
          <w:rPr>
            <w:webHidden/>
          </w:rPr>
        </w:r>
        <w:r w:rsidR="00B45D48">
          <w:rPr>
            <w:webHidden/>
          </w:rPr>
          <w:fldChar w:fldCharType="separate"/>
        </w:r>
        <w:r w:rsidR="00B45D48">
          <w:rPr>
            <w:webHidden/>
          </w:rPr>
          <w:t>60</w:t>
        </w:r>
        <w:r w:rsidR="00B45D48">
          <w:rPr>
            <w:webHidden/>
          </w:rPr>
          <w:fldChar w:fldCharType="end"/>
        </w:r>
      </w:hyperlink>
    </w:p>
    <w:p w14:paraId="7DD8F5D6" w14:textId="69E7E3AB" w:rsidR="00B45D48" w:rsidRDefault="00000000">
      <w:pPr>
        <w:pStyle w:val="Obsah2"/>
        <w:rPr>
          <w:rFonts w:asciiTheme="minorHAnsi" w:eastAsiaTheme="minorEastAsia" w:hAnsiTheme="minorHAnsi" w:cstheme="minorBidi"/>
          <w:szCs w:val="22"/>
        </w:rPr>
      </w:pPr>
      <w:hyperlink w:anchor="_Toc131867283" w:history="1">
        <w:r w:rsidR="00B45D48" w:rsidRPr="00C22DAF">
          <w:rPr>
            <w:rStyle w:val="Hypertextovprepojenie"/>
          </w:rPr>
          <w:t>4.16</w:t>
        </w:r>
        <w:r w:rsidR="00B45D48">
          <w:rPr>
            <w:rFonts w:asciiTheme="minorHAnsi" w:eastAsiaTheme="minorEastAsia" w:hAnsiTheme="minorHAnsi" w:cstheme="minorBidi"/>
            <w:szCs w:val="22"/>
          </w:rPr>
          <w:tab/>
        </w:r>
        <w:r w:rsidR="00B45D48" w:rsidRPr="00C22DAF">
          <w:rPr>
            <w:rStyle w:val="Hypertextovprepojenie"/>
          </w:rPr>
          <w:t>NTP server</w:t>
        </w:r>
        <w:r w:rsidR="00B45D48">
          <w:rPr>
            <w:webHidden/>
          </w:rPr>
          <w:tab/>
        </w:r>
        <w:r w:rsidR="00B45D48">
          <w:rPr>
            <w:webHidden/>
          </w:rPr>
          <w:fldChar w:fldCharType="begin"/>
        </w:r>
        <w:r w:rsidR="00B45D48">
          <w:rPr>
            <w:webHidden/>
          </w:rPr>
          <w:instrText xml:space="preserve"> PAGEREF _Toc131867283 \h </w:instrText>
        </w:r>
        <w:r w:rsidR="00B45D48">
          <w:rPr>
            <w:webHidden/>
          </w:rPr>
        </w:r>
        <w:r w:rsidR="00B45D48">
          <w:rPr>
            <w:webHidden/>
          </w:rPr>
          <w:fldChar w:fldCharType="separate"/>
        </w:r>
        <w:r w:rsidR="00B45D48">
          <w:rPr>
            <w:webHidden/>
          </w:rPr>
          <w:t>62</w:t>
        </w:r>
        <w:r w:rsidR="00B45D48">
          <w:rPr>
            <w:webHidden/>
          </w:rPr>
          <w:fldChar w:fldCharType="end"/>
        </w:r>
      </w:hyperlink>
    </w:p>
    <w:p w14:paraId="075C1E43" w14:textId="36422806" w:rsidR="00B45D48" w:rsidRDefault="00000000">
      <w:pPr>
        <w:pStyle w:val="Obsah2"/>
        <w:rPr>
          <w:rFonts w:asciiTheme="minorHAnsi" w:eastAsiaTheme="minorEastAsia" w:hAnsiTheme="minorHAnsi" w:cstheme="minorBidi"/>
          <w:szCs w:val="22"/>
        </w:rPr>
      </w:pPr>
      <w:hyperlink w:anchor="_Toc131867284" w:history="1">
        <w:r w:rsidR="00B45D48" w:rsidRPr="00C22DAF">
          <w:rPr>
            <w:rStyle w:val="Hypertextovprepojenie"/>
          </w:rPr>
          <w:t>4.17</w:t>
        </w:r>
        <w:r w:rsidR="00B45D48">
          <w:rPr>
            <w:rFonts w:asciiTheme="minorHAnsi" w:eastAsiaTheme="minorEastAsia" w:hAnsiTheme="minorHAnsi" w:cstheme="minorBidi"/>
            <w:szCs w:val="22"/>
          </w:rPr>
          <w:tab/>
        </w:r>
        <w:r w:rsidR="00B45D48" w:rsidRPr="00C22DAF">
          <w:rPr>
            <w:rStyle w:val="Hypertextovprepojenie"/>
          </w:rPr>
          <w:t>Používateľské webové rozhranie</w:t>
        </w:r>
        <w:r w:rsidR="00B45D48">
          <w:rPr>
            <w:webHidden/>
          </w:rPr>
          <w:tab/>
        </w:r>
        <w:r w:rsidR="00B45D48">
          <w:rPr>
            <w:webHidden/>
          </w:rPr>
          <w:fldChar w:fldCharType="begin"/>
        </w:r>
        <w:r w:rsidR="00B45D48">
          <w:rPr>
            <w:webHidden/>
          </w:rPr>
          <w:instrText xml:space="preserve"> PAGEREF _Toc131867284 \h </w:instrText>
        </w:r>
        <w:r w:rsidR="00B45D48">
          <w:rPr>
            <w:webHidden/>
          </w:rPr>
        </w:r>
        <w:r w:rsidR="00B45D48">
          <w:rPr>
            <w:webHidden/>
          </w:rPr>
          <w:fldChar w:fldCharType="separate"/>
        </w:r>
        <w:r w:rsidR="00B45D48">
          <w:rPr>
            <w:webHidden/>
          </w:rPr>
          <w:t>62</w:t>
        </w:r>
        <w:r w:rsidR="00B45D48">
          <w:rPr>
            <w:webHidden/>
          </w:rPr>
          <w:fldChar w:fldCharType="end"/>
        </w:r>
      </w:hyperlink>
    </w:p>
    <w:p w14:paraId="7401AC34" w14:textId="09650412" w:rsidR="00B45D48" w:rsidRDefault="00000000">
      <w:pPr>
        <w:pStyle w:val="Obsah3"/>
        <w:rPr>
          <w:rFonts w:asciiTheme="minorHAnsi" w:eastAsiaTheme="minorEastAsia" w:hAnsiTheme="minorHAnsi" w:cstheme="minorBidi"/>
          <w:iCs w:val="0"/>
          <w:szCs w:val="22"/>
        </w:rPr>
      </w:pPr>
      <w:hyperlink w:anchor="_Toc131867285" w:history="1">
        <w:r w:rsidR="00B45D48" w:rsidRPr="00C22DAF">
          <w:rPr>
            <w:rStyle w:val="Hypertextovprepojenie"/>
          </w:rPr>
          <w:t>4.17.1</w:t>
        </w:r>
        <w:r w:rsidR="00B45D48">
          <w:rPr>
            <w:rFonts w:asciiTheme="minorHAnsi" w:eastAsiaTheme="minorEastAsia" w:hAnsiTheme="minorHAnsi" w:cstheme="minorBidi"/>
            <w:iCs w:val="0"/>
            <w:szCs w:val="22"/>
          </w:rPr>
          <w:tab/>
        </w:r>
        <w:r w:rsidR="00B45D48" w:rsidRPr="00C22DAF">
          <w:rPr>
            <w:rStyle w:val="Hypertextovprepojenie"/>
          </w:rPr>
          <w:t>Používateľské webové rozhranie skleníka</w:t>
        </w:r>
        <w:r w:rsidR="00B45D48">
          <w:rPr>
            <w:webHidden/>
          </w:rPr>
          <w:tab/>
        </w:r>
        <w:r w:rsidR="00B45D48">
          <w:rPr>
            <w:webHidden/>
          </w:rPr>
          <w:fldChar w:fldCharType="begin"/>
        </w:r>
        <w:r w:rsidR="00B45D48">
          <w:rPr>
            <w:webHidden/>
          </w:rPr>
          <w:instrText xml:space="preserve"> PAGEREF _Toc131867285 \h </w:instrText>
        </w:r>
        <w:r w:rsidR="00B45D48">
          <w:rPr>
            <w:webHidden/>
          </w:rPr>
        </w:r>
        <w:r w:rsidR="00B45D48">
          <w:rPr>
            <w:webHidden/>
          </w:rPr>
          <w:fldChar w:fldCharType="separate"/>
        </w:r>
        <w:r w:rsidR="00B45D48">
          <w:rPr>
            <w:webHidden/>
          </w:rPr>
          <w:t>63</w:t>
        </w:r>
        <w:r w:rsidR="00B45D48">
          <w:rPr>
            <w:webHidden/>
          </w:rPr>
          <w:fldChar w:fldCharType="end"/>
        </w:r>
      </w:hyperlink>
    </w:p>
    <w:p w14:paraId="7F384C1C" w14:textId="23A6D462" w:rsidR="00B45D48" w:rsidRDefault="00000000">
      <w:pPr>
        <w:pStyle w:val="Obsah3"/>
        <w:rPr>
          <w:rFonts w:asciiTheme="minorHAnsi" w:eastAsiaTheme="minorEastAsia" w:hAnsiTheme="minorHAnsi" w:cstheme="minorBidi"/>
          <w:iCs w:val="0"/>
          <w:szCs w:val="22"/>
        </w:rPr>
      </w:pPr>
      <w:hyperlink w:anchor="_Toc131867286" w:history="1">
        <w:r w:rsidR="00B45D48" w:rsidRPr="00C22DAF">
          <w:rPr>
            <w:rStyle w:val="Hypertextovprepojenie"/>
          </w:rPr>
          <w:t>4.17.2</w:t>
        </w:r>
        <w:r w:rsidR="00B45D48">
          <w:rPr>
            <w:rFonts w:asciiTheme="minorHAnsi" w:eastAsiaTheme="minorEastAsia" w:hAnsiTheme="minorHAnsi" w:cstheme="minorBidi"/>
            <w:iCs w:val="0"/>
            <w:szCs w:val="22"/>
          </w:rPr>
          <w:tab/>
        </w:r>
        <w:r w:rsidR="00B45D48" w:rsidRPr="00C22DAF">
          <w:rPr>
            <w:rStyle w:val="Hypertextovprepojenie"/>
          </w:rPr>
          <w:t>Archív nameraných dát</w:t>
        </w:r>
        <w:r w:rsidR="00B45D48">
          <w:rPr>
            <w:webHidden/>
          </w:rPr>
          <w:tab/>
        </w:r>
        <w:r w:rsidR="00B45D48">
          <w:rPr>
            <w:webHidden/>
          </w:rPr>
          <w:fldChar w:fldCharType="begin"/>
        </w:r>
        <w:r w:rsidR="00B45D48">
          <w:rPr>
            <w:webHidden/>
          </w:rPr>
          <w:instrText xml:space="preserve"> PAGEREF _Toc131867286 \h </w:instrText>
        </w:r>
        <w:r w:rsidR="00B45D48">
          <w:rPr>
            <w:webHidden/>
          </w:rPr>
        </w:r>
        <w:r w:rsidR="00B45D48">
          <w:rPr>
            <w:webHidden/>
          </w:rPr>
          <w:fldChar w:fldCharType="separate"/>
        </w:r>
        <w:r w:rsidR="00B45D48">
          <w:rPr>
            <w:webHidden/>
          </w:rPr>
          <w:t>63</w:t>
        </w:r>
        <w:r w:rsidR="00B45D48">
          <w:rPr>
            <w:webHidden/>
          </w:rPr>
          <w:fldChar w:fldCharType="end"/>
        </w:r>
      </w:hyperlink>
    </w:p>
    <w:p w14:paraId="2DCCCCE1" w14:textId="177D1A55" w:rsidR="00B45D48" w:rsidRDefault="00000000">
      <w:pPr>
        <w:pStyle w:val="Obsah4"/>
        <w:rPr>
          <w:rFonts w:asciiTheme="minorHAnsi" w:eastAsiaTheme="minorEastAsia" w:hAnsiTheme="minorHAnsi" w:cstheme="minorBidi"/>
          <w:szCs w:val="22"/>
        </w:rPr>
      </w:pPr>
      <w:hyperlink w:anchor="_Toc131867287" w:history="1">
        <w:r w:rsidR="00B45D48" w:rsidRPr="00C22DAF">
          <w:rPr>
            <w:rStyle w:val="Hypertextovprepojenie"/>
          </w:rPr>
          <w:t>4.17.2.1</w:t>
        </w:r>
        <w:r w:rsidR="00B45D48">
          <w:rPr>
            <w:rFonts w:asciiTheme="minorHAnsi" w:eastAsiaTheme="minorEastAsia" w:hAnsiTheme="minorHAnsi" w:cstheme="minorBidi"/>
            <w:szCs w:val="22"/>
          </w:rPr>
          <w:tab/>
        </w:r>
        <w:r w:rsidR="00B45D48" w:rsidRPr="00C22DAF">
          <w:rPr>
            <w:rStyle w:val="Hypertextovprepojenie"/>
          </w:rPr>
          <w:t>Filtrácia archívnych dát</w:t>
        </w:r>
        <w:r w:rsidR="00B45D48">
          <w:rPr>
            <w:webHidden/>
          </w:rPr>
          <w:tab/>
        </w:r>
        <w:r w:rsidR="00B45D48">
          <w:rPr>
            <w:webHidden/>
          </w:rPr>
          <w:fldChar w:fldCharType="begin"/>
        </w:r>
        <w:r w:rsidR="00B45D48">
          <w:rPr>
            <w:webHidden/>
          </w:rPr>
          <w:instrText xml:space="preserve"> PAGEREF _Toc131867287 \h </w:instrText>
        </w:r>
        <w:r w:rsidR="00B45D48">
          <w:rPr>
            <w:webHidden/>
          </w:rPr>
        </w:r>
        <w:r w:rsidR="00B45D48">
          <w:rPr>
            <w:webHidden/>
          </w:rPr>
          <w:fldChar w:fldCharType="separate"/>
        </w:r>
        <w:r w:rsidR="00B45D48">
          <w:rPr>
            <w:webHidden/>
          </w:rPr>
          <w:t>64</w:t>
        </w:r>
        <w:r w:rsidR="00B45D48">
          <w:rPr>
            <w:webHidden/>
          </w:rPr>
          <w:fldChar w:fldCharType="end"/>
        </w:r>
      </w:hyperlink>
    </w:p>
    <w:p w14:paraId="24DC8D36" w14:textId="3CC89E08" w:rsidR="00B45D48" w:rsidRDefault="00000000">
      <w:pPr>
        <w:pStyle w:val="Obsah2"/>
        <w:rPr>
          <w:rFonts w:asciiTheme="minorHAnsi" w:eastAsiaTheme="minorEastAsia" w:hAnsiTheme="minorHAnsi" w:cstheme="minorBidi"/>
          <w:szCs w:val="22"/>
        </w:rPr>
      </w:pPr>
      <w:hyperlink w:anchor="_Toc131867288" w:history="1">
        <w:r w:rsidR="00B45D48" w:rsidRPr="00C22DAF">
          <w:rPr>
            <w:rStyle w:val="Hypertextovprepojenie"/>
          </w:rPr>
          <w:t>4.18</w:t>
        </w:r>
        <w:r w:rsidR="00B45D48">
          <w:rPr>
            <w:rFonts w:asciiTheme="minorHAnsi" w:eastAsiaTheme="minorEastAsia" w:hAnsiTheme="minorHAnsi" w:cstheme="minorBidi"/>
            <w:szCs w:val="22"/>
          </w:rPr>
          <w:tab/>
        </w:r>
        <w:r w:rsidR="00B45D48" w:rsidRPr="00C22DAF">
          <w:rPr>
            <w:rStyle w:val="Hypertextovprepojenie"/>
          </w:rPr>
          <w:t>Databázový systém</w:t>
        </w:r>
        <w:r w:rsidR="00B45D48">
          <w:rPr>
            <w:webHidden/>
          </w:rPr>
          <w:tab/>
        </w:r>
        <w:r w:rsidR="00B45D48">
          <w:rPr>
            <w:webHidden/>
          </w:rPr>
          <w:fldChar w:fldCharType="begin"/>
        </w:r>
        <w:r w:rsidR="00B45D48">
          <w:rPr>
            <w:webHidden/>
          </w:rPr>
          <w:instrText xml:space="preserve"> PAGEREF _Toc131867288 \h </w:instrText>
        </w:r>
        <w:r w:rsidR="00B45D48">
          <w:rPr>
            <w:webHidden/>
          </w:rPr>
        </w:r>
        <w:r w:rsidR="00B45D48">
          <w:rPr>
            <w:webHidden/>
          </w:rPr>
          <w:fldChar w:fldCharType="separate"/>
        </w:r>
        <w:r w:rsidR="00B45D48">
          <w:rPr>
            <w:webHidden/>
          </w:rPr>
          <w:t>66</w:t>
        </w:r>
        <w:r w:rsidR="00B45D48">
          <w:rPr>
            <w:webHidden/>
          </w:rPr>
          <w:fldChar w:fldCharType="end"/>
        </w:r>
      </w:hyperlink>
    </w:p>
    <w:p w14:paraId="3C22104F" w14:textId="741E623A" w:rsidR="00B45D48" w:rsidRDefault="00000000">
      <w:pPr>
        <w:pStyle w:val="Obsah1"/>
        <w:rPr>
          <w:rFonts w:asciiTheme="minorHAnsi" w:eastAsiaTheme="minorEastAsia" w:hAnsiTheme="minorHAnsi" w:cstheme="minorBidi"/>
          <w:bCs w:val="0"/>
          <w:szCs w:val="22"/>
        </w:rPr>
      </w:pPr>
      <w:hyperlink w:anchor="_Toc131867289" w:history="1">
        <w:r w:rsidR="00B45D48" w:rsidRPr="00C22DAF">
          <w:rPr>
            <w:rStyle w:val="Hypertextovprepojenie"/>
          </w:rPr>
          <w:t>5</w:t>
        </w:r>
        <w:r w:rsidR="00B45D48">
          <w:rPr>
            <w:rFonts w:asciiTheme="minorHAnsi" w:eastAsiaTheme="minorEastAsia" w:hAnsiTheme="minorHAnsi" w:cstheme="minorBidi"/>
            <w:bCs w:val="0"/>
            <w:szCs w:val="22"/>
          </w:rPr>
          <w:tab/>
        </w:r>
        <w:r w:rsidR="00B45D48" w:rsidRPr="00C22DAF">
          <w:rPr>
            <w:rStyle w:val="Hypertextovprepojenie"/>
          </w:rPr>
          <w:t>Testovanie</w:t>
        </w:r>
        <w:r w:rsidR="00B45D48">
          <w:rPr>
            <w:webHidden/>
          </w:rPr>
          <w:tab/>
        </w:r>
        <w:r w:rsidR="00B45D48">
          <w:rPr>
            <w:webHidden/>
          </w:rPr>
          <w:fldChar w:fldCharType="begin"/>
        </w:r>
        <w:r w:rsidR="00B45D48">
          <w:rPr>
            <w:webHidden/>
          </w:rPr>
          <w:instrText xml:space="preserve"> PAGEREF _Toc131867289 \h </w:instrText>
        </w:r>
        <w:r w:rsidR="00B45D48">
          <w:rPr>
            <w:webHidden/>
          </w:rPr>
        </w:r>
        <w:r w:rsidR="00B45D48">
          <w:rPr>
            <w:webHidden/>
          </w:rPr>
          <w:fldChar w:fldCharType="separate"/>
        </w:r>
        <w:r w:rsidR="00B45D48">
          <w:rPr>
            <w:webHidden/>
          </w:rPr>
          <w:t>67</w:t>
        </w:r>
        <w:r w:rsidR="00B45D48">
          <w:rPr>
            <w:webHidden/>
          </w:rPr>
          <w:fldChar w:fldCharType="end"/>
        </w:r>
      </w:hyperlink>
    </w:p>
    <w:p w14:paraId="01D86951" w14:textId="10431A6F" w:rsidR="00B45D48" w:rsidRDefault="00000000">
      <w:pPr>
        <w:pStyle w:val="Obsah2"/>
        <w:rPr>
          <w:rFonts w:asciiTheme="minorHAnsi" w:eastAsiaTheme="minorEastAsia" w:hAnsiTheme="minorHAnsi" w:cstheme="minorBidi"/>
          <w:szCs w:val="22"/>
        </w:rPr>
      </w:pPr>
      <w:hyperlink w:anchor="_Toc131867290" w:history="1">
        <w:r w:rsidR="00B45D48" w:rsidRPr="00C22DAF">
          <w:rPr>
            <w:rStyle w:val="Hypertextovprepojenie"/>
          </w:rPr>
          <w:t>5.1</w:t>
        </w:r>
        <w:r w:rsidR="00B45D48">
          <w:rPr>
            <w:rFonts w:asciiTheme="minorHAnsi" w:eastAsiaTheme="minorEastAsia" w:hAnsiTheme="minorHAnsi" w:cstheme="minorBidi"/>
            <w:szCs w:val="22"/>
          </w:rPr>
          <w:tab/>
        </w:r>
        <w:r w:rsidR="00B45D48" w:rsidRPr="00C22DAF">
          <w:rPr>
            <w:rStyle w:val="Hypertextovprepojenie"/>
          </w:rPr>
          <w:t>Testovanie akčných členov</w:t>
        </w:r>
        <w:r w:rsidR="00B45D48">
          <w:rPr>
            <w:webHidden/>
          </w:rPr>
          <w:tab/>
        </w:r>
        <w:r w:rsidR="00B45D48">
          <w:rPr>
            <w:webHidden/>
          </w:rPr>
          <w:fldChar w:fldCharType="begin"/>
        </w:r>
        <w:r w:rsidR="00B45D48">
          <w:rPr>
            <w:webHidden/>
          </w:rPr>
          <w:instrText xml:space="preserve"> PAGEREF _Toc131867290 \h </w:instrText>
        </w:r>
        <w:r w:rsidR="00B45D48">
          <w:rPr>
            <w:webHidden/>
          </w:rPr>
        </w:r>
        <w:r w:rsidR="00B45D48">
          <w:rPr>
            <w:webHidden/>
          </w:rPr>
          <w:fldChar w:fldCharType="separate"/>
        </w:r>
        <w:r w:rsidR="00B45D48">
          <w:rPr>
            <w:webHidden/>
          </w:rPr>
          <w:t>67</w:t>
        </w:r>
        <w:r w:rsidR="00B45D48">
          <w:rPr>
            <w:webHidden/>
          </w:rPr>
          <w:fldChar w:fldCharType="end"/>
        </w:r>
      </w:hyperlink>
    </w:p>
    <w:p w14:paraId="664CE7E5" w14:textId="1E21D61E" w:rsidR="00B45D48" w:rsidRDefault="00000000">
      <w:pPr>
        <w:pStyle w:val="Obsah2"/>
        <w:rPr>
          <w:rFonts w:asciiTheme="minorHAnsi" w:eastAsiaTheme="minorEastAsia" w:hAnsiTheme="minorHAnsi" w:cstheme="minorBidi"/>
          <w:szCs w:val="22"/>
        </w:rPr>
      </w:pPr>
      <w:hyperlink w:anchor="_Toc131867291" w:history="1">
        <w:r w:rsidR="00B45D48" w:rsidRPr="00C22DAF">
          <w:rPr>
            <w:rStyle w:val="Hypertextovprepojenie"/>
          </w:rPr>
          <w:t>5.2</w:t>
        </w:r>
        <w:r w:rsidR="00B45D48">
          <w:rPr>
            <w:rFonts w:asciiTheme="minorHAnsi" w:eastAsiaTheme="minorEastAsia" w:hAnsiTheme="minorHAnsi" w:cstheme="minorBidi"/>
            <w:szCs w:val="22"/>
          </w:rPr>
          <w:tab/>
        </w:r>
        <w:r w:rsidR="00B45D48" w:rsidRPr="00C22DAF">
          <w:rPr>
            <w:rStyle w:val="Hypertextovprepojenie"/>
          </w:rPr>
          <w:t>Manuálne testovanie softvérových modulov</w:t>
        </w:r>
        <w:r w:rsidR="00B45D48">
          <w:rPr>
            <w:webHidden/>
          </w:rPr>
          <w:tab/>
        </w:r>
        <w:r w:rsidR="00B45D48">
          <w:rPr>
            <w:webHidden/>
          </w:rPr>
          <w:fldChar w:fldCharType="begin"/>
        </w:r>
        <w:r w:rsidR="00B45D48">
          <w:rPr>
            <w:webHidden/>
          </w:rPr>
          <w:instrText xml:space="preserve"> PAGEREF _Toc131867291 \h </w:instrText>
        </w:r>
        <w:r w:rsidR="00B45D48">
          <w:rPr>
            <w:webHidden/>
          </w:rPr>
        </w:r>
        <w:r w:rsidR="00B45D48">
          <w:rPr>
            <w:webHidden/>
          </w:rPr>
          <w:fldChar w:fldCharType="separate"/>
        </w:r>
        <w:r w:rsidR="00B45D48">
          <w:rPr>
            <w:webHidden/>
          </w:rPr>
          <w:t>68</w:t>
        </w:r>
        <w:r w:rsidR="00B45D48">
          <w:rPr>
            <w:webHidden/>
          </w:rPr>
          <w:fldChar w:fldCharType="end"/>
        </w:r>
      </w:hyperlink>
    </w:p>
    <w:p w14:paraId="2F692120" w14:textId="1C1F5C9C" w:rsidR="00B45D48" w:rsidRDefault="00000000">
      <w:pPr>
        <w:pStyle w:val="Obsah1"/>
        <w:rPr>
          <w:rFonts w:asciiTheme="minorHAnsi" w:eastAsiaTheme="minorEastAsia" w:hAnsiTheme="minorHAnsi" w:cstheme="minorBidi"/>
          <w:bCs w:val="0"/>
          <w:szCs w:val="22"/>
        </w:rPr>
      </w:pPr>
      <w:hyperlink w:anchor="_Toc131867292" w:history="1">
        <w:r w:rsidR="00B45D48" w:rsidRPr="00C22DAF">
          <w:rPr>
            <w:rStyle w:val="Hypertextovprepojenie"/>
          </w:rPr>
          <w:t>Záver</w:t>
        </w:r>
        <w:r w:rsidR="00B45D48">
          <w:rPr>
            <w:webHidden/>
          </w:rPr>
          <w:tab/>
        </w:r>
        <w:r w:rsidR="00B45D48">
          <w:rPr>
            <w:webHidden/>
          </w:rPr>
          <w:fldChar w:fldCharType="begin"/>
        </w:r>
        <w:r w:rsidR="00B45D48">
          <w:rPr>
            <w:webHidden/>
          </w:rPr>
          <w:instrText xml:space="preserve"> PAGEREF _Toc131867292 \h </w:instrText>
        </w:r>
        <w:r w:rsidR="00B45D48">
          <w:rPr>
            <w:webHidden/>
          </w:rPr>
        </w:r>
        <w:r w:rsidR="00B45D48">
          <w:rPr>
            <w:webHidden/>
          </w:rPr>
          <w:fldChar w:fldCharType="separate"/>
        </w:r>
        <w:r w:rsidR="00B45D48">
          <w:rPr>
            <w:webHidden/>
          </w:rPr>
          <w:t>71</w:t>
        </w:r>
        <w:r w:rsidR="00B45D48">
          <w:rPr>
            <w:webHidden/>
          </w:rPr>
          <w:fldChar w:fldCharType="end"/>
        </w:r>
      </w:hyperlink>
    </w:p>
    <w:p w14:paraId="18425E64" w14:textId="6F288670" w:rsidR="0027727F" w:rsidRDefault="00D06527" w:rsidP="00502DC4">
      <w:r w:rsidRPr="00873B7B">
        <w:fldChar w:fldCharType="end"/>
      </w:r>
    </w:p>
    <w:p w14:paraId="03C12AAE" w14:textId="77777777" w:rsidR="0027727F" w:rsidRDefault="0027727F">
      <w:pPr>
        <w:spacing w:before="0" w:after="0" w:line="240" w:lineRule="auto"/>
        <w:jc w:val="left"/>
      </w:pPr>
      <w:r>
        <w:br w:type="page"/>
      </w:r>
    </w:p>
    <w:p w14:paraId="0021FF64" w14:textId="77777777" w:rsidR="00502DC4" w:rsidRPr="00873B7B" w:rsidRDefault="00502DC4" w:rsidP="00502DC4">
      <w:pPr>
        <w:sectPr w:rsidR="00502DC4" w:rsidRPr="00873B7B" w:rsidSect="002F49D9">
          <w:headerReference w:type="default" r:id="rId18"/>
          <w:footerReference w:type="default" r:id="rId19"/>
          <w:headerReference w:type="first" r:id="rId20"/>
          <w:footerReference w:type="first" r:id="rId21"/>
          <w:pgSz w:w="11906" w:h="16838" w:code="9"/>
          <w:pgMar w:top="1418" w:right="1418" w:bottom="1418" w:left="1418" w:header="709" w:footer="709" w:gutter="567"/>
          <w:pgNumType w:fmt="lowerRoman" w:start="1"/>
          <w:cols w:space="708"/>
          <w:docGrid w:linePitch="360"/>
        </w:sectPr>
      </w:pPr>
    </w:p>
    <w:p w14:paraId="452BE431" w14:textId="77777777" w:rsidR="00D06527" w:rsidRPr="00873B7B" w:rsidRDefault="00D06527" w:rsidP="00E84C55">
      <w:pPr>
        <w:pStyle w:val="Titulnstranynadpisy"/>
        <w:rPr>
          <w:szCs w:val="34"/>
        </w:rPr>
      </w:pPr>
      <w:r w:rsidRPr="00873B7B">
        <w:rPr>
          <w:szCs w:val="34"/>
        </w:rPr>
        <w:lastRenderedPageBreak/>
        <w:t>Zoznam obrázkov</w:t>
      </w:r>
    </w:p>
    <w:p w14:paraId="4EDEC71E" w14:textId="7B9471F9" w:rsidR="00B45D48" w:rsidRDefault="00856993">
      <w:pPr>
        <w:pStyle w:val="Zoznamobrzkov"/>
        <w:tabs>
          <w:tab w:val="right" w:leader="dot" w:pos="8493"/>
        </w:tabs>
        <w:rPr>
          <w:rFonts w:asciiTheme="minorHAnsi" w:eastAsiaTheme="minorEastAsia" w:hAnsiTheme="minorHAnsi" w:cstheme="minorBidi"/>
          <w:noProof/>
          <w:szCs w:val="22"/>
        </w:rPr>
      </w:pPr>
      <w:r w:rsidRPr="00873B7B">
        <w:fldChar w:fldCharType="begin"/>
      </w:r>
      <w:r w:rsidRPr="00873B7B">
        <w:instrText xml:space="preserve"> TOC \f F \c "Obr." </w:instrText>
      </w:r>
      <w:r w:rsidRPr="00873B7B">
        <w:fldChar w:fldCharType="separate"/>
      </w:r>
      <w:r w:rsidR="00B45D48">
        <w:rPr>
          <w:noProof/>
        </w:rPr>
        <w:t>Obr. 2.1 – Základný princíp systému, využívaný pri analýze systému</w:t>
      </w:r>
      <w:r w:rsidR="00B45D48">
        <w:rPr>
          <w:noProof/>
        </w:rPr>
        <w:tab/>
      </w:r>
      <w:r w:rsidR="00B45D48">
        <w:rPr>
          <w:noProof/>
        </w:rPr>
        <w:fldChar w:fldCharType="begin"/>
      </w:r>
      <w:r w:rsidR="00B45D48">
        <w:rPr>
          <w:noProof/>
        </w:rPr>
        <w:instrText xml:space="preserve"> PAGEREF _Toc131867193 \h </w:instrText>
      </w:r>
      <w:r w:rsidR="00B45D48">
        <w:rPr>
          <w:noProof/>
        </w:rPr>
      </w:r>
      <w:r w:rsidR="00B45D48">
        <w:rPr>
          <w:noProof/>
        </w:rPr>
        <w:fldChar w:fldCharType="separate"/>
      </w:r>
      <w:r w:rsidR="00B45D48">
        <w:rPr>
          <w:noProof/>
        </w:rPr>
        <w:t>23</w:t>
      </w:r>
      <w:r w:rsidR="00B45D48">
        <w:rPr>
          <w:noProof/>
        </w:rPr>
        <w:fldChar w:fldCharType="end"/>
      </w:r>
    </w:p>
    <w:p w14:paraId="53899B1F" w14:textId="177E64A9" w:rsidR="00B45D48" w:rsidRDefault="00B45D48">
      <w:pPr>
        <w:pStyle w:val="Zoznamobrzkov"/>
        <w:tabs>
          <w:tab w:val="right" w:leader="dot" w:pos="8493"/>
        </w:tabs>
        <w:rPr>
          <w:rFonts w:asciiTheme="minorHAnsi" w:eastAsiaTheme="minorEastAsia" w:hAnsiTheme="minorHAnsi" w:cstheme="minorBidi"/>
          <w:noProof/>
          <w:szCs w:val="22"/>
        </w:rPr>
      </w:pPr>
      <w:r>
        <w:rPr>
          <w:noProof/>
        </w:rPr>
        <w:t>Obr. 3.1 – Bloková schéma navrhnutého systému</w:t>
      </w:r>
      <w:r>
        <w:rPr>
          <w:noProof/>
        </w:rPr>
        <w:tab/>
      </w:r>
      <w:r>
        <w:rPr>
          <w:noProof/>
        </w:rPr>
        <w:fldChar w:fldCharType="begin"/>
      </w:r>
      <w:r>
        <w:rPr>
          <w:noProof/>
        </w:rPr>
        <w:instrText xml:space="preserve"> PAGEREF _Toc131867194 \h </w:instrText>
      </w:r>
      <w:r>
        <w:rPr>
          <w:noProof/>
        </w:rPr>
      </w:r>
      <w:r>
        <w:rPr>
          <w:noProof/>
        </w:rPr>
        <w:fldChar w:fldCharType="separate"/>
      </w:r>
      <w:r>
        <w:rPr>
          <w:noProof/>
        </w:rPr>
        <w:t>32</w:t>
      </w:r>
      <w:r>
        <w:rPr>
          <w:noProof/>
        </w:rPr>
        <w:fldChar w:fldCharType="end"/>
      </w:r>
    </w:p>
    <w:p w14:paraId="6110CA34" w14:textId="1AE732C3" w:rsidR="00B45D48" w:rsidRDefault="00B45D48">
      <w:pPr>
        <w:pStyle w:val="Zoznamobrzkov"/>
        <w:tabs>
          <w:tab w:val="right" w:leader="dot" w:pos="8493"/>
        </w:tabs>
        <w:rPr>
          <w:rFonts w:asciiTheme="minorHAnsi" w:eastAsiaTheme="minorEastAsia" w:hAnsiTheme="minorHAnsi" w:cstheme="minorBidi"/>
          <w:noProof/>
          <w:szCs w:val="22"/>
        </w:rPr>
      </w:pPr>
      <w:r>
        <w:rPr>
          <w:noProof/>
        </w:rPr>
        <w:t>Obr. 3.2 – Sekvenčný diagram registrácie klienta</w:t>
      </w:r>
      <w:r>
        <w:rPr>
          <w:noProof/>
        </w:rPr>
        <w:tab/>
      </w:r>
      <w:r>
        <w:rPr>
          <w:noProof/>
        </w:rPr>
        <w:fldChar w:fldCharType="begin"/>
      </w:r>
      <w:r>
        <w:rPr>
          <w:noProof/>
        </w:rPr>
        <w:instrText xml:space="preserve"> PAGEREF _Toc131867195 \h </w:instrText>
      </w:r>
      <w:r>
        <w:rPr>
          <w:noProof/>
        </w:rPr>
      </w:r>
      <w:r>
        <w:rPr>
          <w:noProof/>
        </w:rPr>
        <w:fldChar w:fldCharType="separate"/>
      </w:r>
      <w:r>
        <w:rPr>
          <w:noProof/>
        </w:rPr>
        <w:t>35</w:t>
      </w:r>
      <w:r>
        <w:rPr>
          <w:noProof/>
        </w:rPr>
        <w:fldChar w:fldCharType="end"/>
      </w:r>
    </w:p>
    <w:p w14:paraId="5C2A13D7" w14:textId="403D253B"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4.1 – Schematické zapojenie senzorov</w:t>
      </w:r>
      <w:r>
        <w:rPr>
          <w:noProof/>
        </w:rPr>
        <w:tab/>
      </w:r>
      <w:r>
        <w:rPr>
          <w:noProof/>
        </w:rPr>
        <w:fldChar w:fldCharType="begin"/>
      </w:r>
      <w:r>
        <w:rPr>
          <w:noProof/>
        </w:rPr>
        <w:instrText xml:space="preserve"> PAGEREF _Toc131867196 \h </w:instrText>
      </w:r>
      <w:r>
        <w:rPr>
          <w:noProof/>
        </w:rPr>
      </w:r>
      <w:r>
        <w:rPr>
          <w:noProof/>
        </w:rPr>
        <w:fldChar w:fldCharType="separate"/>
      </w:r>
      <w:r>
        <w:rPr>
          <w:noProof/>
        </w:rPr>
        <w:t>36</w:t>
      </w:r>
      <w:r>
        <w:rPr>
          <w:noProof/>
        </w:rPr>
        <w:fldChar w:fldCharType="end"/>
      </w:r>
    </w:p>
    <w:p w14:paraId="55480EF9" w14:textId="4FD7D38A"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4.2 – Schematické zapojenie podsystému na ovládanie závlahy</w:t>
      </w:r>
      <w:r>
        <w:rPr>
          <w:noProof/>
        </w:rPr>
        <w:tab/>
      </w:r>
      <w:r>
        <w:rPr>
          <w:noProof/>
        </w:rPr>
        <w:fldChar w:fldCharType="begin"/>
      </w:r>
      <w:r>
        <w:rPr>
          <w:noProof/>
        </w:rPr>
        <w:instrText xml:space="preserve"> PAGEREF _Toc131867197 \h </w:instrText>
      </w:r>
      <w:r>
        <w:rPr>
          <w:noProof/>
        </w:rPr>
      </w:r>
      <w:r>
        <w:rPr>
          <w:noProof/>
        </w:rPr>
        <w:fldChar w:fldCharType="separate"/>
      </w:r>
      <w:r>
        <w:rPr>
          <w:noProof/>
        </w:rPr>
        <w:t>38</w:t>
      </w:r>
      <w:r>
        <w:rPr>
          <w:noProof/>
        </w:rPr>
        <w:fldChar w:fldCharType="end"/>
      </w:r>
    </w:p>
    <w:p w14:paraId="48734790" w14:textId="3FA094D8" w:rsidR="00B45D48" w:rsidRDefault="00B45D48">
      <w:pPr>
        <w:pStyle w:val="Zoznamobrzkov"/>
        <w:tabs>
          <w:tab w:val="right" w:leader="dot" w:pos="8493"/>
        </w:tabs>
        <w:rPr>
          <w:rFonts w:asciiTheme="minorHAnsi" w:eastAsiaTheme="minorEastAsia" w:hAnsiTheme="minorHAnsi" w:cstheme="minorBidi"/>
          <w:noProof/>
          <w:szCs w:val="22"/>
        </w:rPr>
      </w:pPr>
      <w:r>
        <w:rPr>
          <w:noProof/>
        </w:rPr>
        <w:t xml:space="preserve">Obr. 4.3 – Schematické zapojenie ovládača ULN2003 </w:t>
      </w:r>
      <w:r w:rsidRPr="00EA0EE9">
        <w:rPr>
          <w:noProof/>
          <w:lang w:val="en-GB"/>
        </w:rPr>
        <w:t>[16]</w:t>
      </w:r>
      <w:r>
        <w:rPr>
          <w:noProof/>
        </w:rPr>
        <w:tab/>
      </w:r>
      <w:r>
        <w:rPr>
          <w:noProof/>
        </w:rPr>
        <w:fldChar w:fldCharType="begin"/>
      </w:r>
      <w:r>
        <w:rPr>
          <w:noProof/>
        </w:rPr>
        <w:instrText xml:space="preserve"> PAGEREF _Toc131867198 \h </w:instrText>
      </w:r>
      <w:r>
        <w:rPr>
          <w:noProof/>
        </w:rPr>
      </w:r>
      <w:r>
        <w:rPr>
          <w:noProof/>
        </w:rPr>
        <w:fldChar w:fldCharType="separate"/>
      </w:r>
      <w:r>
        <w:rPr>
          <w:noProof/>
        </w:rPr>
        <w:t>38</w:t>
      </w:r>
      <w:r>
        <w:rPr>
          <w:noProof/>
        </w:rPr>
        <w:fldChar w:fldCharType="end"/>
      </w:r>
    </w:p>
    <w:p w14:paraId="098D48BE" w14:textId="620A3C33"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4.4 – UML diagram softvérového modulu na riadenia akčných členov</w:t>
      </w:r>
      <w:r>
        <w:rPr>
          <w:noProof/>
        </w:rPr>
        <w:tab/>
      </w:r>
      <w:r>
        <w:rPr>
          <w:noProof/>
        </w:rPr>
        <w:fldChar w:fldCharType="begin"/>
      </w:r>
      <w:r>
        <w:rPr>
          <w:noProof/>
        </w:rPr>
        <w:instrText xml:space="preserve"> PAGEREF _Toc131867199 \h </w:instrText>
      </w:r>
      <w:r>
        <w:rPr>
          <w:noProof/>
        </w:rPr>
      </w:r>
      <w:r>
        <w:rPr>
          <w:noProof/>
        </w:rPr>
        <w:fldChar w:fldCharType="separate"/>
      </w:r>
      <w:r>
        <w:rPr>
          <w:noProof/>
        </w:rPr>
        <w:t>39</w:t>
      </w:r>
      <w:r>
        <w:rPr>
          <w:noProof/>
        </w:rPr>
        <w:fldChar w:fldCharType="end"/>
      </w:r>
    </w:p>
    <w:p w14:paraId="0C2C43F2" w14:textId="65F18521"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4.5 – Schematické zapojenie RGB diódy</w:t>
      </w:r>
      <w:r>
        <w:rPr>
          <w:noProof/>
        </w:rPr>
        <w:tab/>
      </w:r>
      <w:r>
        <w:rPr>
          <w:noProof/>
        </w:rPr>
        <w:fldChar w:fldCharType="begin"/>
      </w:r>
      <w:r>
        <w:rPr>
          <w:noProof/>
        </w:rPr>
        <w:instrText xml:space="preserve"> PAGEREF _Toc131867200 \h </w:instrText>
      </w:r>
      <w:r>
        <w:rPr>
          <w:noProof/>
        </w:rPr>
      </w:r>
      <w:r>
        <w:rPr>
          <w:noProof/>
        </w:rPr>
        <w:fldChar w:fldCharType="separate"/>
      </w:r>
      <w:r>
        <w:rPr>
          <w:noProof/>
        </w:rPr>
        <w:t>40</w:t>
      </w:r>
      <w:r>
        <w:rPr>
          <w:noProof/>
        </w:rPr>
        <w:fldChar w:fldCharType="end"/>
      </w:r>
    </w:p>
    <w:p w14:paraId="193740C1" w14:textId="4591268D"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4.6 – UML diagram softvérového komponentu StatusIndicator</w:t>
      </w:r>
      <w:r>
        <w:rPr>
          <w:noProof/>
        </w:rPr>
        <w:tab/>
      </w:r>
      <w:r>
        <w:rPr>
          <w:noProof/>
        </w:rPr>
        <w:fldChar w:fldCharType="begin"/>
      </w:r>
      <w:r>
        <w:rPr>
          <w:noProof/>
        </w:rPr>
        <w:instrText xml:space="preserve"> PAGEREF _Toc131867201 \h </w:instrText>
      </w:r>
      <w:r>
        <w:rPr>
          <w:noProof/>
        </w:rPr>
      </w:r>
      <w:r>
        <w:rPr>
          <w:noProof/>
        </w:rPr>
        <w:fldChar w:fldCharType="separate"/>
      </w:r>
      <w:r>
        <w:rPr>
          <w:noProof/>
        </w:rPr>
        <w:t>40</w:t>
      </w:r>
      <w:r>
        <w:rPr>
          <w:noProof/>
        </w:rPr>
        <w:fldChar w:fldCharType="end"/>
      </w:r>
    </w:p>
    <w:p w14:paraId="77BBFB89" w14:textId="450C44FE" w:rsidR="00B45D48" w:rsidRDefault="00B45D48">
      <w:pPr>
        <w:pStyle w:val="Zoznamobrzkov"/>
        <w:tabs>
          <w:tab w:val="right" w:leader="dot" w:pos="8493"/>
        </w:tabs>
        <w:rPr>
          <w:rFonts w:asciiTheme="minorHAnsi" w:eastAsiaTheme="minorEastAsia" w:hAnsiTheme="minorHAnsi" w:cstheme="minorBidi"/>
          <w:noProof/>
          <w:szCs w:val="22"/>
        </w:rPr>
      </w:pPr>
      <w:r>
        <w:rPr>
          <w:noProof/>
        </w:rPr>
        <w:t xml:space="preserve">Obr. 4.7 – Príklad GATT profilu </w:t>
      </w:r>
      <w:r w:rsidRPr="00EA0EE9">
        <w:rPr>
          <w:noProof/>
          <w:lang w:val="en-GB"/>
        </w:rPr>
        <w:t>[17]</w:t>
      </w:r>
      <w:r>
        <w:rPr>
          <w:noProof/>
        </w:rPr>
        <w:tab/>
      </w:r>
      <w:r>
        <w:rPr>
          <w:noProof/>
        </w:rPr>
        <w:fldChar w:fldCharType="begin"/>
      </w:r>
      <w:r>
        <w:rPr>
          <w:noProof/>
        </w:rPr>
        <w:instrText xml:space="preserve"> PAGEREF _Toc131867202 \h </w:instrText>
      </w:r>
      <w:r>
        <w:rPr>
          <w:noProof/>
        </w:rPr>
      </w:r>
      <w:r>
        <w:rPr>
          <w:noProof/>
        </w:rPr>
        <w:fldChar w:fldCharType="separate"/>
      </w:r>
      <w:r>
        <w:rPr>
          <w:noProof/>
        </w:rPr>
        <w:t>44</w:t>
      </w:r>
      <w:r>
        <w:rPr>
          <w:noProof/>
        </w:rPr>
        <w:fldChar w:fldCharType="end"/>
      </w:r>
    </w:p>
    <w:p w14:paraId="01ADA54B" w14:textId="080971DD"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4.8 – UML diagram reprezentujúci vzťah medzi objektami</w:t>
      </w:r>
      <w:r>
        <w:rPr>
          <w:noProof/>
        </w:rPr>
        <w:tab/>
      </w:r>
      <w:r>
        <w:rPr>
          <w:noProof/>
        </w:rPr>
        <w:fldChar w:fldCharType="begin"/>
      </w:r>
      <w:r>
        <w:rPr>
          <w:noProof/>
        </w:rPr>
        <w:instrText xml:space="preserve"> PAGEREF _Toc131867203 \h </w:instrText>
      </w:r>
      <w:r>
        <w:rPr>
          <w:noProof/>
        </w:rPr>
      </w:r>
      <w:r>
        <w:rPr>
          <w:noProof/>
        </w:rPr>
        <w:fldChar w:fldCharType="separate"/>
      </w:r>
      <w:r>
        <w:rPr>
          <w:noProof/>
        </w:rPr>
        <w:t>45</w:t>
      </w:r>
      <w:r>
        <w:rPr>
          <w:noProof/>
        </w:rPr>
        <w:fldChar w:fldCharType="end"/>
      </w:r>
    </w:p>
    <w:p w14:paraId="7DAADEB9" w14:textId="7DE3A66F"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4.9 – UML diagram modulu: ConnectionHolder</w:t>
      </w:r>
      <w:r>
        <w:rPr>
          <w:noProof/>
        </w:rPr>
        <w:tab/>
      </w:r>
      <w:r>
        <w:rPr>
          <w:noProof/>
        </w:rPr>
        <w:fldChar w:fldCharType="begin"/>
      </w:r>
      <w:r>
        <w:rPr>
          <w:noProof/>
        </w:rPr>
        <w:instrText xml:space="preserve"> PAGEREF _Toc131867204 \h </w:instrText>
      </w:r>
      <w:r>
        <w:rPr>
          <w:noProof/>
        </w:rPr>
      </w:r>
      <w:r>
        <w:rPr>
          <w:noProof/>
        </w:rPr>
        <w:fldChar w:fldCharType="separate"/>
      </w:r>
      <w:r>
        <w:rPr>
          <w:noProof/>
        </w:rPr>
        <w:t>47</w:t>
      </w:r>
      <w:r>
        <w:rPr>
          <w:noProof/>
        </w:rPr>
        <w:fldChar w:fldCharType="end"/>
      </w:r>
    </w:p>
    <w:p w14:paraId="1F2F4D0E" w14:textId="77E6E559"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4.10 – Záznam z konfigurácie ESP klienta</w:t>
      </w:r>
      <w:r>
        <w:rPr>
          <w:noProof/>
        </w:rPr>
        <w:tab/>
      </w:r>
      <w:r>
        <w:rPr>
          <w:noProof/>
        </w:rPr>
        <w:fldChar w:fldCharType="begin"/>
      </w:r>
      <w:r>
        <w:rPr>
          <w:noProof/>
        </w:rPr>
        <w:instrText xml:space="preserve"> PAGEREF _Toc131867205 \h </w:instrText>
      </w:r>
      <w:r>
        <w:rPr>
          <w:noProof/>
        </w:rPr>
      </w:r>
      <w:r>
        <w:rPr>
          <w:noProof/>
        </w:rPr>
        <w:fldChar w:fldCharType="separate"/>
      </w:r>
      <w:r>
        <w:rPr>
          <w:noProof/>
        </w:rPr>
        <w:t>49</w:t>
      </w:r>
      <w:r>
        <w:rPr>
          <w:noProof/>
        </w:rPr>
        <w:fldChar w:fldCharType="end"/>
      </w:r>
    </w:p>
    <w:p w14:paraId="74ABE794" w14:textId="41FDFA0B" w:rsidR="00B45D48" w:rsidRDefault="00B45D48">
      <w:pPr>
        <w:pStyle w:val="Zoznamobrzkov"/>
        <w:tabs>
          <w:tab w:val="right" w:leader="dot" w:pos="8493"/>
        </w:tabs>
        <w:rPr>
          <w:rFonts w:asciiTheme="minorHAnsi" w:eastAsiaTheme="minorEastAsia" w:hAnsiTheme="minorHAnsi" w:cstheme="minorBidi"/>
          <w:noProof/>
          <w:szCs w:val="22"/>
        </w:rPr>
      </w:pPr>
      <w:r>
        <w:rPr>
          <w:noProof/>
        </w:rPr>
        <w:t xml:space="preserve">Obr. 4.11 – Princíp modelu </w:t>
      </w:r>
      <w:r w:rsidRPr="00EA0EE9">
        <w:rPr>
          <w:noProof/>
          <w:lang w:val="en-GB"/>
        </w:rPr>
        <w:t>pub/sub [21]</w:t>
      </w:r>
      <w:r>
        <w:rPr>
          <w:noProof/>
        </w:rPr>
        <w:tab/>
      </w:r>
      <w:r>
        <w:rPr>
          <w:noProof/>
        </w:rPr>
        <w:fldChar w:fldCharType="begin"/>
      </w:r>
      <w:r>
        <w:rPr>
          <w:noProof/>
        </w:rPr>
        <w:instrText xml:space="preserve"> PAGEREF _Toc131867206 \h </w:instrText>
      </w:r>
      <w:r>
        <w:rPr>
          <w:noProof/>
        </w:rPr>
      </w:r>
      <w:r>
        <w:rPr>
          <w:noProof/>
        </w:rPr>
        <w:fldChar w:fldCharType="separate"/>
      </w:r>
      <w:r>
        <w:rPr>
          <w:noProof/>
        </w:rPr>
        <w:t>54</w:t>
      </w:r>
      <w:r>
        <w:rPr>
          <w:noProof/>
        </w:rPr>
        <w:fldChar w:fldCharType="end"/>
      </w:r>
    </w:p>
    <w:p w14:paraId="01DFFC46" w14:textId="201D5AFC" w:rsidR="00B45D48" w:rsidRDefault="00B45D48">
      <w:pPr>
        <w:pStyle w:val="Zoznamobrzkov"/>
        <w:tabs>
          <w:tab w:val="right" w:leader="dot" w:pos="8493"/>
        </w:tabs>
        <w:rPr>
          <w:rFonts w:asciiTheme="minorHAnsi" w:eastAsiaTheme="minorEastAsia" w:hAnsiTheme="minorHAnsi" w:cstheme="minorBidi"/>
          <w:noProof/>
          <w:szCs w:val="22"/>
        </w:rPr>
      </w:pPr>
      <w:r>
        <w:rPr>
          <w:noProof/>
        </w:rPr>
        <w:t xml:space="preserve">Obr. 4.12 – MQTT pripájacia sprava </w:t>
      </w:r>
      <w:r w:rsidRPr="00EA0EE9">
        <w:rPr>
          <w:noProof/>
          <w:lang w:val="en-GB"/>
        </w:rPr>
        <w:t>[22]</w:t>
      </w:r>
      <w:r>
        <w:rPr>
          <w:noProof/>
        </w:rPr>
        <w:tab/>
      </w:r>
      <w:r>
        <w:rPr>
          <w:noProof/>
        </w:rPr>
        <w:fldChar w:fldCharType="begin"/>
      </w:r>
      <w:r>
        <w:rPr>
          <w:noProof/>
        </w:rPr>
        <w:instrText xml:space="preserve"> PAGEREF _Toc131867207 \h </w:instrText>
      </w:r>
      <w:r>
        <w:rPr>
          <w:noProof/>
        </w:rPr>
      </w:r>
      <w:r>
        <w:rPr>
          <w:noProof/>
        </w:rPr>
        <w:fldChar w:fldCharType="separate"/>
      </w:r>
      <w:r>
        <w:rPr>
          <w:noProof/>
        </w:rPr>
        <w:t>56</w:t>
      </w:r>
      <w:r>
        <w:rPr>
          <w:noProof/>
        </w:rPr>
        <w:fldChar w:fldCharType="end"/>
      </w:r>
    </w:p>
    <w:p w14:paraId="08DDC54D" w14:textId="41B2EAB8"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4.13 – Sieťovanie v navrhnutom systéme</w:t>
      </w:r>
      <w:r>
        <w:rPr>
          <w:noProof/>
        </w:rPr>
        <w:tab/>
      </w:r>
      <w:r>
        <w:rPr>
          <w:noProof/>
        </w:rPr>
        <w:fldChar w:fldCharType="begin"/>
      </w:r>
      <w:r>
        <w:rPr>
          <w:noProof/>
        </w:rPr>
        <w:instrText xml:space="preserve"> PAGEREF _Toc131867208 \h </w:instrText>
      </w:r>
      <w:r>
        <w:rPr>
          <w:noProof/>
        </w:rPr>
      </w:r>
      <w:r>
        <w:rPr>
          <w:noProof/>
        </w:rPr>
        <w:fldChar w:fldCharType="separate"/>
      </w:r>
      <w:r>
        <w:rPr>
          <w:noProof/>
        </w:rPr>
        <w:t>61</w:t>
      </w:r>
      <w:r>
        <w:rPr>
          <w:noProof/>
        </w:rPr>
        <w:fldChar w:fldCharType="end"/>
      </w:r>
    </w:p>
    <w:p w14:paraId="3EE6D379" w14:textId="54729CD9"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4.14 – Používateľské rozhranie zobrazujúce hodnoty za posledných 30 minút</w:t>
      </w:r>
      <w:r>
        <w:rPr>
          <w:noProof/>
        </w:rPr>
        <w:tab/>
      </w:r>
      <w:r>
        <w:rPr>
          <w:noProof/>
        </w:rPr>
        <w:fldChar w:fldCharType="begin"/>
      </w:r>
      <w:r>
        <w:rPr>
          <w:noProof/>
        </w:rPr>
        <w:instrText xml:space="preserve"> PAGEREF _Toc131867209 \h </w:instrText>
      </w:r>
      <w:r>
        <w:rPr>
          <w:noProof/>
        </w:rPr>
      </w:r>
      <w:r>
        <w:rPr>
          <w:noProof/>
        </w:rPr>
        <w:fldChar w:fldCharType="separate"/>
      </w:r>
      <w:r>
        <w:rPr>
          <w:noProof/>
        </w:rPr>
        <w:t>64</w:t>
      </w:r>
      <w:r>
        <w:rPr>
          <w:noProof/>
        </w:rPr>
        <w:fldChar w:fldCharType="end"/>
      </w:r>
    </w:p>
    <w:p w14:paraId="384B91C7" w14:textId="3AA328C4" w:rsidR="00B45D48" w:rsidRDefault="00B45D48">
      <w:pPr>
        <w:pStyle w:val="Zoznamobrzkov"/>
        <w:tabs>
          <w:tab w:val="right" w:leader="dot" w:pos="8493"/>
        </w:tabs>
        <w:rPr>
          <w:rFonts w:asciiTheme="minorHAnsi" w:eastAsiaTheme="minorEastAsia" w:hAnsiTheme="minorHAnsi" w:cstheme="minorBidi"/>
          <w:noProof/>
          <w:szCs w:val="22"/>
        </w:rPr>
      </w:pPr>
      <w:r>
        <w:rPr>
          <w:noProof/>
        </w:rPr>
        <w:t>Obr. 4.15 – Používateľom definovaný rozsah zobrazenia údajov</w:t>
      </w:r>
      <w:r>
        <w:rPr>
          <w:noProof/>
        </w:rPr>
        <w:tab/>
      </w:r>
      <w:r>
        <w:rPr>
          <w:noProof/>
        </w:rPr>
        <w:fldChar w:fldCharType="begin"/>
      </w:r>
      <w:r>
        <w:rPr>
          <w:noProof/>
        </w:rPr>
        <w:instrText xml:space="preserve"> PAGEREF _Toc131867210 \h </w:instrText>
      </w:r>
      <w:r>
        <w:rPr>
          <w:noProof/>
        </w:rPr>
      </w:r>
      <w:r>
        <w:rPr>
          <w:noProof/>
        </w:rPr>
        <w:fldChar w:fldCharType="separate"/>
      </w:r>
      <w:r>
        <w:rPr>
          <w:noProof/>
        </w:rPr>
        <w:t>66</w:t>
      </w:r>
      <w:r>
        <w:rPr>
          <w:noProof/>
        </w:rPr>
        <w:fldChar w:fldCharType="end"/>
      </w:r>
    </w:p>
    <w:p w14:paraId="46245F20" w14:textId="6C595AAB" w:rsidR="00B45D48" w:rsidRDefault="00B45D48">
      <w:pPr>
        <w:pStyle w:val="Zoznamobrzkov"/>
        <w:tabs>
          <w:tab w:val="right" w:leader="dot" w:pos="8493"/>
        </w:tabs>
        <w:rPr>
          <w:rFonts w:asciiTheme="minorHAnsi" w:eastAsiaTheme="minorEastAsia" w:hAnsiTheme="minorHAnsi" w:cstheme="minorBidi"/>
          <w:noProof/>
          <w:szCs w:val="22"/>
        </w:rPr>
      </w:pPr>
      <w:r>
        <w:rPr>
          <w:noProof/>
        </w:rPr>
        <w:t>Obr. 5.1 – 3D model systému na manipuláciu s oknom</w:t>
      </w:r>
      <w:r>
        <w:rPr>
          <w:noProof/>
        </w:rPr>
        <w:tab/>
      </w:r>
      <w:r>
        <w:rPr>
          <w:noProof/>
        </w:rPr>
        <w:fldChar w:fldCharType="begin"/>
      </w:r>
      <w:r>
        <w:rPr>
          <w:noProof/>
        </w:rPr>
        <w:instrText xml:space="preserve"> PAGEREF _Toc131867211 \h </w:instrText>
      </w:r>
      <w:r>
        <w:rPr>
          <w:noProof/>
        </w:rPr>
      </w:r>
      <w:r>
        <w:rPr>
          <w:noProof/>
        </w:rPr>
        <w:fldChar w:fldCharType="separate"/>
      </w:r>
      <w:r>
        <w:rPr>
          <w:noProof/>
        </w:rPr>
        <w:t>68</w:t>
      </w:r>
      <w:r>
        <w:rPr>
          <w:noProof/>
        </w:rPr>
        <w:fldChar w:fldCharType="end"/>
      </w:r>
    </w:p>
    <w:p w14:paraId="3FDDF8AD" w14:textId="7C6234AD" w:rsidR="00D06527" w:rsidRPr="00873B7B" w:rsidRDefault="00856993" w:rsidP="00E2004C">
      <w:pPr>
        <w:pStyle w:val="Obsah1"/>
      </w:pPr>
      <w:r w:rsidRPr="00873B7B">
        <w:fldChar w:fldCharType="end"/>
      </w:r>
    </w:p>
    <w:p w14:paraId="4199ECA0" w14:textId="77777777" w:rsidR="00502DC4" w:rsidRPr="00873B7B" w:rsidRDefault="00502DC4">
      <w:pPr>
        <w:spacing w:before="0"/>
        <w:jc w:val="left"/>
      </w:pPr>
      <w:r w:rsidRPr="00873B7B">
        <w:br w:type="page"/>
      </w:r>
    </w:p>
    <w:p w14:paraId="49177F8E" w14:textId="77777777" w:rsidR="00CD2BBB" w:rsidRPr="00873B7B" w:rsidRDefault="00CD2BBB" w:rsidP="00226230">
      <w:pPr>
        <w:pStyle w:val="Titulnstranynadpisy"/>
        <w:spacing w:before="360"/>
        <w:rPr>
          <w:szCs w:val="34"/>
        </w:rPr>
      </w:pPr>
      <w:r w:rsidRPr="00873B7B">
        <w:rPr>
          <w:szCs w:val="34"/>
        </w:rPr>
        <w:lastRenderedPageBreak/>
        <w:t>Zoznam tabuliek</w:t>
      </w:r>
    </w:p>
    <w:p w14:paraId="3DF79D3D" w14:textId="49CE0242" w:rsidR="00B45D48" w:rsidRDefault="00A76286">
      <w:pPr>
        <w:pStyle w:val="Zoznamobrzkov"/>
        <w:tabs>
          <w:tab w:val="right" w:leader="dot" w:pos="8493"/>
        </w:tabs>
        <w:rPr>
          <w:rFonts w:asciiTheme="minorHAnsi" w:eastAsiaTheme="minorEastAsia" w:hAnsiTheme="minorHAnsi" w:cstheme="minorBidi"/>
          <w:noProof/>
          <w:szCs w:val="22"/>
        </w:rPr>
      </w:pPr>
      <w:r w:rsidRPr="00873B7B">
        <w:rPr>
          <w:bCs/>
        </w:rPr>
        <w:fldChar w:fldCharType="begin"/>
      </w:r>
      <w:r w:rsidRPr="00873B7B">
        <w:rPr>
          <w:bCs/>
        </w:rPr>
        <w:instrText xml:space="preserve"> TOC \c "Tab." </w:instrText>
      </w:r>
      <w:r w:rsidRPr="00873B7B">
        <w:rPr>
          <w:bCs/>
        </w:rPr>
        <w:fldChar w:fldCharType="separate"/>
      </w:r>
      <w:r w:rsidR="00B45D48">
        <w:rPr>
          <w:noProof/>
        </w:rPr>
        <w:t xml:space="preserve">Tab. 2.1 – Popis základných rozdielov medzi verziami bluetooth technológie </w:t>
      </w:r>
      <w:r w:rsidR="00B45D48" w:rsidRPr="006A18E9">
        <w:rPr>
          <w:noProof/>
          <w:lang w:val="en-GB"/>
        </w:rPr>
        <w:t>[3]</w:t>
      </w:r>
      <w:r w:rsidR="00B45D48">
        <w:rPr>
          <w:noProof/>
        </w:rPr>
        <w:tab/>
      </w:r>
      <w:r w:rsidR="00B45D48">
        <w:rPr>
          <w:noProof/>
        </w:rPr>
        <w:fldChar w:fldCharType="begin"/>
      </w:r>
      <w:r w:rsidR="00B45D48">
        <w:rPr>
          <w:noProof/>
        </w:rPr>
        <w:instrText xml:space="preserve"> PAGEREF _Toc131867212 \h </w:instrText>
      </w:r>
      <w:r w:rsidR="00B45D48">
        <w:rPr>
          <w:noProof/>
        </w:rPr>
      </w:r>
      <w:r w:rsidR="00B45D48">
        <w:rPr>
          <w:noProof/>
        </w:rPr>
        <w:fldChar w:fldCharType="separate"/>
      </w:r>
      <w:r w:rsidR="00B45D48">
        <w:rPr>
          <w:noProof/>
        </w:rPr>
        <w:t>25</w:t>
      </w:r>
      <w:r w:rsidR="00B45D48">
        <w:rPr>
          <w:noProof/>
        </w:rPr>
        <w:fldChar w:fldCharType="end"/>
      </w:r>
    </w:p>
    <w:p w14:paraId="5F58043A" w14:textId="483B8A12" w:rsidR="00B45D48" w:rsidRDefault="00B45D48">
      <w:pPr>
        <w:pStyle w:val="Zoznamobrzkov"/>
        <w:tabs>
          <w:tab w:val="right" w:leader="dot" w:pos="8493"/>
        </w:tabs>
        <w:rPr>
          <w:rFonts w:asciiTheme="minorHAnsi" w:eastAsiaTheme="minorEastAsia" w:hAnsiTheme="minorHAnsi" w:cstheme="minorBidi"/>
          <w:noProof/>
          <w:szCs w:val="22"/>
        </w:rPr>
      </w:pPr>
      <w:r>
        <w:rPr>
          <w:noProof/>
        </w:rPr>
        <w:t xml:space="preserve">Tab. 2.2 – SQL vs. </w:t>
      </w:r>
      <w:r w:rsidRPr="006A18E9">
        <w:rPr>
          <w:noProof/>
          <w:lang w:val="en-GB"/>
        </w:rPr>
        <w:t>NoSQL [14]</w:t>
      </w:r>
      <w:r>
        <w:rPr>
          <w:noProof/>
        </w:rPr>
        <w:tab/>
      </w:r>
      <w:r>
        <w:rPr>
          <w:noProof/>
        </w:rPr>
        <w:fldChar w:fldCharType="begin"/>
      </w:r>
      <w:r>
        <w:rPr>
          <w:noProof/>
        </w:rPr>
        <w:instrText xml:space="preserve"> PAGEREF _Toc131867213 \h </w:instrText>
      </w:r>
      <w:r>
        <w:rPr>
          <w:noProof/>
        </w:rPr>
      </w:r>
      <w:r>
        <w:rPr>
          <w:noProof/>
        </w:rPr>
        <w:fldChar w:fldCharType="separate"/>
      </w:r>
      <w:r>
        <w:rPr>
          <w:noProof/>
        </w:rPr>
        <w:t>31</w:t>
      </w:r>
      <w:r>
        <w:rPr>
          <w:noProof/>
        </w:rPr>
        <w:fldChar w:fldCharType="end"/>
      </w:r>
    </w:p>
    <w:p w14:paraId="4EA70175" w14:textId="4FC2EFE7"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4.1 – Definícia farby RGB diódy</w:t>
      </w:r>
      <w:r>
        <w:rPr>
          <w:noProof/>
        </w:rPr>
        <w:tab/>
      </w:r>
      <w:r>
        <w:rPr>
          <w:noProof/>
        </w:rPr>
        <w:fldChar w:fldCharType="begin"/>
      </w:r>
      <w:r>
        <w:rPr>
          <w:noProof/>
        </w:rPr>
        <w:instrText xml:space="preserve"> PAGEREF _Toc131867214 \h </w:instrText>
      </w:r>
      <w:r>
        <w:rPr>
          <w:noProof/>
        </w:rPr>
      </w:r>
      <w:r>
        <w:rPr>
          <w:noProof/>
        </w:rPr>
        <w:fldChar w:fldCharType="separate"/>
      </w:r>
      <w:r>
        <w:rPr>
          <w:noProof/>
        </w:rPr>
        <w:t>41</w:t>
      </w:r>
      <w:r>
        <w:rPr>
          <w:noProof/>
        </w:rPr>
        <w:fldChar w:fldCharType="end"/>
      </w:r>
    </w:p>
    <w:p w14:paraId="77EFBDEB" w14:textId="182F1773"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4.2 –Dátová štruktúra bluetooth dát</w:t>
      </w:r>
      <w:r>
        <w:rPr>
          <w:noProof/>
        </w:rPr>
        <w:tab/>
      </w:r>
      <w:r>
        <w:rPr>
          <w:noProof/>
        </w:rPr>
        <w:fldChar w:fldCharType="begin"/>
      </w:r>
      <w:r>
        <w:rPr>
          <w:noProof/>
        </w:rPr>
        <w:instrText xml:space="preserve"> PAGEREF _Toc131867215 \h </w:instrText>
      </w:r>
      <w:r>
        <w:rPr>
          <w:noProof/>
        </w:rPr>
      </w:r>
      <w:r>
        <w:rPr>
          <w:noProof/>
        </w:rPr>
        <w:fldChar w:fldCharType="separate"/>
      </w:r>
      <w:r>
        <w:rPr>
          <w:noProof/>
        </w:rPr>
        <w:t>50</w:t>
      </w:r>
      <w:r>
        <w:rPr>
          <w:noProof/>
        </w:rPr>
        <w:fldChar w:fldCharType="end"/>
      </w:r>
    </w:p>
    <w:p w14:paraId="4355C719" w14:textId="69B9D11B"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4.3 – ID Bajt</w:t>
      </w:r>
      <w:r>
        <w:rPr>
          <w:noProof/>
        </w:rPr>
        <w:tab/>
      </w:r>
      <w:r>
        <w:rPr>
          <w:noProof/>
        </w:rPr>
        <w:fldChar w:fldCharType="begin"/>
      </w:r>
      <w:r>
        <w:rPr>
          <w:noProof/>
        </w:rPr>
        <w:instrText xml:space="preserve"> PAGEREF _Toc131867216 \h </w:instrText>
      </w:r>
      <w:r>
        <w:rPr>
          <w:noProof/>
        </w:rPr>
      </w:r>
      <w:r>
        <w:rPr>
          <w:noProof/>
        </w:rPr>
        <w:fldChar w:fldCharType="separate"/>
      </w:r>
      <w:r>
        <w:rPr>
          <w:noProof/>
        </w:rPr>
        <w:t>51</w:t>
      </w:r>
      <w:r>
        <w:rPr>
          <w:noProof/>
        </w:rPr>
        <w:fldChar w:fldCharType="end"/>
      </w:r>
    </w:p>
    <w:p w14:paraId="4CC3E51F" w14:textId="6F47D532"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4.4 – Bajt definujúci dynamickú časť</w:t>
      </w:r>
      <w:r>
        <w:rPr>
          <w:noProof/>
        </w:rPr>
        <w:tab/>
      </w:r>
      <w:r>
        <w:rPr>
          <w:noProof/>
        </w:rPr>
        <w:fldChar w:fldCharType="begin"/>
      </w:r>
      <w:r>
        <w:rPr>
          <w:noProof/>
        </w:rPr>
        <w:instrText xml:space="preserve"> PAGEREF _Toc131867217 \h </w:instrText>
      </w:r>
      <w:r>
        <w:rPr>
          <w:noProof/>
        </w:rPr>
      </w:r>
      <w:r>
        <w:rPr>
          <w:noProof/>
        </w:rPr>
        <w:fldChar w:fldCharType="separate"/>
      </w:r>
      <w:r>
        <w:rPr>
          <w:noProof/>
        </w:rPr>
        <w:t>51</w:t>
      </w:r>
      <w:r>
        <w:rPr>
          <w:noProof/>
        </w:rPr>
        <w:fldChar w:fldCharType="end"/>
      </w:r>
    </w:p>
    <w:p w14:paraId="1239A457" w14:textId="28CABC36"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4.5 – Význam stavového kódu</w:t>
      </w:r>
      <w:r>
        <w:rPr>
          <w:noProof/>
        </w:rPr>
        <w:tab/>
      </w:r>
      <w:r>
        <w:rPr>
          <w:noProof/>
        </w:rPr>
        <w:fldChar w:fldCharType="begin"/>
      </w:r>
      <w:r>
        <w:rPr>
          <w:noProof/>
        </w:rPr>
        <w:instrText xml:space="preserve"> PAGEREF _Toc131867218 \h </w:instrText>
      </w:r>
      <w:r>
        <w:rPr>
          <w:noProof/>
        </w:rPr>
      </w:r>
      <w:r>
        <w:rPr>
          <w:noProof/>
        </w:rPr>
        <w:fldChar w:fldCharType="separate"/>
      </w:r>
      <w:r>
        <w:rPr>
          <w:noProof/>
        </w:rPr>
        <w:t>57</w:t>
      </w:r>
      <w:r>
        <w:rPr>
          <w:noProof/>
        </w:rPr>
        <w:fldChar w:fldCharType="end"/>
      </w:r>
    </w:p>
    <w:p w14:paraId="48625B6C" w14:textId="657D6DB0"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4.6 – Zoznam kontajnerov</w:t>
      </w:r>
      <w:r>
        <w:rPr>
          <w:noProof/>
        </w:rPr>
        <w:tab/>
      </w:r>
      <w:r>
        <w:rPr>
          <w:noProof/>
        </w:rPr>
        <w:fldChar w:fldCharType="begin"/>
      </w:r>
      <w:r>
        <w:rPr>
          <w:noProof/>
        </w:rPr>
        <w:instrText xml:space="preserve"> PAGEREF _Toc131867219 \h </w:instrText>
      </w:r>
      <w:r>
        <w:rPr>
          <w:noProof/>
        </w:rPr>
      </w:r>
      <w:r>
        <w:rPr>
          <w:noProof/>
        </w:rPr>
        <w:fldChar w:fldCharType="separate"/>
      </w:r>
      <w:r>
        <w:rPr>
          <w:noProof/>
        </w:rPr>
        <w:t>61</w:t>
      </w:r>
      <w:r>
        <w:rPr>
          <w:noProof/>
        </w:rPr>
        <w:fldChar w:fldCharType="end"/>
      </w:r>
    </w:p>
    <w:p w14:paraId="005A1275" w14:textId="3C25E317" w:rsidR="00B45D48" w:rsidRDefault="00B45D48">
      <w:pPr>
        <w:pStyle w:val="Zoznamobrzkov"/>
        <w:tabs>
          <w:tab w:val="right" w:leader="dot" w:pos="8493"/>
        </w:tabs>
        <w:rPr>
          <w:rFonts w:asciiTheme="minorHAnsi" w:eastAsiaTheme="minorEastAsia" w:hAnsiTheme="minorHAnsi" w:cstheme="minorBidi"/>
          <w:noProof/>
          <w:szCs w:val="22"/>
        </w:rPr>
      </w:pPr>
      <w:r>
        <w:rPr>
          <w:noProof/>
        </w:rPr>
        <w:t>Tab. 4.7 – Popis funkcie tlačidiel v používateľskom rozhraní</w:t>
      </w:r>
      <w:r>
        <w:rPr>
          <w:noProof/>
        </w:rPr>
        <w:tab/>
      </w:r>
      <w:r>
        <w:rPr>
          <w:noProof/>
        </w:rPr>
        <w:fldChar w:fldCharType="begin"/>
      </w:r>
      <w:r>
        <w:rPr>
          <w:noProof/>
        </w:rPr>
        <w:instrText xml:space="preserve"> PAGEREF _Toc131867220 \h </w:instrText>
      </w:r>
      <w:r>
        <w:rPr>
          <w:noProof/>
        </w:rPr>
      </w:r>
      <w:r>
        <w:rPr>
          <w:noProof/>
        </w:rPr>
        <w:fldChar w:fldCharType="separate"/>
      </w:r>
      <w:r>
        <w:rPr>
          <w:noProof/>
        </w:rPr>
        <w:t>65</w:t>
      </w:r>
      <w:r>
        <w:rPr>
          <w:noProof/>
        </w:rPr>
        <w:fldChar w:fldCharType="end"/>
      </w:r>
    </w:p>
    <w:p w14:paraId="258544BA" w14:textId="1A82CC47" w:rsidR="00502DC4" w:rsidRPr="00873B7B" w:rsidRDefault="00A76286" w:rsidP="00502DC4">
      <w:pPr>
        <w:rPr>
          <w:bCs/>
        </w:rPr>
      </w:pPr>
      <w:r w:rsidRPr="00873B7B">
        <w:rPr>
          <w:bCs/>
        </w:rPr>
        <w:fldChar w:fldCharType="end"/>
      </w:r>
    </w:p>
    <w:p w14:paraId="04AA5AC2" w14:textId="77777777" w:rsidR="00295C42" w:rsidRPr="00873B7B" w:rsidRDefault="00295C42" w:rsidP="00502DC4">
      <w:pPr>
        <w:rPr>
          <w:szCs w:val="32"/>
        </w:rPr>
      </w:pPr>
      <w:r w:rsidRPr="00873B7B">
        <w:rPr>
          <w:szCs w:val="32"/>
        </w:rPr>
        <w:br w:type="page"/>
      </w:r>
    </w:p>
    <w:p w14:paraId="16686705" w14:textId="77777777" w:rsidR="006C3B4B" w:rsidRPr="00873B7B" w:rsidRDefault="00D06527" w:rsidP="00E84C55">
      <w:pPr>
        <w:pStyle w:val="Titulnstranynadpisy"/>
        <w:rPr>
          <w:szCs w:val="34"/>
        </w:rPr>
      </w:pPr>
      <w:r w:rsidRPr="00873B7B">
        <w:rPr>
          <w:szCs w:val="34"/>
        </w:rPr>
        <w:lastRenderedPageBreak/>
        <w:t>Zoznam skratiek</w:t>
      </w:r>
    </w:p>
    <w:tbl>
      <w:tblPr>
        <w:tblW w:w="0" w:type="auto"/>
        <w:tblLook w:val="01E0" w:firstRow="1" w:lastRow="1" w:firstColumn="1" w:lastColumn="1" w:noHBand="0" w:noVBand="0"/>
      </w:tblPr>
      <w:tblGrid>
        <w:gridCol w:w="1078"/>
        <w:gridCol w:w="21"/>
        <w:gridCol w:w="3596"/>
        <w:gridCol w:w="55"/>
        <w:gridCol w:w="3753"/>
      </w:tblGrid>
      <w:tr w:rsidR="006C3B4B" w:rsidRPr="00873B7B" w14:paraId="726347A8" w14:textId="77777777" w:rsidTr="0095500A">
        <w:trPr>
          <w:trHeight w:val="472"/>
        </w:trPr>
        <w:tc>
          <w:tcPr>
            <w:tcW w:w="1078" w:type="dxa"/>
            <w:vAlign w:val="center"/>
          </w:tcPr>
          <w:p w14:paraId="3E44FA8A" w14:textId="77777777" w:rsidR="006C3B4B" w:rsidRPr="00873B7B" w:rsidRDefault="00B97376" w:rsidP="0085508B">
            <w:pPr>
              <w:pStyle w:val="Texttabuky"/>
              <w:contextualSpacing w:val="0"/>
              <w:rPr>
                <w:b/>
              </w:rPr>
            </w:pPr>
            <w:r w:rsidRPr="00873B7B">
              <w:rPr>
                <w:b/>
              </w:rPr>
              <w:t>Skratka</w:t>
            </w:r>
          </w:p>
        </w:tc>
        <w:tc>
          <w:tcPr>
            <w:tcW w:w="3672" w:type="dxa"/>
            <w:gridSpan w:val="3"/>
            <w:vAlign w:val="center"/>
          </w:tcPr>
          <w:p w14:paraId="774C6429" w14:textId="77777777" w:rsidR="006C3B4B" w:rsidRPr="00873B7B" w:rsidRDefault="00B97376" w:rsidP="0085508B">
            <w:pPr>
              <w:pStyle w:val="Texttabuky"/>
              <w:contextualSpacing w:val="0"/>
              <w:rPr>
                <w:b/>
              </w:rPr>
            </w:pPr>
            <w:r w:rsidRPr="00873B7B">
              <w:rPr>
                <w:b/>
              </w:rPr>
              <w:t xml:space="preserve">Anglický význam </w:t>
            </w:r>
          </w:p>
        </w:tc>
        <w:tc>
          <w:tcPr>
            <w:tcW w:w="3753" w:type="dxa"/>
            <w:vAlign w:val="center"/>
          </w:tcPr>
          <w:p w14:paraId="48AB658A" w14:textId="77777777" w:rsidR="006C3B4B" w:rsidRPr="00873B7B" w:rsidRDefault="00B97376" w:rsidP="0085508B">
            <w:pPr>
              <w:pStyle w:val="Texttabuky"/>
              <w:contextualSpacing w:val="0"/>
              <w:rPr>
                <w:b/>
              </w:rPr>
            </w:pPr>
            <w:r w:rsidRPr="00873B7B">
              <w:rPr>
                <w:b/>
              </w:rPr>
              <w:t>Slovenský význam</w:t>
            </w:r>
          </w:p>
        </w:tc>
      </w:tr>
      <w:tr w:rsidR="00663471" w:rsidRPr="00873B7B" w14:paraId="53B201F7" w14:textId="77777777" w:rsidTr="0095500A">
        <w:trPr>
          <w:trHeight w:val="472"/>
        </w:trPr>
        <w:tc>
          <w:tcPr>
            <w:tcW w:w="1078" w:type="dxa"/>
            <w:vAlign w:val="center"/>
          </w:tcPr>
          <w:p w14:paraId="47D26FF5" w14:textId="53D6287B" w:rsidR="00663471" w:rsidRPr="00663471" w:rsidRDefault="00663471" w:rsidP="0085508B">
            <w:pPr>
              <w:pStyle w:val="Texttabuky"/>
              <w:contextualSpacing w:val="0"/>
              <w:rPr>
                <w:bCs/>
              </w:rPr>
            </w:pPr>
            <w:r w:rsidRPr="00663471">
              <w:rPr>
                <w:bCs/>
              </w:rPr>
              <w:t>ADC</w:t>
            </w:r>
          </w:p>
        </w:tc>
        <w:tc>
          <w:tcPr>
            <w:tcW w:w="3672" w:type="dxa"/>
            <w:gridSpan w:val="3"/>
            <w:vAlign w:val="center"/>
          </w:tcPr>
          <w:p w14:paraId="6F1DE7A9" w14:textId="082A6C6B" w:rsidR="00663471" w:rsidRPr="00873B7B" w:rsidRDefault="00326AE7" w:rsidP="0085508B">
            <w:pPr>
              <w:pStyle w:val="Texttabuky"/>
              <w:contextualSpacing w:val="0"/>
              <w:rPr>
                <w:b/>
              </w:rPr>
            </w:pPr>
            <w:r w:rsidRPr="00326AE7">
              <w:rPr>
                <w:bCs/>
                <w:lang w:val="en-GB"/>
              </w:rPr>
              <w:t>Analogue to Digital Converter</w:t>
            </w:r>
          </w:p>
        </w:tc>
        <w:tc>
          <w:tcPr>
            <w:tcW w:w="3753" w:type="dxa"/>
            <w:vAlign w:val="center"/>
          </w:tcPr>
          <w:p w14:paraId="694D408B" w14:textId="4C0F48D8" w:rsidR="00663471" w:rsidRPr="00326AE7" w:rsidRDefault="00326AE7" w:rsidP="0085508B">
            <w:pPr>
              <w:pStyle w:val="Texttabuky"/>
              <w:contextualSpacing w:val="0"/>
              <w:rPr>
                <w:bCs/>
              </w:rPr>
            </w:pPr>
            <w:r>
              <w:rPr>
                <w:bCs/>
              </w:rPr>
              <w:t>Analógovo - digitálny prevodník</w:t>
            </w:r>
          </w:p>
        </w:tc>
      </w:tr>
      <w:tr w:rsidR="00F12260" w:rsidRPr="00873B7B" w14:paraId="303C2D03" w14:textId="77777777" w:rsidTr="0095500A">
        <w:trPr>
          <w:trHeight w:val="472"/>
        </w:trPr>
        <w:tc>
          <w:tcPr>
            <w:tcW w:w="1078" w:type="dxa"/>
            <w:vAlign w:val="center"/>
          </w:tcPr>
          <w:p w14:paraId="21CA2C2B" w14:textId="62603A12" w:rsidR="00F12260" w:rsidRPr="00CE7D5C" w:rsidRDefault="00F12260" w:rsidP="0085508B">
            <w:pPr>
              <w:pStyle w:val="Texttabuky"/>
              <w:contextualSpacing w:val="0"/>
              <w:rPr>
                <w:bCs/>
                <w:lang w:val="en-GB"/>
              </w:rPr>
            </w:pPr>
            <w:r w:rsidRPr="00CE7D5C">
              <w:rPr>
                <w:bCs/>
                <w:lang w:val="en-GB"/>
              </w:rPr>
              <w:t>AP</w:t>
            </w:r>
          </w:p>
        </w:tc>
        <w:tc>
          <w:tcPr>
            <w:tcW w:w="3672" w:type="dxa"/>
            <w:gridSpan w:val="3"/>
            <w:vAlign w:val="center"/>
          </w:tcPr>
          <w:p w14:paraId="640D2D15" w14:textId="66FE9A2A" w:rsidR="00F12260" w:rsidRPr="00CE7D5C" w:rsidRDefault="00CE7D5C" w:rsidP="0085508B">
            <w:pPr>
              <w:pStyle w:val="Texttabuky"/>
              <w:contextualSpacing w:val="0"/>
              <w:rPr>
                <w:bCs/>
                <w:lang w:val="en-GB"/>
              </w:rPr>
            </w:pPr>
            <w:r w:rsidRPr="00CE7D5C">
              <w:rPr>
                <w:bCs/>
                <w:lang w:val="en-GB"/>
              </w:rPr>
              <w:t>Access</w:t>
            </w:r>
            <w:r w:rsidR="00F12260" w:rsidRPr="00CE7D5C">
              <w:rPr>
                <w:bCs/>
                <w:lang w:val="en-GB"/>
              </w:rPr>
              <w:t xml:space="preserve"> point</w:t>
            </w:r>
          </w:p>
        </w:tc>
        <w:tc>
          <w:tcPr>
            <w:tcW w:w="3753" w:type="dxa"/>
            <w:vAlign w:val="center"/>
          </w:tcPr>
          <w:p w14:paraId="6887790F" w14:textId="4C69E5AC" w:rsidR="00F12260" w:rsidRPr="00F12260" w:rsidRDefault="00F12260" w:rsidP="0085508B">
            <w:pPr>
              <w:pStyle w:val="Texttabuky"/>
              <w:contextualSpacing w:val="0"/>
              <w:rPr>
                <w:bCs/>
              </w:rPr>
            </w:pPr>
            <w:r w:rsidRPr="00F12260">
              <w:rPr>
                <w:bCs/>
              </w:rPr>
              <w:t>Prístupový bod</w:t>
            </w:r>
          </w:p>
        </w:tc>
      </w:tr>
      <w:tr w:rsidR="00983C8E" w:rsidRPr="00873B7B" w14:paraId="1E1F542E" w14:textId="77777777" w:rsidTr="0095500A">
        <w:trPr>
          <w:trHeight w:val="472"/>
        </w:trPr>
        <w:tc>
          <w:tcPr>
            <w:tcW w:w="1078" w:type="dxa"/>
            <w:vAlign w:val="center"/>
          </w:tcPr>
          <w:p w14:paraId="7D2E4F1C" w14:textId="70F444EC" w:rsidR="00983C8E" w:rsidRPr="00CE7D5C" w:rsidRDefault="00983C8E" w:rsidP="0085508B">
            <w:pPr>
              <w:pStyle w:val="Texttabuky"/>
              <w:contextualSpacing w:val="0"/>
              <w:rPr>
                <w:bCs/>
                <w:lang w:val="en-GB"/>
              </w:rPr>
            </w:pPr>
            <w:r>
              <w:rPr>
                <w:bCs/>
                <w:lang w:val="en-GB"/>
              </w:rPr>
              <w:t>BLE</w:t>
            </w:r>
          </w:p>
        </w:tc>
        <w:tc>
          <w:tcPr>
            <w:tcW w:w="3672" w:type="dxa"/>
            <w:gridSpan w:val="3"/>
            <w:vAlign w:val="center"/>
          </w:tcPr>
          <w:p w14:paraId="749DEA17" w14:textId="75939BD3" w:rsidR="00983C8E" w:rsidRPr="00CE7D5C" w:rsidRDefault="00983C8E" w:rsidP="0085508B">
            <w:pPr>
              <w:pStyle w:val="Texttabuky"/>
              <w:contextualSpacing w:val="0"/>
              <w:rPr>
                <w:bCs/>
                <w:lang w:val="en-GB"/>
              </w:rPr>
            </w:pPr>
            <w:r>
              <w:rPr>
                <w:bCs/>
                <w:lang w:val="en-GB"/>
              </w:rPr>
              <w:t>Bluetooth Low Energy</w:t>
            </w:r>
          </w:p>
        </w:tc>
        <w:tc>
          <w:tcPr>
            <w:tcW w:w="3753" w:type="dxa"/>
            <w:vAlign w:val="center"/>
          </w:tcPr>
          <w:p w14:paraId="692A7D8C" w14:textId="2B343F54" w:rsidR="00983C8E" w:rsidRPr="00F12260" w:rsidRDefault="00983C8E" w:rsidP="0085508B">
            <w:pPr>
              <w:pStyle w:val="Texttabuky"/>
              <w:contextualSpacing w:val="0"/>
              <w:rPr>
                <w:bCs/>
              </w:rPr>
            </w:pPr>
            <w:r>
              <w:rPr>
                <w:bCs/>
              </w:rPr>
              <w:t>Verzia Bluetooth s nízkou spotrebou energie</w:t>
            </w:r>
          </w:p>
        </w:tc>
      </w:tr>
      <w:tr w:rsidR="00ED6D3C" w:rsidRPr="00873B7B" w14:paraId="1F50D06A" w14:textId="77777777" w:rsidTr="0095500A">
        <w:trPr>
          <w:trHeight w:val="472"/>
        </w:trPr>
        <w:tc>
          <w:tcPr>
            <w:tcW w:w="1078" w:type="dxa"/>
            <w:vAlign w:val="center"/>
          </w:tcPr>
          <w:p w14:paraId="68CC637C" w14:textId="5B042155" w:rsidR="00ED6D3C" w:rsidRPr="00CE7D5C" w:rsidRDefault="00ED6D3C" w:rsidP="0085508B">
            <w:pPr>
              <w:pStyle w:val="Texttabuky"/>
              <w:contextualSpacing w:val="0"/>
              <w:rPr>
                <w:bCs/>
                <w:lang w:val="en-GB"/>
              </w:rPr>
            </w:pPr>
            <w:r>
              <w:rPr>
                <w:bCs/>
                <w:lang w:val="en-GB"/>
              </w:rPr>
              <w:t>CO</w:t>
            </w:r>
            <w:r w:rsidRPr="00ED6D3C">
              <w:rPr>
                <w:bCs/>
                <w:vertAlign w:val="subscript"/>
                <w:lang w:val="en-GB"/>
              </w:rPr>
              <w:t>2</w:t>
            </w:r>
          </w:p>
        </w:tc>
        <w:tc>
          <w:tcPr>
            <w:tcW w:w="3672" w:type="dxa"/>
            <w:gridSpan w:val="3"/>
            <w:vAlign w:val="center"/>
          </w:tcPr>
          <w:p w14:paraId="04117C4B" w14:textId="01611386" w:rsidR="00ED6D3C" w:rsidRPr="00CE7D5C" w:rsidRDefault="00690F1F" w:rsidP="0085508B">
            <w:pPr>
              <w:pStyle w:val="Texttabuky"/>
              <w:contextualSpacing w:val="0"/>
              <w:rPr>
                <w:bCs/>
                <w:lang w:val="en-GB"/>
              </w:rPr>
            </w:pPr>
            <w:r>
              <w:rPr>
                <w:bCs/>
                <w:lang w:val="en-GB"/>
              </w:rPr>
              <w:t>C</w:t>
            </w:r>
            <w:r w:rsidRPr="00690F1F">
              <w:rPr>
                <w:bCs/>
                <w:lang w:val="en-GB"/>
              </w:rPr>
              <w:t>arbon dioxide</w:t>
            </w:r>
          </w:p>
        </w:tc>
        <w:tc>
          <w:tcPr>
            <w:tcW w:w="3753" w:type="dxa"/>
            <w:vAlign w:val="center"/>
          </w:tcPr>
          <w:p w14:paraId="2DDA0078" w14:textId="1C562A5B" w:rsidR="00ED6D3C" w:rsidRPr="00F12260" w:rsidRDefault="00690F1F" w:rsidP="0085508B">
            <w:pPr>
              <w:pStyle w:val="Texttabuky"/>
              <w:contextualSpacing w:val="0"/>
              <w:rPr>
                <w:bCs/>
              </w:rPr>
            </w:pPr>
            <w:r w:rsidRPr="00690F1F">
              <w:rPr>
                <w:bCs/>
                <w:lang w:val="en-GB"/>
              </w:rPr>
              <w:t>Oxid uhličitý</w:t>
            </w:r>
          </w:p>
        </w:tc>
      </w:tr>
      <w:tr w:rsidR="00A00703" w:rsidRPr="00873B7B" w14:paraId="0ACBE531" w14:textId="77777777" w:rsidTr="0095500A">
        <w:trPr>
          <w:trHeight w:val="472"/>
        </w:trPr>
        <w:tc>
          <w:tcPr>
            <w:tcW w:w="1078" w:type="dxa"/>
            <w:vAlign w:val="center"/>
          </w:tcPr>
          <w:p w14:paraId="4E4671F9" w14:textId="6882C4B1" w:rsidR="00A00703" w:rsidRPr="00CE7D5C" w:rsidRDefault="00A00703" w:rsidP="0085508B">
            <w:pPr>
              <w:pStyle w:val="Texttabuky"/>
              <w:contextualSpacing w:val="0"/>
              <w:rPr>
                <w:bCs/>
                <w:lang w:val="en-GB"/>
              </w:rPr>
            </w:pPr>
            <w:r>
              <w:rPr>
                <w:bCs/>
                <w:lang w:val="en-GB"/>
              </w:rPr>
              <w:t>FHSS</w:t>
            </w:r>
          </w:p>
        </w:tc>
        <w:tc>
          <w:tcPr>
            <w:tcW w:w="3672" w:type="dxa"/>
            <w:gridSpan w:val="3"/>
            <w:vAlign w:val="center"/>
          </w:tcPr>
          <w:p w14:paraId="7F8F2B4E" w14:textId="3923E8DA" w:rsidR="00A00703" w:rsidRPr="00CE7D5C" w:rsidRDefault="00A00703" w:rsidP="0085508B">
            <w:pPr>
              <w:pStyle w:val="Texttabuky"/>
              <w:contextualSpacing w:val="0"/>
              <w:rPr>
                <w:bCs/>
                <w:lang w:val="en-GB"/>
              </w:rPr>
            </w:pPr>
            <w:r w:rsidRPr="00A00703">
              <w:rPr>
                <w:color w:val="000000"/>
                <w:szCs w:val="22"/>
                <w:lang w:val="en-GB"/>
              </w:rPr>
              <w:t>Frequency-hopping spread spectrum</w:t>
            </w:r>
          </w:p>
        </w:tc>
        <w:tc>
          <w:tcPr>
            <w:tcW w:w="3753" w:type="dxa"/>
            <w:vAlign w:val="center"/>
          </w:tcPr>
          <w:p w14:paraId="327D44F9" w14:textId="66E68903" w:rsidR="00A00703" w:rsidRPr="00F12260" w:rsidRDefault="00045553" w:rsidP="0085508B">
            <w:pPr>
              <w:pStyle w:val="Texttabuky"/>
              <w:contextualSpacing w:val="0"/>
              <w:rPr>
                <w:bCs/>
              </w:rPr>
            </w:pPr>
            <w:r>
              <w:rPr>
                <w:bCs/>
              </w:rPr>
              <w:t>Metoda prenosu s</w:t>
            </w:r>
            <w:r w:rsidR="000471B9">
              <w:rPr>
                <w:bCs/>
              </w:rPr>
              <w:t> </w:t>
            </w:r>
            <w:r>
              <w:rPr>
                <w:bCs/>
              </w:rPr>
              <w:t>preskakovaním</w:t>
            </w:r>
            <w:r w:rsidR="000471B9">
              <w:rPr>
                <w:bCs/>
              </w:rPr>
              <w:t xml:space="preserve"> frekvencie</w:t>
            </w:r>
          </w:p>
        </w:tc>
      </w:tr>
      <w:tr w:rsidR="00246309" w:rsidRPr="00873B7B" w14:paraId="67CB32E2" w14:textId="77777777" w:rsidTr="0095500A">
        <w:trPr>
          <w:trHeight w:val="472"/>
        </w:trPr>
        <w:tc>
          <w:tcPr>
            <w:tcW w:w="1078" w:type="dxa"/>
            <w:vAlign w:val="center"/>
          </w:tcPr>
          <w:p w14:paraId="5F57F14E" w14:textId="287D1DCB" w:rsidR="00246309" w:rsidRDefault="00246309" w:rsidP="0085508B">
            <w:pPr>
              <w:pStyle w:val="Texttabuky"/>
              <w:contextualSpacing w:val="0"/>
              <w:rPr>
                <w:bCs/>
                <w:lang w:val="en-GB"/>
              </w:rPr>
            </w:pPr>
            <w:r>
              <w:rPr>
                <w:bCs/>
                <w:lang w:val="en-GB"/>
              </w:rPr>
              <w:t>GAP</w:t>
            </w:r>
          </w:p>
        </w:tc>
        <w:tc>
          <w:tcPr>
            <w:tcW w:w="3672" w:type="dxa"/>
            <w:gridSpan w:val="3"/>
            <w:vAlign w:val="center"/>
          </w:tcPr>
          <w:p w14:paraId="4BD12F87" w14:textId="60948A4A" w:rsidR="00246309" w:rsidRPr="00A00703" w:rsidRDefault="00246309" w:rsidP="0085508B">
            <w:pPr>
              <w:pStyle w:val="Texttabuky"/>
              <w:contextualSpacing w:val="0"/>
              <w:rPr>
                <w:color w:val="000000"/>
                <w:szCs w:val="22"/>
                <w:lang w:val="en-GB"/>
              </w:rPr>
            </w:pPr>
            <w:r w:rsidRPr="00246309">
              <w:rPr>
                <w:color w:val="000000"/>
                <w:szCs w:val="22"/>
                <w:lang w:val="en-GB"/>
              </w:rPr>
              <w:t>Generic Access Profile</w:t>
            </w:r>
          </w:p>
        </w:tc>
        <w:tc>
          <w:tcPr>
            <w:tcW w:w="3753" w:type="dxa"/>
            <w:vAlign w:val="center"/>
          </w:tcPr>
          <w:p w14:paraId="33192C74" w14:textId="7E93E9D3" w:rsidR="00246309" w:rsidRDefault="00246309" w:rsidP="0085508B">
            <w:pPr>
              <w:pStyle w:val="Texttabuky"/>
              <w:contextualSpacing w:val="0"/>
              <w:rPr>
                <w:bCs/>
              </w:rPr>
            </w:pPr>
            <w:r>
              <w:rPr>
                <w:bCs/>
              </w:rPr>
              <w:t>Profil s generickým prístupom</w:t>
            </w:r>
          </w:p>
        </w:tc>
      </w:tr>
      <w:tr w:rsidR="00182D14" w:rsidRPr="00873B7B" w14:paraId="45B3D384" w14:textId="77777777" w:rsidTr="0095500A">
        <w:trPr>
          <w:trHeight w:val="472"/>
        </w:trPr>
        <w:tc>
          <w:tcPr>
            <w:tcW w:w="1078" w:type="dxa"/>
            <w:vAlign w:val="center"/>
          </w:tcPr>
          <w:p w14:paraId="79F62CE2" w14:textId="578446E2" w:rsidR="00182D14" w:rsidRDefault="00182D14" w:rsidP="0085508B">
            <w:pPr>
              <w:pStyle w:val="Texttabuky"/>
              <w:contextualSpacing w:val="0"/>
              <w:rPr>
                <w:bCs/>
                <w:lang w:val="en-GB"/>
              </w:rPr>
            </w:pPr>
            <w:r>
              <w:rPr>
                <w:bCs/>
                <w:lang w:val="en-GB"/>
              </w:rPr>
              <w:t>GATT</w:t>
            </w:r>
          </w:p>
        </w:tc>
        <w:tc>
          <w:tcPr>
            <w:tcW w:w="3672" w:type="dxa"/>
            <w:gridSpan w:val="3"/>
            <w:vAlign w:val="center"/>
          </w:tcPr>
          <w:p w14:paraId="7424D548" w14:textId="5426E973" w:rsidR="00182D14" w:rsidRPr="00A00703" w:rsidRDefault="00182D14" w:rsidP="0085508B">
            <w:pPr>
              <w:pStyle w:val="Texttabuky"/>
              <w:contextualSpacing w:val="0"/>
              <w:rPr>
                <w:color w:val="000000"/>
                <w:szCs w:val="22"/>
                <w:lang w:val="en-GB"/>
              </w:rPr>
            </w:pPr>
            <w:r>
              <w:rPr>
                <w:color w:val="000000"/>
                <w:szCs w:val="22"/>
                <w:lang w:val="en-GB"/>
              </w:rPr>
              <w:t>Generic Attribute Profile</w:t>
            </w:r>
          </w:p>
        </w:tc>
        <w:tc>
          <w:tcPr>
            <w:tcW w:w="3753" w:type="dxa"/>
            <w:vAlign w:val="center"/>
          </w:tcPr>
          <w:p w14:paraId="44171CAC" w14:textId="119516F6" w:rsidR="00182D14" w:rsidRDefault="00182D14" w:rsidP="0085508B">
            <w:pPr>
              <w:pStyle w:val="Texttabuky"/>
              <w:contextualSpacing w:val="0"/>
              <w:rPr>
                <w:bCs/>
              </w:rPr>
            </w:pPr>
            <w:r>
              <w:rPr>
                <w:bCs/>
              </w:rPr>
              <w:t>Profil s generickým atribútom</w:t>
            </w:r>
          </w:p>
        </w:tc>
      </w:tr>
      <w:tr w:rsidR="00E26D0E" w:rsidRPr="00873B7B" w14:paraId="4C401CE1" w14:textId="77777777" w:rsidTr="0095500A">
        <w:trPr>
          <w:trHeight w:val="472"/>
        </w:trPr>
        <w:tc>
          <w:tcPr>
            <w:tcW w:w="1078" w:type="dxa"/>
            <w:vAlign w:val="center"/>
          </w:tcPr>
          <w:p w14:paraId="4EBC45CA" w14:textId="410D106F" w:rsidR="00E26D0E" w:rsidRDefault="00E26D0E" w:rsidP="0085508B">
            <w:pPr>
              <w:pStyle w:val="Texttabuky"/>
              <w:contextualSpacing w:val="0"/>
              <w:rPr>
                <w:bCs/>
                <w:lang w:val="en-GB"/>
              </w:rPr>
            </w:pPr>
            <w:r>
              <w:rPr>
                <w:bCs/>
                <w:lang w:val="en-GB"/>
              </w:rPr>
              <w:t>GFSK</w:t>
            </w:r>
          </w:p>
        </w:tc>
        <w:tc>
          <w:tcPr>
            <w:tcW w:w="3672" w:type="dxa"/>
            <w:gridSpan w:val="3"/>
            <w:vAlign w:val="center"/>
          </w:tcPr>
          <w:p w14:paraId="27CE316C" w14:textId="344B5E98" w:rsidR="00E26D0E" w:rsidRPr="00A00703" w:rsidRDefault="00E26D0E" w:rsidP="0085508B">
            <w:pPr>
              <w:pStyle w:val="Texttabuky"/>
              <w:contextualSpacing w:val="0"/>
              <w:rPr>
                <w:color w:val="000000"/>
                <w:szCs w:val="22"/>
                <w:lang w:val="en-GB"/>
              </w:rPr>
            </w:pPr>
            <w:r w:rsidRPr="00E26D0E">
              <w:rPr>
                <w:color w:val="000000"/>
                <w:szCs w:val="22"/>
                <w:lang w:val="en-GB"/>
              </w:rPr>
              <w:t>Gaussian Frequency Shift Keying</w:t>
            </w:r>
          </w:p>
        </w:tc>
        <w:tc>
          <w:tcPr>
            <w:tcW w:w="3753" w:type="dxa"/>
            <w:vAlign w:val="center"/>
          </w:tcPr>
          <w:p w14:paraId="2C4ACA50" w14:textId="07DFB63A" w:rsidR="00E26D0E" w:rsidRDefault="00B1451B" w:rsidP="0085508B">
            <w:pPr>
              <w:pStyle w:val="Texttabuky"/>
              <w:contextualSpacing w:val="0"/>
              <w:rPr>
                <w:bCs/>
              </w:rPr>
            </w:pPr>
            <w:proofErr w:type="spellStart"/>
            <w:r>
              <w:rPr>
                <w:bCs/>
              </w:rPr>
              <w:t>Gausova</w:t>
            </w:r>
            <w:proofErr w:type="spellEnd"/>
            <w:r>
              <w:rPr>
                <w:bCs/>
              </w:rPr>
              <w:t xml:space="preserve"> </w:t>
            </w:r>
            <w:r w:rsidR="00ED6D3C">
              <w:rPr>
                <w:bCs/>
              </w:rPr>
              <w:t>frekvenčná</w:t>
            </w:r>
            <w:r>
              <w:rPr>
                <w:bCs/>
              </w:rPr>
              <w:t xml:space="preserve"> </w:t>
            </w:r>
            <w:r w:rsidR="00ED6D3C">
              <w:rPr>
                <w:bCs/>
              </w:rPr>
              <w:t>modulácia</w:t>
            </w:r>
            <w:r>
              <w:rPr>
                <w:bCs/>
              </w:rPr>
              <w:t xml:space="preserve"> </w:t>
            </w:r>
            <w:r w:rsidR="00ED6D3C">
              <w:rPr>
                <w:bCs/>
              </w:rPr>
              <w:t>s posunom</w:t>
            </w:r>
          </w:p>
        </w:tc>
      </w:tr>
      <w:tr w:rsidR="006C3B4B" w:rsidRPr="00873B7B" w14:paraId="5293B916" w14:textId="77777777" w:rsidTr="0095500A">
        <w:tc>
          <w:tcPr>
            <w:tcW w:w="1078" w:type="dxa"/>
            <w:vAlign w:val="center"/>
          </w:tcPr>
          <w:p w14:paraId="65C0E0C7" w14:textId="3BFFB7D1" w:rsidR="006C3B4B" w:rsidRPr="00CE7D5C" w:rsidRDefault="002B56F6" w:rsidP="008F5455">
            <w:pPr>
              <w:pStyle w:val="Texttabuky"/>
              <w:contextualSpacing w:val="0"/>
              <w:rPr>
                <w:i/>
                <w:iCs/>
                <w:lang w:val="en-GB"/>
              </w:rPr>
            </w:pPr>
            <w:r w:rsidRPr="00CE7D5C">
              <w:rPr>
                <w:i/>
                <w:iCs/>
                <w:lang w:val="en-GB"/>
              </w:rPr>
              <w:t>IoT</w:t>
            </w:r>
          </w:p>
        </w:tc>
        <w:tc>
          <w:tcPr>
            <w:tcW w:w="3672" w:type="dxa"/>
            <w:gridSpan w:val="3"/>
            <w:vAlign w:val="center"/>
          </w:tcPr>
          <w:p w14:paraId="337C3019" w14:textId="3F635467" w:rsidR="006C3B4B" w:rsidRPr="00CE7D5C" w:rsidRDefault="002B56F6" w:rsidP="008F5455">
            <w:pPr>
              <w:pStyle w:val="Texttabuky"/>
              <w:contextualSpacing w:val="0"/>
              <w:rPr>
                <w:color w:val="000000"/>
                <w:szCs w:val="22"/>
                <w:lang w:val="en-GB"/>
              </w:rPr>
            </w:pPr>
            <w:r w:rsidRPr="00CE7D5C">
              <w:rPr>
                <w:color w:val="000000"/>
                <w:szCs w:val="22"/>
                <w:lang w:val="en-GB"/>
              </w:rPr>
              <w:t>Internet of things</w:t>
            </w:r>
          </w:p>
        </w:tc>
        <w:tc>
          <w:tcPr>
            <w:tcW w:w="3753" w:type="dxa"/>
            <w:vAlign w:val="center"/>
          </w:tcPr>
          <w:p w14:paraId="3E4E07F3" w14:textId="177C9E17" w:rsidR="006C3B4B" w:rsidRPr="00873B7B" w:rsidRDefault="002B56F6" w:rsidP="008F5455">
            <w:pPr>
              <w:pStyle w:val="Texttabuky"/>
              <w:contextualSpacing w:val="0"/>
              <w:rPr>
                <w:color w:val="000000"/>
                <w:szCs w:val="22"/>
              </w:rPr>
            </w:pPr>
            <w:r>
              <w:rPr>
                <w:color w:val="000000"/>
                <w:szCs w:val="22"/>
              </w:rPr>
              <w:t>Internet veci</w:t>
            </w:r>
          </w:p>
        </w:tc>
      </w:tr>
      <w:tr w:rsidR="00B31822" w:rsidRPr="00873B7B" w14:paraId="318B8266" w14:textId="77777777" w:rsidTr="0095500A">
        <w:tc>
          <w:tcPr>
            <w:tcW w:w="1078" w:type="dxa"/>
            <w:vAlign w:val="center"/>
          </w:tcPr>
          <w:p w14:paraId="673A5572" w14:textId="6A07F40D" w:rsidR="00B31822" w:rsidRPr="00CE7D5C" w:rsidRDefault="00B31822" w:rsidP="008F5455">
            <w:pPr>
              <w:pStyle w:val="Texttabuky"/>
              <w:contextualSpacing w:val="0"/>
              <w:rPr>
                <w:i/>
                <w:iCs/>
                <w:lang w:val="en-GB"/>
              </w:rPr>
            </w:pPr>
            <w:r>
              <w:rPr>
                <w:i/>
                <w:iCs/>
                <w:lang w:val="en-GB"/>
              </w:rPr>
              <w:t>ISM</w:t>
            </w:r>
          </w:p>
        </w:tc>
        <w:tc>
          <w:tcPr>
            <w:tcW w:w="3672" w:type="dxa"/>
            <w:gridSpan w:val="3"/>
            <w:vAlign w:val="center"/>
          </w:tcPr>
          <w:p w14:paraId="43ECDB91" w14:textId="19A7AFCC" w:rsidR="00B31822" w:rsidRPr="00CE7D5C" w:rsidRDefault="00191DE0" w:rsidP="008F5455">
            <w:pPr>
              <w:pStyle w:val="Texttabuky"/>
              <w:contextualSpacing w:val="0"/>
              <w:rPr>
                <w:color w:val="000000"/>
                <w:szCs w:val="22"/>
                <w:lang w:val="en-GB"/>
              </w:rPr>
            </w:pPr>
            <w:r>
              <w:rPr>
                <w:color w:val="000000"/>
                <w:szCs w:val="22"/>
                <w:lang w:val="en-GB"/>
              </w:rPr>
              <w:t>Industrial, Scientific, Medical</w:t>
            </w:r>
          </w:p>
        </w:tc>
        <w:tc>
          <w:tcPr>
            <w:tcW w:w="3753" w:type="dxa"/>
            <w:vAlign w:val="center"/>
          </w:tcPr>
          <w:p w14:paraId="70B02BC1" w14:textId="6C2A5701" w:rsidR="00B31822" w:rsidRDefault="00191DE0" w:rsidP="008F5455">
            <w:pPr>
              <w:pStyle w:val="Texttabuky"/>
              <w:contextualSpacing w:val="0"/>
              <w:rPr>
                <w:color w:val="000000"/>
                <w:szCs w:val="22"/>
              </w:rPr>
            </w:pPr>
            <w:r>
              <w:rPr>
                <w:color w:val="000000"/>
                <w:szCs w:val="22"/>
              </w:rPr>
              <w:t>Priemyselné, Vedecké, Zdravotnícke</w:t>
            </w:r>
          </w:p>
        </w:tc>
      </w:tr>
      <w:tr w:rsidR="00837BF6" w:rsidRPr="00873B7B" w14:paraId="5DFFB21E" w14:textId="77777777" w:rsidTr="0095500A">
        <w:tc>
          <w:tcPr>
            <w:tcW w:w="1078" w:type="dxa"/>
            <w:vAlign w:val="center"/>
          </w:tcPr>
          <w:p w14:paraId="19AEF668" w14:textId="2D899956" w:rsidR="00837BF6" w:rsidRDefault="00837BF6" w:rsidP="008F5455">
            <w:pPr>
              <w:pStyle w:val="Texttabuky"/>
              <w:contextualSpacing w:val="0"/>
              <w:rPr>
                <w:i/>
                <w:iCs/>
                <w:lang w:val="en-GB"/>
              </w:rPr>
            </w:pPr>
            <w:r>
              <w:rPr>
                <w:i/>
                <w:iCs/>
                <w:lang w:val="en-GB"/>
              </w:rPr>
              <w:t>NAT</w:t>
            </w:r>
          </w:p>
        </w:tc>
        <w:tc>
          <w:tcPr>
            <w:tcW w:w="3672" w:type="dxa"/>
            <w:gridSpan w:val="3"/>
            <w:vAlign w:val="center"/>
          </w:tcPr>
          <w:p w14:paraId="682FAB14" w14:textId="5AFAA08F" w:rsidR="00837BF6" w:rsidRDefault="00AF47FF" w:rsidP="008F5455">
            <w:pPr>
              <w:pStyle w:val="Texttabuky"/>
              <w:contextualSpacing w:val="0"/>
              <w:rPr>
                <w:color w:val="000000"/>
                <w:szCs w:val="22"/>
                <w:lang w:val="en-GB"/>
              </w:rPr>
            </w:pPr>
            <w:r w:rsidRPr="00AF47FF">
              <w:rPr>
                <w:color w:val="000000"/>
                <w:szCs w:val="22"/>
                <w:lang w:val="en-GB"/>
              </w:rPr>
              <w:t>Network address translation</w:t>
            </w:r>
          </w:p>
        </w:tc>
        <w:tc>
          <w:tcPr>
            <w:tcW w:w="3753" w:type="dxa"/>
            <w:vAlign w:val="center"/>
          </w:tcPr>
          <w:p w14:paraId="07C2FA0E" w14:textId="725E8BA0" w:rsidR="00837BF6" w:rsidRDefault="00AF47FF" w:rsidP="008F5455">
            <w:pPr>
              <w:pStyle w:val="Texttabuky"/>
              <w:contextualSpacing w:val="0"/>
              <w:rPr>
                <w:color w:val="000000"/>
                <w:szCs w:val="22"/>
              </w:rPr>
            </w:pPr>
            <w:r>
              <w:rPr>
                <w:color w:val="000000"/>
                <w:szCs w:val="22"/>
              </w:rPr>
              <w:t>Metoda prekladania sieťových adries</w:t>
            </w:r>
          </w:p>
        </w:tc>
      </w:tr>
      <w:tr w:rsidR="00882160" w:rsidRPr="00873B7B" w14:paraId="73EE27CA" w14:textId="77777777" w:rsidTr="0095500A">
        <w:tc>
          <w:tcPr>
            <w:tcW w:w="1078" w:type="dxa"/>
            <w:vAlign w:val="center"/>
          </w:tcPr>
          <w:p w14:paraId="502E67F5" w14:textId="61AE3B28" w:rsidR="00882160" w:rsidRDefault="00882160" w:rsidP="008F5455">
            <w:pPr>
              <w:pStyle w:val="Texttabuky"/>
              <w:contextualSpacing w:val="0"/>
              <w:rPr>
                <w:i/>
                <w:iCs/>
                <w:lang w:val="en-GB"/>
              </w:rPr>
            </w:pPr>
            <w:r>
              <w:rPr>
                <w:i/>
                <w:iCs/>
                <w:lang w:val="en-GB"/>
              </w:rPr>
              <w:t>NTP</w:t>
            </w:r>
          </w:p>
        </w:tc>
        <w:tc>
          <w:tcPr>
            <w:tcW w:w="3672" w:type="dxa"/>
            <w:gridSpan w:val="3"/>
            <w:vAlign w:val="center"/>
          </w:tcPr>
          <w:p w14:paraId="1F5712EC" w14:textId="2D2A4E6F" w:rsidR="00882160" w:rsidRDefault="00983C8E" w:rsidP="008F5455">
            <w:pPr>
              <w:pStyle w:val="Texttabuky"/>
              <w:contextualSpacing w:val="0"/>
              <w:rPr>
                <w:color w:val="000000"/>
                <w:szCs w:val="22"/>
                <w:lang w:val="en-GB"/>
              </w:rPr>
            </w:pPr>
            <w:r>
              <w:rPr>
                <w:color w:val="000000"/>
                <w:szCs w:val="22"/>
                <w:lang w:val="en-GB"/>
              </w:rPr>
              <w:t>Network</w:t>
            </w:r>
            <w:r w:rsidR="00882160">
              <w:rPr>
                <w:color w:val="000000"/>
                <w:szCs w:val="22"/>
                <w:lang w:val="en-GB"/>
              </w:rPr>
              <w:t xml:space="preserve"> Time Protocol</w:t>
            </w:r>
          </w:p>
        </w:tc>
        <w:tc>
          <w:tcPr>
            <w:tcW w:w="3753" w:type="dxa"/>
            <w:vAlign w:val="center"/>
          </w:tcPr>
          <w:p w14:paraId="6A7DB74E" w14:textId="4BBAF7D9" w:rsidR="00882160" w:rsidRDefault="00983C8E" w:rsidP="008F5455">
            <w:pPr>
              <w:pStyle w:val="Texttabuky"/>
              <w:contextualSpacing w:val="0"/>
              <w:rPr>
                <w:color w:val="000000"/>
                <w:szCs w:val="22"/>
              </w:rPr>
            </w:pPr>
            <w:r>
              <w:rPr>
                <w:color w:val="000000"/>
                <w:szCs w:val="22"/>
              </w:rPr>
              <w:t>Sieťový časový protokol</w:t>
            </w:r>
          </w:p>
        </w:tc>
      </w:tr>
      <w:tr w:rsidR="00F12260" w:rsidRPr="00873B7B" w14:paraId="5B35C6FC" w14:textId="77777777" w:rsidTr="0095500A">
        <w:tc>
          <w:tcPr>
            <w:tcW w:w="1078" w:type="dxa"/>
            <w:vAlign w:val="center"/>
          </w:tcPr>
          <w:p w14:paraId="687EB4D1" w14:textId="1A20CFE4" w:rsidR="00F12260" w:rsidRDefault="00C87965" w:rsidP="008F5455">
            <w:pPr>
              <w:pStyle w:val="Texttabuky"/>
              <w:contextualSpacing w:val="0"/>
              <w:rPr>
                <w:i/>
                <w:iCs/>
              </w:rPr>
            </w:pPr>
            <w:r>
              <w:rPr>
                <w:i/>
                <w:iCs/>
              </w:rPr>
              <w:t>SIG</w:t>
            </w:r>
          </w:p>
        </w:tc>
        <w:tc>
          <w:tcPr>
            <w:tcW w:w="3672" w:type="dxa"/>
            <w:gridSpan w:val="3"/>
            <w:vAlign w:val="center"/>
          </w:tcPr>
          <w:p w14:paraId="5FEB9469" w14:textId="49A75C0D" w:rsidR="00F12260" w:rsidRDefault="00C87965" w:rsidP="008F5455">
            <w:pPr>
              <w:pStyle w:val="Texttabuky"/>
              <w:contextualSpacing w:val="0"/>
              <w:rPr>
                <w:color w:val="000000"/>
                <w:szCs w:val="22"/>
              </w:rPr>
            </w:pPr>
            <w:r>
              <w:rPr>
                <w:color w:val="000000"/>
                <w:szCs w:val="22"/>
              </w:rPr>
              <w:t>Špeciál I</w:t>
            </w:r>
            <w:r w:rsidRPr="00C87965">
              <w:rPr>
                <w:color w:val="000000"/>
                <w:szCs w:val="22"/>
              </w:rPr>
              <w:t>nterest</w:t>
            </w:r>
            <w:r>
              <w:rPr>
                <w:color w:val="000000"/>
                <w:szCs w:val="22"/>
              </w:rPr>
              <w:t xml:space="preserve"> Group</w:t>
            </w:r>
          </w:p>
        </w:tc>
        <w:tc>
          <w:tcPr>
            <w:tcW w:w="3753" w:type="dxa"/>
            <w:vAlign w:val="center"/>
          </w:tcPr>
          <w:p w14:paraId="6BA95BDB" w14:textId="0EEAC40B" w:rsidR="00F12260" w:rsidRDefault="00C87965" w:rsidP="008F5455">
            <w:pPr>
              <w:pStyle w:val="Texttabuky"/>
              <w:contextualSpacing w:val="0"/>
              <w:rPr>
                <w:color w:val="000000"/>
                <w:szCs w:val="22"/>
              </w:rPr>
            </w:pPr>
            <w:r>
              <w:rPr>
                <w:color w:val="000000"/>
                <w:szCs w:val="22"/>
              </w:rPr>
              <w:t>Skupina so špeciálnym záujmom</w:t>
            </w:r>
          </w:p>
        </w:tc>
      </w:tr>
      <w:tr w:rsidR="006C3B4B" w:rsidRPr="00873B7B" w14:paraId="295E21B5" w14:textId="77777777" w:rsidTr="0095500A">
        <w:tc>
          <w:tcPr>
            <w:tcW w:w="1078" w:type="dxa"/>
            <w:vAlign w:val="center"/>
          </w:tcPr>
          <w:p w14:paraId="08306999" w14:textId="77777777" w:rsidR="006C3B4B" w:rsidRPr="00873B7B" w:rsidRDefault="006C3B4B" w:rsidP="008F5455">
            <w:pPr>
              <w:pStyle w:val="Texttabuky"/>
              <w:contextualSpacing w:val="0"/>
            </w:pPr>
          </w:p>
        </w:tc>
        <w:tc>
          <w:tcPr>
            <w:tcW w:w="3672" w:type="dxa"/>
            <w:gridSpan w:val="3"/>
            <w:vAlign w:val="center"/>
          </w:tcPr>
          <w:p w14:paraId="444FB593" w14:textId="77777777" w:rsidR="006C3B4B" w:rsidRPr="00873B7B" w:rsidRDefault="006C3B4B" w:rsidP="008F5455">
            <w:pPr>
              <w:pStyle w:val="Texttabuky"/>
              <w:contextualSpacing w:val="0"/>
              <w:rPr>
                <w:color w:val="000000"/>
                <w:szCs w:val="22"/>
              </w:rPr>
            </w:pPr>
          </w:p>
        </w:tc>
        <w:tc>
          <w:tcPr>
            <w:tcW w:w="3753" w:type="dxa"/>
            <w:vAlign w:val="center"/>
          </w:tcPr>
          <w:p w14:paraId="40F59B93" w14:textId="77777777" w:rsidR="006C3B4B" w:rsidRPr="00873B7B" w:rsidRDefault="006C3B4B" w:rsidP="008F5455">
            <w:pPr>
              <w:pStyle w:val="Texttabuky"/>
              <w:contextualSpacing w:val="0"/>
              <w:rPr>
                <w:color w:val="000000"/>
                <w:szCs w:val="22"/>
              </w:rPr>
            </w:pPr>
          </w:p>
        </w:tc>
      </w:tr>
      <w:tr w:rsidR="009A5724" w:rsidRPr="00873B7B" w14:paraId="2F6CAE6D" w14:textId="77777777" w:rsidTr="0095500A">
        <w:trPr>
          <w:trHeight w:val="407"/>
        </w:trPr>
        <w:tc>
          <w:tcPr>
            <w:tcW w:w="1099" w:type="dxa"/>
            <w:gridSpan w:val="2"/>
            <w:vAlign w:val="center"/>
          </w:tcPr>
          <w:p w14:paraId="4C41541E" w14:textId="77777777" w:rsidR="009A5724" w:rsidRPr="00873B7B" w:rsidRDefault="009A5724" w:rsidP="0027727F">
            <w:pPr>
              <w:spacing w:before="0" w:after="0" w:line="240" w:lineRule="auto"/>
              <w:jc w:val="left"/>
            </w:pPr>
          </w:p>
        </w:tc>
        <w:tc>
          <w:tcPr>
            <w:tcW w:w="3596" w:type="dxa"/>
            <w:vAlign w:val="center"/>
          </w:tcPr>
          <w:p w14:paraId="0144D9E5" w14:textId="77777777" w:rsidR="009A5724" w:rsidRPr="00D24F12" w:rsidRDefault="009A5724" w:rsidP="0085508B">
            <w:pPr>
              <w:pStyle w:val="Texttabuky"/>
              <w:contextualSpacing w:val="0"/>
            </w:pPr>
          </w:p>
        </w:tc>
        <w:tc>
          <w:tcPr>
            <w:tcW w:w="3808" w:type="dxa"/>
            <w:gridSpan w:val="2"/>
            <w:vAlign w:val="center"/>
          </w:tcPr>
          <w:p w14:paraId="4967D53F" w14:textId="77777777" w:rsidR="009A5724" w:rsidRPr="00873B7B" w:rsidRDefault="009A5724" w:rsidP="0085508B">
            <w:pPr>
              <w:pStyle w:val="Texttabuky"/>
              <w:contextualSpacing w:val="0"/>
            </w:pPr>
          </w:p>
        </w:tc>
      </w:tr>
      <w:tr w:rsidR="009A5724" w:rsidRPr="00873B7B" w14:paraId="3CA44F99" w14:textId="77777777" w:rsidTr="0095500A">
        <w:tc>
          <w:tcPr>
            <w:tcW w:w="1099" w:type="dxa"/>
            <w:gridSpan w:val="2"/>
            <w:vAlign w:val="center"/>
          </w:tcPr>
          <w:p w14:paraId="776C570C" w14:textId="77777777" w:rsidR="009A5724" w:rsidRPr="00873B7B" w:rsidRDefault="009A5724" w:rsidP="0085508B">
            <w:pPr>
              <w:pStyle w:val="Texttabuky"/>
              <w:contextualSpacing w:val="0"/>
            </w:pPr>
          </w:p>
        </w:tc>
        <w:tc>
          <w:tcPr>
            <w:tcW w:w="3596" w:type="dxa"/>
            <w:vAlign w:val="center"/>
          </w:tcPr>
          <w:p w14:paraId="12546431" w14:textId="77777777" w:rsidR="009A5724" w:rsidRPr="00873B7B" w:rsidRDefault="009A5724" w:rsidP="0085508B">
            <w:pPr>
              <w:pStyle w:val="Texttabuky"/>
              <w:contextualSpacing w:val="0"/>
            </w:pPr>
          </w:p>
        </w:tc>
        <w:tc>
          <w:tcPr>
            <w:tcW w:w="3808" w:type="dxa"/>
            <w:gridSpan w:val="2"/>
            <w:vAlign w:val="center"/>
          </w:tcPr>
          <w:p w14:paraId="4A9476F4" w14:textId="77777777" w:rsidR="009A5724" w:rsidRPr="00873B7B" w:rsidRDefault="009A5724" w:rsidP="0085508B">
            <w:pPr>
              <w:pStyle w:val="Texttabuky"/>
              <w:contextualSpacing w:val="0"/>
            </w:pPr>
          </w:p>
        </w:tc>
      </w:tr>
    </w:tbl>
    <w:p w14:paraId="233A9010" w14:textId="77777777" w:rsidR="00745C70" w:rsidRPr="00873B7B" w:rsidRDefault="00745C70">
      <w:pPr>
        <w:spacing w:before="0"/>
        <w:jc w:val="left"/>
        <w:rPr>
          <w:rFonts w:ascii="Cambria" w:hAnsi="Cambria"/>
          <w:b/>
          <w:spacing w:val="5"/>
          <w:kern w:val="28"/>
          <w:sz w:val="32"/>
          <w:szCs w:val="32"/>
        </w:rPr>
      </w:pPr>
      <w:r w:rsidRPr="00873B7B">
        <w:br w:type="page"/>
      </w:r>
    </w:p>
    <w:p w14:paraId="6D58CA4D" w14:textId="77777777" w:rsidR="00295C42" w:rsidRPr="00873B7B" w:rsidRDefault="00295C42" w:rsidP="00B9346B">
      <w:pPr>
        <w:sectPr w:rsidR="00295C42" w:rsidRPr="00873B7B" w:rsidSect="00745C70">
          <w:headerReference w:type="default" r:id="rId22"/>
          <w:headerReference w:type="first" r:id="rId23"/>
          <w:footerReference w:type="first" r:id="rId24"/>
          <w:type w:val="continuous"/>
          <w:pgSz w:w="11906" w:h="16838" w:code="9"/>
          <w:pgMar w:top="1418" w:right="1418" w:bottom="1418" w:left="1418" w:header="709" w:footer="709" w:gutter="567"/>
          <w:pgNumType w:fmt="lowerRoman"/>
          <w:cols w:space="708"/>
          <w:docGrid w:linePitch="360"/>
        </w:sectPr>
      </w:pPr>
    </w:p>
    <w:p w14:paraId="0255D986" w14:textId="77777777" w:rsidR="00D06527" w:rsidRPr="00873B7B" w:rsidRDefault="00D06527" w:rsidP="002D0920">
      <w:pPr>
        <w:pStyle w:val="Nadpis0"/>
      </w:pPr>
      <w:bookmarkStart w:id="0" w:name="_Toc188343198"/>
      <w:bookmarkStart w:id="1" w:name="_Toc253125409"/>
      <w:bookmarkStart w:id="2" w:name="_Toc253125673"/>
      <w:bookmarkStart w:id="3" w:name="_Toc253125802"/>
      <w:bookmarkStart w:id="4" w:name="_Toc253125969"/>
      <w:bookmarkStart w:id="5" w:name="_Toc131867221"/>
      <w:r w:rsidRPr="00873B7B">
        <w:lastRenderedPageBreak/>
        <w:t>Úvod</w:t>
      </w:r>
      <w:bookmarkEnd w:id="0"/>
      <w:bookmarkEnd w:id="1"/>
      <w:bookmarkEnd w:id="2"/>
      <w:bookmarkEnd w:id="3"/>
      <w:bookmarkEnd w:id="4"/>
      <w:bookmarkEnd w:id="5"/>
    </w:p>
    <w:p w14:paraId="6EC3F62C" w14:textId="773E3DE1" w:rsidR="009E66FB" w:rsidRPr="00506A4B" w:rsidRDefault="00AD077B" w:rsidP="00506A4B">
      <w:r w:rsidRPr="00506A4B">
        <w:rPr>
          <w:lang w:val="en-GB"/>
        </w:rPr>
        <w:t>Internet of things</w:t>
      </w:r>
      <w:r w:rsidRPr="00506A4B">
        <w:t xml:space="preserve"> (</w:t>
      </w:r>
      <w:r w:rsidRPr="00506A4B">
        <w:rPr>
          <w:lang w:val="en-GB"/>
        </w:rPr>
        <w:t>IoT</w:t>
      </w:r>
      <w:r w:rsidRPr="00506A4B">
        <w:t>) v </w:t>
      </w:r>
      <w:r w:rsidR="00A60461" w:rsidRPr="00506A4B">
        <w:t>slovenčine</w:t>
      </w:r>
      <w:r w:rsidRPr="00506A4B">
        <w:t xml:space="preserve"> </w:t>
      </w:r>
      <w:r w:rsidR="00A60461" w:rsidRPr="00506A4B">
        <w:t>nazývan</w:t>
      </w:r>
      <w:r w:rsidR="003B7408">
        <w:t>é</w:t>
      </w:r>
      <w:r w:rsidR="00A60461" w:rsidRPr="00506A4B">
        <w:t xml:space="preserve"> ako internet veci je pojem</w:t>
      </w:r>
      <w:r w:rsidR="003B7408">
        <w:t>,</w:t>
      </w:r>
      <w:r w:rsidR="00A60461" w:rsidRPr="00506A4B">
        <w:t xml:space="preserve"> s ktorým sa v dnešnom svete stretávame čoraz častejšie. </w:t>
      </w:r>
      <w:r w:rsidR="00784E5A" w:rsidRPr="00506A4B">
        <w:t>S </w:t>
      </w:r>
      <w:r w:rsidR="00784E5A" w:rsidRPr="00506A4B">
        <w:rPr>
          <w:lang w:val="en-GB"/>
        </w:rPr>
        <w:t>IoT</w:t>
      </w:r>
      <w:r w:rsidR="00784E5A" w:rsidRPr="00506A4B">
        <w:t xml:space="preserve"> sa dnes </w:t>
      </w:r>
      <w:r w:rsidR="00093558" w:rsidRPr="00506A4B">
        <w:t>už</w:t>
      </w:r>
      <w:r w:rsidR="00784E5A" w:rsidRPr="00506A4B">
        <w:t xml:space="preserve"> </w:t>
      </w:r>
      <w:r w:rsidR="00093558" w:rsidRPr="00506A4B">
        <w:t>môžeme</w:t>
      </w:r>
      <w:r w:rsidR="00784E5A" w:rsidRPr="00506A4B">
        <w:t xml:space="preserve"> </w:t>
      </w:r>
      <w:r w:rsidR="00194A6D" w:rsidRPr="00506A4B">
        <w:t>stretnúť</w:t>
      </w:r>
      <w:r w:rsidR="00784E5A" w:rsidRPr="00506A4B">
        <w:t xml:space="preserve"> </w:t>
      </w:r>
      <w:r w:rsidR="00093558" w:rsidRPr="00506A4B">
        <w:t>takmer v </w:t>
      </w:r>
      <w:r w:rsidR="00194A6D" w:rsidRPr="00506A4B">
        <w:t>každom</w:t>
      </w:r>
      <w:r w:rsidR="00093558" w:rsidRPr="00506A4B">
        <w:t xml:space="preserve"> jednom </w:t>
      </w:r>
      <w:r w:rsidR="00194A6D" w:rsidRPr="00506A4B">
        <w:t>odvetí</w:t>
      </w:r>
      <w:r w:rsidR="00093558" w:rsidRPr="00506A4B">
        <w:t xml:space="preserve"> od </w:t>
      </w:r>
      <w:r w:rsidR="00194A6D" w:rsidRPr="00506A4B">
        <w:t>stavebníctva</w:t>
      </w:r>
      <w:r w:rsidR="00093558" w:rsidRPr="00506A4B">
        <w:t xml:space="preserve">, </w:t>
      </w:r>
      <w:r w:rsidR="00194A6D" w:rsidRPr="00506A4B">
        <w:t>zdravotníctva</w:t>
      </w:r>
      <w:r w:rsidR="00093558" w:rsidRPr="00506A4B">
        <w:t xml:space="preserve"> </w:t>
      </w:r>
      <w:r w:rsidR="00194A6D" w:rsidRPr="00506A4B">
        <w:t>až</w:t>
      </w:r>
      <w:r w:rsidR="00093558" w:rsidRPr="00506A4B">
        <w:t xml:space="preserve"> po </w:t>
      </w:r>
      <w:r w:rsidR="00194A6D" w:rsidRPr="00506A4B">
        <w:t>nejaké</w:t>
      </w:r>
      <w:r w:rsidR="00093558" w:rsidRPr="00506A4B">
        <w:t xml:space="preserve"> zariadenia v </w:t>
      </w:r>
      <w:r w:rsidR="00194A6D" w:rsidRPr="00506A4B">
        <w:t>domácnosti</w:t>
      </w:r>
      <w:r w:rsidR="00093558" w:rsidRPr="00506A4B">
        <w:t>.</w:t>
      </w:r>
      <w:r w:rsidR="00194A6D" w:rsidRPr="00506A4B">
        <w:t xml:space="preserve"> </w:t>
      </w:r>
      <w:r w:rsidR="00184A5B" w:rsidRPr="00506A4B">
        <w:t xml:space="preserve">Internet veci v informatike </w:t>
      </w:r>
      <w:r w:rsidR="007D568D" w:rsidRPr="00506A4B">
        <w:t>označuje</w:t>
      </w:r>
      <w:r w:rsidR="00184A5B" w:rsidRPr="00506A4B">
        <w:t xml:space="preserve"> </w:t>
      </w:r>
      <w:r w:rsidR="007D568D" w:rsidRPr="00506A4B">
        <w:t>systém</w:t>
      </w:r>
      <w:r w:rsidR="000C3ECD">
        <w:t>,</w:t>
      </w:r>
      <w:r w:rsidR="00184A5B" w:rsidRPr="00506A4B">
        <w:t xml:space="preserve"> </w:t>
      </w:r>
      <w:r w:rsidR="007D568D" w:rsidRPr="00506A4B">
        <w:t>v ktorom je definovaná sieť prepojených zariadení, ktoré medzi sebou komunikujú.</w:t>
      </w:r>
      <w:r w:rsidR="00C75B6C" w:rsidRPr="00506A4B">
        <w:t xml:space="preserve"> </w:t>
      </w:r>
      <w:r w:rsidR="005A12FB" w:rsidRPr="00506A4B">
        <w:t>Spracovaná</w:t>
      </w:r>
      <w:r w:rsidR="000E3374" w:rsidRPr="00506A4B">
        <w:t xml:space="preserve"> </w:t>
      </w:r>
      <w:r w:rsidR="005A12FB" w:rsidRPr="00506A4B">
        <w:t>téma</w:t>
      </w:r>
      <w:r w:rsidR="000E3374" w:rsidRPr="00506A4B">
        <w:t xml:space="preserve"> diplomovej pr</w:t>
      </w:r>
      <w:r w:rsidR="00E968FF">
        <w:t>á</w:t>
      </w:r>
      <w:r w:rsidR="000E3374" w:rsidRPr="00506A4B">
        <w:t xml:space="preserve">ce je </w:t>
      </w:r>
      <w:r w:rsidR="005A12FB" w:rsidRPr="00506A4B">
        <w:t>súčasťou</w:t>
      </w:r>
      <w:r w:rsidR="000E3374" w:rsidRPr="00506A4B">
        <w:t xml:space="preserve"> tejto </w:t>
      </w:r>
      <w:r w:rsidR="005A12FB" w:rsidRPr="00506A4B">
        <w:t>kategórie.</w:t>
      </w:r>
    </w:p>
    <w:p w14:paraId="22B40F6E" w14:textId="1F1031A5" w:rsidR="00F75F16" w:rsidRPr="00506A4B" w:rsidRDefault="00945B51" w:rsidP="00506A4B">
      <w:r w:rsidRPr="00506A4B">
        <w:t>Spracovaná</w:t>
      </w:r>
      <w:r w:rsidR="00427206" w:rsidRPr="00506A4B">
        <w:t xml:space="preserve"> </w:t>
      </w:r>
      <w:r w:rsidRPr="00506A4B">
        <w:t>diplomová</w:t>
      </w:r>
      <w:r w:rsidR="00427206" w:rsidRPr="00506A4B">
        <w:t xml:space="preserve"> </w:t>
      </w:r>
      <w:r w:rsidRPr="00506A4B">
        <w:t>práca</w:t>
      </w:r>
      <w:r w:rsidR="00427206" w:rsidRPr="00506A4B">
        <w:t xml:space="preserve"> sa venuje </w:t>
      </w:r>
      <w:r w:rsidR="00F71C5B" w:rsidRPr="00506A4B">
        <w:t>návrhu</w:t>
      </w:r>
      <w:r w:rsidR="00427206" w:rsidRPr="00506A4B">
        <w:t xml:space="preserve"> </w:t>
      </w:r>
      <w:r w:rsidRPr="00506A4B">
        <w:t>modulárneho</w:t>
      </w:r>
      <w:r w:rsidR="00120293" w:rsidRPr="00506A4B">
        <w:t xml:space="preserve"> </w:t>
      </w:r>
      <w:r w:rsidRPr="00506A4B">
        <w:t>systému</w:t>
      </w:r>
      <w:r w:rsidR="00120293" w:rsidRPr="00506A4B">
        <w:t xml:space="preserve"> </w:t>
      </w:r>
      <w:r w:rsidR="006B49F7" w:rsidRPr="00506A4B">
        <w:t>inteligentného skleníka.</w:t>
      </w:r>
      <w:r w:rsidR="00332AFF" w:rsidRPr="00506A4B">
        <w:t xml:space="preserve"> Hlavným cieľom je navrhnúť systé</w:t>
      </w:r>
      <w:r w:rsidR="00CA4AF0" w:rsidRPr="00506A4B">
        <w:t xml:space="preserve">m, </w:t>
      </w:r>
      <w:r w:rsidR="002C4492" w:rsidRPr="00506A4B">
        <w:t>ktorého</w:t>
      </w:r>
      <w:r w:rsidR="00CA4AF0" w:rsidRPr="00506A4B">
        <w:t xml:space="preserve"> </w:t>
      </w:r>
      <w:r w:rsidR="002C4492" w:rsidRPr="00506A4B">
        <w:t>úlohou</w:t>
      </w:r>
      <w:r w:rsidR="00CA4AF0" w:rsidRPr="00506A4B">
        <w:t xml:space="preserve"> je zber </w:t>
      </w:r>
      <w:r w:rsidR="002C4492" w:rsidRPr="00506A4B">
        <w:t>dát</w:t>
      </w:r>
      <w:r w:rsidR="00CA4AF0" w:rsidRPr="00506A4B">
        <w:t xml:space="preserve"> zo senzorov ich </w:t>
      </w:r>
      <w:r w:rsidR="002C4492" w:rsidRPr="00506A4B">
        <w:t>distribúcia</w:t>
      </w:r>
      <w:r w:rsidR="00CA4AF0" w:rsidRPr="00506A4B">
        <w:t xml:space="preserve"> a </w:t>
      </w:r>
      <w:r w:rsidR="002C4492" w:rsidRPr="00506A4B">
        <w:t>následná</w:t>
      </w:r>
      <w:r w:rsidR="00CA4AF0" w:rsidRPr="00506A4B">
        <w:t xml:space="preserve"> </w:t>
      </w:r>
      <w:r w:rsidR="002C4492" w:rsidRPr="00506A4B">
        <w:t>vizualizácia</w:t>
      </w:r>
      <w:r w:rsidR="00CA4AF0" w:rsidRPr="00506A4B">
        <w:t xml:space="preserve"> </w:t>
      </w:r>
      <w:r w:rsidR="002C4492" w:rsidRPr="00506A4B">
        <w:t xml:space="preserve">v používateľskom rozhraní. </w:t>
      </w:r>
      <w:r w:rsidR="00C40839" w:rsidRPr="00506A4B">
        <w:t xml:space="preserve">Špecifickou vlastnosťou systému </w:t>
      </w:r>
      <w:r w:rsidR="002C01B6" w:rsidRPr="00506A4B">
        <w:t xml:space="preserve">je jeho variabilita pri </w:t>
      </w:r>
      <w:r w:rsidR="00CF0085" w:rsidRPr="00506A4B">
        <w:t>meraní</w:t>
      </w:r>
      <w:r w:rsidR="002C01B6" w:rsidRPr="00506A4B">
        <w:t xml:space="preserve"> </w:t>
      </w:r>
      <w:r w:rsidR="00CF0085" w:rsidRPr="00506A4B">
        <w:t>dát</w:t>
      </w:r>
      <w:r w:rsidR="002C01B6" w:rsidRPr="00506A4B">
        <w:t xml:space="preserve"> vo </w:t>
      </w:r>
      <w:r w:rsidR="00CF0085" w:rsidRPr="00506A4B">
        <w:t>vnútri</w:t>
      </w:r>
      <w:r w:rsidR="002C01B6" w:rsidRPr="00506A4B">
        <w:t xml:space="preserve"> alebo </w:t>
      </w:r>
      <w:r w:rsidR="00CF0085" w:rsidRPr="00506A4B">
        <w:t xml:space="preserve">vo vonkajšom prostredí skleníka na základe kritérií používateľa. </w:t>
      </w:r>
      <w:r w:rsidR="005C5FC1" w:rsidRPr="00506A4B">
        <w:t>Súčasťou</w:t>
      </w:r>
      <w:r w:rsidR="002A3D73" w:rsidRPr="00506A4B">
        <w:t xml:space="preserve"> </w:t>
      </w:r>
      <w:r w:rsidR="005C5FC1" w:rsidRPr="00506A4B">
        <w:t>pr</w:t>
      </w:r>
      <w:r w:rsidR="00392835">
        <w:t>á</w:t>
      </w:r>
      <w:r w:rsidR="005C5FC1" w:rsidRPr="00506A4B">
        <w:t>ce</w:t>
      </w:r>
      <w:r w:rsidR="002A3D73" w:rsidRPr="00506A4B">
        <w:t xml:space="preserve"> je aj </w:t>
      </w:r>
      <w:r w:rsidR="005C5FC1" w:rsidRPr="00506A4B">
        <w:t>analýza</w:t>
      </w:r>
      <w:r w:rsidR="002A3D73" w:rsidRPr="00506A4B">
        <w:t xml:space="preserve"> </w:t>
      </w:r>
      <w:r w:rsidR="005C5FC1" w:rsidRPr="00506A4B">
        <w:t>bezdrôtových</w:t>
      </w:r>
      <w:r w:rsidR="002A3D73" w:rsidRPr="00506A4B">
        <w:t xml:space="preserve"> </w:t>
      </w:r>
      <w:r w:rsidR="005C5FC1" w:rsidRPr="00506A4B">
        <w:t>technológii,</w:t>
      </w:r>
      <w:r w:rsidR="002A3D73" w:rsidRPr="00506A4B">
        <w:t xml:space="preserve"> </w:t>
      </w:r>
      <w:r w:rsidR="005C5FC1" w:rsidRPr="00506A4B">
        <w:t>ktoré</w:t>
      </w:r>
      <w:r w:rsidR="002A3D73" w:rsidRPr="00506A4B">
        <w:t xml:space="preserve"> </w:t>
      </w:r>
      <w:r w:rsidR="005C5FC1" w:rsidRPr="00506A4B">
        <w:t>zohrávajú</w:t>
      </w:r>
      <w:r w:rsidR="002A3D73" w:rsidRPr="00506A4B">
        <w:t xml:space="preserve"> </w:t>
      </w:r>
      <w:r w:rsidR="005C5FC1" w:rsidRPr="00506A4B">
        <w:t>dôležitú</w:t>
      </w:r>
      <w:r w:rsidR="002A3D73" w:rsidRPr="00506A4B">
        <w:t xml:space="preserve"> </w:t>
      </w:r>
      <w:r w:rsidR="005C5FC1" w:rsidRPr="00506A4B">
        <w:t>úlohu</w:t>
      </w:r>
      <w:r w:rsidR="002A3D73" w:rsidRPr="00506A4B">
        <w:t xml:space="preserve"> pri </w:t>
      </w:r>
      <w:r w:rsidR="005C5FC1" w:rsidRPr="00506A4B">
        <w:t>distribúcii</w:t>
      </w:r>
      <w:r w:rsidR="002A3D73" w:rsidRPr="00506A4B">
        <w:t xml:space="preserve"> </w:t>
      </w:r>
      <w:r w:rsidR="005C5FC1" w:rsidRPr="00506A4B">
        <w:t>dát medzi zariadeniami</w:t>
      </w:r>
      <w:r w:rsidR="007C798B">
        <w:t>,</w:t>
      </w:r>
      <w:r w:rsidR="005C5FC1" w:rsidRPr="00506A4B">
        <w:t xml:space="preserve"> ako aj </w:t>
      </w:r>
      <w:r w:rsidR="007E38DB" w:rsidRPr="00506A4B">
        <w:t>zasielanie dát na server k ich následnej vizuálnej reprezentácii.</w:t>
      </w:r>
    </w:p>
    <w:p w14:paraId="5E2F616E" w14:textId="50006C26" w:rsidR="00A75112" w:rsidRPr="00506A4B" w:rsidRDefault="00A75112" w:rsidP="00A75112">
      <w:r w:rsidRPr="00506A4B">
        <w:t>Navrhnutý systém poskytuje používateľovi merať teplotu, vlhkosť vzduchu, vlhkosť pôdy a oxid uhličitý. Nameran</w:t>
      </w:r>
      <w:r w:rsidR="00353CDF">
        <w:t>é</w:t>
      </w:r>
      <w:r w:rsidRPr="00506A4B">
        <w:t xml:space="preserve"> dáta sú distribuovan</w:t>
      </w:r>
      <w:r w:rsidR="00353CDF">
        <w:t>é</w:t>
      </w:r>
      <w:r w:rsidRPr="00506A4B">
        <w:t xml:space="preserve"> technológiou Bluetooth smerom ku centrálnemu uzlu, ktorý dáta spracuje a zasielala ich na server</w:t>
      </w:r>
      <w:r w:rsidR="00627049">
        <w:t>,</w:t>
      </w:r>
      <w:r w:rsidRPr="00506A4B">
        <w:t xml:space="preserve"> kde sú graficky reprezentovane. Systém na základe nameraných dát taktiež ovláda závlahu inteligentného skleníka a odvetráva</w:t>
      </w:r>
      <w:r w:rsidR="009D7D82">
        <w:t>c</w:t>
      </w:r>
      <w:r w:rsidRPr="00506A4B">
        <w:t>i systém. Navrhnutý systém obsahuje používateľské rozhranie, ktoré poskytuje používateľovi preh</w:t>
      </w:r>
      <w:r w:rsidR="00D166D0">
        <w:t>ľ</w:t>
      </w:r>
      <w:r w:rsidRPr="00506A4B">
        <w:t>a</w:t>
      </w:r>
      <w:r w:rsidR="00D166D0">
        <w:t xml:space="preserve">d </w:t>
      </w:r>
      <w:r w:rsidRPr="00506A4B">
        <w:t>o aktuálne nameraných hodnotách</w:t>
      </w:r>
      <w:r w:rsidR="00F31293">
        <w:t>,</w:t>
      </w:r>
      <w:r w:rsidRPr="00506A4B">
        <w:t xml:space="preserve"> ako </w:t>
      </w:r>
      <w:r>
        <w:t xml:space="preserve">aj </w:t>
      </w:r>
      <w:r w:rsidR="00F31293" w:rsidRPr="00506A4B">
        <w:t>preh</w:t>
      </w:r>
      <w:r w:rsidR="00F31293">
        <w:t>ľ</w:t>
      </w:r>
      <w:r w:rsidR="00F31293" w:rsidRPr="00506A4B">
        <w:t>a</w:t>
      </w:r>
      <w:r w:rsidR="00F31293">
        <w:t xml:space="preserve">d </w:t>
      </w:r>
      <w:r w:rsidR="006C3A8D">
        <w:t xml:space="preserve">o </w:t>
      </w:r>
      <w:r w:rsidRPr="00506A4B">
        <w:t>historických dát</w:t>
      </w:r>
      <w:r w:rsidR="006C3A8D">
        <w:t>ach</w:t>
      </w:r>
      <w:r w:rsidRPr="00506A4B">
        <w:t>.</w:t>
      </w:r>
    </w:p>
    <w:p w14:paraId="5AB9AC46" w14:textId="0533DA6F" w:rsidR="00A75112" w:rsidRPr="00506A4B" w:rsidRDefault="00A75112" w:rsidP="00A75112">
      <w:r w:rsidRPr="00506A4B">
        <w:t>Významom diplomovej pr</w:t>
      </w:r>
      <w:r w:rsidR="006C3A8D">
        <w:t>á</w:t>
      </w:r>
      <w:r w:rsidRPr="00506A4B">
        <w:t>ce je navrhnúť používateľovi systém, ktorý by mu poskytol prostredie na pestovanie rôznych druhov rastlín a zároveň ho odbremenil od povinnosti</w:t>
      </w:r>
      <w:r w:rsidR="006C3A8D">
        <w:t>,</w:t>
      </w:r>
      <w:r w:rsidRPr="00506A4B">
        <w:t xml:space="preserve"> ako je zavlažovanie týchto rastlín a podobn</w:t>
      </w:r>
      <w:r w:rsidR="009879D4">
        <w:t>é</w:t>
      </w:r>
      <w:r w:rsidRPr="00506A4B">
        <w:t xml:space="preserve"> úkony, ktoré sú nevyhnutn</w:t>
      </w:r>
      <w:r w:rsidR="00762DF3">
        <w:t>é</w:t>
      </w:r>
      <w:r w:rsidRPr="00506A4B">
        <w:t xml:space="preserve"> pre správny rast rastliny. Nie menej dôležitým zmyslom pr</w:t>
      </w:r>
      <w:r w:rsidR="00762DF3">
        <w:t>ác</w:t>
      </w:r>
      <w:r w:rsidRPr="00506A4B">
        <w:t xml:space="preserve">e je aj využitie </w:t>
      </w:r>
      <w:r w:rsidRPr="00506A4B">
        <w:rPr>
          <w:lang w:val="en-GB"/>
        </w:rPr>
        <w:t>IoT</w:t>
      </w:r>
      <w:r w:rsidRPr="00506A4B">
        <w:t xml:space="preserve"> systémov a bezdrôtových technológii</w:t>
      </w:r>
      <w:r w:rsidR="00914CE1">
        <w:t>,</w:t>
      </w:r>
      <w:r w:rsidRPr="00506A4B">
        <w:t xml:space="preserve"> ako je </w:t>
      </w:r>
      <w:r w:rsidRPr="00506A4B">
        <w:rPr>
          <w:lang w:val="en-GB"/>
        </w:rPr>
        <w:t>bluetooth</w:t>
      </w:r>
      <w:r w:rsidRPr="00506A4B">
        <w:t xml:space="preserve"> a </w:t>
      </w:r>
      <w:r w:rsidRPr="00506A4B">
        <w:rPr>
          <w:lang w:val="en-GB"/>
        </w:rPr>
        <w:t>Wi-Fi</w:t>
      </w:r>
      <w:r w:rsidRPr="00506A4B">
        <w:t xml:space="preserve"> na uľahčenie pr</w:t>
      </w:r>
      <w:r w:rsidR="00914CE1">
        <w:t>á</w:t>
      </w:r>
      <w:r w:rsidRPr="00506A4B">
        <w:t>ce používateľa a poskytnutie mu rozhrani</w:t>
      </w:r>
      <w:r w:rsidR="00914CE1">
        <w:t>e</w:t>
      </w:r>
      <w:r w:rsidR="00A57C46">
        <w:t>,</w:t>
      </w:r>
      <w:r w:rsidRPr="00506A4B">
        <w:t xml:space="preserve"> vďaka ktorému všetky úkony spojen</w:t>
      </w:r>
      <w:r w:rsidR="00914CE1">
        <w:t>é</w:t>
      </w:r>
      <w:r w:rsidRPr="00506A4B">
        <w:t xml:space="preserve"> so skleníkom bude možné vykonávať vzdialene</w:t>
      </w:r>
      <w:r w:rsidR="00A57C46">
        <w:t>,</w:t>
      </w:r>
      <w:r w:rsidRPr="00506A4B">
        <w:t xml:space="preserve"> bez fyzického kontaktu s monitoringom všetkých dostupných fyzikálnych veličín.</w:t>
      </w:r>
    </w:p>
    <w:p w14:paraId="65E6C7BA" w14:textId="39B5641F" w:rsidR="00506A4B" w:rsidRPr="00506A4B" w:rsidRDefault="00BB18EC" w:rsidP="00506A4B">
      <w:r w:rsidRPr="00506A4B">
        <w:t>Prvá</w:t>
      </w:r>
      <w:r w:rsidR="0094224E" w:rsidRPr="00506A4B">
        <w:t xml:space="preserve"> kapitol</w:t>
      </w:r>
      <w:r w:rsidR="00AA3919" w:rsidRPr="00506A4B">
        <w:t>a</w:t>
      </w:r>
      <w:r w:rsidR="0094224E" w:rsidRPr="00506A4B">
        <w:t xml:space="preserve"> v </w:t>
      </w:r>
      <w:r w:rsidRPr="00506A4B">
        <w:t>rámci</w:t>
      </w:r>
      <w:r w:rsidR="0094224E" w:rsidRPr="00506A4B">
        <w:t xml:space="preserve"> </w:t>
      </w:r>
      <w:r w:rsidRPr="00506A4B">
        <w:t>štruktúry</w:t>
      </w:r>
      <w:r w:rsidR="0094224E" w:rsidRPr="00506A4B">
        <w:t xml:space="preserve"> pr</w:t>
      </w:r>
      <w:r w:rsidR="00AC2E27">
        <w:t>á</w:t>
      </w:r>
      <w:r w:rsidR="0094224E" w:rsidRPr="00506A4B">
        <w:t xml:space="preserve">ce je </w:t>
      </w:r>
      <w:r w:rsidRPr="00506A4B">
        <w:t>venovaná</w:t>
      </w:r>
      <w:r w:rsidR="00AA3919" w:rsidRPr="00506A4B">
        <w:t xml:space="preserve"> popisu</w:t>
      </w:r>
      <w:r w:rsidRPr="00506A4B">
        <w:t xml:space="preserve"> hlavného</w:t>
      </w:r>
      <w:r w:rsidR="00AA3919" w:rsidRPr="00506A4B">
        <w:t xml:space="preserve"> </w:t>
      </w:r>
      <w:r w:rsidRPr="00506A4B">
        <w:t>cieľa</w:t>
      </w:r>
      <w:r w:rsidR="00AA3919" w:rsidRPr="00506A4B">
        <w:t xml:space="preserve"> diplomovej pr</w:t>
      </w:r>
      <w:r w:rsidR="00AC2E27">
        <w:t>á</w:t>
      </w:r>
      <w:r w:rsidR="00AA3919" w:rsidRPr="00506A4B">
        <w:t xml:space="preserve">ce. </w:t>
      </w:r>
      <w:r w:rsidR="00C3503B" w:rsidRPr="00506A4B">
        <w:t>Detailný opis cieľu ako aj popis jednotlivých čiastočných cieľov k dosiahnutiu hlavného.</w:t>
      </w:r>
      <w:r w:rsidR="009569EE" w:rsidRPr="00506A4B">
        <w:t xml:space="preserve"> Druha kapitola je </w:t>
      </w:r>
      <w:r w:rsidR="00D930B6" w:rsidRPr="00506A4B">
        <w:t>venovaná</w:t>
      </w:r>
      <w:r w:rsidR="009569EE" w:rsidRPr="00506A4B">
        <w:t xml:space="preserve"> </w:t>
      </w:r>
      <w:r w:rsidR="00D930B6" w:rsidRPr="00506A4B">
        <w:t>anal</w:t>
      </w:r>
      <w:r w:rsidR="006E364E">
        <w:t>ý</w:t>
      </w:r>
      <w:r w:rsidR="00D930B6" w:rsidRPr="00506A4B">
        <w:t xml:space="preserve">ze a opisu technických komponentov. Analyzujú sa </w:t>
      </w:r>
      <w:r w:rsidR="00CB0D4C" w:rsidRPr="00506A4B">
        <w:t>bezdrôtové</w:t>
      </w:r>
      <w:r w:rsidR="00D930B6" w:rsidRPr="00506A4B">
        <w:t xml:space="preserve"> </w:t>
      </w:r>
      <w:r w:rsidR="00CB0D4C" w:rsidRPr="00506A4B">
        <w:t>technológie</w:t>
      </w:r>
      <w:r w:rsidR="00D930B6" w:rsidRPr="00506A4B">
        <w:t xml:space="preserve"> s </w:t>
      </w:r>
      <w:r w:rsidR="00CB0D4C" w:rsidRPr="00506A4B">
        <w:t>cieľom</w:t>
      </w:r>
      <w:r w:rsidR="00D930B6" w:rsidRPr="00506A4B">
        <w:t xml:space="preserve"> </w:t>
      </w:r>
      <w:r w:rsidR="00CB0D4C" w:rsidRPr="00506A4B">
        <w:t>vybrať</w:t>
      </w:r>
      <w:r w:rsidR="00D930B6" w:rsidRPr="00506A4B">
        <w:t xml:space="preserve"> </w:t>
      </w:r>
      <w:r w:rsidR="00CB0D4C" w:rsidRPr="00506A4B">
        <w:t>najvhodnejšiu</w:t>
      </w:r>
      <w:r w:rsidR="00D930B6" w:rsidRPr="00506A4B">
        <w:t xml:space="preserve"> na prenos </w:t>
      </w:r>
      <w:r w:rsidR="00CB0D4C" w:rsidRPr="00506A4B">
        <w:t xml:space="preserve">dát medzi zariadeniami v rámci skleníka. </w:t>
      </w:r>
      <w:r w:rsidR="00624427" w:rsidRPr="00506A4B">
        <w:t>Časť</w:t>
      </w:r>
      <w:r w:rsidR="00B253DC" w:rsidRPr="00506A4B">
        <w:t xml:space="preserve"> kapitoly sa </w:t>
      </w:r>
      <w:r w:rsidR="00624427" w:rsidRPr="00506A4B">
        <w:t>taktiež</w:t>
      </w:r>
      <w:r w:rsidR="00B253DC" w:rsidRPr="00506A4B">
        <w:t xml:space="preserve"> </w:t>
      </w:r>
      <w:r w:rsidR="00624427" w:rsidRPr="00506A4B">
        <w:t>zaoberá</w:t>
      </w:r>
      <w:r w:rsidR="00B253DC" w:rsidRPr="00506A4B">
        <w:t xml:space="preserve"> aj opisom </w:t>
      </w:r>
      <w:r w:rsidR="00624427" w:rsidRPr="00506A4B">
        <w:t>technických</w:t>
      </w:r>
      <w:r w:rsidR="00B253DC" w:rsidRPr="00506A4B">
        <w:t xml:space="preserve"> </w:t>
      </w:r>
      <w:r w:rsidR="00624427" w:rsidRPr="00506A4B">
        <w:lastRenderedPageBreak/>
        <w:t>komponentov</w:t>
      </w:r>
      <w:r w:rsidR="00B253DC" w:rsidRPr="00506A4B">
        <w:t xml:space="preserve"> </w:t>
      </w:r>
      <w:r w:rsidR="00624427" w:rsidRPr="00506A4B">
        <w:t xml:space="preserve">vhodných na </w:t>
      </w:r>
      <w:r w:rsidR="00C74A30">
        <w:t xml:space="preserve">využitie </w:t>
      </w:r>
      <w:r w:rsidR="00624427" w:rsidRPr="00506A4B">
        <w:t xml:space="preserve">pri implementácii systému. </w:t>
      </w:r>
      <w:r w:rsidR="00700C22" w:rsidRPr="00506A4B">
        <w:t>Nasledujúca</w:t>
      </w:r>
      <w:r w:rsidR="00624427" w:rsidRPr="00506A4B">
        <w:t xml:space="preserve"> tretia kapitola </w:t>
      </w:r>
      <w:r w:rsidR="00700C22" w:rsidRPr="00506A4B">
        <w:t>už</w:t>
      </w:r>
      <w:r w:rsidR="00624427" w:rsidRPr="00506A4B">
        <w:t xml:space="preserve"> popisuje priamo </w:t>
      </w:r>
      <w:r w:rsidR="00700C22" w:rsidRPr="00506A4B">
        <w:t>návrh</w:t>
      </w:r>
      <w:r w:rsidR="00624427" w:rsidRPr="00506A4B">
        <w:t xml:space="preserve"> </w:t>
      </w:r>
      <w:r w:rsidR="00700C22" w:rsidRPr="00506A4B">
        <w:t>celkového</w:t>
      </w:r>
      <w:r w:rsidR="00624427" w:rsidRPr="00506A4B">
        <w:t xml:space="preserve"> </w:t>
      </w:r>
      <w:r w:rsidR="00700C22" w:rsidRPr="00506A4B">
        <w:t>systému</w:t>
      </w:r>
      <w:r w:rsidR="00624427" w:rsidRPr="00506A4B">
        <w:t xml:space="preserve">. </w:t>
      </w:r>
      <w:r w:rsidR="00700C22" w:rsidRPr="00506A4B">
        <w:t>Návrh</w:t>
      </w:r>
      <w:r w:rsidR="00624427" w:rsidRPr="00506A4B">
        <w:t xml:space="preserve"> klienta, servera </w:t>
      </w:r>
      <w:r w:rsidR="00700C22" w:rsidRPr="00506A4B">
        <w:t xml:space="preserve">so záverom popisu funkčnosti kompletného systému. </w:t>
      </w:r>
      <w:r w:rsidR="006221B8" w:rsidRPr="00506A4B">
        <w:t xml:space="preserve">Kapitola </w:t>
      </w:r>
      <w:r w:rsidR="00A90E55" w:rsidRPr="00506A4B">
        <w:t>implementácie</w:t>
      </w:r>
      <w:r w:rsidR="006221B8" w:rsidRPr="00506A4B">
        <w:t xml:space="preserve"> je </w:t>
      </w:r>
      <w:r w:rsidR="00A90E55" w:rsidRPr="00506A4B">
        <w:t>štvrtou</w:t>
      </w:r>
      <w:r w:rsidR="006221B8" w:rsidRPr="00506A4B">
        <w:t xml:space="preserve"> kapitolou a </w:t>
      </w:r>
      <w:r w:rsidR="00A90E55" w:rsidRPr="00506A4B">
        <w:t>zaoberá</w:t>
      </w:r>
      <w:r w:rsidR="006221B8" w:rsidRPr="00506A4B">
        <w:t xml:space="preserve"> sa </w:t>
      </w:r>
      <w:r w:rsidR="00A90E55" w:rsidRPr="00506A4B">
        <w:t xml:space="preserve">popisom </w:t>
      </w:r>
      <w:r w:rsidR="008A301C" w:rsidRPr="00506A4B">
        <w:t>softvérovej</w:t>
      </w:r>
      <w:r w:rsidR="00A90E55" w:rsidRPr="00506A4B">
        <w:t xml:space="preserve"> a </w:t>
      </w:r>
      <w:r w:rsidR="008A301C" w:rsidRPr="00506A4B">
        <w:t>hardvérovej</w:t>
      </w:r>
      <w:r w:rsidR="00A90E55" w:rsidRPr="00506A4B">
        <w:t xml:space="preserve"> </w:t>
      </w:r>
      <w:r w:rsidR="008A301C" w:rsidRPr="00506A4B">
        <w:t>implementácie</w:t>
      </w:r>
      <w:r w:rsidR="00A90E55" w:rsidRPr="00506A4B">
        <w:t xml:space="preserve"> </w:t>
      </w:r>
      <w:r w:rsidR="008A301C" w:rsidRPr="00506A4B">
        <w:t>navrhovaného</w:t>
      </w:r>
      <w:r w:rsidR="00A90E55" w:rsidRPr="00506A4B">
        <w:t xml:space="preserve"> </w:t>
      </w:r>
      <w:r w:rsidR="008A301C" w:rsidRPr="00506A4B">
        <w:t>systému</w:t>
      </w:r>
      <w:r w:rsidR="00A90E55" w:rsidRPr="00506A4B">
        <w:t xml:space="preserve">. </w:t>
      </w:r>
      <w:r w:rsidR="008A301C" w:rsidRPr="00506A4B">
        <w:t>Taktiež</w:t>
      </w:r>
      <w:r w:rsidR="00A90E55" w:rsidRPr="00506A4B">
        <w:t xml:space="preserve"> obsahuje popis </w:t>
      </w:r>
      <w:r w:rsidR="008A301C" w:rsidRPr="00506A4B">
        <w:t>inicializácie a funkcie jednotlivých softvérových modulov v rámci systému.</w:t>
      </w:r>
      <w:r w:rsidR="00EF5F53" w:rsidRPr="00506A4B">
        <w:t xml:space="preserve"> </w:t>
      </w:r>
      <w:r w:rsidR="00322624" w:rsidRPr="00506A4B">
        <w:t>Záverom</w:t>
      </w:r>
      <w:r w:rsidR="00EF5F53" w:rsidRPr="00506A4B">
        <w:t xml:space="preserve"> </w:t>
      </w:r>
      <w:r w:rsidR="00322624" w:rsidRPr="00506A4B">
        <w:t>implementačnej</w:t>
      </w:r>
      <w:r w:rsidR="00EF5F53" w:rsidRPr="00506A4B">
        <w:t xml:space="preserve"> </w:t>
      </w:r>
      <w:r w:rsidR="00322624" w:rsidRPr="00506A4B">
        <w:t>kapitoly</w:t>
      </w:r>
      <w:r w:rsidR="00EF5F53" w:rsidRPr="00506A4B">
        <w:t xml:space="preserve"> je opis </w:t>
      </w:r>
      <w:r w:rsidR="00322624" w:rsidRPr="00506A4B">
        <w:t>používateľského</w:t>
      </w:r>
      <w:r w:rsidR="00EF5F53" w:rsidRPr="00506A4B">
        <w:t xml:space="preserve"> rozhrania</w:t>
      </w:r>
      <w:r w:rsidR="00322624" w:rsidRPr="00506A4B">
        <w:t xml:space="preserve">. Poslednou kapitolou v práci je kapitola zameraná na testovanie. </w:t>
      </w:r>
      <w:r w:rsidR="00665D1E" w:rsidRPr="00506A4B">
        <w:t xml:space="preserve">Obsahom kapitoly je opis </w:t>
      </w:r>
      <w:r w:rsidR="008619AA" w:rsidRPr="00506A4B">
        <w:t>prvého</w:t>
      </w:r>
      <w:r w:rsidR="00665D1E" w:rsidRPr="00506A4B">
        <w:t xml:space="preserve"> </w:t>
      </w:r>
      <w:r w:rsidR="008619AA" w:rsidRPr="00506A4B">
        <w:t>zostrojeného</w:t>
      </w:r>
      <w:r w:rsidR="00665D1E" w:rsidRPr="00506A4B">
        <w:t xml:space="preserve"> prototypu </w:t>
      </w:r>
      <w:r w:rsidR="008619AA" w:rsidRPr="00506A4B">
        <w:t>určeného</w:t>
      </w:r>
      <w:r w:rsidR="00665D1E" w:rsidRPr="00506A4B">
        <w:t xml:space="preserve"> k testovaniu </w:t>
      </w:r>
      <w:r w:rsidR="008619AA" w:rsidRPr="00506A4B">
        <w:t xml:space="preserve">navrhnutého systému ako aj popis </w:t>
      </w:r>
      <w:r w:rsidR="00506A4B" w:rsidRPr="00506A4B">
        <w:t>jednotlivých</w:t>
      </w:r>
      <w:r w:rsidR="008619AA" w:rsidRPr="00506A4B">
        <w:t xml:space="preserve"> </w:t>
      </w:r>
      <w:r w:rsidR="00506A4B" w:rsidRPr="00506A4B">
        <w:t>testovacích</w:t>
      </w:r>
      <w:r w:rsidR="008619AA" w:rsidRPr="00506A4B">
        <w:t xml:space="preserve"> procesov</w:t>
      </w:r>
      <w:r w:rsidR="00506A4B" w:rsidRPr="00506A4B">
        <w:t>.</w:t>
      </w:r>
    </w:p>
    <w:p w14:paraId="6EC7E8C6" w14:textId="66AF15DE" w:rsidR="009E66FB" w:rsidRPr="00873B7B" w:rsidRDefault="009E66FB" w:rsidP="00506A4B">
      <w:r w:rsidRPr="00873B7B">
        <w:br w:type="page"/>
      </w:r>
    </w:p>
    <w:p w14:paraId="0BFF1314" w14:textId="3ECF8561" w:rsidR="00B500FE" w:rsidRDefault="000C51E9" w:rsidP="002D0920">
      <w:pPr>
        <w:pStyle w:val="Nadpis1"/>
        <w:rPr>
          <w:lang w:val="en-GB"/>
        </w:rPr>
      </w:pPr>
      <w:bookmarkStart w:id="6" w:name="_Toc131867222"/>
      <w:bookmarkStart w:id="7" w:name="_Ref128229871"/>
      <w:r>
        <w:rPr>
          <w:lang w:val="en-GB"/>
        </w:rPr>
        <w:lastRenderedPageBreak/>
        <w:t>Cie</w:t>
      </w:r>
      <w:r w:rsidR="000B37C4">
        <w:t>ľ</w:t>
      </w:r>
      <w:r>
        <w:rPr>
          <w:lang w:val="en-GB"/>
        </w:rPr>
        <w:t xml:space="preserve"> pr</w:t>
      </w:r>
      <w:r w:rsidR="0040727E">
        <w:rPr>
          <w:lang w:val="en-GB"/>
        </w:rPr>
        <w:t>á</w:t>
      </w:r>
      <w:r>
        <w:rPr>
          <w:lang w:val="en-GB"/>
        </w:rPr>
        <w:t>ce</w:t>
      </w:r>
      <w:bookmarkEnd w:id="6"/>
      <w:r>
        <w:rPr>
          <w:lang w:val="en-GB"/>
        </w:rPr>
        <w:t xml:space="preserve"> </w:t>
      </w:r>
    </w:p>
    <w:p w14:paraId="1A6F2D9C" w14:textId="6A4C6603" w:rsidR="00C43848" w:rsidRDefault="00C43848" w:rsidP="00C43848">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Cieľom diplomovej práce je navrhnúť modulárny systém pre monitorovanie vybraných veličín meraných v skleníku. Používateľovi je potrebné zabezpečiť možnosť konfigurácie pr</w:t>
      </w:r>
      <w:r w:rsidR="00046729">
        <w:rPr>
          <w:rStyle w:val="normaltextrun"/>
          <w:rFonts w:ascii="Arial" w:hAnsi="Arial" w:cs="Arial"/>
          <w:sz w:val="22"/>
          <w:szCs w:val="22"/>
        </w:rPr>
        <w:t>i</w:t>
      </w:r>
      <w:r>
        <w:rPr>
          <w:rStyle w:val="normaltextrun"/>
          <w:rFonts w:ascii="Arial" w:hAnsi="Arial" w:cs="Arial"/>
          <w:sz w:val="22"/>
          <w:szCs w:val="22"/>
        </w:rPr>
        <w:t xml:space="preserve"> </w:t>
      </w:r>
      <w:r w:rsidR="00046729">
        <w:rPr>
          <w:rStyle w:val="normaltextrun"/>
          <w:rFonts w:ascii="Arial" w:hAnsi="Arial" w:cs="Arial"/>
          <w:sz w:val="22"/>
          <w:szCs w:val="22"/>
        </w:rPr>
        <w:t>meraní</w:t>
      </w:r>
      <w:r>
        <w:rPr>
          <w:rStyle w:val="normaltextrun"/>
          <w:rFonts w:ascii="Arial" w:hAnsi="Arial" w:cs="Arial"/>
          <w:sz w:val="22"/>
          <w:szCs w:val="22"/>
        </w:rPr>
        <w:t xml:space="preserve"> rôznych veličín na základe jeho preferencii</w:t>
      </w:r>
      <w:r w:rsidR="00F8751D">
        <w:rPr>
          <w:rStyle w:val="normaltextrun"/>
          <w:rFonts w:ascii="Arial" w:hAnsi="Arial" w:cs="Arial"/>
          <w:sz w:val="22"/>
          <w:szCs w:val="22"/>
        </w:rPr>
        <w:t>,</w:t>
      </w:r>
      <w:r>
        <w:rPr>
          <w:rStyle w:val="normaltextrun"/>
          <w:rFonts w:ascii="Arial" w:hAnsi="Arial" w:cs="Arial"/>
          <w:sz w:val="22"/>
          <w:szCs w:val="22"/>
        </w:rPr>
        <w:t xml:space="preserve"> z predom definovanej množiny. Ďalej je potrebné zabezpečiť zber dát a ich sústredenie v centrálnom uzl</w:t>
      </w:r>
      <w:r w:rsidR="00972E98">
        <w:rPr>
          <w:rStyle w:val="normaltextrun"/>
          <w:rFonts w:ascii="Arial" w:hAnsi="Arial" w:cs="Arial"/>
          <w:sz w:val="22"/>
          <w:szCs w:val="22"/>
        </w:rPr>
        <w:t>y</w:t>
      </w:r>
      <w:r>
        <w:rPr>
          <w:rStyle w:val="normaltextrun"/>
          <w:rFonts w:ascii="Arial" w:hAnsi="Arial" w:cs="Arial"/>
          <w:sz w:val="22"/>
          <w:szCs w:val="22"/>
        </w:rPr>
        <w:t xml:space="preserve"> prostredníctvom bezdrôtovej komunikačnej technológie a ich následná vizualizácia prostredníctvom webového rozhrania s využitím vývojového n</w:t>
      </w:r>
      <w:r w:rsidR="007B2389">
        <w:rPr>
          <w:rStyle w:val="normaltextrun"/>
          <w:rFonts w:ascii="Arial" w:hAnsi="Arial" w:cs="Arial"/>
          <w:sz w:val="22"/>
          <w:szCs w:val="22"/>
        </w:rPr>
        <w:t>á</w:t>
      </w:r>
      <w:r>
        <w:rPr>
          <w:rStyle w:val="normaltextrun"/>
          <w:rFonts w:ascii="Arial" w:hAnsi="Arial" w:cs="Arial"/>
          <w:sz w:val="22"/>
          <w:szCs w:val="22"/>
        </w:rPr>
        <w:t xml:space="preserve">stroja </w:t>
      </w:r>
      <w:r>
        <w:rPr>
          <w:rStyle w:val="normaltextrun"/>
          <w:rFonts w:ascii="Arial" w:hAnsi="Arial" w:cs="Arial"/>
          <w:sz w:val="22"/>
          <w:szCs w:val="22"/>
          <w:lang w:val="en-GB"/>
        </w:rPr>
        <w:t>Node</w:t>
      </w:r>
      <w:r>
        <w:rPr>
          <w:rStyle w:val="normaltextrun"/>
          <w:rFonts w:ascii="Arial" w:hAnsi="Arial" w:cs="Arial"/>
          <w:sz w:val="22"/>
          <w:szCs w:val="22"/>
        </w:rPr>
        <w:t>-RED.</w:t>
      </w:r>
      <w:r>
        <w:rPr>
          <w:rStyle w:val="eop"/>
          <w:rFonts w:ascii="Arial" w:hAnsi="Arial" w:cs="Arial"/>
          <w:sz w:val="22"/>
          <w:szCs w:val="22"/>
        </w:rPr>
        <w:t> </w:t>
      </w:r>
    </w:p>
    <w:p w14:paraId="363588F2" w14:textId="77777777" w:rsidR="00C43848" w:rsidRDefault="00C43848" w:rsidP="00C43848">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2"/>
          <w:szCs w:val="22"/>
        </w:rPr>
        <w:t>Čiastkové ciele pre splnenie hlavného cieľa:</w:t>
      </w:r>
      <w:r>
        <w:rPr>
          <w:rStyle w:val="eop"/>
          <w:rFonts w:ascii="Arial" w:hAnsi="Arial" w:cs="Arial"/>
          <w:sz w:val="22"/>
          <w:szCs w:val="22"/>
        </w:rPr>
        <w:t> </w:t>
      </w:r>
    </w:p>
    <w:p w14:paraId="3ED38C7F" w14:textId="77777777" w:rsidR="00C43848" w:rsidRDefault="00C43848" w:rsidP="004C3C12">
      <w:pPr>
        <w:pStyle w:val="Odrka1"/>
      </w:pPr>
      <w:r>
        <w:rPr>
          <w:rStyle w:val="normaltextrun"/>
          <w:rFonts w:cs="Arial"/>
          <w:szCs w:val="22"/>
        </w:rPr>
        <w:t>Analýza bezdrôtových technológii vhodných na komunikáciu s centrálnym uzlom</w:t>
      </w:r>
      <w:r>
        <w:rPr>
          <w:rStyle w:val="eop"/>
          <w:rFonts w:cs="Arial"/>
          <w:szCs w:val="22"/>
        </w:rPr>
        <w:t> </w:t>
      </w:r>
    </w:p>
    <w:p w14:paraId="54C1C325" w14:textId="77777777" w:rsidR="00C43848" w:rsidRDefault="00C43848" w:rsidP="004C3C12">
      <w:pPr>
        <w:pStyle w:val="Odrka1"/>
      </w:pPr>
      <w:r>
        <w:rPr>
          <w:rStyle w:val="normaltextrun"/>
          <w:rFonts w:cs="Arial"/>
          <w:szCs w:val="22"/>
        </w:rPr>
        <w:t>Vyber senzorov na meranie veličín spoločne s výberom vhodného technického vybavenia na komunikáciu so senzormi</w:t>
      </w:r>
      <w:r>
        <w:rPr>
          <w:rStyle w:val="eop"/>
          <w:rFonts w:cs="Arial"/>
          <w:szCs w:val="22"/>
        </w:rPr>
        <w:t> </w:t>
      </w:r>
    </w:p>
    <w:p w14:paraId="28684892" w14:textId="49720AE1" w:rsidR="00C43848" w:rsidRDefault="00C43848" w:rsidP="004C3C12">
      <w:pPr>
        <w:pStyle w:val="Odrka1"/>
        <w:rPr>
          <w:rStyle w:val="eop"/>
          <w:rFonts w:cs="Arial"/>
          <w:szCs w:val="22"/>
        </w:rPr>
      </w:pPr>
      <w:r>
        <w:rPr>
          <w:rStyle w:val="normaltextrun"/>
          <w:rFonts w:cs="Arial"/>
          <w:szCs w:val="22"/>
        </w:rPr>
        <w:t xml:space="preserve">Návrh </w:t>
      </w:r>
      <w:r w:rsidR="00A61EF0">
        <w:rPr>
          <w:rStyle w:val="normaltextrun"/>
          <w:rFonts w:cs="Arial"/>
          <w:szCs w:val="22"/>
        </w:rPr>
        <w:t>systému pre klienta</w:t>
      </w:r>
      <w:r>
        <w:rPr>
          <w:rStyle w:val="eop"/>
          <w:rFonts w:cs="Arial"/>
          <w:szCs w:val="22"/>
        </w:rPr>
        <w:t> </w:t>
      </w:r>
    </w:p>
    <w:p w14:paraId="1C8CCE25" w14:textId="60CD1F08" w:rsidR="00A61EF0" w:rsidRDefault="00A61EF0" w:rsidP="004C3C12">
      <w:pPr>
        <w:pStyle w:val="Odrka1"/>
        <w:rPr>
          <w:rStyle w:val="eop"/>
          <w:rFonts w:cs="Arial"/>
          <w:szCs w:val="22"/>
        </w:rPr>
      </w:pPr>
      <w:r>
        <w:rPr>
          <w:rStyle w:val="normaltextrun"/>
          <w:rFonts w:cs="Arial"/>
          <w:szCs w:val="22"/>
        </w:rPr>
        <w:t xml:space="preserve">Návrh </w:t>
      </w:r>
      <w:r>
        <w:rPr>
          <w:rStyle w:val="spellingerror"/>
          <w:rFonts w:cs="Arial"/>
          <w:szCs w:val="22"/>
        </w:rPr>
        <w:t>systému</w:t>
      </w:r>
      <w:r>
        <w:rPr>
          <w:rStyle w:val="normaltextrun"/>
          <w:rFonts w:cs="Arial"/>
          <w:szCs w:val="22"/>
        </w:rPr>
        <w:t xml:space="preserve"> pre server</w:t>
      </w:r>
      <w:r>
        <w:rPr>
          <w:rStyle w:val="eop"/>
          <w:rFonts w:cs="Arial"/>
          <w:szCs w:val="22"/>
        </w:rPr>
        <w:t> </w:t>
      </w:r>
    </w:p>
    <w:p w14:paraId="2AE4B916" w14:textId="5034AEAD" w:rsidR="00A61EF0" w:rsidRDefault="00A61EF0" w:rsidP="004C3C12">
      <w:pPr>
        <w:pStyle w:val="Odrka1"/>
        <w:rPr>
          <w:rStyle w:val="eop"/>
          <w:rFonts w:cs="Arial"/>
          <w:szCs w:val="22"/>
        </w:rPr>
      </w:pPr>
      <w:r>
        <w:rPr>
          <w:rStyle w:val="eop"/>
          <w:rFonts w:cs="Arial"/>
          <w:szCs w:val="22"/>
        </w:rPr>
        <w:t>Implementácia prvej verzie navrhnutého systému</w:t>
      </w:r>
    </w:p>
    <w:p w14:paraId="101E0B73" w14:textId="10E30039" w:rsidR="004C3C12" w:rsidRDefault="004C3C12" w:rsidP="004C3C12">
      <w:pPr>
        <w:pStyle w:val="Odrka2"/>
        <w:rPr>
          <w:rStyle w:val="normaltextrun"/>
          <w:rFonts w:cs="Arial"/>
          <w:szCs w:val="22"/>
        </w:rPr>
      </w:pPr>
      <w:r>
        <w:rPr>
          <w:rStyle w:val="eop"/>
          <w:rFonts w:cs="Arial"/>
          <w:szCs w:val="22"/>
        </w:rPr>
        <w:t>Sústredenie dát do centrálneho uzla s následným prenosom na server</w:t>
      </w:r>
    </w:p>
    <w:p w14:paraId="3B8A0A43" w14:textId="0F801650" w:rsidR="00C43848" w:rsidRDefault="00C43848" w:rsidP="004C3C12">
      <w:pPr>
        <w:pStyle w:val="Odrka2"/>
        <w:rPr>
          <w:rStyle w:val="eop"/>
          <w:rFonts w:cs="Arial"/>
          <w:szCs w:val="22"/>
        </w:rPr>
      </w:pPr>
      <w:r w:rsidRPr="00A61EF0">
        <w:rPr>
          <w:rStyle w:val="normaltextrun"/>
          <w:rFonts w:cs="Arial"/>
          <w:szCs w:val="22"/>
        </w:rPr>
        <w:t>Vizualizácia dát</w:t>
      </w:r>
      <w:r w:rsidRPr="00A61EF0">
        <w:rPr>
          <w:rStyle w:val="eop"/>
          <w:rFonts w:cs="Arial"/>
          <w:szCs w:val="22"/>
        </w:rPr>
        <w:t> </w:t>
      </w:r>
    </w:p>
    <w:p w14:paraId="3FE4B56F" w14:textId="0B2A7C3F" w:rsidR="004C3C12" w:rsidRPr="00A61EF0" w:rsidRDefault="004C3C12" w:rsidP="004C3C12">
      <w:pPr>
        <w:pStyle w:val="paragraph"/>
        <w:numPr>
          <w:ilvl w:val="0"/>
          <w:numId w:val="19"/>
        </w:numPr>
        <w:tabs>
          <w:tab w:val="clear" w:pos="720"/>
          <w:tab w:val="num" w:pos="284"/>
        </w:tabs>
        <w:spacing w:before="0" w:beforeAutospacing="0" w:after="0" w:afterAutospacing="0"/>
        <w:ind w:hanging="720"/>
        <w:jc w:val="both"/>
        <w:textAlignment w:val="baseline"/>
        <w:rPr>
          <w:rFonts w:ascii="Arial" w:hAnsi="Arial" w:cs="Arial"/>
          <w:sz w:val="22"/>
          <w:szCs w:val="22"/>
        </w:rPr>
      </w:pPr>
      <w:r>
        <w:rPr>
          <w:rFonts w:ascii="Arial" w:hAnsi="Arial" w:cs="Arial"/>
          <w:sz w:val="22"/>
          <w:szCs w:val="22"/>
        </w:rPr>
        <w:t>Testovanie a rozbor výsledkov</w:t>
      </w:r>
    </w:p>
    <w:p w14:paraId="205D5613" w14:textId="5BF18455" w:rsidR="000C51E9" w:rsidRPr="000C51E9" w:rsidRDefault="0040727E" w:rsidP="0040727E">
      <w:pPr>
        <w:spacing w:before="0"/>
        <w:jc w:val="left"/>
        <w:rPr>
          <w:lang w:val="en-GB"/>
        </w:rPr>
      </w:pPr>
      <w:r>
        <w:rPr>
          <w:lang w:val="en-GB"/>
        </w:rPr>
        <w:br w:type="page"/>
      </w:r>
    </w:p>
    <w:p w14:paraId="226A5850" w14:textId="4F18128A" w:rsidR="00F21A9C" w:rsidRDefault="00E8159D" w:rsidP="00F21A9C">
      <w:pPr>
        <w:pStyle w:val="Nadpis1"/>
      </w:pPr>
      <w:bookmarkStart w:id="8" w:name="_Toc131867223"/>
      <w:bookmarkEnd w:id="7"/>
      <w:r>
        <w:lastRenderedPageBreak/>
        <w:t>Analýza</w:t>
      </w:r>
      <w:bookmarkEnd w:id="8"/>
    </w:p>
    <w:p w14:paraId="6AEAE1B4" w14:textId="64A68937" w:rsidR="00457380" w:rsidRPr="00F21A9C" w:rsidRDefault="001B79BC" w:rsidP="00F21A9C">
      <w:r>
        <w:rPr>
          <w:noProof/>
        </w:rPr>
        <mc:AlternateContent>
          <mc:Choice Requires="wps">
            <w:drawing>
              <wp:anchor distT="0" distB="0" distL="114300" distR="114300" simplePos="0" relativeHeight="251687936" behindDoc="0" locked="0" layoutInCell="1" allowOverlap="1" wp14:anchorId="1CF8C6C0" wp14:editId="3E0F634B">
                <wp:simplePos x="0" y="0"/>
                <wp:positionH relativeFrom="column">
                  <wp:posOffset>19685</wp:posOffset>
                </wp:positionH>
                <wp:positionV relativeFrom="paragraph">
                  <wp:posOffset>5045075</wp:posOffset>
                </wp:positionV>
                <wp:extent cx="5399405" cy="32575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5399405" cy="325755"/>
                        </a:xfrm>
                        <a:prstGeom prst="rect">
                          <a:avLst/>
                        </a:prstGeom>
                        <a:solidFill>
                          <a:prstClr val="white"/>
                        </a:solidFill>
                        <a:ln>
                          <a:noFill/>
                        </a:ln>
                      </wps:spPr>
                      <wps:txbx>
                        <w:txbxContent>
                          <w:p w14:paraId="2063EFA5" w14:textId="2FF0A5E6" w:rsidR="003941C0" w:rsidRPr="00421836" w:rsidRDefault="001B79BC" w:rsidP="003941C0">
                            <w:pPr>
                              <w:pStyle w:val="Popis"/>
                              <w:rPr>
                                <w:noProof/>
                                <w:szCs w:val="24"/>
                              </w:rPr>
                            </w:pPr>
                            <w:bookmarkStart w:id="9" w:name="_Toc131867193"/>
                            <w:r>
                              <w:t xml:space="preserve">Obr. </w:t>
                            </w:r>
                            <w:r w:rsidR="00000000">
                              <w:fldChar w:fldCharType="begin"/>
                            </w:r>
                            <w:r w:rsidR="00000000">
                              <w:instrText xml:space="preserve"> STYLEREF 1 \s </w:instrText>
                            </w:r>
                            <w:r w:rsidR="00000000">
                              <w:fldChar w:fldCharType="separate"/>
                            </w:r>
                            <w:r w:rsidR="007531DC">
                              <w:rPr>
                                <w:noProof/>
                              </w:rPr>
                              <w:t>2</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w:t>
                            </w:r>
                            <w:r w:rsidR="00D508F5">
                              <w:t xml:space="preserve">– </w:t>
                            </w:r>
                            <w:r w:rsidR="00FB78C1">
                              <w:t>Základný</w:t>
                            </w:r>
                            <w:r w:rsidR="00D508F5">
                              <w:t xml:space="preserve"> </w:t>
                            </w:r>
                            <w:r w:rsidR="00FB78C1">
                              <w:t>princíp</w:t>
                            </w:r>
                            <w:r w:rsidR="00D508F5">
                              <w:t xml:space="preserve"> </w:t>
                            </w:r>
                            <w:r w:rsidR="00376BFE">
                              <w:t>systému, využívaný pri anal</w:t>
                            </w:r>
                            <w:r w:rsidR="00ED25DE">
                              <w:t>ý</w:t>
                            </w:r>
                            <w:r w:rsidR="00376BFE">
                              <w:t>ze systému</w:t>
                            </w:r>
                            <w:bookmarkEnd w:id="9"/>
                          </w:p>
                          <w:p w14:paraId="01E624B4" w14:textId="6AF0DDD8" w:rsidR="001B79BC" w:rsidRPr="00421836" w:rsidRDefault="001B79BC" w:rsidP="001B79BC">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F8C6C0" id="_x0000_t202" coordsize="21600,21600" o:spt="202" path="m,l,21600r21600,l21600,xe">
                <v:stroke joinstyle="miter"/>
                <v:path gradientshapeok="t" o:connecttype="rect"/>
              </v:shapetype>
              <v:shape id="Textové pole 33" o:spid="_x0000_s1026" type="#_x0000_t202" style="position:absolute;left:0;text-align:left;margin-left:1.55pt;margin-top:397.25pt;width:425.15pt;height:25.6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" stroked="f">
                <v:textbox inset="0,0,0,0">
                  <w:txbxContent>
                    <w:p w14:paraId="2063EFA5" w14:textId="2FF0A5E6" w:rsidR="003941C0" w:rsidRPr="00421836" w:rsidRDefault="001B79BC" w:rsidP="003941C0">
                      <w:pPr>
                        <w:pStyle w:val="Popis"/>
                        <w:rPr>
                          <w:noProof/>
                          <w:szCs w:val="24"/>
                        </w:rPr>
                      </w:pPr>
                      <w:bookmarkStart w:id="10" w:name="_Toc131867193"/>
                      <w:r>
                        <w:t xml:space="preserve">Obr. </w:t>
                      </w:r>
                      <w:r w:rsidR="00000000">
                        <w:fldChar w:fldCharType="begin"/>
                      </w:r>
                      <w:r w:rsidR="00000000">
                        <w:instrText xml:space="preserve"> STYLEREF 1 \s </w:instrText>
                      </w:r>
                      <w:r w:rsidR="00000000">
                        <w:fldChar w:fldCharType="separate"/>
                      </w:r>
                      <w:r w:rsidR="007531DC">
                        <w:rPr>
                          <w:noProof/>
                        </w:rPr>
                        <w:t>2</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w:t>
                      </w:r>
                      <w:r w:rsidR="00D508F5">
                        <w:t xml:space="preserve">– </w:t>
                      </w:r>
                      <w:r w:rsidR="00FB78C1">
                        <w:t>Základný</w:t>
                      </w:r>
                      <w:r w:rsidR="00D508F5">
                        <w:t xml:space="preserve"> </w:t>
                      </w:r>
                      <w:r w:rsidR="00FB78C1">
                        <w:t>princíp</w:t>
                      </w:r>
                      <w:r w:rsidR="00D508F5">
                        <w:t xml:space="preserve"> </w:t>
                      </w:r>
                      <w:r w:rsidR="00376BFE">
                        <w:t>systému, využívaný pri anal</w:t>
                      </w:r>
                      <w:r w:rsidR="00ED25DE">
                        <w:t>ý</w:t>
                      </w:r>
                      <w:r w:rsidR="00376BFE">
                        <w:t>ze systému</w:t>
                      </w:r>
                      <w:bookmarkEnd w:id="10"/>
                    </w:p>
                    <w:p w14:paraId="01E624B4" w14:textId="6AF0DDD8" w:rsidR="001B79BC" w:rsidRPr="00421836" w:rsidRDefault="001B79BC" w:rsidP="001B79BC">
                      <w:pPr>
                        <w:pStyle w:val="Popis"/>
                        <w:rPr>
                          <w:noProof/>
                          <w:szCs w:val="24"/>
                        </w:rPr>
                      </w:pPr>
                    </w:p>
                  </w:txbxContent>
                </v:textbox>
                <w10:wrap type="topAndBottom"/>
              </v:shape>
            </w:pict>
          </mc:Fallback>
        </mc:AlternateContent>
      </w:r>
      <w:r w:rsidR="00C43848">
        <w:rPr>
          <w:noProof/>
        </w:rPr>
        <w:drawing>
          <wp:anchor distT="0" distB="0" distL="114300" distR="114300" simplePos="0" relativeHeight="251665408" behindDoc="0" locked="0" layoutInCell="1" allowOverlap="1" wp14:anchorId="102AF897" wp14:editId="2C8F6751">
            <wp:simplePos x="0" y="0"/>
            <wp:positionH relativeFrom="margin">
              <wp:align>left</wp:align>
            </wp:positionH>
            <wp:positionV relativeFrom="paragraph">
              <wp:posOffset>1461742</wp:posOffset>
            </wp:positionV>
            <wp:extent cx="5399405" cy="3522980"/>
            <wp:effectExtent l="19050" t="19050" r="10795" b="20320"/>
            <wp:wrapTopAndBottom/>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3522980"/>
                    </a:xfrm>
                    <a:prstGeom prst="rect">
                      <a:avLst/>
                    </a:prstGeom>
                    <a:noFill/>
                    <a:ln w="12700">
                      <a:solidFill>
                        <a:schemeClr val="tx1"/>
                      </a:solidFill>
                    </a:ln>
                  </pic:spPr>
                </pic:pic>
              </a:graphicData>
            </a:graphic>
          </wp:anchor>
        </w:drawing>
      </w:r>
      <w:r w:rsidR="00C43848" w:rsidRPr="00C43848">
        <w:t>Druha kapitola je venovaná analýze požiadaviek systému. Cieľom analýzy bezdrôtových technológii je v</w:t>
      </w:r>
      <w:r w:rsidR="00DB1066">
        <w:t>ý</w:t>
      </w:r>
      <w:r w:rsidR="00C43848" w:rsidRPr="00C43848">
        <w:t xml:space="preserve">ber najvhodnejšej na komunikáciu klientov s centrálnym uzlom. Analýza technických komponentov je zameraná na </w:t>
      </w:r>
      <w:r w:rsidR="00046729">
        <w:t xml:space="preserve">opis </w:t>
      </w:r>
      <w:r w:rsidR="00046729" w:rsidRPr="00046729">
        <w:t xml:space="preserve">mikrokontroléra </w:t>
      </w:r>
      <w:r w:rsidR="00046729">
        <w:t>ESP-WROOM</w:t>
      </w:r>
      <w:r w:rsidR="00B85E52">
        <w:t>-32</w:t>
      </w:r>
      <w:r w:rsidR="00046729">
        <w:t xml:space="preserve"> a popis senzor</w:t>
      </w:r>
      <w:r w:rsidR="000979ED">
        <w:t>ov</w:t>
      </w:r>
      <w:r w:rsidR="00046729">
        <w:t>, ktoré sú neskôr využívan</w:t>
      </w:r>
      <w:r w:rsidR="002C6531">
        <w:t>é</w:t>
      </w:r>
      <w:r w:rsidR="00046729">
        <w:t>. Z</w:t>
      </w:r>
      <w:r w:rsidR="00FB78C1">
        <w:t>á</w:t>
      </w:r>
      <w:r w:rsidR="00046729">
        <w:t>ver kapitoly je zameraný na rozbor databázových systémov, ktorý zohral kľúčovú úlohu pri výbere databázové</w:t>
      </w:r>
      <w:r w:rsidR="00ED25DE">
        <w:t>ho</w:t>
      </w:r>
      <w:r w:rsidR="00046729">
        <w:t xml:space="preserve"> systému v navrhovanom systéme.</w:t>
      </w:r>
    </w:p>
    <w:p w14:paraId="77037A73" w14:textId="16429695" w:rsidR="00EA1EDE" w:rsidRDefault="00C23FB2" w:rsidP="00771BD7">
      <w:pPr>
        <w:pStyle w:val="Nadpis2"/>
      </w:pPr>
      <w:bookmarkStart w:id="11" w:name="_Ref128500032"/>
      <w:bookmarkStart w:id="12" w:name="_Toc131867224"/>
      <w:r>
        <w:t>Analýza bezdrôtových technológii</w:t>
      </w:r>
      <w:bookmarkEnd w:id="11"/>
      <w:bookmarkEnd w:id="12"/>
      <w:r>
        <w:t xml:space="preserve"> </w:t>
      </w:r>
    </w:p>
    <w:p w14:paraId="13978036" w14:textId="09A77FD5" w:rsidR="00685828" w:rsidRPr="00685828" w:rsidRDefault="00C43848" w:rsidP="00685828">
      <w:r>
        <w:rPr>
          <w:rStyle w:val="normaltextrun"/>
          <w:rFonts w:cs="Arial"/>
          <w:szCs w:val="22"/>
          <w:shd w:val="clear" w:color="auto" w:fill="FFFFFF"/>
        </w:rPr>
        <w:t xml:space="preserve">Kapitola </w:t>
      </w:r>
      <w:r w:rsidR="00B4167A">
        <w:rPr>
          <w:rStyle w:val="normaltextrun"/>
          <w:rFonts w:cs="Arial"/>
          <w:color w:val="000000"/>
          <w:szCs w:val="22"/>
          <w:shd w:val="clear" w:color="auto" w:fill="E1E3E6"/>
        </w:rPr>
        <w:fldChar w:fldCharType="begin"/>
      </w:r>
      <w:r w:rsidR="00B4167A">
        <w:rPr>
          <w:rStyle w:val="normaltextrun"/>
          <w:rFonts w:cs="Arial"/>
          <w:szCs w:val="22"/>
          <w:shd w:val="clear" w:color="auto" w:fill="FFFFFF"/>
        </w:rPr>
        <w:instrText xml:space="preserve"> REF _Ref128500032 \h </w:instrText>
      </w:r>
      <w:r w:rsidR="00B4167A">
        <w:rPr>
          <w:rStyle w:val="normaltextrun"/>
          <w:rFonts w:cs="Arial"/>
          <w:color w:val="000000"/>
          <w:szCs w:val="22"/>
          <w:shd w:val="clear" w:color="auto" w:fill="E1E3E6"/>
        </w:rPr>
      </w:r>
      <w:r w:rsidR="00B4167A">
        <w:rPr>
          <w:rStyle w:val="normaltextrun"/>
          <w:rFonts w:cs="Arial"/>
          <w:color w:val="000000"/>
          <w:szCs w:val="22"/>
          <w:shd w:val="clear" w:color="auto" w:fill="E1E3E6"/>
        </w:rPr>
        <w:fldChar w:fldCharType="separate"/>
      </w:r>
      <w:r w:rsidR="007531DC">
        <w:t>Analýza bezdrôtových technológii</w:t>
      </w:r>
      <w:r w:rsidR="00B4167A">
        <w:rPr>
          <w:rStyle w:val="normaltextrun"/>
          <w:rFonts w:cs="Arial"/>
          <w:color w:val="000000"/>
          <w:szCs w:val="22"/>
          <w:shd w:val="clear" w:color="auto" w:fill="E1E3E6"/>
        </w:rPr>
        <w:fldChar w:fldCharType="end"/>
      </w:r>
      <w:r>
        <w:rPr>
          <w:rStyle w:val="normaltextrun"/>
          <w:rFonts w:cs="Arial"/>
          <w:szCs w:val="22"/>
          <w:shd w:val="clear" w:color="auto" w:fill="FFFFFF"/>
        </w:rPr>
        <w:t xml:space="preserve"> obsahuje technické informácie o technológiách Wi-Fi a Bluetooth. Ich </w:t>
      </w:r>
      <w:r w:rsidR="00B4167A">
        <w:rPr>
          <w:rStyle w:val="normaltextrun"/>
          <w:rFonts w:cs="Arial"/>
          <w:szCs w:val="22"/>
          <w:shd w:val="clear" w:color="auto" w:fill="FFFFFF"/>
        </w:rPr>
        <w:t>využiteľnosť</w:t>
      </w:r>
      <w:r>
        <w:rPr>
          <w:rStyle w:val="normaltextrun"/>
          <w:rFonts w:cs="Arial"/>
          <w:szCs w:val="22"/>
          <w:shd w:val="clear" w:color="auto" w:fill="FFFFFF"/>
        </w:rPr>
        <w:t xml:space="preserve"> v praxi a porovnanie jednotlivých technológii z pohľadu ich vlastnosti a využiteľnosti pre navrhovaný systém.</w:t>
      </w:r>
      <w:r>
        <w:rPr>
          <w:rStyle w:val="eop"/>
          <w:rFonts w:cs="Arial"/>
          <w:szCs w:val="22"/>
          <w:shd w:val="clear" w:color="auto" w:fill="FFFFFF"/>
        </w:rPr>
        <w:t> </w:t>
      </w:r>
    </w:p>
    <w:p w14:paraId="1EE8D6F1" w14:textId="593FAA37" w:rsidR="0012127C" w:rsidRDefault="00EA1EDE" w:rsidP="00EA1EDE">
      <w:pPr>
        <w:pStyle w:val="Nadpis3"/>
      </w:pPr>
      <w:bookmarkStart w:id="13" w:name="_Ref130124378"/>
      <w:bookmarkStart w:id="14" w:name="_Toc131867225"/>
      <w:r w:rsidRPr="00873B7B">
        <w:t>Wi-Fi</w:t>
      </w:r>
      <w:bookmarkEnd w:id="13"/>
      <w:bookmarkEnd w:id="14"/>
      <w:r w:rsidR="002471E4" w:rsidRPr="00873B7B">
        <w:t xml:space="preserve"> </w:t>
      </w:r>
    </w:p>
    <w:p w14:paraId="285ABECB" w14:textId="4975FBDB" w:rsidR="00C43848" w:rsidRPr="00C43848" w:rsidRDefault="00C43848" w:rsidP="00C43848">
      <w:r w:rsidRPr="00C43848">
        <w:t>Wi-Fi je bezdrôtová technológia, ktorá umožňuje zariadeniam pripojenie do internetu. Dôležitou súčasťou Wi-Fi siete je bezdrôtový smerovač. Smerovač zabezpečuje internetové pripojenie a zariadenie, ktoré pristupuje do Wi-Fi siete sa pripája k spomínanému smerovaču. </w:t>
      </w:r>
    </w:p>
    <w:p w14:paraId="3C56413F" w14:textId="77777777" w:rsidR="00C43848" w:rsidRPr="00C43848" w:rsidRDefault="00C43848" w:rsidP="00C43848">
      <w:r w:rsidRPr="00C43848">
        <w:lastRenderedPageBreak/>
        <w:t>Štandard IEEE 802.11 definuje protokoly, ktoré umožňujú bezdrôtovú komunikáciu so súčasnými zariadeniami podporujúce technológiu Wi-Fi. Medzi zaradenia patria bezdrôtové smerovače a bezdrôtové prístupové body (AP), ktoré ale podporujú rôzne štandardy IEEE.  </w:t>
      </w:r>
    </w:p>
    <w:p w14:paraId="5007EA01" w14:textId="1763716F" w:rsidR="00731B8F" w:rsidRPr="00C43848" w:rsidRDefault="00C43848" w:rsidP="00C43848">
      <w:r w:rsidRPr="00C43848">
        <w:t>Postupom času boli jednotlivé štandardy ratifikované a jednotlivé štandardy sa od seba odlišujú poskytujúcou šírkou pásma, fungujúcou na rôznych frekvenciách a podporujúce rôzny počet kanálov.</w:t>
      </w:r>
      <w:r w:rsidR="00B65FF6" w:rsidRPr="00C43848">
        <w:t xml:space="preserve"> </w:t>
      </w:r>
      <w:sdt>
        <w:sdtPr>
          <w:id w:val="371041084"/>
          <w:citation/>
        </w:sdtPr>
        <w:sdtContent>
          <w:r w:rsidR="002F1D65" w:rsidRPr="00C43848">
            <w:fldChar w:fldCharType="begin"/>
          </w:r>
          <w:r w:rsidR="001A17F0">
            <w:instrText xml:space="preserve">CITATION Cis \l 2057 </w:instrText>
          </w:r>
          <w:r w:rsidR="002F1D65" w:rsidRPr="00C43848">
            <w:fldChar w:fldCharType="separate"/>
          </w:r>
          <w:r w:rsidR="001A17F0">
            <w:rPr>
              <w:noProof/>
            </w:rPr>
            <w:t>[1]</w:t>
          </w:r>
          <w:r w:rsidR="002F1D65" w:rsidRPr="00C43848">
            <w:fldChar w:fldCharType="end"/>
          </w:r>
        </w:sdtContent>
      </w:sdt>
    </w:p>
    <w:p w14:paraId="742A3E34" w14:textId="09096781" w:rsidR="00641170" w:rsidRPr="00873B7B" w:rsidRDefault="00765E7F" w:rsidP="00EA1EDE">
      <w:pPr>
        <w:pStyle w:val="Nadpis3"/>
      </w:pPr>
      <w:bookmarkStart w:id="15" w:name="_Ref128244082"/>
      <w:bookmarkStart w:id="16" w:name="_Ref128244087"/>
      <w:bookmarkStart w:id="17" w:name="_Ref128244095"/>
      <w:bookmarkStart w:id="18" w:name="_Ref128244124"/>
      <w:bookmarkStart w:id="19" w:name="_Toc131867226"/>
      <w:r w:rsidRPr="00873B7B">
        <w:t>Bluetooth</w:t>
      </w:r>
      <w:bookmarkEnd w:id="15"/>
      <w:bookmarkEnd w:id="16"/>
      <w:bookmarkEnd w:id="17"/>
      <w:bookmarkEnd w:id="18"/>
      <w:bookmarkEnd w:id="19"/>
    </w:p>
    <w:p w14:paraId="5F31ABB4" w14:textId="0F82F78F" w:rsidR="00C43848" w:rsidRDefault="00C43848" w:rsidP="00C43848">
      <w:pPr>
        <w:rPr>
          <w:rFonts w:ascii="Segoe UI" w:hAnsi="Segoe UI" w:cs="Segoe UI"/>
          <w:sz w:val="18"/>
          <w:szCs w:val="18"/>
        </w:rPr>
      </w:pPr>
      <w:r>
        <w:rPr>
          <w:rStyle w:val="normaltextrun"/>
          <w:rFonts w:cs="Arial"/>
          <w:szCs w:val="22"/>
        </w:rPr>
        <w:t xml:space="preserve">Bluetooth je </w:t>
      </w:r>
      <w:r w:rsidR="00B4167A">
        <w:rPr>
          <w:rStyle w:val="normaltextrun"/>
          <w:rFonts w:cs="Arial"/>
          <w:szCs w:val="22"/>
        </w:rPr>
        <w:t xml:space="preserve">vo </w:t>
      </w:r>
      <w:r>
        <w:rPr>
          <w:rStyle w:val="normaltextrun"/>
          <w:rFonts w:cs="Arial"/>
          <w:szCs w:val="22"/>
        </w:rPr>
        <w:t>všeobecnosti braná ako bezdrôtová komunikačná technológia krátkeho dosahu. Technológia umožňujúca elektronickým zariadeniam prenášať alebo prijímať dáta bezdrôtovo na krátke vzdialenosti.</w:t>
      </w:r>
      <w:r w:rsidR="00043E39">
        <w:rPr>
          <w:rStyle w:val="normaltextrun"/>
          <w:rFonts w:cs="Arial"/>
          <w:szCs w:val="22"/>
        </w:rPr>
        <w:t xml:space="preserve"> </w:t>
      </w:r>
      <w:r>
        <w:rPr>
          <w:rStyle w:val="normaltextrun"/>
          <w:rFonts w:cs="Arial"/>
          <w:szCs w:val="22"/>
        </w:rPr>
        <w:t xml:space="preserve">Viac o rozsahu technológie v podkapitole </w:t>
      </w:r>
      <w:r>
        <w:rPr>
          <w:rStyle w:val="normaltextrun"/>
          <w:rFonts w:cs="Arial"/>
          <w:color w:val="000000"/>
          <w:szCs w:val="22"/>
          <w:shd w:val="clear" w:color="auto" w:fill="E1E3E6"/>
        </w:rPr>
        <w:t>2.1.2.2</w:t>
      </w:r>
      <w:r>
        <w:rPr>
          <w:rStyle w:val="normaltextrun"/>
          <w:rFonts w:cs="Arial"/>
          <w:szCs w:val="22"/>
        </w:rPr>
        <w:t>.</w:t>
      </w:r>
      <w:r>
        <w:rPr>
          <w:rStyle w:val="eop"/>
          <w:rFonts w:cs="Arial"/>
          <w:szCs w:val="22"/>
        </w:rPr>
        <w:t> </w:t>
      </w:r>
    </w:p>
    <w:p w14:paraId="51AB0EDC" w14:textId="126F7D77" w:rsidR="00750624" w:rsidRPr="00C43848" w:rsidRDefault="00C43848" w:rsidP="00C43848">
      <w:pPr>
        <w:rPr>
          <w:rFonts w:ascii="Segoe UI" w:hAnsi="Segoe UI" w:cs="Segoe UI"/>
          <w:sz w:val="18"/>
          <w:szCs w:val="18"/>
        </w:rPr>
      </w:pPr>
      <w:r>
        <w:rPr>
          <w:rStyle w:val="normaltextrun"/>
          <w:rFonts w:cs="Arial"/>
          <w:szCs w:val="22"/>
        </w:rPr>
        <w:t xml:space="preserve">Konvencia mien pre technológiu Bluetooth sa od svojho prvého publikovania v roku 1999 zmenila a je </w:t>
      </w:r>
      <w:r w:rsidR="001238C1">
        <w:rPr>
          <w:rStyle w:val="normaltextrun"/>
          <w:rFonts w:cs="Arial"/>
          <w:szCs w:val="22"/>
        </w:rPr>
        <w:t>potrebné</w:t>
      </w:r>
      <w:r>
        <w:rPr>
          <w:rStyle w:val="normaltextrun"/>
          <w:rFonts w:cs="Arial"/>
          <w:szCs w:val="22"/>
        </w:rPr>
        <w:t xml:space="preserve"> spomenúť, že Bluetooth technológia pred rokom 2010 je referenciou na klasicky Bluetooth, keďže variant Bluetooth s nízkou spotrebou (s označením Bluetooth LE) ešte neexistoval. Skupina Bluetooth SIG (</w:t>
      </w:r>
      <w:r>
        <w:rPr>
          <w:rStyle w:val="normaltextrun"/>
          <w:rFonts w:cs="Arial"/>
          <w:szCs w:val="22"/>
          <w:lang w:val="en-GB"/>
        </w:rPr>
        <w:t>Bluetooth Special Interest Group</w:t>
      </w:r>
      <w:r>
        <w:rPr>
          <w:rStyle w:val="normaltextrun"/>
          <w:rFonts w:cs="Arial"/>
          <w:szCs w:val="22"/>
        </w:rPr>
        <w:t xml:space="preserve">) v roku 2010 publikovala Bluetooth 4.0 špecifikáciu, ktorá obsahovala klasicky Bluetooth </w:t>
      </w:r>
      <w:r w:rsidR="00B4167A">
        <w:rPr>
          <w:rStyle w:val="normaltextrun"/>
          <w:rFonts w:cs="Arial"/>
          <w:szCs w:val="22"/>
        </w:rPr>
        <w:t>spoločne s</w:t>
      </w:r>
      <w:r>
        <w:rPr>
          <w:rStyle w:val="normaltextrun"/>
          <w:rFonts w:cs="Arial"/>
          <w:szCs w:val="22"/>
        </w:rPr>
        <w:t xml:space="preserve"> Bluetooth LE.</w:t>
      </w:r>
      <w:r w:rsidR="00F15972">
        <w:t xml:space="preserve"> </w:t>
      </w:r>
      <w:sdt>
        <w:sdtPr>
          <w:id w:val="-1914765215"/>
          <w:citation/>
        </w:sdtPr>
        <w:sdtContent>
          <w:r w:rsidR="00514A2C">
            <w:fldChar w:fldCharType="begin"/>
          </w:r>
          <w:r w:rsidR="00624919">
            <w:rPr>
              <w:lang w:val="en-GB"/>
            </w:rPr>
            <w:instrText xml:space="preserve">CITATION Sym19 \l 2057 </w:instrText>
          </w:r>
          <w:r w:rsidR="00514A2C">
            <w:fldChar w:fldCharType="separate"/>
          </w:r>
          <w:r w:rsidR="00624919" w:rsidRPr="00624919">
            <w:rPr>
              <w:noProof/>
              <w:lang w:val="en-GB"/>
            </w:rPr>
            <w:t>[2]</w:t>
          </w:r>
          <w:r w:rsidR="00514A2C">
            <w:fldChar w:fldCharType="end"/>
          </w:r>
        </w:sdtContent>
      </w:sdt>
    </w:p>
    <w:p w14:paraId="6B1E3A5F" w14:textId="4E0003CB" w:rsidR="000049B6" w:rsidRPr="00757C95" w:rsidRDefault="00C67691" w:rsidP="00C67691">
      <w:pPr>
        <w:pStyle w:val="Nadpis4"/>
        <w:rPr>
          <w:lang w:val="en-GB"/>
        </w:rPr>
      </w:pPr>
      <w:bookmarkStart w:id="20" w:name="_Toc131867227"/>
      <w:r w:rsidRPr="00757C95">
        <w:rPr>
          <w:lang w:val="en-GB"/>
        </w:rPr>
        <w:t>Bluetooth</w:t>
      </w:r>
      <w:r w:rsidR="00757C95" w:rsidRPr="00757C95">
        <w:rPr>
          <w:lang w:val="en-GB"/>
        </w:rPr>
        <w:t xml:space="preserve"> Classic</w:t>
      </w:r>
      <w:r w:rsidR="00A83709">
        <w:rPr>
          <w:lang w:val="en-GB"/>
        </w:rPr>
        <w:t xml:space="preserve"> a Bluetooth Low Energy</w:t>
      </w:r>
      <w:bookmarkEnd w:id="20"/>
    </w:p>
    <w:p w14:paraId="538E1378" w14:textId="39C6983D" w:rsidR="00C43848" w:rsidRPr="00C43848" w:rsidRDefault="00C43848" w:rsidP="00C43848">
      <w:r w:rsidRPr="00E3352D">
        <w:rPr>
          <w:b/>
          <w:bCs/>
        </w:rPr>
        <w:t xml:space="preserve">Bluetooth </w:t>
      </w:r>
      <w:r w:rsidRPr="00E3352D">
        <w:rPr>
          <w:b/>
          <w:bCs/>
          <w:lang w:val="en-GB"/>
        </w:rPr>
        <w:t>Classic</w:t>
      </w:r>
      <w:r w:rsidRPr="00C43848">
        <w:t xml:space="preserve"> (klasicky Bluetooth), taktiež nazývaný aj ako Bluetooth </w:t>
      </w:r>
      <w:r w:rsidRPr="00E3352D">
        <w:rPr>
          <w:lang w:val="en-GB"/>
        </w:rPr>
        <w:t>Basic</w:t>
      </w:r>
      <w:r w:rsidRPr="00C43848">
        <w:t xml:space="preserve"> Rate/</w:t>
      </w:r>
      <w:r w:rsidRPr="00E3352D">
        <w:rPr>
          <w:lang w:val="en-GB"/>
        </w:rPr>
        <w:t>Enhanced</w:t>
      </w:r>
      <w:r w:rsidRPr="00C43848">
        <w:t xml:space="preserve"> </w:t>
      </w:r>
      <w:r w:rsidRPr="00E3352D">
        <w:rPr>
          <w:lang w:val="en-GB"/>
        </w:rPr>
        <w:t>Data</w:t>
      </w:r>
      <w:r w:rsidRPr="00C43848">
        <w:t xml:space="preserve"> Rate (BR/EDR), streamuje dáta v 2.4 GHz (ISM) nelicencovate</w:t>
      </w:r>
      <w:r w:rsidR="00E3352D">
        <w:t>ľ</w:t>
      </w:r>
      <w:r w:rsidRPr="00C43848">
        <w:t>nom priemyselno</w:t>
      </w:r>
      <w:r w:rsidR="00E3352D">
        <w:t>m,</w:t>
      </w:r>
      <w:r w:rsidRPr="00C43848">
        <w:t xml:space="preserve"> vedeckom a zdravotníckom frekvenčnom rozsahu cez 79 kanálov. </w:t>
      </w:r>
      <w:r w:rsidRPr="00E3352D">
        <w:rPr>
          <w:lang w:val="en-GB"/>
        </w:rPr>
        <w:t>Bluetooth</w:t>
      </w:r>
      <w:r w:rsidRPr="00C43848">
        <w:t xml:space="preserve"> </w:t>
      </w:r>
      <w:r w:rsidRPr="00E3352D">
        <w:rPr>
          <w:lang w:val="en-GB"/>
        </w:rPr>
        <w:t>Classic</w:t>
      </w:r>
      <w:r w:rsidRPr="00C43848">
        <w:t xml:space="preserve"> je využívaný hlavne na streamovanie audia a stal sa štandardom pre bezdrôtové reproduktory.  </w:t>
      </w:r>
    </w:p>
    <w:p w14:paraId="5B71C37A" w14:textId="59DDCDC6" w:rsidR="00D32351" w:rsidRDefault="00C43848" w:rsidP="004564B6">
      <w:r w:rsidRPr="00C43848">
        <w:t xml:space="preserve">Do systémov s požiadavkou nízkej spotreby bol navrhovaný </w:t>
      </w:r>
      <w:r w:rsidRPr="00E3352D">
        <w:rPr>
          <w:b/>
          <w:bCs/>
          <w:lang w:val="en-GB"/>
        </w:rPr>
        <w:t>Bluetooth</w:t>
      </w:r>
      <w:r w:rsidRPr="00E3352D">
        <w:rPr>
          <w:b/>
          <w:bCs/>
        </w:rPr>
        <w:t xml:space="preserve"> </w:t>
      </w:r>
      <w:r w:rsidRPr="00E3352D">
        <w:rPr>
          <w:b/>
          <w:bCs/>
          <w:lang w:val="en-GB"/>
        </w:rPr>
        <w:t>Low</w:t>
      </w:r>
      <w:r w:rsidRPr="00E3352D">
        <w:rPr>
          <w:b/>
          <w:bCs/>
        </w:rPr>
        <w:t xml:space="preserve"> </w:t>
      </w:r>
      <w:r w:rsidRPr="00E3352D">
        <w:rPr>
          <w:b/>
          <w:bCs/>
          <w:lang w:val="en-GB"/>
        </w:rPr>
        <w:t>Energy</w:t>
      </w:r>
      <w:r w:rsidRPr="00C43848">
        <w:t xml:space="preserve"> (Bluetooth LE). Prenos dát je možn</w:t>
      </w:r>
      <w:r w:rsidR="008F2ECB">
        <w:t>é</w:t>
      </w:r>
      <w:r w:rsidRPr="00C43848">
        <w:t xml:space="preserve"> vykonávať cez 40 kanálov v rovnakom 2.4 GHz frekvenčnom p</w:t>
      </w:r>
      <w:r w:rsidR="00E3352D">
        <w:t>á</w:t>
      </w:r>
      <w:r w:rsidRPr="00C43848">
        <w:t>sme</w:t>
      </w:r>
      <w:r w:rsidR="009D415A">
        <w:t>,</w:t>
      </w:r>
      <w:r w:rsidRPr="00C43848">
        <w:t xml:space="preserve"> ako je to spomínan</w:t>
      </w:r>
      <w:r w:rsidR="00E3352D">
        <w:t>é</w:t>
      </w:r>
      <w:r w:rsidRPr="00C43848">
        <w:t xml:space="preserve"> pri </w:t>
      </w:r>
      <w:r w:rsidRPr="00E3352D">
        <w:rPr>
          <w:lang w:val="en-GB"/>
        </w:rPr>
        <w:t>Bluetooth</w:t>
      </w:r>
      <w:r w:rsidRPr="00C43848">
        <w:t xml:space="preserve"> </w:t>
      </w:r>
      <w:r w:rsidRPr="00E3352D">
        <w:rPr>
          <w:lang w:val="en-GB"/>
        </w:rPr>
        <w:t>Classic</w:t>
      </w:r>
      <w:r w:rsidRPr="00C43848">
        <w:t xml:space="preserve">. Bluetooth LE podporuje viacero komunikačných topológii a rozširuje </w:t>
      </w:r>
      <w:r w:rsidR="00E3352D">
        <w:t xml:space="preserve">o ďalšie </w:t>
      </w:r>
      <w:r w:rsidRPr="00C43848">
        <w:t>topológi</w:t>
      </w:r>
      <w:r w:rsidR="00E3352D">
        <w:t>e ako</w:t>
      </w:r>
      <w:r w:rsidRPr="00C43848">
        <w:t xml:space="preserve"> </w:t>
      </w:r>
      <w:r w:rsidRPr="00E3352D">
        <w:rPr>
          <w:lang w:val="en-GB"/>
        </w:rPr>
        <w:t>broadcast</w:t>
      </w:r>
      <w:r w:rsidRPr="00C43848">
        <w:t xml:space="preserve"> a taktiež topológiou </w:t>
      </w:r>
      <w:r w:rsidRPr="00E3352D">
        <w:rPr>
          <w:lang w:val="en-GB"/>
        </w:rPr>
        <w:t>mesh</w:t>
      </w:r>
      <w:r w:rsidRPr="00C43848">
        <w:t>. Rozšírenie Bluetooth technológie o spomínan</w:t>
      </w:r>
      <w:r w:rsidR="00470F7B">
        <w:t>é</w:t>
      </w:r>
      <w:r w:rsidRPr="00C43848">
        <w:t xml:space="preserve"> topológie poskytuje vývojárom vytvárať spoľahlivé a škálovateľn</w:t>
      </w:r>
      <w:r w:rsidR="00D57F71">
        <w:t>é</w:t>
      </w:r>
      <w:r w:rsidRPr="00C43848">
        <w:t xml:space="preserve"> siete zariadení. Donedávna bol Bluetooth LE používaný hlavne kvôli jeho komunikačným schopnostiam, no dnes je široko využívaný aj ako technológia na detekciu zariadení. V súčasnosti Bluetooth LE disponuje funkciou, ktorá umožňuje zariadeniu určiť prítomnosť, vzdialenosť alebo smer iného zariadenia. Nasledujúca tabuľka </w:t>
      </w:r>
      <w:r w:rsidR="00E3352D">
        <w:t>porovnávaná</w:t>
      </w:r>
      <w:r w:rsidRPr="00C43848">
        <w:t xml:space="preserve"> </w:t>
      </w:r>
      <w:r w:rsidRPr="00E3352D">
        <w:rPr>
          <w:lang w:val="en-GB"/>
        </w:rPr>
        <w:t>Bluetooth</w:t>
      </w:r>
      <w:r w:rsidRPr="00C43848">
        <w:t xml:space="preserve"> </w:t>
      </w:r>
      <w:r w:rsidRPr="00E3352D">
        <w:rPr>
          <w:lang w:val="en-GB"/>
        </w:rPr>
        <w:t>Low</w:t>
      </w:r>
      <w:r w:rsidRPr="00C43848">
        <w:t xml:space="preserve"> </w:t>
      </w:r>
      <w:r w:rsidRPr="00E3352D">
        <w:rPr>
          <w:lang w:val="en-GB"/>
        </w:rPr>
        <w:t>Energy</w:t>
      </w:r>
      <w:r w:rsidRPr="00C43848">
        <w:t xml:space="preserve"> </w:t>
      </w:r>
      <w:r w:rsidRPr="00E3352D">
        <w:rPr>
          <w:lang w:val="en-GB"/>
        </w:rPr>
        <w:t>a Bluetooth</w:t>
      </w:r>
      <w:r w:rsidRPr="00C43848">
        <w:t xml:space="preserve"> </w:t>
      </w:r>
      <w:r w:rsidRPr="00E3352D">
        <w:rPr>
          <w:lang w:val="en-GB"/>
        </w:rPr>
        <w:t>Classic</w:t>
      </w:r>
      <w:r w:rsidR="006B79F6" w:rsidRPr="00C43848">
        <w:t>.</w:t>
      </w:r>
      <w:sdt>
        <w:sdtPr>
          <w:id w:val="-213045050"/>
          <w:citation/>
        </w:sdtPr>
        <w:sdtContent>
          <w:r w:rsidR="00E87676" w:rsidRPr="00C43848">
            <w:fldChar w:fldCharType="begin"/>
          </w:r>
          <w:r w:rsidR="00934133">
            <w:instrText xml:space="preserve">CITATION SIG \l 2057 </w:instrText>
          </w:r>
          <w:r w:rsidR="00E87676" w:rsidRPr="00C43848">
            <w:fldChar w:fldCharType="separate"/>
          </w:r>
          <w:r w:rsidR="00934133">
            <w:rPr>
              <w:noProof/>
            </w:rPr>
            <w:t xml:space="preserve"> [3]</w:t>
          </w:r>
          <w:r w:rsidR="00E87676" w:rsidRPr="00C43848">
            <w:fldChar w:fldCharType="end"/>
          </w:r>
        </w:sdtContent>
      </w:sdt>
    </w:p>
    <w:p w14:paraId="24020B9F" w14:textId="7DAA0088" w:rsidR="00FB3671" w:rsidRDefault="00FB3671" w:rsidP="000B2A0C">
      <w:pPr>
        <w:pStyle w:val="Tabuka-oznaenie"/>
      </w:pPr>
      <w:bookmarkStart w:id="21" w:name="_Toc131867212"/>
      <w:r>
        <w:lastRenderedPageBreak/>
        <w:t xml:space="preserve">Tab. </w:t>
      </w:r>
      <w:fldSimple w:instr=" STYLEREF 1 \s ">
        <w:r w:rsidR="007531DC">
          <w:rPr>
            <w:noProof/>
          </w:rPr>
          <w:t>2</w:t>
        </w:r>
      </w:fldSimple>
      <w:r w:rsidR="00046BD7">
        <w:t>.</w:t>
      </w:r>
      <w:r w:rsidR="00000000">
        <w:fldChar w:fldCharType="begin"/>
      </w:r>
      <w:r w:rsidR="00000000">
        <w:instrText xml:space="preserve"> SEQ Tab. \* ARABIC \s 1 </w:instrText>
      </w:r>
      <w:r w:rsidR="00000000">
        <w:fldChar w:fldCharType="separate"/>
      </w:r>
      <w:r w:rsidR="007531DC">
        <w:rPr>
          <w:noProof/>
        </w:rPr>
        <w:t>1</w:t>
      </w:r>
      <w:r w:rsidR="00000000">
        <w:rPr>
          <w:noProof/>
        </w:rPr>
        <w:fldChar w:fldCharType="end"/>
      </w:r>
      <w:r>
        <w:t xml:space="preserve"> </w:t>
      </w:r>
      <w:r w:rsidR="00F62410">
        <w:t>–</w:t>
      </w:r>
      <w:r>
        <w:t xml:space="preserve"> </w:t>
      </w:r>
      <w:r w:rsidR="00F62410">
        <w:t>Popis základných rozdielov medzi verziami bluetooth technológie</w:t>
      </w:r>
      <w:r w:rsidR="009E39E1">
        <w:t xml:space="preserve"> </w:t>
      </w:r>
      <w:sdt>
        <w:sdtPr>
          <w:id w:val="-1413621924"/>
          <w:citation/>
        </w:sdtPr>
        <w:sdtContent>
          <w:r w:rsidR="009E39E1">
            <w:fldChar w:fldCharType="begin"/>
          </w:r>
          <w:r w:rsidR="009E39E1">
            <w:rPr>
              <w:lang w:val="en-GB"/>
            </w:rPr>
            <w:instrText xml:space="preserve"> CITATION SIG \l 2057 </w:instrText>
          </w:r>
          <w:r w:rsidR="009E39E1">
            <w:fldChar w:fldCharType="separate"/>
          </w:r>
          <w:r w:rsidR="009E39E1" w:rsidRPr="009E39E1">
            <w:rPr>
              <w:noProof/>
              <w:lang w:val="en-GB"/>
            </w:rPr>
            <w:t>[3]</w:t>
          </w:r>
          <w:r w:rsidR="009E39E1">
            <w:fldChar w:fldCharType="end"/>
          </w:r>
        </w:sdtContent>
      </w:sdt>
      <w:bookmarkEnd w:id="21"/>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29"/>
        <w:gridCol w:w="3078"/>
        <w:gridCol w:w="3076"/>
      </w:tblGrid>
      <w:tr w:rsidR="00D67706" w14:paraId="19387A97" w14:textId="77777777" w:rsidTr="00FB3671">
        <w:trPr>
          <w:cantSplit/>
          <w:trHeight w:val="454"/>
        </w:trPr>
        <w:tc>
          <w:tcPr>
            <w:tcW w:w="1373" w:type="pct"/>
            <w:tcBorders>
              <w:top w:val="single" w:sz="8" w:space="0" w:color="auto"/>
              <w:left w:val="single" w:sz="8" w:space="0" w:color="auto"/>
              <w:bottom w:val="single" w:sz="8" w:space="0" w:color="auto"/>
              <w:right w:val="single" w:sz="8" w:space="0" w:color="auto"/>
            </w:tcBorders>
            <w:vAlign w:val="center"/>
            <w:hideMark/>
          </w:tcPr>
          <w:p w14:paraId="366515A2" w14:textId="44B0B4E7" w:rsidR="005E760E" w:rsidRDefault="005E760E" w:rsidP="00FB76DD">
            <w:pPr>
              <w:pStyle w:val="tabulkatexthlavicka"/>
            </w:pPr>
          </w:p>
        </w:tc>
        <w:tc>
          <w:tcPr>
            <w:tcW w:w="1814" w:type="pct"/>
            <w:tcBorders>
              <w:top w:val="single" w:sz="8" w:space="0" w:color="auto"/>
              <w:left w:val="single" w:sz="8" w:space="0" w:color="auto"/>
              <w:bottom w:val="single" w:sz="8" w:space="0" w:color="auto"/>
              <w:right w:val="single" w:sz="4" w:space="0" w:color="auto"/>
            </w:tcBorders>
            <w:vAlign w:val="center"/>
            <w:hideMark/>
          </w:tcPr>
          <w:p w14:paraId="5EFBBA6C" w14:textId="49DD9C69" w:rsidR="005E760E" w:rsidRDefault="005E760E" w:rsidP="00FB76DD">
            <w:pPr>
              <w:pStyle w:val="tabulkatexthlavicka"/>
            </w:pPr>
            <w:r w:rsidRPr="00E3352D">
              <w:rPr>
                <w:lang w:val="en-GB"/>
              </w:rPr>
              <w:t>Bluetoo</w:t>
            </w:r>
            <w:r w:rsidR="0001538F" w:rsidRPr="00E3352D">
              <w:rPr>
                <w:lang w:val="en-GB"/>
              </w:rPr>
              <w:t>th</w:t>
            </w:r>
            <w:r w:rsidR="0001538F">
              <w:t xml:space="preserve"> </w:t>
            </w:r>
            <w:r w:rsidR="0001538F" w:rsidRPr="00E3352D">
              <w:rPr>
                <w:lang w:val="en-GB"/>
              </w:rPr>
              <w:t>Low</w:t>
            </w:r>
            <w:r w:rsidR="0001538F">
              <w:t xml:space="preserve"> </w:t>
            </w:r>
            <w:r w:rsidR="0001538F" w:rsidRPr="00E3352D">
              <w:rPr>
                <w:lang w:val="en-GB"/>
              </w:rPr>
              <w:t>Energy</w:t>
            </w:r>
            <w:r w:rsidR="0001538F">
              <w:t xml:space="preserve"> </w:t>
            </w:r>
          </w:p>
        </w:tc>
        <w:tc>
          <w:tcPr>
            <w:tcW w:w="1813" w:type="pct"/>
            <w:tcBorders>
              <w:top w:val="single" w:sz="8" w:space="0" w:color="auto"/>
              <w:left w:val="single" w:sz="4" w:space="0" w:color="auto"/>
              <w:bottom w:val="single" w:sz="8" w:space="0" w:color="auto"/>
              <w:right w:val="single" w:sz="8" w:space="0" w:color="auto"/>
            </w:tcBorders>
            <w:vAlign w:val="center"/>
            <w:hideMark/>
          </w:tcPr>
          <w:p w14:paraId="78275D70" w14:textId="2C726DDF" w:rsidR="005E760E" w:rsidRDefault="0001538F" w:rsidP="00FB76DD">
            <w:pPr>
              <w:pStyle w:val="tabulkatexthlavicka"/>
            </w:pPr>
            <w:r w:rsidRPr="00E3352D">
              <w:rPr>
                <w:lang w:val="en-GB"/>
              </w:rPr>
              <w:t>Bluetooth</w:t>
            </w:r>
            <w:r>
              <w:t xml:space="preserve"> </w:t>
            </w:r>
            <w:r w:rsidRPr="00E3352D">
              <w:rPr>
                <w:lang w:val="en-GB"/>
              </w:rPr>
              <w:t>Classic</w:t>
            </w:r>
          </w:p>
        </w:tc>
      </w:tr>
      <w:tr w:rsidR="005A4CB3" w14:paraId="7C6FD95A" w14:textId="77777777" w:rsidTr="00FB3671">
        <w:trPr>
          <w:cantSplit/>
          <w:trHeight w:val="454"/>
        </w:trPr>
        <w:tc>
          <w:tcPr>
            <w:tcW w:w="1373" w:type="pct"/>
            <w:tcBorders>
              <w:top w:val="single" w:sz="8" w:space="0" w:color="auto"/>
              <w:left w:val="single" w:sz="8" w:space="0" w:color="auto"/>
              <w:bottom w:val="single" w:sz="4" w:space="0" w:color="auto"/>
              <w:right w:val="single" w:sz="8" w:space="0" w:color="auto"/>
            </w:tcBorders>
            <w:vAlign w:val="center"/>
            <w:hideMark/>
          </w:tcPr>
          <w:p w14:paraId="26C3B1B9" w14:textId="660EDC3C" w:rsidR="00991D27" w:rsidRDefault="00991D27" w:rsidP="00FB76DD">
            <w:pPr>
              <w:pStyle w:val="tabulkatext"/>
            </w:pPr>
            <w:r>
              <w:t>Frekvenčný rozsah</w:t>
            </w:r>
          </w:p>
        </w:tc>
        <w:tc>
          <w:tcPr>
            <w:tcW w:w="1814" w:type="pct"/>
            <w:tcBorders>
              <w:top w:val="single" w:sz="8" w:space="0" w:color="auto"/>
              <w:left w:val="single" w:sz="8" w:space="0" w:color="auto"/>
              <w:bottom w:val="single" w:sz="4" w:space="0" w:color="auto"/>
              <w:right w:val="single" w:sz="4" w:space="0" w:color="auto"/>
            </w:tcBorders>
            <w:vAlign w:val="center"/>
            <w:hideMark/>
          </w:tcPr>
          <w:p w14:paraId="3C85C8E5" w14:textId="439A9C6E" w:rsidR="00991D27" w:rsidRDefault="00991D27" w:rsidP="00FB76DD">
            <w:pPr>
              <w:pStyle w:val="tabulkatext"/>
            </w:pPr>
            <w:r>
              <w:t>2.4 GHz ISM pásmo</w:t>
            </w:r>
          </w:p>
        </w:tc>
        <w:tc>
          <w:tcPr>
            <w:tcW w:w="1813" w:type="pct"/>
            <w:tcBorders>
              <w:top w:val="single" w:sz="8" w:space="0" w:color="auto"/>
              <w:left w:val="single" w:sz="4" w:space="0" w:color="auto"/>
              <w:bottom w:val="single" w:sz="4" w:space="0" w:color="auto"/>
              <w:right w:val="single" w:sz="8" w:space="0" w:color="auto"/>
            </w:tcBorders>
            <w:vAlign w:val="center"/>
            <w:hideMark/>
          </w:tcPr>
          <w:p w14:paraId="2F662395" w14:textId="25D1057C" w:rsidR="00991D27" w:rsidRDefault="00991D27" w:rsidP="00FB76DD">
            <w:pPr>
              <w:pStyle w:val="tabulkatext"/>
              <w:rPr>
                <w:vertAlign w:val="superscript"/>
              </w:rPr>
            </w:pPr>
            <w:r>
              <w:t>2.4 GHz ISM pásmo</w:t>
            </w:r>
          </w:p>
        </w:tc>
      </w:tr>
      <w:tr w:rsidR="005A4CB3" w14:paraId="75E34CD7" w14:textId="77777777" w:rsidTr="00FB3671">
        <w:trPr>
          <w:cantSplit/>
          <w:trHeight w:val="454"/>
        </w:trPr>
        <w:tc>
          <w:tcPr>
            <w:tcW w:w="1373" w:type="pct"/>
            <w:tcBorders>
              <w:top w:val="single" w:sz="4" w:space="0" w:color="auto"/>
              <w:left w:val="single" w:sz="8" w:space="0" w:color="auto"/>
              <w:bottom w:val="single" w:sz="4" w:space="0" w:color="auto"/>
              <w:right w:val="single" w:sz="8" w:space="0" w:color="auto"/>
            </w:tcBorders>
            <w:vAlign w:val="center"/>
            <w:hideMark/>
          </w:tcPr>
          <w:p w14:paraId="69F243CF" w14:textId="49FA70BA" w:rsidR="00D44FBD" w:rsidRDefault="00D44FBD" w:rsidP="00FB76DD">
            <w:pPr>
              <w:pStyle w:val="tabulkatext"/>
            </w:pPr>
            <w:r>
              <w:t>Kanál</w:t>
            </w:r>
          </w:p>
        </w:tc>
        <w:tc>
          <w:tcPr>
            <w:tcW w:w="1814" w:type="pct"/>
            <w:tcBorders>
              <w:top w:val="single" w:sz="4" w:space="0" w:color="auto"/>
              <w:left w:val="single" w:sz="8" w:space="0" w:color="auto"/>
              <w:bottom w:val="single" w:sz="4" w:space="0" w:color="auto"/>
              <w:right w:val="single" w:sz="4" w:space="0" w:color="auto"/>
            </w:tcBorders>
            <w:vAlign w:val="center"/>
            <w:hideMark/>
          </w:tcPr>
          <w:p w14:paraId="0E204E9E" w14:textId="3D5DC7F4" w:rsidR="00D44FBD" w:rsidRDefault="00D44FBD" w:rsidP="00FB76DD">
            <w:pPr>
              <w:pStyle w:val="tabulkatext"/>
            </w:pPr>
            <w:r>
              <w:t>40 kanálov s 2 MHz rozostupom</w:t>
            </w:r>
          </w:p>
        </w:tc>
        <w:tc>
          <w:tcPr>
            <w:tcW w:w="1813" w:type="pct"/>
            <w:tcBorders>
              <w:top w:val="single" w:sz="4" w:space="0" w:color="auto"/>
              <w:left w:val="single" w:sz="4" w:space="0" w:color="auto"/>
              <w:bottom w:val="single" w:sz="4" w:space="0" w:color="auto"/>
              <w:right w:val="single" w:sz="8" w:space="0" w:color="auto"/>
            </w:tcBorders>
            <w:vAlign w:val="center"/>
            <w:hideMark/>
          </w:tcPr>
          <w:p w14:paraId="7A1AEC2C" w14:textId="3D603987" w:rsidR="00D44FBD" w:rsidRDefault="00D44FBD" w:rsidP="00FB76DD">
            <w:pPr>
              <w:pStyle w:val="tabulkatext"/>
              <w:rPr>
                <w:vertAlign w:val="superscript"/>
              </w:rPr>
            </w:pPr>
            <w:r>
              <w:t>79 kanálov s 1 MHz rozostupom</w:t>
            </w:r>
          </w:p>
        </w:tc>
      </w:tr>
      <w:tr w:rsidR="00BD799F" w14:paraId="6A5E1746" w14:textId="77777777" w:rsidTr="00FB3671">
        <w:trPr>
          <w:cantSplit/>
          <w:trHeight w:val="454"/>
        </w:trPr>
        <w:tc>
          <w:tcPr>
            <w:tcW w:w="1373" w:type="pct"/>
            <w:tcBorders>
              <w:top w:val="single" w:sz="4" w:space="0" w:color="auto"/>
              <w:left w:val="single" w:sz="8" w:space="0" w:color="auto"/>
              <w:bottom w:val="single" w:sz="4" w:space="0" w:color="auto"/>
              <w:right w:val="single" w:sz="8" w:space="0" w:color="auto"/>
            </w:tcBorders>
            <w:vAlign w:val="center"/>
          </w:tcPr>
          <w:p w14:paraId="456B469D" w14:textId="06F9173D" w:rsidR="00BD799F" w:rsidRDefault="00BD799F" w:rsidP="00FB76DD">
            <w:pPr>
              <w:pStyle w:val="tabulkatext"/>
            </w:pPr>
            <w:r>
              <w:t>Využitie kanálov</w:t>
            </w:r>
          </w:p>
        </w:tc>
        <w:tc>
          <w:tcPr>
            <w:tcW w:w="1814" w:type="pct"/>
            <w:tcBorders>
              <w:top w:val="single" w:sz="4" w:space="0" w:color="auto"/>
              <w:left w:val="single" w:sz="8" w:space="0" w:color="auto"/>
              <w:bottom w:val="single" w:sz="4" w:space="0" w:color="auto"/>
              <w:right w:val="single" w:sz="4" w:space="0" w:color="auto"/>
            </w:tcBorders>
            <w:vAlign w:val="center"/>
          </w:tcPr>
          <w:p w14:paraId="3F80C908" w14:textId="666CA98F" w:rsidR="00BD799F" w:rsidRDefault="007848D2" w:rsidP="00FB76DD">
            <w:pPr>
              <w:pStyle w:val="tabulkatext"/>
            </w:pPr>
            <w:r>
              <w:t>FHSS</w:t>
            </w:r>
          </w:p>
        </w:tc>
        <w:tc>
          <w:tcPr>
            <w:tcW w:w="1813" w:type="pct"/>
            <w:tcBorders>
              <w:top w:val="single" w:sz="4" w:space="0" w:color="auto"/>
              <w:left w:val="single" w:sz="4" w:space="0" w:color="auto"/>
              <w:bottom w:val="single" w:sz="4" w:space="0" w:color="auto"/>
              <w:right w:val="single" w:sz="8" w:space="0" w:color="auto"/>
            </w:tcBorders>
            <w:vAlign w:val="center"/>
          </w:tcPr>
          <w:p w14:paraId="4AAD0322" w14:textId="4D9F52CF" w:rsidR="00BD799F" w:rsidRDefault="007848D2" w:rsidP="00FB76DD">
            <w:pPr>
              <w:pStyle w:val="tabulkatext"/>
            </w:pPr>
            <w:r>
              <w:t>FHSS</w:t>
            </w:r>
          </w:p>
        </w:tc>
      </w:tr>
      <w:tr w:rsidR="007848D2" w14:paraId="29FC6405" w14:textId="77777777" w:rsidTr="00FB3671">
        <w:trPr>
          <w:cantSplit/>
          <w:trHeight w:val="454"/>
        </w:trPr>
        <w:tc>
          <w:tcPr>
            <w:tcW w:w="1373" w:type="pct"/>
            <w:tcBorders>
              <w:top w:val="single" w:sz="4" w:space="0" w:color="auto"/>
              <w:left w:val="single" w:sz="8" w:space="0" w:color="auto"/>
              <w:bottom w:val="single" w:sz="8" w:space="0" w:color="auto"/>
              <w:right w:val="single" w:sz="8" w:space="0" w:color="auto"/>
            </w:tcBorders>
            <w:vAlign w:val="center"/>
          </w:tcPr>
          <w:p w14:paraId="431B4AFC" w14:textId="2F38F62C" w:rsidR="007848D2" w:rsidRDefault="00EB6090" w:rsidP="00FB76DD">
            <w:pPr>
              <w:pStyle w:val="tabulkatext"/>
            </w:pPr>
            <w:r>
              <w:t>Modulácia</w:t>
            </w:r>
          </w:p>
        </w:tc>
        <w:tc>
          <w:tcPr>
            <w:tcW w:w="1814" w:type="pct"/>
            <w:tcBorders>
              <w:top w:val="single" w:sz="4" w:space="0" w:color="auto"/>
              <w:left w:val="single" w:sz="8" w:space="0" w:color="auto"/>
              <w:bottom w:val="single" w:sz="8" w:space="0" w:color="auto"/>
              <w:right w:val="single" w:sz="4" w:space="0" w:color="auto"/>
            </w:tcBorders>
            <w:vAlign w:val="center"/>
          </w:tcPr>
          <w:p w14:paraId="09186B3C" w14:textId="6DDC25FD" w:rsidR="007848D2" w:rsidRDefault="007848D2" w:rsidP="00FB76DD">
            <w:pPr>
              <w:pStyle w:val="tabulkatext"/>
            </w:pPr>
            <w:r>
              <w:t>GFSK</w:t>
            </w:r>
          </w:p>
        </w:tc>
        <w:tc>
          <w:tcPr>
            <w:tcW w:w="1813" w:type="pct"/>
            <w:tcBorders>
              <w:top w:val="single" w:sz="4" w:space="0" w:color="auto"/>
              <w:left w:val="single" w:sz="4" w:space="0" w:color="auto"/>
              <w:bottom w:val="single" w:sz="8" w:space="0" w:color="auto"/>
              <w:right w:val="single" w:sz="8" w:space="0" w:color="auto"/>
            </w:tcBorders>
            <w:vAlign w:val="center"/>
          </w:tcPr>
          <w:p w14:paraId="08D68D6E" w14:textId="29C58DA9" w:rsidR="007848D2" w:rsidRDefault="007848D2" w:rsidP="00FB76DD">
            <w:pPr>
              <w:pStyle w:val="tabulkatext"/>
            </w:pPr>
            <w:r>
              <w:t xml:space="preserve">GFSK, </w:t>
            </w:r>
            <w:r w:rsidR="00EB6090" w:rsidRPr="00EB6090">
              <w:t>π/4 DQPSK, 8DPSK</w:t>
            </w:r>
          </w:p>
        </w:tc>
      </w:tr>
      <w:tr w:rsidR="007848D2" w14:paraId="4199D7A7" w14:textId="77777777" w:rsidTr="00FB3671">
        <w:trPr>
          <w:cantSplit/>
          <w:trHeight w:val="454"/>
        </w:trPr>
        <w:tc>
          <w:tcPr>
            <w:tcW w:w="1373" w:type="pct"/>
            <w:tcBorders>
              <w:top w:val="single" w:sz="4" w:space="0" w:color="auto"/>
              <w:left w:val="single" w:sz="8" w:space="0" w:color="auto"/>
              <w:bottom w:val="single" w:sz="8" w:space="0" w:color="auto"/>
              <w:right w:val="single" w:sz="8" w:space="0" w:color="auto"/>
            </w:tcBorders>
            <w:vAlign w:val="center"/>
          </w:tcPr>
          <w:p w14:paraId="74FBF568" w14:textId="12F1F047" w:rsidR="007848D2" w:rsidRDefault="005A4CB3" w:rsidP="00FB76DD">
            <w:pPr>
              <w:pStyle w:val="tabulkatext"/>
            </w:pPr>
            <w:r>
              <w:t>Prenosová rýchlosť</w:t>
            </w:r>
          </w:p>
        </w:tc>
        <w:tc>
          <w:tcPr>
            <w:tcW w:w="1814" w:type="pct"/>
            <w:tcBorders>
              <w:top w:val="single" w:sz="4" w:space="0" w:color="auto"/>
              <w:left w:val="single" w:sz="8" w:space="0" w:color="auto"/>
              <w:bottom w:val="single" w:sz="8" w:space="0" w:color="auto"/>
              <w:right w:val="single" w:sz="4" w:space="0" w:color="auto"/>
            </w:tcBorders>
            <w:vAlign w:val="center"/>
          </w:tcPr>
          <w:p w14:paraId="01029E68" w14:textId="73EF46CA" w:rsidR="007848D2" w:rsidRDefault="005A4CB3" w:rsidP="00FB76DD">
            <w:pPr>
              <w:pStyle w:val="tabulkatext"/>
            </w:pPr>
            <w:r w:rsidRPr="005A4CB3">
              <w:t>LE 2M PHY: 2 Mb/s</w:t>
            </w:r>
            <w:r w:rsidRPr="005A4CB3">
              <w:br/>
              <w:t>LE 1M PHY: 1 Mb/s</w:t>
            </w:r>
            <w:r w:rsidRPr="005A4CB3">
              <w:br/>
              <w:t xml:space="preserve">LE PHY (S=2): 500 </w:t>
            </w:r>
            <w:proofErr w:type="spellStart"/>
            <w:r w:rsidRPr="005A4CB3">
              <w:t>Kb</w:t>
            </w:r>
            <w:proofErr w:type="spellEnd"/>
            <w:r w:rsidRPr="005A4CB3">
              <w:t>/s</w:t>
            </w:r>
            <w:r w:rsidRPr="005A4CB3">
              <w:br/>
              <w:t xml:space="preserve">LE PHY (S=8): 125 </w:t>
            </w:r>
            <w:proofErr w:type="spellStart"/>
            <w:r w:rsidRPr="005A4CB3">
              <w:t>Kb</w:t>
            </w:r>
            <w:proofErr w:type="spellEnd"/>
            <w:r w:rsidRPr="005A4CB3">
              <w:t>/s</w:t>
            </w:r>
          </w:p>
        </w:tc>
        <w:tc>
          <w:tcPr>
            <w:tcW w:w="1813" w:type="pct"/>
            <w:tcBorders>
              <w:top w:val="single" w:sz="4" w:space="0" w:color="auto"/>
              <w:left w:val="single" w:sz="4" w:space="0" w:color="auto"/>
              <w:bottom w:val="single" w:sz="8" w:space="0" w:color="auto"/>
              <w:right w:val="single" w:sz="8" w:space="0" w:color="auto"/>
            </w:tcBorders>
            <w:vAlign w:val="center"/>
          </w:tcPr>
          <w:p w14:paraId="5C83A690" w14:textId="4C6CE5F5" w:rsidR="007848D2" w:rsidRDefault="005A4CB3" w:rsidP="00FB76DD">
            <w:pPr>
              <w:pStyle w:val="tabulkatext"/>
            </w:pPr>
            <w:r w:rsidRPr="005A4CB3">
              <w:t>EDR PHY (8DPSK): 3 Mb/s</w:t>
            </w:r>
            <w:r w:rsidRPr="005A4CB3">
              <w:br/>
              <w:t>EDR PHY (π/4 DQPSK): 2 Mb/s</w:t>
            </w:r>
            <w:r w:rsidRPr="005A4CB3">
              <w:br/>
              <w:t>BR PHY (GFSK): 1 Mb/s</w:t>
            </w:r>
          </w:p>
        </w:tc>
      </w:tr>
      <w:tr w:rsidR="007848D2" w14:paraId="488855DF" w14:textId="77777777" w:rsidTr="00FB3671">
        <w:trPr>
          <w:cantSplit/>
          <w:trHeight w:val="454"/>
        </w:trPr>
        <w:tc>
          <w:tcPr>
            <w:tcW w:w="1373" w:type="pct"/>
            <w:tcBorders>
              <w:top w:val="single" w:sz="4" w:space="0" w:color="auto"/>
              <w:left w:val="single" w:sz="8" w:space="0" w:color="auto"/>
              <w:bottom w:val="single" w:sz="4" w:space="0" w:color="auto"/>
              <w:right w:val="single" w:sz="8" w:space="0" w:color="auto"/>
            </w:tcBorders>
            <w:vAlign w:val="center"/>
          </w:tcPr>
          <w:p w14:paraId="68A5D47B" w14:textId="5B8ED37F" w:rsidR="007848D2" w:rsidRDefault="006D013D" w:rsidP="00FB76DD">
            <w:pPr>
              <w:pStyle w:val="tabulkatext"/>
            </w:pPr>
            <w:r>
              <w:t>Komunikačné topológie</w:t>
            </w:r>
          </w:p>
        </w:tc>
        <w:tc>
          <w:tcPr>
            <w:tcW w:w="1814" w:type="pct"/>
            <w:tcBorders>
              <w:top w:val="single" w:sz="4" w:space="0" w:color="auto"/>
              <w:left w:val="single" w:sz="8" w:space="0" w:color="auto"/>
              <w:bottom w:val="single" w:sz="4" w:space="0" w:color="auto"/>
              <w:right w:val="single" w:sz="4" w:space="0" w:color="auto"/>
            </w:tcBorders>
            <w:vAlign w:val="center"/>
          </w:tcPr>
          <w:p w14:paraId="0EFF6310" w14:textId="77777777" w:rsidR="007848D2" w:rsidRDefault="006D013D" w:rsidP="00FB76DD">
            <w:pPr>
              <w:pStyle w:val="tabulkatext"/>
            </w:pPr>
            <w:r>
              <w:t>Point-to-Point</w:t>
            </w:r>
          </w:p>
          <w:p w14:paraId="068E9C4B" w14:textId="77777777" w:rsidR="006D013D" w:rsidRPr="006D013D" w:rsidRDefault="006D013D" w:rsidP="00FB76DD">
            <w:pPr>
              <w:pStyle w:val="tabulkatext"/>
              <w:rPr>
                <w:lang w:val="en-GB"/>
              </w:rPr>
            </w:pPr>
            <w:r w:rsidRPr="006D013D">
              <w:rPr>
                <w:lang w:val="en-GB"/>
              </w:rPr>
              <w:t>Broadcast</w:t>
            </w:r>
          </w:p>
          <w:p w14:paraId="3CD55644" w14:textId="6F081344" w:rsidR="006D013D" w:rsidRPr="006D013D" w:rsidRDefault="006D013D" w:rsidP="00FB76DD">
            <w:pPr>
              <w:pStyle w:val="tabulkatext"/>
              <w:rPr>
                <w:lang w:val="en-GB"/>
              </w:rPr>
            </w:pPr>
            <w:r w:rsidRPr="006D013D">
              <w:rPr>
                <w:lang w:val="en-GB"/>
              </w:rPr>
              <w:t>Mesh</w:t>
            </w:r>
          </w:p>
        </w:tc>
        <w:tc>
          <w:tcPr>
            <w:tcW w:w="1813" w:type="pct"/>
            <w:tcBorders>
              <w:top w:val="single" w:sz="4" w:space="0" w:color="auto"/>
              <w:left w:val="single" w:sz="4" w:space="0" w:color="auto"/>
              <w:bottom w:val="single" w:sz="4" w:space="0" w:color="auto"/>
              <w:right w:val="single" w:sz="8" w:space="0" w:color="auto"/>
            </w:tcBorders>
            <w:vAlign w:val="center"/>
          </w:tcPr>
          <w:p w14:paraId="5F5B318A" w14:textId="7FEED4A1" w:rsidR="007848D2" w:rsidRDefault="00787DFA" w:rsidP="00FB76DD">
            <w:pPr>
              <w:pStyle w:val="tabulkatext"/>
            </w:pPr>
            <w:r>
              <w:t>Point-to-Point</w:t>
            </w:r>
          </w:p>
        </w:tc>
      </w:tr>
    </w:tbl>
    <w:p w14:paraId="0D6329C8" w14:textId="09293786" w:rsidR="002120BA" w:rsidRDefault="00081B7B" w:rsidP="00B01F50">
      <w:pPr>
        <w:pStyle w:val="Nadpis4"/>
      </w:pPr>
      <w:bookmarkStart w:id="22" w:name="_Ref128244461"/>
      <w:bookmarkStart w:id="23" w:name="_Toc131867228"/>
      <w:r>
        <w:t>Bluetooth rozsah</w:t>
      </w:r>
      <w:bookmarkEnd w:id="22"/>
      <w:bookmarkEnd w:id="23"/>
    </w:p>
    <w:p w14:paraId="37EE3FB6" w14:textId="4B8C2FCA" w:rsidR="00C43848" w:rsidRDefault="00C43848" w:rsidP="00C43848">
      <w:r>
        <w:rPr>
          <w:rStyle w:val="normaltextrun"/>
          <w:rFonts w:cs="Arial"/>
          <w:szCs w:val="22"/>
        </w:rPr>
        <w:t xml:space="preserve">Na začiatku podkapitoly </w:t>
      </w:r>
      <w:r w:rsidR="00CE2E43">
        <w:rPr>
          <w:rStyle w:val="normaltextrun"/>
          <w:rFonts w:cs="Arial"/>
          <w:szCs w:val="22"/>
        </w:rPr>
        <w:fldChar w:fldCharType="begin"/>
      </w:r>
      <w:r w:rsidR="00CE2E43">
        <w:rPr>
          <w:rStyle w:val="normaltextrun"/>
          <w:rFonts w:cs="Arial"/>
          <w:szCs w:val="22"/>
        </w:rPr>
        <w:instrText xml:space="preserve"> REF _Ref128244082 \r \h </w:instrText>
      </w:r>
      <w:r w:rsidR="00CE2E43">
        <w:rPr>
          <w:rStyle w:val="normaltextrun"/>
          <w:rFonts w:cs="Arial"/>
          <w:szCs w:val="22"/>
        </w:rPr>
      </w:r>
      <w:r w:rsidR="00CE2E43">
        <w:rPr>
          <w:rStyle w:val="normaltextrun"/>
          <w:rFonts w:cs="Arial"/>
          <w:szCs w:val="22"/>
        </w:rPr>
        <w:fldChar w:fldCharType="separate"/>
      </w:r>
      <w:r w:rsidR="00CE2E43">
        <w:rPr>
          <w:rStyle w:val="normaltextrun"/>
          <w:rFonts w:cs="Arial"/>
          <w:szCs w:val="22"/>
        </w:rPr>
        <w:t>2.1.2</w:t>
      </w:r>
      <w:r w:rsidR="00CE2E43">
        <w:rPr>
          <w:rStyle w:val="normaltextrun"/>
          <w:rFonts w:cs="Arial"/>
          <w:szCs w:val="22"/>
        </w:rPr>
        <w:fldChar w:fldCharType="end"/>
      </w:r>
      <w:r>
        <w:rPr>
          <w:rStyle w:val="normaltextrun"/>
          <w:rFonts w:cs="Arial"/>
          <w:szCs w:val="22"/>
        </w:rPr>
        <w:t xml:space="preserve"> je uvedená informácia</w:t>
      </w:r>
      <w:r w:rsidR="00037E58">
        <w:rPr>
          <w:rStyle w:val="normaltextrun"/>
          <w:rFonts w:cs="Arial"/>
          <w:szCs w:val="22"/>
        </w:rPr>
        <w:t>,</w:t>
      </w:r>
      <w:r>
        <w:rPr>
          <w:rStyle w:val="normaltextrun"/>
          <w:rFonts w:cs="Arial"/>
          <w:szCs w:val="22"/>
        </w:rPr>
        <w:t xml:space="preserve"> kde Bluetooth technológia je vo všeobecnosti braná ako technológia na krátku vzdialenosť, avšak tato technológia bola navrhnutá na širokú škálu dosiahnuteľných rozsahov. Flexibilita Bluetooth technológie poskytuje vývojárovi nastavenie rozsahu komunikácie medzi dvoma zariadeniami podľa predom definovaných kritérií. Nasledujúce faktory ovplyvňujú dosah spoľahlivého pripojenia:  </w:t>
      </w:r>
      <w:r>
        <w:rPr>
          <w:rStyle w:val="eop"/>
          <w:rFonts w:cs="Arial"/>
          <w:szCs w:val="22"/>
        </w:rPr>
        <w:t> </w:t>
      </w:r>
    </w:p>
    <w:p w14:paraId="4A0EE7D5" w14:textId="04AE4A5C" w:rsidR="00C43848" w:rsidRDefault="00C43848" w:rsidP="004C3C12">
      <w:pPr>
        <w:pStyle w:val="Odrka1"/>
      </w:pPr>
      <w:r w:rsidRPr="00C43848">
        <w:rPr>
          <w:rStyle w:val="normaltextrun"/>
          <w:rFonts w:cs="Arial"/>
          <w:b/>
          <w:bCs/>
          <w:szCs w:val="22"/>
        </w:rPr>
        <w:t>Rádiové spektrum</w:t>
      </w:r>
      <w:r w:rsidRPr="00C43848">
        <w:rPr>
          <w:rStyle w:val="normaltextrun"/>
          <w:rFonts w:cs="Arial"/>
          <w:szCs w:val="22"/>
        </w:rPr>
        <w:t xml:space="preserve"> – Rozsah rádiového spektra je od 30 Hz do 300 GHz a platí č</w:t>
      </w:r>
      <w:r w:rsidR="00BC5E53">
        <w:rPr>
          <w:rStyle w:val="normaltextrun"/>
          <w:rFonts w:cs="Arial"/>
          <w:szCs w:val="22"/>
        </w:rPr>
        <w:t>í</w:t>
      </w:r>
      <w:r w:rsidRPr="00C43848">
        <w:rPr>
          <w:rStyle w:val="normaltextrun"/>
          <w:rFonts w:cs="Arial"/>
          <w:szCs w:val="22"/>
        </w:rPr>
        <w:t>m je frekvencia nižšia, tým je dosah dlhší. Frekvenčne pásmo Bluetooth technológie je 2.4 GHz</w:t>
      </w:r>
      <w:r w:rsidR="000508DC">
        <w:rPr>
          <w:rStyle w:val="normaltextrun"/>
          <w:rFonts w:cs="Arial"/>
          <w:szCs w:val="22"/>
        </w:rPr>
        <w:t>,</w:t>
      </w:r>
      <w:r w:rsidRPr="00C43848">
        <w:rPr>
          <w:rStyle w:val="normaltextrun"/>
          <w:rFonts w:cs="Arial"/>
          <w:szCs w:val="22"/>
        </w:rPr>
        <w:t xml:space="preserve"> čo predstavuje rovnováhu medzi dosahom a priepustnosťou.</w:t>
      </w:r>
      <w:r w:rsidRPr="00C43848">
        <w:rPr>
          <w:rStyle w:val="eop"/>
          <w:rFonts w:cs="Arial"/>
          <w:szCs w:val="22"/>
        </w:rPr>
        <w:t> </w:t>
      </w:r>
    </w:p>
    <w:p w14:paraId="38E0B17E" w14:textId="38B9370C" w:rsidR="00C43848" w:rsidRDefault="00C43848" w:rsidP="004C3C12">
      <w:pPr>
        <w:pStyle w:val="Odrka1"/>
      </w:pPr>
      <w:r w:rsidRPr="00C43848">
        <w:rPr>
          <w:rStyle w:val="normaltextrun"/>
          <w:rFonts w:cs="Arial"/>
          <w:b/>
          <w:bCs/>
          <w:szCs w:val="22"/>
        </w:rPr>
        <w:t>PHY (</w:t>
      </w:r>
      <w:r w:rsidRPr="00C43848">
        <w:rPr>
          <w:rStyle w:val="normaltextrun"/>
          <w:rFonts w:cs="Arial"/>
          <w:b/>
          <w:bCs/>
          <w:szCs w:val="22"/>
          <w:lang w:val="en-GB"/>
        </w:rPr>
        <w:t>Physical layer</w:t>
      </w:r>
      <w:r w:rsidRPr="00C43848">
        <w:rPr>
          <w:rStyle w:val="normaltextrun"/>
          <w:rFonts w:cs="Arial"/>
          <w:b/>
          <w:bCs/>
          <w:szCs w:val="22"/>
        </w:rPr>
        <w:t>)</w:t>
      </w:r>
      <w:r w:rsidRPr="00C43848">
        <w:rPr>
          <w:rStyle w:val="normaltextrun"/>
          <w:rFonts w:cs="Arial"/>
          <w:szCs w:val="22"/>
        </w:rPr>
        <w:t xml:space="preserve"> – Fyzická vrstva bezdrôtovej technológii, ktorá určuje typ modulácie a ďalšie techniky využívané na odosielanie dát cez rádiofrekvenčné pásmo. V rámci toho je zahrnutý počet dostupných kanálov a ich efektívne využitie, korekcia ch</w:t>
      </w:r>
      <w:r w:rsidR="00E044F6">
        <w:rPr>
          <w:rStyle w:val="normaltextrun"/>
          <w:rFonts w:cs="Arial"/>
          <w:szCs w:val="22"/>
        </w:rPr>
        <w:t>ý</w:t>
      </w:r>
      <w:r w:rsidRPr="00C43848">
        <w:rPr>
          <w:rStyle w:val="normaltextrun"/>
          <w:rFonts w:cs="Arial"/>
          <w:szCs w:val="22"/>
        </w:rPr>
        <w:t>b, ochrann</w:t>
      </w:r>
      <w:r w:rsidR="00973EEC">
        <w:rPr>
          <w:rStyle w:val="normaltextrun"/>
          <w:rFonts w:cs="Arial"/>
          <w:szCs w:val="22"/>
        </w:rPr>
        <w:t>é</w:t>
      </w:r>
      <w:r w:rsidRPr="00C43848">
        <w:rPr>
          <w:rStyle w:val="normaltextrun"/>
          <w:rFonts w:cs="Arial"/>
          <w:szCs w:val="22"/>
        </w:rPr>
        <w:t xml:space="preserve"> zariadenia na zamedzenie rušenia a ďalšie. </w:t>
      </w:r>
      <w:r w:rsidRPr="00C43848">
        <w:rPr>
          <w:rStyle w:val="eop"/>
          <w:rFonts w:cs="Arial"/>
          <w:szCs w:val="22"/>
        </w:rPr>
        <w:t> </w:t>
      </w:r>
    </w:p>
    <w:p w14:paraId="1F0603D2" w14:textId="785A24E5" w:rsidR="00C43848" w:rsidRDefault="00C43848" w:rsidP="004C3C12">
      <w:pPr>
        <w:pStyle w:val="Odrka1"/>
      </w:pPr>
      <w:r w:rsidRPr="00C43848">
        <w:rPr>
          <w:rStyle w:val="normaltextrun"/>
          <w:rFonts w:cs="Arial"/>
          <w:b/>
          <w:bCs/>
          <w:szCs w:val="22"/>
        </w:rPr>
        <w:t>Citlivosť prijímača</w:t>
      </w:r>
      <w:r w:rsidRPr="00C43848">
        <w:rPr>
          <w:rStyle w:val="normaltextrun"/>
          <w:rFonts w:cs="Arial"/>
          <w:szCs w:val="22"/>
        </w:rPr>
        <w:t xml:space="preserve"> – Vyjadruje minimálnu hodnotu vstupného signálu na prijímači, pri ktorej je stále možn</w:t>
      </w:r>
      <w:r w:rsidR="00973EEC">
        <w:rPr>
          <w:rStyle w:val="normaltextrun"/>
          <w:rFonts w:cs="Arial"/>
          <w:szCs w:val="22"/>
        </w:rPr>
        <w:t>é</w:t>
      </w:r>
      <w:r w:rsidRPr="00C43848">
        <w:rPr>
          <w:rStyle w:val="normaltextrun"/>
          <w:rFonts w:cs="Arial"/>
          <w:szCs w:val="22"/>
        </w:rPr>
        <w:t xml:space="preserve"> </w:t>
      </w:r>
      <w:r w:rsidR="00037E58" w:rsidRPr="00C43848">
        <w:rPr>
          <w:rStyle w:val="spellingerror"/>
          <w:rFonts w:cs="Arial"/>
          <w:szCs w:val="22"/>
        </w:rPr>
        <w:t>dem</w:t>
      </w:r>
      <w:r w:rsidR="00037E58">
        <w:rPr>
          <w:rStyle w:val="spellingerror"/>
          <w:rFonts w:cs="Arial"/>
          <w:szCs w:val="22"/>
        </w:rPr>
        <w:t>od</w:t>
      </w:r>
      <w:r w:rsidR="00037E58" w:rsidRPr="00C43848">
        <w:rPr>
          <w:rStyle w:val="spellingerror"/>
          <w:rFonts w:cs="Arial"/>
          <w:szCs w:val="22"/>
        </w:rPr>
        <w:t>ulovať</w:t>
      </w:r>
      <w:r w:rsidRPr="00C43848">
        <w:rPr>
          <w:rStyle w:val="normaltextrun"/>
          <w:rFonts w:cs="Arial"/>
          <w:szCs w:val="22"/>
        </w:rPr>
        <w:t xml:space="preserve"> signál a udržiavať spojenie. Bluetooth technológia špecifikuje, že v závislosti od použitej PHY je nevyhnutne</w:t>
      </w:r>
      <w:r w:rsidR="009E7075">
        <w:rPr>
          <w:rStyle w:val="normaltextrun"/>
          <w:rFonts w:cs="Arial"/>
          <w:szCs w:val="22"/>
        </w:rPr>
        <w:t>,</w:t>
      </w:r>
      <w:r w:rsidRPr="00C43848">
        <w:rPr>
          <w:rStyle w:val="normaltextrun"/>
          <w:rFonts w:cs="Arial"/>
          <w:szCs w:val="22"/>
        </w:rPr>
        <w:t xml:space="preserve"> aby zariadenie bolo schopné dosiahnuť minimálnu citlivosť prijímača -70 </w:t>
      </w:r>
      <w:proofErr w:type="spellStart"/>
      <w:r w:rsidRPr="00C43848">
        <w:rPr>
          <w:rStyle w:val="spellingerror"/>
          <w:rFonts w:cs="Arial"/>
          <w:szCs w:val="22"/>
        </w:rPr>
        <w:t>dBm</w:t>
      </w:r>
      <w:proofErr w:type="spellEnd"/>
      <w:r w:rsidRPr="00C43848">
        <w:rPr>
          <w:rStyle w:val="normaltextrun"/>
          <w:rFonts w:cs="Arial"/>
          <w:szCs w:val="22"/>
        </w:rPr>
        <w:t xml:space="preserve"> až -80 </w:t>
      </w:r>
      <w:proofErr w:type="spellStart"/>
      <w:r w:rsidRPr="00C43848">
        <w:rPr>
          <w:rStyle w:val="spellingerror"/>
          <w:rFonts w:cs="Arial"/>
          <w:szCs w:val="22"/>
        </w:rPr>
        <w:t>dBm</w:t>
      </w:r>
      <w:proofErr w:type="spellEnd"/>
      <w:r w:rsidRPr="00C43848">
        <w:rPr>
          <w:rStyle w:val="normaltextrun"/>
          <w:rFonts w:cs="Arial"/>
          <w:szCs w:val="22"/>
        </w:rPr>
        <w:t>.</w:t>
      </w:r>
      <w:r w:rsidRPr="00C43848">
        <w:rPr>
          <w:rStyle w:val="eop"/>
          <w:rFonts w:cs="Arial"/>
          <w:szCs w:val="22"/>
        </w:rPr>
        <w:t> </w:t>
      </w:r>
    </w:p>
    <w:p w14:paraId="44CD48FC" w14:textId="01870178" w:rsidR="00C43848" w:rsidRDefault="00C43848" w:rsidP="004C3C12">
      <w:pPr>
        <w:pStyle w:val="Odrka1"/>
      </w:pPr>
      <w:r w:rsidRPr="00C43848">
        <w:rPr>
          <w:rStyle w:val="normaltextrun"/>
          <w:rFonts w:cs="Arial"/>
          <w:b/>
          <w:bCs/>
          <w:szCs w:val="22"/>
        </w:rPr>
        <w:lastRenderedPageBreak/>
        <w:t xml:space="preserve">Výkon vysielača </w:t>
      </w:r>
      <w:r w:rsidRPr="00C43848">
        <w:rPr>
          <w:rStyle w:val="normaltextrun"/>
          <w:rFonts w:cs="Arial"/>
          <w:szCs w:val="22"/>
        </w:rPr>
        <w:t>– Vyber výkonu vysielača je konštrukčným kompromisom medzi dosahom a spotrebou energie. Zvýšenie efektívneho dosahu je možn</w:t>
      </w:r>
      <w:r w:rsidR="00886937">
        <w:rPr>
          <w:rStyle w:val="normaltextrun"/>
          <w:rFonts w:cs="Arial"/>
          <w:szCs w:val="22"/>
        </w:rPr>
        <w:t>é</w:t>
      </w:r>
      <w:r w:rsidRPr="00C43848">
        <w:rPr>
          <w:rStyle w:val="normaltextrun"/>
          <w:rFonts w:cs="Arial"/>
          <w:szCs w:val="22"/>
        </w:rPr>
        <w:t xml:space="preserve"> docieliť zvýšením výkonu vysielača no len na úkor vyššej spotreby zariadenia. Bluetooth technológia podporuje vysielacie výkony od -20 </w:t>
      </w:r>
      <w:proofErr w:type="spellStart"/>
      <w:r w:rsidRPr="00C43848">
        <w:rPr>
          <w:rStyle w:val="spellingerror"/>
          <w:rFonts w:cs="Arial"/>
          <w:szCs w:val="22"/>
        </w:rPr>
        <w:t>dBm</w:t>
      </w:r>
      <w:proofErr w:type="spellEnd"/>
      <w:r w:rsidRPr="00C43848">
        <w:rPr>
          <w:rStyle w:val="normaltextrun"/>
          <w:rFonts w:cs="Arial"/>
          <w:szCs w:val="22"/>
        </w:rPr>
        <w:t xml:space="preserve"> (0.01 </w:t>
      </w:r>
      <w:proofErr w:type="spellStart"/>
      <w:r w:rsidRPr="00C43848">
        <w:rPr>
          <w:rStyle w:val="spellingerror"/>
          <w:rFonts w:cs="Arial"/>
          <w:szCs w:val="22"/>
        </w:rPr>
        <w:t>mW</w:t>
      </w:r>
      <w:proofErr w:type="spellEnd"/>
      <w:r w:rsidRPr="00C43848">
        <w:rPr>
          <w:rStyle w:val="normaltextrun"/>
          <w:rFonts w:cs="Arial"/>
          <w:szCs w:val="22"/>
        </w:rPr>
        <w:t xml:space="preserve">) do +20 </w:t>
      </w:r>
      <w:proofErr w:type="spellStart"/>
      <w:r w:rsidRPr="00C43848">
        <w:rPr>
          <w:rStyle w:val="spellingerror"/>
          <w:rFonts w:cs="Arial"/>
          <w:szCs w:val="22"/>
        </w:rPr>
        <w:t>dBm</w:t>
      </w:r>
      <w:proofErr w:type="spellEnd"/>
      <w:r w:rsidRPr="00C43848">
        <w:rPr>
          <w:rStyle w:val="normaltextrun"/>
          <w:rFonts w:cs="Arial"/>
          <w:szCs w:val="22"/>
        </w:rPr>
        <w:t xml:space="preserve"> (100mW).</w:t>
      </w:r>
      <w:r w:rsidRPr="00C43848">
        <w:rPr>
          <w:rStyle w:val="eop"/>
          <w:rFonts w:cs="Arial"/>
          <w:szCs w:val="22"/>
        </w:rPr>
        <w:t> </w:t>
      </w:r>
    </w:p>
    <w:p w14:paraId="1275C025" w14:textId="41813D25" w:rsidR="00C43848" w:rsidRDefault="00C43848" w:rsidP="004C3C12">
      <w:pPr>
        <w:pStyle w:val="Odrka1"/>
      </w:pPr>
      <w:r w:rsidRPr="00C43848">
        <w:rPr>
          <w:rStyle w:val="normaltextrun"/>
          <w:rFonts w:cs="Arial"/>
          <w:b/>
          <w:bCs/>
          <w:szCs w:val="22"/>
        </w:rPr>
        <w:t xml:space="preserve">Zisk antény </w:t>
      </w:r>
      <w:r w:rsidRPr="00C43848">
        <w:rPr>
          <w:rStyle w:val="normaltextrun"/>
          <w:rFonts w:cs="Arial"/>
          <w:szCs w:val="22"/>
        </w:rPr>
        <w:t>– Primárnym cieľom antény je konverzia elektromagnetickej energie na elektrickú a naopak. Účinnosť antény pre vysielanie aj prijímanie signálu je možné ovplyvniť umiestením antény, dizajnom</w:t>
      </w:r>
      <w:r w:rsidR="00D8219D">
        <w:rPr>
          <w:rStyle w:val="normaltextrun"/>
          <w:rFonts w:cs="Arial"/>
          <w:szCs w:val="22"/>
        </w:rPr>
        <w:t>,</w:t>
      </w:r>
      <w:r w:rsidRPr="00C43848">
        <w:rPr>
          <w:rStyle w:val="normaltextrun"/>
          <w:rFonts w:cs="Arial"/>
          <w:szCs w:val="22"/>
        </w:rPr>
        <w:t xml:space="preserve"> ale aj jej rozmermi. </w:t>
      </w:r>
      <w:r w:rsidRPr="00C43848">
        <w:rPr>
          <w:rStyle w:val="eop"/>
          <w:rFonts w:cs="Arial"/>
          <w:szCs w:val="22"/>
        </w:rPr>
        <w:t> </w:t>
      </w:r>
    </w:p>
    <w:p w14:paraId="67683E88" w14:textId="161394BA" w:rsidR="00FF03F5" w:rsidRPr="00C43848" w:rsidRDefault="00C43848" w:rsidP="004C3C12">
      <w:pPr>
        <w:pStyle w:val="Odrka1"/>
      </w:pPr>
      <w:r w:rsidRPr="00C43848">
        <w:rPr>
          <w:rStyle w:val="normaltextrun"/>
          <w:rFonts w:cs="Arial"/>
          <w:b/>
          <w:bCs/>
          <w:szCs w:val="22"/>
        </w:rPr>
        <w:t xml:space="preserve">Utlm elektromagnetických vĺn </w:t>
      </w:r>
      <w:r w:rsidRPr="00C43848">
        <w:rPr>
          <w:rStyle w:val="normaltextrun"/>
          <w:rFonts w:cs="Arial"/>
          <w:szCs w:val="22"/>
        </w:rPr>
        <w:t>– Závisí od prostredia</w:t>
      </w:r>
      <w:r w:rsidR="00D8219D">
        <w:rPr>
          <w:rStyle w:val="normaltextrun"/>
          <w:rFonts w:cs="Arial"/>
          <w:szCs w:val="22"/>
        </w:rPr>
        <w:t>,</w:t>
      </w:r>
      <w:r w:rsidRPr="00C43848">
        <w:rPr>
          <w:rStyle w:val="normaltextrun"/>
          <w:rFonts w:cs="Arial"/>
          <w:szCs w:val="22"/>
        </w:rPr>
        <w:t xml:space="preserve"> v ktorom dochádza ku šíreniu signálu a jeho následnému zníženiu</w:t>
      </w:r>
      <w:r w:rsidR="00B40DA3">
        <w:t>.</w:t>
      </w:r>
      <w:r w:rsidR="00346BFC">
        <w:t xml:space="preserve"> </w:t>
      </w:r>
      <w:sdt>
        <w:sdtPr>
          <w:id w:val="957226271"/>
          <w:citation/>
        </w:sdtPr>
        <w:sdtContent>
          <w:r w:rsidR="00346BFC">
            <w:fldChar w:fldCharType="begin"/>
          </w:r>
          <w:r w:rsidR="00330153">
            <w:rPr>
              <w:lang w:val="en-GB"/>
            </w:rPr>
            <w:instrText xml:space="preserve">CITATION SIG1 \l 2057 </w:instrText>
          </w:r>
          <w:r w:rsidR="00346BFC">
            <w:fldChar w:fldCharType="separate"/>
          </w:r>
          <w:r w:rsidR="00330153" w:rsidRPr="00330153">
            <w:rPr>
              <w:noProof/>
              <w:lang w:val="en-GB"/>
            </w:rPr>
            <w:t>[4]</w:t>
          </w:r>
          <w:r w:rsidR="00346BFC">
            <w:fldChar w:fldCharType="end"/>
          </w:r>
        </w:sdtContent>
      </w:sdt>
    </w:p>
    <w:p w14:paraId="37D6F37D" w14:textId="0F6AC217" w:rsidR="00EB7BF4" w:rsidRDefault="00037E58" w:rsidP="00EB7BF4">
      <w:pPr>
        <w:pStyle w:val="Nadpis4"/>
      </w:pPr>
      <w:bookmarkStart w:id="24" w:name="_Ref130198780"/>
      <w:bookmarkStart w:id="25" w:name="_Toc131867229"/>
      <w:r>
        <w:t>Princíp f</w:t>
      </w:r>
      <w:r w:rsidR="00174787">
        <w:t>ungovani</w:t>
      </w:r>
      <w:r>
        <w:t xml:space="preserve">a </w:t>
      </w:r>
      <w:r w:rsidR="00174787">
        <w:t>Bluetooth technológie</w:t>
      </w:r>
      <w:bookmarkEnd w:id="24"/>
      <w:bookmarkEnd w:id="25"/>
    </w:p>
    <w:p w14:paraId="7BD6857A" w14:textId="1129B1CA" w:rsidR="00C43848" w:rsidRPr="00C43848" w:rsidRDefault="00C43848" w:rsidP="00C43848">
      <w:r w:rsidRPr="00C43848">
        <w:t>Pri zariadeniach využívajúcich klasicky Bluetooth je potrebné aby boli dane zariadenia sparovane. Výsledok procesu párovania je dôvera medzi zariadeniami a umožnenie následnú výmenu kryptovaných dát. V prípade, keď sa 2 zariadenia dostanú do vzájomného kontaktu (dosahu), uskutočni sa overovacia konverzácia s výsledkom o dôvere. Konverzácia je uskutočňovaná automaticky a používateľ nemusí stláčať žiadne tlačidlo ani zadávať žiaden špecifický príkaz.   </w:t>
      </w:r>
    </w:p>
    <w:p w14:paraId="7A7FF23F" w14:textId="0445A806" w:rsidR="00FD29D3" w:rsidRPr="00C43848" w:rsidRDefault="00C43848" w:rsidP="00C43848">
      <w:r w:rsidRPr="00C43848">
        <w:t>Zariadenia s Bluetooth LE môžu využívať techniku párovania opísanú v odseku vyššie no nie všetky produkty to vyžadujú. Zariadenie, ktorého cieľom je byt odhalen</w:t>
      </w:r>
      <w:r w:rsidR="00447DC1">
        <w:t>é</w:t>
      </w:r>
      <w:r w:rsidRPr="00C43848">
        <w:t xml:space="preserve"> vysiela broadcastovú správu. Broadcastová správa obsahuje užitočné informácie o zariadení. Proces vysielania správy sa nazýva „</w:t>
      </w:r>
      <w:r w:rsidRPr="00447DC1">
        <w:rPr>
          <w:lang w:val="en-GB"/>
        </w:rPr>
        <w:t>advertising</w:t>
      </w:r>
      <w:r w:rsidRPr="00C43848">
        <w:t xml:space="preserve">“. </w:t>
      </w:r>
      <w:r w:rsidR="00E77926">
        <w:t xml:space="preserve">Ostatné </w:t>
      </w:r>
      <w:r w:rsidRPr="00C43848">
        <w:t>zariadenie s rovnakou technológiou si skenovacím procesom dane zariadenie nájde a pripojí sa k nemu</w:t>
      </w:r>
      <w:r w:rsidR="00612D84" w:rsidRPr="00C43848">
        <w:t xml:space="preserve">. </w:t>
      </w:r>
      <w:sdt>
        <w:sdtPr>
          <w:id w:val="-1804917887"/>
          <w:citation/>
        </w:sdtPr>
        <w:sdtContent>
          <w:r w:rsidR="004D2104" w:rsidRPr="00C43848">
            <w:fldChar w:fldCharType="begin"/>
          </w:r>
          <w:r w:rsidR="00886B6D">
            <w:instrText xml:space="preserve">CITATION Cur21 \l 2057 </w:instrText>
          </w:r>
          <w:r w:rsidR="004D2104" w:rsidRPr="00C43848">
            <w:fldChar w:fldCharType="separate"/>
          </w:r>
          <w:r w:rsidR="00886B6D">
            <w:rPr>
              <w:noProof/>
            </w:rPr>
            <w:t>[5]</w:t>
          </w:r>
          <w:r w:rsidR="004D2104" w:rsidRPr="00C43848">
            <w:fldChar w:fldCharType="end"/>
          </w:r>
        </w:sdtContent>
      </w:sdt>
    </w:p>
    <w:p w14:paraId="2C5B6B2F" w14:textId="31D12A42" w:rsidR="00D33DEE" w:rsidRDefault="00332F01" w:rsidP="00D33DEE">
      <w:pPr>
        <w:pStyle w:val="Nadpis3"/>
      </w:pPr>
      <w:bookmarkStart w:id="26" w:name="_Toc131867230"/>
      <w:r>
        <w:t>Porovnanie</w:t>
      </w:r>
      <w:r w:rsidR="000C7DC9">
        <w:t xml:space="preserve"> bezdrôtových technológii</w:t>
      </w:r>
      <w:bookmarkEnd w:id="26"/>
    </w:p>
    <w:p w14:paraId="33561C7E" w14:textId="02AD48AC" w:rsidR="00C43848" w:rsidRDefault="00C43848" w:rsidP="00C43848">
      <w:r>
        <w:rPr>
          <w:rStyle w:val="normaltextrun"/>
          <w:rFonts w:cs="Arial"/>
          <w:szCs w:val="22"/>
        </w:rPr>
        <w:t xml:space="preserve">Pri porovnávaní technológii z pohľadu využiteľnosti pre navrhovaný systém bolo brané do úvahy niekoľko faktorov, ktoré sú </w:t>
      </w:r>
      <w:r w:rsidR="001F6A36">
        <w:rPr>
          <w:rStyle w:val="normaltextrun"/>
          <w:rFonts w:cs="Arial"/>
          <w:szCs w:val="22"/>
        </w:rPr>
        <w:t>dôležité</w:t>
      </w:r>
      <w:r>
        <w:rPr>
          <w:rStyle w:val="normaltextrun"/>
          <w:rFonts w:cs="Arial"/>
          <w:szCs w:val="22"/>
        </w:rPr>
        <w:t xml:space="preserve"> pri návrhu systému</w:t>
      </w:r>
      <w:r w:rsidR="00BB27DD">
        <w:rPr>
          <w:rStyle w:val="normaltextrun"/>
          <w:rFonts w:cs="Arial"/>
          <w:szCs w:val="22"/>
        </w:rPr>
        <w:t>,</w:t>
      </w:r>
      <w:r>
        <w:rPr>
          <w:rStyle w:val="normaltextrun"/>
          <w:rFonts w:cs="Arial"/>
          <w:szCs w:val="22"/>
        </w:rPr>
        <w:t xml:space="preserve"> ako aj pri jeho budúcich úpravách a vylepšeniach.</w:t>
      </w:r>
      <w:r>
        <w:rPr>
          <w:rStyle w:val="eop"/>
          <w:rFonts w:cs="Arial"/>
          <w:szCs w:val="22"/>
        </w:rPr>
        <w:t> </w:t>
      </w:r>
    </w:p>
    <w:p w14:paraId="098FE345" w14:textId="77777777" w:rsidR="00C43848" w:rsidRDefault="00C43848" w:rsidP="00C43848">
      <w:r>
        <w:rPr>
          <w:rStyle w:val="normaltextrun"/>
          <w:rFonts w:cs="Arial"/>
          <w:szCs w:val="22"/>
        </w:rPr>
        <w:t>Zoznam faktorov:</w:t>
      </w:r>
      <w:r>
        <w:rPr>
          <w:rStyle w:val="eop"/>
          <w:rFonts w:cs="Arial"/>
          <w:szCs w:val="22"/>
        </w:rPr>
        <w:t> </w:t>
      </w:r>
    </w:p>
    <w:p w14:paraId="700E8B35" w14:textId="77777777" w:rsidR="00C43848" w:rsidRDefault="00C43848" w:rsidP="004C3C12">
      <w:pPr>
        <w:pStyle w:val="Odrka1"/>
      </w:pPr>
      <w:r w:rsidRPr="00C43848">
        <w:rPr>
          <w:rStyle w:val="normaltextrun"/>
          <w:rFonts w:cs="Arial"/>
          <w:b/>
          <w:bCs/>
          <w:szCs w:val="22"/>
        </w:rPr>
        <w:t>Rýchlosť</w:t>
      </w:r>
      <w:r w:rsidRPr="00C43848">
        <w:rPr>
          <w:rStyle w:val="normaltextrun"/>
          <w:rFonts w:cs="Arial"/>
          <w:szCs w:val="22"/>
        </w:rPr>
        <w:t xml:space="preserve"> – Prenosová rýchlosť technológie Wi-Fi je mnohonásobné vyššia (maximálna rýchlosť závisí od štandardu) v porovnaní s Bluetooth.</w:t>
      </w:r>
      <w:r w:rsidRPr="00C43848">
        <w:rPr>
          <w:rStyle w:val="eop"/>
          <w:rFonts w:cs="Arial"/>
          <w:szCs w:val="22"/>
        </w:rPr>
        <w:t> </w:t>
      </w:r>
    </w:p>
    <w:p w14:paraId="78FF527B" w14:textId="77777777" w:rsidR="00C43848" w:rsidRDefault="00C43848" w:rsidP="004C3C12">
      <w:pPr>
        <w:pStyle w:val="Odrka1"/>
      </w:pPr>
      <w:r w:rsidRPr="00C43848">
        <w:rPr>
          <w:rStyle w:val="normaltextrun"/>
          <w:rFonts w:cs="Arial"/>
          <w:b/>
          <w:bCs/>
          <w:szCs w:val="22"/>
        </w:rPr>
        <w:t>Množstvo prenášaných dát</w:t>
      </w:r>
      <w:r w:rsidRPr="00C43848">
        <w:rPr>
          <w:rStyle w:val="normaltextrun"/>
          <w:rFonts w:cs="Arial"/>
          <w:szCs w:val="22"/>
        </w:rPr>
        <w:t xml:space="preserve"> – Bluetooth je často využívaná na posielanie malých objemov dát (numerické hodnoty zo senzorov) v porovnaní s Wi-Fi, ktorá je lepšia na prenos väčších dátových súborov. </w:t>
      </w:r>
      <w:r w:rsidRPr="00C43848">
        <w:rPr>
          <w:rStyle w:val="eop"/>
          <w:rFonts w:cs="Arial"/>
          <w:szCs w:val="22"/>
        </w:rPr>
        <w:t> </w:t>
      </w:r>
    </w:p>
    <w:p w14:paraId="760C3DFA" w14:textId="169C2A42" w:rsidR="00C43848" w:rsidRDefault="00C43848" w:rsidP="004C3C12">
      <w:pPr>
        <w:pStyle w:val="Odrka1"/>
      </w:pPr>
      <w:r w:rsidRPr="00C43848">
        <w:rPr>
          <w:rStyle w:val="normaltextrun"/>
          <w:rFonts w:cs="Arial"/>
          <w:b/>
          <w:bCs/>
          <w:szCs w:val="22"/>
        </w:rPr>
        <w:lastRenderedPageBreak/>
        <w:t xml:space="preserve">Rozsah </w:t>
      </w:r>
      <w:r w:rsidRPr="00C43848">
        <w:rPr>
          <w:rStyle w:val="normaltextrun"/>
          <w:rFonts w:cs="Arial"/>
          <w:szCs w:val="22"/>
        </w:rPr>
        <w:t xml:space="preserve">– Bluetooth ma zvyčajne menší rozsah (viac o rozsahu Bluetooth </w:t>
      </w:r>
      <w:r w:rsidR="00E45F37">
        <w:rPr>
          <w:rStyle w:val="normaltextrun"/>
          <w:rFonts w:cs="Arial"/>
          <w:szCs w:val="22"/>
        </w:rPr>
        <w:t xml:space="preserve">a jeho možnostiach konfigurácie rozsahu v kapitole </w:t>
      </w:r>
      <w:r w:rsidRPr="00C43848">
        <w:rPr>
          <w:rStyle w:val="normaltextrun"/>
          <w:rFonts w:cs="Arial"/>
          <w:color w:val="000000"/>
          <w:szCs w:val="22"/>
          <w:shd w:val="clear" w:color="auto" w:fill="E1E3E6"/>
        </w:rPr>
        <w:t>2.1.2.2</w:t>
      </w:r>
      <w:r w:rsidRPr="00C43848">
        <w:rPr>
          <w:rStyle w:val="normaltextrun"/>
          <w:rFonts w:cs="Arial"/>
          <w:szCs w:val="22"/>
        </w:rPr>
        <w:t>) v porovnaní s Wi-Fi.</w:t>
      </w:r>
      <w:r w:rsidRPr="00C43848">
        <w:rPr>
          <w:rStyle w:val="eop"/>
          <w:rFonts w:cs="Arial"/>
          <w:szCs w:val="22"/>
        </w:rPr>
        <w:t> </w:t>
      </w:r>
    </w:p>
    <w:p w14:paraId="4578216C" w14:textId="1A413CD7" w:rsidR="00592EEA" w:rsidRPr="00C43848" w:rsidRDefault="00C43848" w:rsidP="004C3C12">
      <w:pPr>
        <w:pStyle w:val="Odrka1"/>
      </w:pPr>
      <w:r w:rsidRPr="00C43848">
        <w:rPr>
          <w:rStyle w:val="normaltextrun"/>
          <w:rFonts w:cs="Arial"/>
          <w:b/>
          <w:bCs/>
          <w:szCs w:val="22"/>
        </w:rPr>
        <w:t xml:space="preserve">Spotreba energie </w:t>
      </w:r>
      <w:r w:rsidRPr="00C43848">
        <w:rPr>
          <w:rStyle w:val="normaltextrun"/>
          <w:rFonts w:cs="Arial"/>
          <w:szCs w:val="22"/>
        </w:rPr>
        <w:t>– Bluetooth LE bol špeciálne navrhovaný na menšiu spotrebu ako Wi-Fi</w:t>
      </w:r>
      <w:r w:rsidR="00BE55BB">
        <w:t>.</w:t>
      </w:r>
      <w:sdt>
        <w:sdtPr>
          <w:id w:val="503787936"/>
          <w:citation/>
        </w:sdtPr>
        <w:sdtContent>
          <w:r w:rsidR="000D1035">
            <w:fldChar w:fldCharType="begin"/>
          </w:r>
          <w:r w:rsidR="007654A7">
            <w:instrText xml:space="preserve">CITATION Are19 \l 1051 </w:instrText>
          </w:r>
          <w:r w:rsidR="000D1035">
            <w:fldChar w:fldCharType="separate"/>
          </w:r>
          <w:r w:rsidR="007654A7">
            <w:rPr>
              <w:noProof/>
            </w:rPr>
            <w:t xml:space="preserve"> [6]</w:t>
          </w:r>
          <w:r w:rsidR="000D1035">
            <w:fldChar w:fldCharType="end"/>
          </w:r>
        </w:sdtContent>
      </w:sdt>
    </w:p>
    <w:p w14:paraId="4DC944E4" w14:textId="6F281023" w:rsidR="00BE55BB" w:rsidRDefault="003A4277" w:rsidP="00771BD7">
      <w:pPr>
        <w:pStyle w:val="Nadpis2"/>
      </w:pPr>
      <w:bookmarkStart w:id="27" w:name="_Toc131867231"/>
      <w:r>
        <w:t>Analýza technických komponentov</w:t>
      </w:r>
      <w:bookmarkEnd w:id="27"/>
    </w:p>
    <w:p w14:paraId="2FC63D80" w14:textId="2AAA097D" w:rsidR="003A4277" w:rsidRDefault="000549D8" w:rsidP="003A4277">
      <w:r>
        <w:t>Obsahom kapitoly je popis mikroprocesora ESP32-WROOM</w:t>
      </w:r>
      <w:r w:rsidR="00B85E52">
        <w:t>-32</w:t>
      </w:r>
      <w:r w:rsidR="00011359">
        <w:t xml:space="preserve">, </w:t>
      </w:r>
      <w:r w:rsidR="007A1EBA">
        <w:t>popis senzorov na meranie veličín</w:t>
      </w:r>
      <w:r w:rsidR="00533467">
        <w:t>,</w:t>
      </w:r>
      <w:r w:rsidR="007A1EBA">
        <w:t xml:space="preserve"> ako je teplota</w:t>
      </w:r>
      <w:r w:rsidR="00533467">
        <w:t xml:space="preserve">, </w:t>
      </w:r>
      <w:r w:rsidR="007A1EBA">
        <w:t>vlhkosť vzduchu</w:t>
      </w:r>
      <w:r w:rsidR="00FA5A88">
        <w:t xml:space="preserve"> a</w:t>
      </w:r>
      <w:r w:rsidR="007A1EBA">
        <w:t xml:space="preserve"> CO2. </w:t>
      </w:r>
    </w:p>
    <w:p w14:paraId="34C62876" w14:textId="65B08950" w:rsidR="00B85E52" w:rsidRDefault="00B85E52" w:rsidP="00B85E52">
      <w:pPr>
        <w:pStyle w:val="Nadpis3"/>
      </w:pPr>
      <w:bookmarkStart w:id="28" w:name="_Toc131867232"/>
      <w:r>
        <w:t>ESP-WROOM-32</w:t>
      </w:r>
      <w:bookmarkEnd w:id="28"/>
    </w:p>
    <w:p w14:paraId="40909C34" w14:textId="25BDA8FE" w:rsidR="00B85E52" w:rsidRPr="00B85E52" w:rsidRDefault="00B85E52" w:rsidP="00B85E52">
      <w:r>
        <w:t xml:space="preserve">ESP-WROOM-32 je </w:t>
      </w:r>
      <w:r w:rsidR="00574793">
        <w:t>výkonný</w:t>
      </w:r>
      <w:r>
        <w:t xml:space="preserve"> </w:t>
      </w:r>
      <w:r w:rsidR="00574793">
        <w:t xml:space="preserve">mikrokontrolér podporujúci technológie </w:t>
      </w:r>
      <w:r w:rsidR="00574793" w:rsidRPr="00574793">
        <w:rPr>
          <w:lang w:val="en-GB"/>
        </w:rPr>
        <w:t>Wi-Fi</w:t>
      </w:r>
      <w:r w:rsidR="00574793">
        <w:t xml:space="preserve">, </w:t>
      </w:r>
      <w:r w:rsidR="00574793" w:rsidRPr="00574793">
        <w:rPr>
          <w:lang w:val="en-GB"/>
        </w:rPr>
        <w:t>Bluetooth</w:t>
      </w:r>
      <w:r w:rsidR="00574793">
        <w:t xml:space="preserve"> a </w:t>
      </w:r>
      <w:r w:rsidR="00574793" w:rsidRPr="00574793">
        <w:rPr>
          <w:lang w:val="en-GB"/>
        </w:rPr>
        <w:t>Bluetooth Low Energy</w:t>
      </w:r>
      <w:r w:rsidR="00574793">
        <w:t xml:space="preserve"> so zameraním na širokú škálu rôznych aplikácii, od siete senzorov s požiadavkou na nízku spotrebu až po aplikácie s náročnejšími úlohami. </w:t>
      </w:r>
      <w:r w:rsidR="004A3AEA">
        <w:t xml:space="preserve">Jadro mikrokontroléra je tvorené čipom ESP32-D0WDQ6, ktorý obsahuje dve jadra s možnosťou </w:t>
      </w:r>
      <w:r w:rsidR="00DC7938">
        <w:t>individuálneho riadenia</w:t>
      </w:r>
      <w:r w:rsidR="004A3AEA">
        <w:t xml:space="preserve">. </w:t>
      </w:r>
      <w:r w:rsidR="00625162">
        <w:t xml:space="preserve">Ďalšou z funkcii mikrokontroléra je poskytnutie používateľovi nastaviť frekvenciu hodín od 80 MHz do 240 MHz. Používateľ taktiež dokáže vypnúť CPU a na monitorovanie periférii využiť koprocesor s nízkou spotrebou. Súčasťou mikrokontroléra je aj </w:t>
      </w:r>
      <w:r w:rsidR="00201C03">
        <w:t>súbor rôznych periférii od Hallových senzorov, kapacitných senzorov, rozhrania SD karty až po komunikačné rozhrania SPI, UART a I2C.</w:t>
      </w:r>
      <w:sdt>
        <w:sdtPr>
          <w:id w:val="852841811"/>
          <w:citation/>
        </w:sdtPr>
        <w:sdtContent>
          <w:r w:rsidR="00D86568">
            <w:fldChar w:fldCharType="begin"/>
          </w:r>
          <w:r w:rsidR="00455325">
            <w:rPr>
              <w:lang w:val="en-GB"/>
            </w:rPr>
            <w:instrText xml:space="preserve">CITATION Esp18 \l 2057 </w:instrText>
          </w:r>
          <w:r w:rsidR="00D86568">
            <w:fldChar w:fldCharType="separate"/>
          </w:r>
          <w:r w:rsidR="00455325">
            <w:rPr>
              <w:noProof/>
              <w:lang w:val="en-GB"/>
            </w:rPr>
            <w:t xml:space="preserve"> </w:t>
          </w:r>
          <w:r w:rsidR="00455325" w:rsidRPr="00455325">
            <w:rPr>
              <w:noProof/>
              <w:lang w:val="en-GB"/>
            </w:rPr>
            <w:t>[7]</w:t>
          </w:r>
          <w:r w:rsidR="00D86568">
            <w:fldChar w:fldCharType="end"/>
          </w:r>
        </w:sdtContent>
      </w:sdt>
    </w:p>
    <w:p w14:paraId="021ACDD6" w14:textId="44100F1B" w:rsidR="00127BF3" w:rsidRDefault="007C182A" w:rsidP="007C182A">
      <w:pPr>
        <w:pStyle w:val="Nadpis3"/>
      </w:pPr>
      <w:bookmarkStart w:id="29" w:name="_Toc131867233"/>
      <w:r>
        <w:t>SHT41</w:t>
      </w:r>
      <w:bookmarkEnd w:id="29"/>
    </w:p>
    <w:p w14:paraId="150DBAC4" w14:textId="0995E866" w:rsidR="00B1191A" w:rsidRDefault="00494149" w:rsidP="007C182A">
      <w:r>
        <w:t xml:space="preserve">Senzor SHT41 je </w:t>
      </w:r>
      <w:r w:rsidR="00D8556C">
        <w:t xml:space="preserve">snímač na meranie </w:t>
      </w:r>
      <w:r w:rsidR="001A014B">
        <w:t>relatívnej</w:t>
      </w:r>
      <w:r w:rsidR="00D8556C">
        <w:t xml:space="preserve"> vlhkosti a teploty vzduchu</w:t>
      </w:r>
      <w:r w:rsidR="001A014B">
        <w:t xml:space="preserve"> s možnosťou merania v rôznych tried</w:t>
      </w:r>
      <w:r w:rsidR="00F42249">
        <w:t>ach</w:t>
      </w:r>
      <w:r w:rsidR="001A014B">
        <w:t xml:space="preserve"> presnosti. </w:t>
      </w:r>
      <w:r w:rsidR="00761F55">
        <w:t>Komunikácia</w:t>
      </w:r>
      <w:r w:rsidR="002B351E">
        <w:t xml:space="preserve"> so senzorom j</w:t>
      </w:r>
      <w:r w:rsidR="00B71E24">
        <w:t xml:space="preserve">e </w:t>
      </w:r>
      <w:r w:rsidR="00761F55">
        <w:t>zabezpečená</w:t>
      </w:r>
      <w:r w:rsidR="00B71E24">
        <w:t xml:space="preserve"> </w:t>
      </w:r>
      <w:r w:rsidR="007522B5">
        <w:t>rozhraním</w:t>
      </w:r>
      <w:r w:rsidR="00761F55">
        <w:t xml:space="preserve"> I2C, kde je predom </w:t>
      </w:r>
      <w:r w:rsidR="007522B5">
        <w:t xml:space="preserve">predkonfigurovaná I2C adresa. </w:t>
      </w:r>
      <w:r w:rsidR="00304B3E">
        <w:t xml:space="preserve">Senzor </w:t>
      </w:r>
      <w:r w:rsidR="00E14035">
        <w:t>taktiež</w:t>
      </w:r>
      <w:r w:rsidR="00304B3E">
        <w:t xml:space="preserve"> </w:t>
      </w:r>
      <w:r w:rsidR="00DA546C">
        <w:t xml:space="preserve">obsahuje </w:t>
      </w:r>
      <w:r w:rsidR="00E14035">
        <w:t>interný</w:t>
      </w:r>
      <w:r w:rsidR="00DA546C">
        <w:t xml:space="preserve"> </w:t>
      </w:r>
      <w:r w:rsidR="00E14035">
        <w:t>výkonový</w:t>
      </w:r>
      <w:r w:rsidR="00DA546C">
        <w:t xml:space="preserve"> </w:t>
      </w:r>
      <w:r w:rsidR="00E14035">
        <w:t>ohrievač</w:t>
      </w:r>
      <w:r w:rsidR="00DA546C">
        <w:t xml:space="preserve">, </w:t>
      </w:r>
      <w:r w:rsidR="00E14035">
        <w:t>ktorý</w:t>
      </w:r>
      <w:r w:rsidR="00DA546C">
        <w:t xml:space="preserve"> </w:t>
      </w:r>
      <w:r w:rsidR="00E14035">
        <w:t>dokáže</w:t>
      </w:r>
      <w:r w:rsidR="00DA546C">
        <w:t xml:space="preserve"> </w:t>
      </w:r>
      <w:r w:rsidR="00D86568">
        <w:t>pracovať</w:t>
      </w:r>
      <w:r w:rsidR="00DA546C">
        <w:t xml:space="preserve"> v troch </w:t>
      </w:r>
      <w:r w:rsidR="00E14035">
        <w:t>režimoch</w:t>
      </w:r>
      <w:r w:rsidR="00DA546C">
        <w:t xml:space="preserve"> a senzoru </w:t>
      </w:r>
      <w:r w:rsidR="00E14035">
        <w:t xml:space="preserve">umožňuje pracovať aj v náročnejších prostrediach. </w:t>
      </w:r>
      <w:sdt>
        <w:sdtPr>
          <w:id w:val="-415861680"/>
          <w:citation/>
        </w:sdtPr>
        <w:sdtContent>
          <w:r w:rsidR="00033BA5">
            <w:fldChar w:fldCharType="begin"/>
          </w:r>
          <w:r w:rsidR="00033BA5">
            <w:rPr>
              <w:lang w:val="en-GB"/>
            </w:rPr>
            <w:instrText xml:space="preserve"> CITATION SEN23 \l 2057 </w:instrText>
          </w:r>
          <w:r w:rsidR="00033BA5">
            <w:fldChar w:fldCharType="separate"/>
          </w:r>
          <w:r w:rsidR="00033BA5" w:rsidRPr="00033BA5">
            <w:rPr>
              <w:noProof/>
              <w:lang w:val="en-GB"/>
            </w:rPr>
            <w:t>[8]</w:t>
          </w:r>
          <w:r w:rsidR="00033BA5">
            <w:fldChar w:fldCharType="end"/>
          </w:r>
        </w:sdtContent>
      </w:sdt>
    </w:p>
    <w:p w14:paraId="086B1820" w14:textId="2440F86C" w:rsidR="00A36A4A" w:rsidRDefault="00041613" w:rsidP="00A36A4A">
      <w:pPr>
        <w:pStyle w:val="Nadpis3"/>
      </w:pPr>
      <w:bookmarkStart w:id="30" w:name="_Toc131867234"/>
      <w:r>
        <w:t>SCD41</w:t>
      </w:r>
      <w:bookmarkEnd w:id="30"/>
    </w:p>
    <w:p w14:paraId="040EB278" w14:textId="5C65E230" w:rsidR="00005A57" w:rsidRPr="00B609D2" w:rsidRDefault="002852B9" w:rsidP="00005A57">
      <w:r>
        <w:t xml:space="preserve">Senzor SCD41 je </w:t>
      </w:r>
      <w:r w:rsidR="00B609D2">
        <w:t>súčasťou ďalšej generácie miniatúrnych CO</w:t>
      </w:r>
      <w:r w:rsidR="00B609D2" w:rsidRPr="00B609D2">
        <w:rPr>
          <w:vertAlign w:val="subscript"/>
        </w:rPr>
        <w:t>2</w:t>
      </w:r>
      <w:r w:rsidR="00B609D2">
        <w:t xml:space="preserve"> senzorov </w:t>
      </w:r>
      <w:r w:rsidR="00A376C9">
        <w:t>spoločnosti</w:t>
      </w:r>
      <w:r w:rsidR="00B609D2">
        <w:t xml:space="preserve"> </w:t>
      </w:r>
      <w:proofErr w:type="spellStart"/>
      <w:r w:rsidR="00B609D2">
        <w:t>Sensirion</w:t>
      </w:r>
      <w:proofErr w:type="spellEnd"/>
      <w:r w:rsidR="00B609D2">
        <w:t xml:space="preserve">. </w:t>
      </w:r>
      <w:r w:rsidR="00102D1F">
        <w:t>Princíp</w:t>
      </w:r>
      <w:r w:rsidR="000205D1">
        <w:t xml:space="preserve"> </w:t>
      </w:r>
      <w:r w:rsidR="00102D1F">
        <w:t>snímania</w:t>
      </w:r>
      <w:r w:rsidR="000205D1">
        <w:t xml:space="preserve"> je </w:t>
      </w:r>
      <w:r w:rsidR="00102D1F">
        <w:t>založený</w:t>
      </w:r>
      <w:r w:rsidR="000205D1">
        <w:t xml:space="preserve"> na </w:t>
      </w:r>
      <w:proofErr w:type="spellStart"/>
      <w:r w:rsidR="000205D1">
        <w:t>fotoakustickej</w:t>
      </w:r>
      <w:proofErr w:type="spellEnd"/>
      <w:r w:rsidR="000205D1">
        <w:t xml:space="preserve"> NDIR a</w:t>
      </w:r>
      <w:r w:rsidR="00476CA2">
        <w:t> </w:t>
      </w:r>
      <w:r w:rsidR="00102D1F">
        <w:t>technológiách</w:t>
      </w:r>
      <w:r w:rsidR="00476CA2">
        <w:t xml:space="preserve"> </w:t>
      </w:r>
      <w:proofErr w:type="spellStart"/>
      <w:r w:rsidR="00476CA2">
        <w:t>PASens</w:t>
      </w:r>
      <w:proofErr w:type="spellEnd"/>
      <w:r w:rsidR="00476CA2">
        <w:rPr>
          <w:rFonts w:cs="Arial"/>
        </w:rPr>
        <w:t>®</w:t>
      </w:r>
      <w:r w:rsidR="00476CA2">
        <w:t xml:space="preserve"> a </w:t>
      </w:r>
      <w:proofErr w:type="spellStart"/>
      <w:r w:rsidR="00476CA2">
        <w:t>CMOSens</w:t>
      </w:r>
      <w:proofErr w:type="spellEnd"/>
      <w:r w:rsidR="00476CA2">
        <w:rPr>
          <w:rFonts w:cs="Arial"/>
        </w:rPr>
        <w:t>®</w:t>
      </w:r>
      <w:r w:rsidR="00476CA2">
        <w:t xml:space="preserve"> </w:t>
      </w:r>
      <w:r w:rsidR="00102D1F">
        <w:t>patentovaných</w:t>
      </w:r>
      <w:r w:rsidR="00D34C84">
        <w:t xml:space="preserve"> </w:t>
      </w:r>
      <w:r w:rsidR="00102D1F">
        <w:t>spoločnosťou</w:t>
      </w:r>
      <w:r w:rsidR="00D34C84">
        <w:t xml:space="preserve"> </w:t>
      </w:r>
      <w:proofErr w:type="spellStart"/>
      <w:r w:rsidR="00D34C84">
        <w:t>Sensirion</w:t>
      </w:r>
      <w:proofErr w:type="spellEnd"/>
      <w:r w:rsidR="002D4588">
        <w:t xml:space="preserve">, </w:t>
      </w:r>
      <w:r w:rsidR="00102D1F">
        <w:t>ktoré</w:t>
      </w:r>
      <w:r w:rsidR="002D4588">
        <w:t xml:space="preserve"> </w:t>
      </w:r>
      <w:r w:rsidR="00102D1F">
        <w:t>poskytujú</w:t>
      </w:r>
      <w:r w:rsidR="002D4588">
        <w:t xml:space="preserve"> </w:t>
      </w:r>
      <w:r w:rsidR="00102D1F">
        <w:t>vysokú</w:t>
      </w:r>
      <w:r w:rsidR="002D4588">
        <w:t xml:space="preserve"> </w:t>
      </w:r>
      <w:r w:rsidR="00102D1F">
        <w:t>presnosť</w:t>
      </w:r>
      <w:r w:rsidR="002D4588">
        <w:t xml:space="preserve">. </w:t>
      </w:r>
      <w:r w:rsidR="00102D1F">
        <w:t>Súčasťou</w:t>
      </w:r>
      <w:r w:rsidR="00AF65D2">
        <w:t xml:space="preserve"> senzora je aj </w:t>
      </w:r>
      <w:r w:rsidR="00102D1F">
        <w:t>vstavaný</w:t>
      </w:r>
      <w:r w:rsidR="00AF65D2">
        <w:t xml:space="preserve"> senzor SHT41</w:t>
      </w:r>
      <w:r w:rsidR="00102D1F">
        <w:t xml:space="preserve"> na meranie relatívnej vlhkosti a teploty vzduchu.</w:t>
      </w:r>
      <w:r w:rsidR="00033BA5">
        <w:t xml:space="preserve"> </w:t>
      </w:r>
      <w:sdt>
        <w:sdtPr>
          <w:id w:val="-1837363443"/>
          <w:citation/>
        </w:sdtPr>
        <w:sdtContent>
          <w:r w:rsidR="00033BA5">
            <w:fldChar w:fldCharType="begin"/>
          </w:r>
          <w:r w:rsidR="00033BA5">
            <w:rPr>
              <w:lang w:val="en-GB"/>
            </w:rPr>
            <w:instrText xml:space="preserve"> CITATION SEN22 \l 2057 </w:instrText>
          </w:r>
          <w:r w:rsidR="00033BA5">
            <w:fldChar w:fldCharType="separate"/>
          </w:r>
          <w:r w:rsidR="00033BA5" w:rsidRPr="00033BA5">
            <w:rPr>
              <w:noProof/>
              <w:lang w:val="en-GB"/>
            </w:rPr>
            <w:t>[9]</w:t>
          </w:r>
          <w:r w:rsidR="00033BA5">
            <w:fldChar w:fldCharType="end"/>
          </w:r>
        </w:sdtContent>
      </w:sdt>
    </w:p>
    <w:p w14:paraId="1CAE60C9" w14:textId="37424453" w:rsidR="00B91A20" w:rsidRDefault="003C1FF0" w:rsidP="00771BD7">
      <w:pPr>
        <w:pStyle w:val="Nadpis2"/>
      </w:pPr>
      <w:bookmarkStart w:id="31" w:name="_Ref128313444"/>
      <w:bookmarkStart w:id="32" w:name="_Toc131867235"/>
      <w:r w:rsidRPr="003C1FF0">
        <w:lastRenderedPageBreak/>
        <w:t>Databázové systémy</w:t>
      </w:r>
      <w:bookmarkEnd w:id="31"/>
      <w:bookmarkEnd w:id="32"/>
    </w:p>
    <w:p w14:paraId="21BEAD79" w14:textId="48BA9E4E" w:rsidR="00544F40" w:rsidRDefault="00BD5708" w:rsidP="00544F40">
      <w:r>
        <w:t xml:space="preserve">Podkapitola </w:t>
      </w:r>
      <w:r>
        <w:fldChar w:fldCharType="begin"/>
      </w:r>
      <w:r>
        <w:instrText xml:space="preserve"> REF _Ref128313444 \h </w:instrText>
      </w:r>
      <w:r>
        <w:fldChar w:fldCharType="separate"/>
      </w:r>
      <w:r w:rsidR="007531DC" w:rsidRPr="003C1FF0">
        <w:t>Databázové systémy</w:t>
      </w:r>
      <w:r>
        <w:fldChar w:fldCharType="end"/>
      </w:r>
      <w:r>
        <w:t xml:space="preserve"> je </w:t>
      </w:r>
      <w:r w:rsidR="008818B6">
        <w:t>venovaná</w:t>
      </w:r>
      <w:r>
        <w:t xml:space="preserve"> </w:t>
      </w:r>
      <w:r w:rsidR="00CA0F06">
        <w:t>analýze</w:t>
      </w:r>
      <w:r w:rsidR="008F28D3">
        <w:t xml:space="preserve"> </w:t>
      </w:r>
      <w:r w:rsidR="00800604">
        <w:t>relačných a nerelačných databáz, obsahuje</w:t>
      </w:r>
      <w:r w:rsidR="008F28D3">
        <w:t xml:space="preserve"> </w:t>
      </w:r>
      <w:r w:rsidR="008818B6">
        <w:t>charakteristické</w:t>
      </w:r>
      <w:r w:rsidR="00CA7A8A">
        <w:t xml:space="preserve"> vlastnosti </w:t>
      </w:r>
      <w:r w:rsidR="00115C65">
        <w:t>databáz</w:t>
      </w:r>
      <w:r w:rsidR="008818B6">
        <w:t>, ich výhody a</w:t>
      </w:r>
      <w:r w:rsidR="00126C13">
        <w:t> </w:t>
      </w:r>
      <w:r w:rsidR="008818B6">
        <w:t>nevýhody</w:t>
      </w:r>
      <w:r w:rsidR="00126C13">
        <w:t xml:space="preserve"> a </w:t>
      </w:r>
      <w:r w:rsidR="00271EA7">
        <w:t>záverom</w:t>
      </w:r>
      <w:r w:rsidR="00126C13">
        <w:t xml:space="preserve"> podkapitoly je</w:t>
      </w:r>
      <w:r w:rsidR="00AA467E">
        <w:t xml:space="preserve"> </w:t>
      </w:r>
      <w:r w:rsidR="00271EA7">
        <w:t>ich vzájomn</w:t>
      </w:r>
      <w:r w:rsidR="0029328E">
        <w:t>é</w:t>
      </w:r>
      <w:r w:rsidR="00AA467E">
        <w:t xml:space="preserve"> </w:t>
      </w:r>
      <w:r w:rsidR="00271EA7">
        <w:t>porovnanie</w:t>
      </w:r>
      <w:r w:rsidR="000F5EF9">
        <w:t xml:space="preserve">. </w:t>
      </w:r>
    </w:p>
    <w:p w14:paraId="7A97F8F0" w14:textId="29163287" w:rsidR="00BE4D36" w:rsidRDefault="00B74986" w:rsidP="00B74986">
      <w:pPr>
        <w:pStyle w:val="Nadpis3"/>
      </w:pPr>
      <w:bookmarkStart w:id="33" w:name="_Toc131867236"/>
      <w:r>
        <w:t>SQL</w:t>
      </w:r>
      <w:bookmarkEnd w:id="33"/>
    </w:p>
    <w:p w14:paraId="539D29D4" w14:textId="40572E33" w:rsidR="00B74986" w:rsidRDefault="00067C05" w:rsidP="00B74986">
      <w:r>
        <w:t xml:space="preserve">Pred </w:t>
      </w:r>
      <w:r w:rsidR="00A96ECF">
        <w:t>samostatným</w:t>
      </w:r>
      <w:r>
        <w:t xml:space="preserve"> opisom </w:t>
      </w:r>
      <w:r w:rsidR="00A96ECF">
        <w:t>jednotlivých</w:t>
      </w:r>
      <w:r>
        <w:t xml:space="preserve"> typo</w:t>
      </w:r>
      <w:r w:rsidR="00E05F39">
        <w:t xml:space="preserve">v </w:t>
      </w:r>
      <w:r w:rsidR="00A96ECF">
        <w:t>databáz</w:t>
      </w:r>
      <w:r w:rsidR="00E05F39">
        <w:t>, popisu ich vlastnosti spojen</w:t>
      </w:r>
      <w:r w:rsidR="009A6166">
        <w:t>é</w:t>
      </w:r>
      <w:r w:rsidR="00E05F39">
        <w:t xml:space="preserve"> s </w:t>
      </w:r>
      <w:r w:rsidR="00A96ECF">
        <w:t>výhodami</w:t>
      </w:r>
      <w:r w:rsidR="00E05F39">
        <w:t xml:space="preserve"> a </w:t>
      </w:r>
      <w:r w:rsidR="00A96ECF">
        <w:t>nevýhodami</w:t>
      </w:r>
      <w:r w:rsidR="00E05F39">
        <w:t xml:space="preserve"> je nevyhnutn</w:t>
      </w:r>
      <w:r w:rsidR="009A6166">
        <w:t>é</w:t>
      </w:r>
      <w:r w:rsidR="00A96ECF">
        <w:t xml:space="preserve"> venovať jednu podkapitolu samotnému programovaciemu jazyku SQL. </w:t>
      </w:r>
    </w:p>
    <w:p w14:paraId="5099B4C1" w14:textId="72F49BDF" w:rsidR="00A96ECF" w:rsidRDefault="00A96ECF" w:rsidP="00B74986">
      <w:r w:rsidRPr="007646BB">
        <w:rPr>
          <w:b/>
          <w:bCs/>
        </w:rPr>
        <w:t>SQL</w:t>
      </w:r>
      <w:r w:rsidR="001506DC">
        <w:t xml:space="preserve"> (angl. </w:t>
      </w:r>
      <w:r w:rsidR="007646BB" w:rsidRPr="00C22FBD">
        <w:rPr>
          <w:b/>
          <w:bCs/>
          <w:lang w:val="en-GB"/>
        </w:rPr>
        <w:t>S</w:t>
      </w:r>
      <w:r w:rsidR="007646BB" w:rsidRPr="007646BB">
        <w:rPr>
          <w:lang w:val="en-GB"/>
        </w:rPr>
        <w:t xml:space="preserve">tructured </w:t>
      </w:r>
      <w:r w:rsidR="007646BB" w:rsidRPr="00C22FBD">
        <w:rPr>
          <w:b/>
          <w:bCs/>
          <w:lang w:val="en-GB"/>
        </w:rPr>
        <w:t>Q</w:t>
      </w:r>
      <w:r w:rsidR="007646BB" w:rsidRPr="007646BB">
        <w:rPr>
          <w:lang w:val="en-GB"/>
        </w:rPr>
        <w:t xml:space="preserve">uery </w:t>
      </w:r>
      <w:r w:rsidR="007646BB" w:rsidRPr="00C22FBD">
        <w:rPr>
          <w:b/>
          <w:bCs/>
          <w:lang w:val="en-GB"/>
        </w:rPr>
        <w:t>L</w:t>
      </w:r>
      <w:r w:rsidR="007646BB" w:rsidRPr="007646BB">
        <w:rPr>
          <w:lang w:val="en-GB"/>
        </w:rPr>
        <w:t>anguage</w:t>
      </w:r>
      <w:r w:rsidR="001506DC">
        <w:t>)</w:t>
      </w:r>
      <w:r>
        <w:t xml:space="preserve"> </w:t>
      </w:r>
      <w:r w:rsidR="00CE69F8">
        <w:t xml:space="preserve">je </w:t>
      </w:r>
      <w:r w:rsidR="00F675B3">
        <w:t>štandardný</w:t>
      </w:r>
      <w:r w:rsidR="00B32A71">
        <w:t xml:space="preserve"> </w:t>
      </w:r>
      <w:r w:rsidR="00F675B3">
        <w:t>programovací</w:t>
      </w:r>
      <w:r w:rsidR="00B32A71">
        <w:t xml:space="preserve"> jazyk </w:t>
      </w:r>
      <w:r w:rsidR="00F675B3">
        <w:t>používan</w:t>
      </w:r>
      <w:r w:rsidR="00FA5D08">
        <w:t>ý</w:t>
      </w:r>
      <w:r w:rsidR="00B32A71">
        <w:t xml:space="preserve"> hlavn</w:t>
      </w:r>
      <w:r w:rsidR="00F675B3">
        <w:t>é</w:t>
      </w:r>
      <w:r w:rsidR="00B32A71">
        <w:t xml:space="preserve"> na </w:t>
      </w:r>
      <w:r w:rsidR="00F675B3">
        <w:t>extrakciu</w:t>
      </w:r>
      <w:r w:rsidR="00B32A71">
        <w:t xml:space="preserve">, </w:t>
      </w:r>
      <w:r w:rsidR="00F675B3">
        <w:t>správu</w:t>
      </w:r>
      <w:r w:rsidR="00B32A71">
        <w:t xml:space="preserve"> a</w:t>
      </w:r>
      <w:r w:rsidR="00F675B3">
        <w:t xml:space="preserve"> manipulovanie s dátami uloženými v relačnej databáze. </w:t>
      </w:r>
      <w:r w:rsidR="00B11E5D">
        <w:t xml:space="preserve">Z tohto </w:t>
      </w:r>
      <w:r w:rsidR="00913FB0">
        <w:t>dôvodu</w:t>
      </w:r>
      <w:r w:rsidR="00B11E5D">
        <w:t xml:space="preserve"> je SQL </w:t>
      </w:r>
      <w:r w:rsidR="00913FB0">
        <w:t>často</w:t>
      </w:r>
      <w:r w:rsidR="00B11E5D">
        <w:t xml:space="preserve"> </w:t>
      </w:r>
      <w:r w:rsidR="00913FB0">
        <w:t>označovaný</w:t>
      </w:r>
      <w:r w:rsidR="00B11E5D">
        <w:t xml:space="preserve"> ako </w:t>
      </w:r>
      <w:r w:rsidR="00913FB0">
        <w:t>databázový</w:t>
      </w:r>
      <w:r w:rsidR="006C1402">
        <w:t xml:space="preserve"> jazyk </w:t>
      </w:r>
      <w:r w:rsidR="00913FB0">
        <w:t>určený</w:t>
      </w:r>
      <w:r w:rsidR="006C1402">
        <w:t xml:space="preserve"> na </w:t>
      </w:r>
      <w:r w:rsidR="00913FB0">
        <w:t>vykonávanie</w:t>
      </w:r>
      <w:r w:rsidR="006C1402">
        <w:t xml:space="preserve"> </w:t>
      </w:r>
      <w:r w:rsidR="00913FB0">
        <w:t>činnosti</w:t>
      </w:r>
      <w:r w:rsidR="006C1402">
        <w:t xml:space="preserve"> v</w:t>
      </w:r>
      <w:r w:rsidR="00913FB0">
        <w:t> databázach, ktoré obsahujú tabuľky vytvorené zo stĺpcov a riadkov.</w:t>
      </w:r>
    </w:p>
    <w:p w14:paraId="50D6A71C" w14:textId="449D4693" w:rsidR="00DC3F44" w:rsidRDefault="00E5348B" w:rsidP="00B74986">
      <w:r>
        <w:t>Proces pracovania s </w:t>
      </w:r>
      <w:r w:rsidR="00605966">
        <w:t>údajmi</w:t>
      </w:r>
      <w:r>
        <w:t xml:space="preserve"> v </w:t>
      </w:r>
      <w:r w:rsidR="00605966">
        <w:t>databáze</w:t>
      </w:r>
      <w:r>
        <w:t xml:space="preserve"> funguje na b</w:t>
      </w:r>
      <w:r w:rsidR="00CE5417">
        <w:t>á</w:t>
      </w:r>
      <w:r>
        <w:t xml:space="preserve">ze dotazov. </w:t>
      </w:r>
      <w:r w:rsidR="000C029A">
        <w:t>Po napísaní a </w:t>
      </w:r>
      <w:r w:rsidR="00605966">
        <w:t>spustení</w:t>
      </w:r>
      <w:r w:rsidR="000C029A">
        <w:t xml:space="preserve"> dotazu </w:t>
      </w:r>
      <w:r w:rsidR="005253DD">
        <w:t xml:space="preserve">sa dotaz </w:t>
      </w:r>
      <w:r w:rsidR="00735B8F">
        <w:t>spracováva</w:t>
      </w:r>
      <w:r w:rsidR="00B30D61">
        <w:t xml:space="preserve"> procesorom na kontrolu </w:t>
      </w:r>
      <w:r w:rsidR="00ED0DF1">
        <w:t>jazyk</w:t>
      </w:r>
      <w:r w:rsidR="00735B8F">
        <w:t>a. Spracovanie dotazu</w:t>
      </w:r>
      <w:r w:rsidR="00605966">
        <w:t> prebieha v troch fázach:</w:t>
      </w:r>
    </w:p>
    <w:p w14:paraId="6944BD16" w14:textId="738E3C84" w:rsidR="00605966" w:rsidRDefault="009F504A" w:rsidP="004C3C12">
      <w:pPr>
        <w:pStyle w:val="Odrka1"/>
      </w:pPr>
      <w:r w:rsidRPr="005949C2">
        <w:rPr>
          <w:b/>
          <w:bCs/>
        </w:rPr>
        <w:t>Syntaktická analýza</w:t>
      </w:r>
      <w:r w:rsidR="00605966">
        <w:t xml:space="preserve"> </w:t>
      </w:r>
      <w:r w:rsidR="00751214">
        <w:t>–</w:t>
      </w:r>
      <w:r w:rsidR="00605966">
        <w:t xml:space="preserve"> </w:t>
      </w:r>
      <w:r w:rsidR="00960253">
        <w:t>P</w:t>
      </w:r>
      <w:r w:rsidR="00751214">
        <w:t xml:space="preserve">roces, pri ktorom prebieha </w:t>
      </w:r>
      <w:r w:rsidR="00B52B6B">
        <w:t>krížová</w:t>
      </w:r>
      <w:r w:rsidR="00751214">
        <w:t xml:space="preserve"> </w:t>
      </w:r>
      <w:r w:rsidR="00B52B6B">
        <w:t xml:space="preserve">kontrola </w:t>
      </w:r>
      <w:r w:rsidR="00E80E7C">
        <w:t>syntaxi</w:t>
      </w:r>
      <w:r w:rsidR="00B52B6B">
        <w:t xml:space="preserve"> zadaného dotazu</w:t>
      </w:r>
      <w:r w:rsidR="00960253">
        <w:t>.</w:t>
      </w:r>
    </w:p>
    <w:p w14:paraId="58C260B6" w14:textId="0AA02D83" w:rsidR="00B52B6B" w:rsidRPr="00B376E1" w:rsidRDefault="00A0257E" w:rsidP="004C3C12">
      <w:pPr>
        <w:pStyle w:val="Odrka1"/>
        <w:rPr>
          <w:b/>
          <w:bCs/>
        </w:rPr>
      </w:pPr>
      <w:r w:rsidRPr="00A0257E">
        <w:rPr>
          <w:b/>
          <w:bCs/>
        </w:rPr>
        <w:t>Overovanie sémantiky</w:t>
      </w:r>
      <w:r>
        <w:rPr>
          <w:b/>
          <w:bCs/>
        </w:rPr>
        <w:t xml:space="preserve"> </w:t>
      </w:r>
      <w:r>
        <w:t xml:space="preserve">– </w:t>
      </w:r>
      <w:r w:rsidR="00960253">
        <w:t>O</w:t>
      </w:r>
      <w:r w:rsidR="00B376E1">
        <w:t>verenie sémantiky dotazu pred jeho vykonaním</w:t>
      </w:r>
      <w:r w:rsidR="00960253">
        <w:t>.</w:t>
      </w:r>
    </w:p>
    <w:p w14:paraId="4D46832C" w14:textId="3DC55C79" w:rsidR="00605966" w:rsidRPr="00C22FBD" w:rsidRDefault="00B376E1" w:rsidP="004C3C12">
      <w:pPr>
        <w:pStyle w:val="Odrka1"/>
        <w:rPr>
          <w:b/>
          <w:bCs/>
        </w:rPr>
      </w:pPr>
      <w:r>
        <w:rPr>
          <w:b/>
          <w:bCs/>
        </w:rPr>
        <w:t xml:space="preserve">Optimalizácia </w:t>
      </w:r>
      <w:r>
        <w:t xml:space="preserve">– </w:t>
      </w:r>
      <w:r w:rsidR="00960253">
        <w:t>P</w:t>
      </w:r>
      <w:r w:rsidR="00753F04">
        <w:t xml:space="preserve">oslednou </w:t>
      </w:r>
      <w:r w:rsidR="00960253">
        <w:t>fázou</w:t>
      </w:r>
      <w:r w:rsidR="00753F04">
        <w:t xml:space="preserve"> je </w:t>
      </w:r>
      <w:r w:rsidR="00960253">
        <w:t>optimalizácia</w:t>
      </w:r>
      <w:r w:rsidR="00753F04">
        <w:t xml:space="preserve">, pri </w:t>
      </w:r>
      <w:r w:rsidR="00960253">
        <w:t>ktorom sa vygeneruje vykonávací plán.</w:t>
      </w:r>
      <w:r w:rsidR="00FD51C8">
        <w:t xml:space="preserve"> </w:t>
      </w:r>
      <w:r w:rsidR="0084270C">
        <w:t>Primárnym</w:t>
      </w:r>
      <w:r w:rsidR="00255E74">
        <w:t xml:space="preserve"> </w:t>
      </w:r>
      <w:r w:rsidR="0084270C">
        <w:t>cieľom</w:t>
      </w:r>
      <w:r w:rsidR="00255E74">
        <w:t xml:space="preserve"> je </w:t>
      </w:r>
      <w:r w:rsidR="0084270C">
        <w:t>definovať</w:t>
      </w:r>
      <w:r w:rsidR="00255E74">
        <w:t xml:space="preserve"> </w:t>
      </w:r>
      <w:r w:rsidR="0084270C">
        <w:t xml:space="preserve">najefektívnejší plán s minimálnym časom na jeho vykonanie. </w:t>
      </w:r>
      <w:r w:rsidR="009E3075">
        <w:t>V </w:t>
      </w:r>
      <w:r w:rsidR="00B60911">
        <w:t>konečnom</w:t>
      </w:r>
      <w:r w:rsidR="009E3075">
        <w:t xml:space="preserve"> </w:t>
      </w:r>
      <w:r w:rsidR="00B60911">
        <w:t>dôsledku</w:t>
      </w:r>
      <w:r w:rsidR="009E3075">
        <w:t xml:space="preserve"> to </w:t>
      </w:r>
      <w:r w:rsidR="00B60911">
        <w:t>znamená,</w:t>
      </w:r>
      <w:r w:rsidR="009E3075">
        <w:t xml:space="preserve"> </w:t>
      </w:r>
      <w:r w:rsidR="00B60911">
        <w:t>č</w:t>
      </w:r>
      <w:r w:rsidR="00B53F74">
        <w:t>í</w:t>
      </w:r>
      <w:r w:rsidR="00B60911">
        <w:t>m</w:t>
      </w:r>
      <w:r w:rsidR="009E3075">
        <w:t xml:space="preserve"> je </w:t>
      </w:r>
      <w:r w:rsidR="00B60911">
        <w:t>kratší</w:t>
      </w:r>
      <w:r w:rsidR="009E3075">
        <w:t xml:space="preserve"> </w:t>
      </w:r>
      <w:r w:rsidR="00B60911">
        <w:t>čas</w:t>
      </w:r>
      <w:r w:rsidR="009E3075">
        <w:t xml:space="preserve"> odozvy na dotaz</w:t>
      </w:r>
      <w:r w:rsidR="00B60911">
        <w:t>,</w:t>
      </w:r>
      <w:r w:rsidR="009E3075">
        <w:t xml:space="preserve"> </w:t>
      </w:r>
      <w:r w:rsidR="00B60911">
        <w:t>tým</w:t>
      </w:r>
      <w:r w:rsidR="009E3075">
        <w:t xml:space="preserve"> </w:t>
      </w:r>
      <w:r w:rsidR="00B60911">
        <w:t>sú</w:t>
      </w:r>
      <w:r w:rsidR="009E3075">
        <w:t xml:space="preserve"> </w:t>
      </w:r>
      <w:r w:rsidR="00B60911">
        <w:t>výsledky vyhovujúcejšie.</w:t>
      </w:r>
      <w:r w:rsidR="00177421">
        <w:t xml:space="preserve"> </w:t>
      </w:r>
      <w:sdt>
        <w:sdtPr>
          <w:id w:val="1230878609"/>
          <w:citation/>
        </w:sdtPr>
        <w:sdtContent>
          <w:r w:rsidR="00BE0EC7">
            <w:fldChar w:fldCharType="begin"/>
          </w:r>
          <w:r w:rsidR="00BE0EC7">
            <w:rPr>
              <w:lang w:val="en-GB"/>
            </w:rPr>
            <w:instrText xml:space="preserve"> CITATION Vij22 \l 2057 </w:instrText>
          </w:r>
          <w:r w:rsidR="00BE0EC7">
            <w:fldChar w:fldCharType="separate"/>
          </w:r>
          <w:r w:rsidR="00BE0EC7" w:rsidRPr="00BE0EC7">
            <w:rPr>
              <w:noProof/>
              <w:lang w:val="en-GB"/>
            </w:rPr>
            <w:t>[10]</w:t>
          </w:r>
          <w:r w:rsidR="00BE0EC7">
            <w:fldChar w:fldCharType="end"/>
          </w:r>
        </w:sdtContent>
      </w:sdt>
      <w:r w:rsidR="00B60911">
        <w:t xml:space="preserve"> </w:t>
      </w:r>
    </w:p>
    <w:p w14:paraId="4A4AF502" w14:textId="21198723" w:rsidR="00271EA7" w:rsidRDefault="00FB65FC" w:rsidP="002D0146">
      <w:pPr>
        <w:pStyle w:val="Nadpis3"/>
      </w:pPr>
      <w:bookmarkStart w:id="34" w:name="_Toc131867237"/>
      <w:r>
        <w:t>MySQL</w:t>
      </w:r>
      <w:bookmarkEnd w:id="34"/>
    </w:p>
    <w:p w14:paraId="6B621D7B" w14:textId="6CDD93FE" w:rsidR="0090081E" w:rsidRDefault="0090081E" w:rsidP="0090081E">
      <w:r>
        <w:t xml:space="preserve">Všeobecnou definíciou MySQL je </w:t>
      </w:r>
      <w:r w:rsidRPr="00C10203">
        <w:rPr>
          <w:lang w:val="en-GB"/>
        </w:rPr>
        <w:t>open-sourc</w:t>
      </w:r>
      <w:r w:rsidR="00C10203" w:rsidRPr="00C10203">
        <w:rPr>
          <w:lang w:val="en-GB"/>
        </w:rPr>
        <w:t>e</w:t>
      </w:r>
      <w:r w:rsidR="00C10203">
        <w:rPr>
          <w:rStyle w:val="Odkaznapoznmkupodiarou"/>
          <w:lang w:val="en-GB"/>
        </w:rPr>
        <w:footnoteReference w:id="1"/>
      </w:r>
      <w:r>
        <w:t xml:space="preserve"> relačný databázový systém s modelom klient – server. </w:t>
      </w:r>
      <w:r w:rsidR="008E12B4">
        <w:t xml:space="preserve">Databáza je základným </w:t>
      </w:r>
      <w:r w:rsidR="004E01A0">
        <w:t>dátovým</w:t>
      </w:r>
      <w:r w:rsidR="008E12B4">
        <w:t xml:space="preserve"> </w:t>
      </w:r>
      <w:r w:rsidR="004E01A0">
        <w:t>úložiskom</w:t>
      </w:r>
      <w:r w:rsidR="008E12B4">
        <w:t xml:space="preserve"> pre </w:t>
      </w:r>
      <w:r w:rsidR="006F5E0E">
        <w:t xml:space="preserve">takmer </w:t>
      </w:r>
      <w:r w:rsidR="004E01A0">
        <w:t>všetky</w:t>
      </w:r>
      <w:r w:rsidR="006F5E0E">
        <w:t xml:space="preserve"> </w:t>
      </w:r>
      <w:r w:rsidR="004E01A0">
        <w:t>softvérové</w:t>
      </w:r>
      <w:r w:rsidR="006F5E0E">
        <w:t xml:space="preserve"> </w:t>
      </w:r>
      <w:r w:rsidR="004E01A0">
        <w:t>aplikácie</w:t>
      </w:r>
      <w:r w:rsidR="006F5E0E">
        <w:t xml:space="preserve"> a</w:t>
      </w:r>
      <w:r w:rsidR="007005B3">
        <w:t> </w:t>
      </w:r>
      <w:r w:rsidR="006F5E0E">
        <w:t>MySQL</w:t>
      </w:r>
      <w:r w:rsidR="007005B3">
        <w:t>,</w:t>
      </w:r>
      <w:r w:rsidR="006F5E0E">
        <w:t xml:space="preserve"> ako </w:t>
      </w:r>
      <w:r w:rsidR="004E01A0">
        <w:t>relačná</w:t>
      </w:r>
      <w:r w:rsidR="006F5E0E">
        <w:t xml:space="preserve"> </w:t>
      </w:r>
      <w:r w:rsidR="004E01A0">
        <w:t>databáza</w:t>
      </w:r>
      <w:r w:rsidR="006F5E0E">
        <w:t xml:space="preserve"> </w:t>
      </w:r>
      <w:r w:rsidR="004E01A0">
        <w:t>ukladá</w:t>
      </w:r>
      <w:r w:rsidR="006F5E0E">
        <w:t xml:space="preserve"> </w:t>
      </w:r>
      <w:r w:rsidR="004E01A0">
        <w:t>údaje</w:t>
      </w:r>
      <w:r w:rsidR="003B450C">
        <w:t xml:space="preserve"> do </w:t>
      </w:r>
      <w:r w:rsidR="004E01A0">
        <w:t>samostatných</w:t>
      </w:r>
      <w:r w:rsidR="003B450C">
        <w:t xml:space="preserve"> tabuliek</w:t>
      </w:r>
      <w:r w:rsidR="00DB37CE">
        <w:t xml:space="preserve">. </w:t>
      </w:r>
      <w:r w:rsidR="00947E6A">
        <w:t>Štruktúra</w:t>
      </w:r>
      <w:r w:rsidR="00A6160E">
        <w:t xml:space="preserve"> </w:t>
      </w:r>
      <w:r w:rsidR="00947E6A">
        <w:t>databázy</w:t>
      </w:r>
      <w:r w:rsidR="00A6160E">
        <w:t xml:space="preserve"> sa </w:t>
      </w:r>
      <w:r w:rsidR="00947E6A">
        <w:t>skladá</w:t>
      </w:r>
      <w:r w:rsidR="00A6160E">
        <w:t xml:space="preserve"> z </w:t>
      </w:r>
      <w:r w:rsidR="00947E6A">
        <w:t>fyzických</w:t>
      </w:r>
      <w:r w:rsidR="00A6160E">
        <w:t xml:space="preserve"> </w:t>
      </w:r>
      <w:r w:rsidR="00947E6A">
        <w:t>súborov</w:t>
      </w:r>
      <w:r w:rsidR="00932400">
        <w:t xml:space="preserve">, </w:t>
      </w:r>
      <w:r w:rsidR="00947E6A">
        <w:t>ktoré</w:t>
      </w:r>
      <w:r w:rsidR="00932400">
        <w:t xml:space="preserve"> </w:t>
      </w:r>
      <w:r w:rsidR="00947E6A">
        <w:t>sú</w:t>
      </w:r>
      <w:r w:rsidR="00932400">
        <w:t xml:space="preserve"> optimalizovan</w:t>
      </w:r>
      <w:r w:rsidR="00947E6A">
        <w:t>é</w:t>
      </w:r>
      <w:r w:rsidR="00932400">
        <w:t xml:space="preserve"> pre </w:t>
      </w:r>
      <w:r w:rsidR="00947E6A">
        <w:t>rýchlosť</w:t>
      </w:r>
      <w:r w:rsidR="00932400">
        <w:t>.</w:t>
      </w:r>
    </w:p>
    <w:p w14:paraId="4D79D504" w14:textId="4A8BA03A" w:rsidR="00E9394C" w:rsidRDefault="002E46CD" w:rsidP="0090081E">
      <w:r>
        <w:lastRenderedPageBreak/>
        <w:t xml:space="preserve">Objekty ako </w:t>
      </w:r>
      <w:r w:rsidR="00C53DC0">
        <w:t>dátové</w:t>
      </w:r>
      <w:r w:rsidR="00E9394C">
        <w:t xml:space="preserve"> </w:t>
      </w:r>
      <w:r w:rsidR="00C53DC0">
        <w:t>tabuľky</w:t>
      </w:r>
      <w:r w:rsidR="00E9394C">
        <w:t xml:space="preserve">, </w:t>
      </w:r>
      <w:r w:rsidR="00C53DC0">
        <w:t>jednotlivé</w:t>
      </w:r>
      <w:r w:rsidR="00E9394C">
        <w:t xml:space="preserve"> zobrazenia, </w:t>
      </w:r>
      <w:r w:rsidR="00C53DC0">
        <w:t>stĺpce</w:t>
      </w:r>
      <w:r w:rsidR="00E9394C">
        <w:t xml:space="preserve"> a riadky </w:t>
      </w:r>
      <w:r w:rsidR="00C53DC0">
        <w:t>sú</w:t>
      </w:r>
      <w:r>
        <w:t xml:space="preserve"> </w:t>
      </w:r>
      <w:r w:rsidR="00C53DC0">
        <w:t>súčasťou</w:t>
      </w:r>
      <w:r>
        <w:t xml:space="preserve"> </w:t>
      </w:r>
      <w:r w:rsidR="00C53DC0">
        <w:t>logického</w:t>
      </w:r>
      <w:r>
        <w:t xml:space="preserve"> </w:t>
      </w:r>
      <w:r w:rsidR="00C53DC0">
        <w:t>dátové</w:t>
      </w:r>
      <w:r w:rsidR="007047F8">
        <w:t>ho</w:t>
      </w:r>
      <w:r>
        <w:t xml:space="preserve"> modelu </w:t>
      </w:r>
      <w:r w:rsidR="00C53DC0">
        <w:t>databázy</w:t>
      </w:r>
      <w:r>
        <w:t xml:space="preserve"> a </w:t>
      </w:r>
      <w:r w:rsidR="00C53DC0">
        <w:t>poskytujú</w:t>
      </w:r>
      <w:r>
        <w:t xml:space="preserve"> flexibiln</w:t>
      </w:r>
      <w:r w:rsidR="00695D57">
        <w:t>é</w:t>
      </w:r>
      <w:r>
        <w:t xml:space="preserve"> programovacie prostredie</w:t>
      </w:r>
      <w:r w:rsidR="00C53DC0">
        <w:t>,</w:t>
      </w:r>
      <w:r>
        <w:t xml:space="preserve"> </w:t>
      </w:r>
      <w:r w:rsidR="00C53DC0">
        <w:t>čo</w:t>
      </w:r>
      <w:r>
        <w:t xml:space="preserve"> </w:t>
      </w:r>
      <w:r w:rsidR="00C53DC0">
        <w:t>spoločné</w:t>
      </w:r>
      <w:r>
        <w:t xml:space="preserve"> </w:t>
      </w:r>
      <w:r w:rsidR="005C46D0">
        <w:t>s </w:t>
      </w:r>
      <w:r w:rsidR="00C53DC0">
        <w:t>riadiacimi</w:t>
      </w:r>
      <w:r w:rsidR="005C46D0">
        <w:t xml:space="preserve"> pravidlami </w:t>
      </w:r>
      <w:r w:rsidR="00C53DC0">
        <w:t>zabezpečí</w:t>
      </w:r>
      <w:r w:rsidR="00C01E04">
        <w:t xml:space="preserve"> </w:t>
      </w:r>
      <w:r w:rsidR="00C53DC0">
        <w:t>konzistentnosť</w:t>
      </w:r>
      <w:r w:rsidR="00617A91">
        <w:t xml:space="preserve"> dát. </w:t>
      </w:r>
    </w:p>
    <w:p w14:paraId="0B4596CF" w14:textId="3F43EC15" w:rsidR="00007B14" w:rsidRDefault="00AB49F0" w:rsidP="0090081E">
      <w:r>
        <w:t xml:space="preserve">Klient – server </w:t>
      </w:r>
      <w:r w:rsidR="00135BAD">
        <w:t>systém</w:t>
      </w:r>
      <w:r>
        <w:t xml:space="preserve"> </w:t>
      </w:r>
      <w:r w:rsidR="0045477C">
        <w:t>pozostáva</w:t>
      </w:r>
      <w:r w:rsidR="00135BAD">
        <w:t xml:space="preserve"> z </w:t>
      </w:r>
      <w:r w:rsidR="0045477C">
        <w:t>viacvláknového</w:t>
      </w:r>
      <w:r w:rsidR="00135BAD">
        <w:t xml:space="preserve"> SQL </w:t>
      </w:r>
      <w:r w:rsidR="00026456">
        <w:t>servera</w:t>
      </w:r>
      <w:r w:rsidR="0045477C">
        <w:t xml:space="preserve">, </w:t>
      </w:r>
      <w:r w:rsidR="009C5361">
        <w:t>ktorý</w:t>
      </w:r>
      <w:r w:rsidR="0045477C">
        <w:t xml:space="preserve"> podporuje </w:t>
      </w:r>
      <w:r w:rsidR="009C5361">
        <w:t>niekoľko</w:t>
      </w:r>
      <w:r w:rsidR="00830A6B">
        <w:t xml:space="preserve"> </w:t>
      </w:r>
      <w:r w:rsidR="009C5361">
        <w:t>rôznych</w:t>
      </w:r>
      <w:r w:rsidR="00830A6B">
        <w:t xml:space="preserve"> klientskych programov a </w:t>
      </w:r>
      <w:r w:rsidR="009C5361">
        <w:t>knižníc</w:t>
      </w:r>
      <w:r w:rsidR="00830A6B">
        <w:t xml:space="preserve">, </w:t>
      </w:r>
      <w:r w:rsidR="00C2377B">
        <w:t xml:space="preserve">administratívne nástroje a </w:t>
      </w:r>
      <w:r w:rsidR="009C5361">
        <w:t>širokú</w:t>
      </w:r>
      <w:r w:rsidR="00027831">
        <w:t xml:space="preserve"> </w:t>
      </w:r>
      <w:r w:rsidR="009C5361">
        <w:t>škálu</w:t>
      </w:r>
      <w:r w:rsidR="00027831">
        <w:t xml:space="preserve"> </w:t>
      </w:r>
      <w:r w:rsidR="009C5361">
        <w:t>rozhraní</w:t>
      </w:r>
      <w:r w:rsidR="00027831">
        <w:t xml:space="preserve"> pre programovanie </w:t>
      </w:r>
      <w:r w:rsidR="009C5361">
        <w:t>aplikácii</w:t>
      </w:r>
      <w:r w:rsidR="00C2377B">
        <w:t>.</w:t>
      </w:r>
      <w:r w:rsidR="009C5361">
        <w:t xml:space="preserve"> </w:t>
      </w:r>
    </w:p>
    <w:p w14:paraId="2BC4B720" w14:textId="1151A0C1" w:rsidR="0083574C" w:rsidRDefault="00043CB7" w:rsidP="0083574C">
      <w:pPr>
        <w:pStyle w:val="Nadpis4"/>
      </w:pPr>
      <w:bookmarkStart w:id="35" w:name="_Toc131867238"/>
      <w:r>
        <w:t>Výhody MySQL</w:t>
      </w:r>
      <w:bookmarkEnd w:id="35"/>
    </w:p>
    <w:p w14:paraId="16472058" w14:textId="77777777" w:rsidR="008A42A0" w:rsidRDefault="002C3A2F" w:rsidP="00043CB7">
      <w:r>
        <w:t xml:space="preserve">Napriek faktu, že MySQL </w:t>
      </w:r>
      <w:r w:rsidR="00E15F6D">
        <w:t xml:space="preserve">je </w:t>
      </w:r>
      <w:r w:rsidR="00E12DED">
        <w:t>ešte</w:t>
      </w:r>
      <w:r w:rsidR="00E15F6D">
        <w:t xml:space="preserve"> </w:t>
      </w:r>
      <w:r w:rsidR="00E12DED">
        <w:t>stále</w:t>
      </w:r>
      <w:r w:rsidR="00E15F6D">
        <w:t xml:space="preserve"> v priebehu </w:t>
      </w:r>
      <w:r w:rsidR="00E12DED">
        <w:t>vývoju</w:t>
      </w:r>
      <w:r w:rsidR="00E15F6D">
        <w:t xml:space="preserve">, poskytuje </w:t>
      </w:r>
      <w:r w:rsidR="00E12DED">
        <w:t>používateľovi</w:t>
      </w:r>
      <w:r w:rsidR="00E15F6D">
        <w:t xml:space="preserve"> </w:t>
      </w:r>
      <w:r w:rsidR="00E12DED">
        <w:t>širokú</w:t>
      </w:r>
      <w:r w:rsidR="00E15F6D">
        <w:t xml:space="preserve"> </w:t>
      </w:r>
      <w:r w:rsidR="00E12DED">
        <w:t>škálu</w:t>
      </w:r>
      <w:r w:rsidR="00E15F6D">
        <w:t xml:space="preserve"> </w:t>
      </w:r>
      <w:r w:rsidR="00E12DED">
        <w:t>použiteľných</w:t>
      </w:r>
      <w:r w:rsidR="00E15F6D">
        <w:t xml:space="preserve"> funkci</w:t>
      </w:r>
      <w:r w:rsidR="007F63EC">
        <w:t>í</w:t>
      </w:r>
      <w:r w:rsidR="00E15F6D">
        <w:t xml:space="preserve"> a je </w:t>
      </w:r>
      <w:r w:rsidR="00E12DED">
        <w:t>definovaná</w:t>
      </w:r>
      <w:r w:rsidR="00E15F6D">
        <w:t xml:space="preserve"> ako </w:t>
      </w:r>
      <w:r w:rsidR="00E12DED">
        <w:t>rýchla</w:t>
      </w:r>
      <w:r w:rsidR="00E15F6D">
        <w:t xml:space="preserve">, </w:t>
      </w:r>
      <w:r w:rsidR="00E12DED">
        <w:t xml:space="preserve">spoľahlivá, škálovateľná a jednoduchá na používanie. </w:t>
      </w:r>
      <w:r w:rsidR="00097E29">
        <w:t>Prvotný</w:t>
      </w:r>
      <w:r w:rsidR="00BF67F1">
        <w:t xml:space="preserve"> </w:t>
      </w:r>
      <w:r w:rsidR="00097E29">
        <w:t>vývoj</w:t>
      </w:r>
      <w:r w:rsidR="00BF67F1">
        <w:t xml:space="preserve"> bol </w:t>
      </w:r>
      <w:r w:rsidR="00097E29">
        <w:t>sústredený</w:t>
      </w:r>
      <w:r w:rsidR="00BF67F1">
        <w:t xml:space="preserve"> na </w:t>
      </w:r>
      <w:r w:rsidR="00097E29">
        <w:t>rýchlu</w:t>
      </w:r>
      <w:r w:rsidR="00BF67F1">
        <w:t xml:space="preserve"> </w:t>
      </w:r>
      <w:r w:rsidR="00097E29">
        <w:t>prácu</w:t>
      </w:r>
      <w:r w:rsidR="00BF67F1">
        <w:t xml:space="preserve"> s </w:t>
      </w:r>
      <w:r w:rsidR="00097E29">
        <w:t>veľkými</w:t>
      </w:r>
      <w:r w:rsidR="00BF67F1">
        <w:t xml:space="preserve"> </w:t>
      </w:r>
      <w:r w:rsidR="00097E29">
        <w:t>databázami</w:t>
      </w:r>
      <w:r w:rsidR="00BF67F1">
        <w:t xml:space="preserve"> a </w:t>
      </w:r>
      <w:r w:rsidR="00097E29">
        <w:t>už</w:t>
      </w:r>
      <w:r w:rsidR="00BF67F1">
        <w:t xml:space="preserve"> mnoho </w:t>
      </w:r>
      <w:r w:rsidR="00097E29">
        <w:t xml:space="preserve">rokov sa využíva vo vysoko náročných prostrediach. </w:t>
      </w:r>
      <w:r w:rsidR="00E12DED">
        <w:t xml:space="preserve"> </w:t>
      </w:r>
    </w:p>
    <w:p w14:paraId="0390BE9E" w14:textId="32AF9DD7" w:rsidR="00043CB7" w:rsidRDefault="004B0D9A" w:rsidP="00043CB7">
      <w:r>
        <w:t>Kľúčové benefity MySQL databázy sú:</w:t>
      </w:r>
    </w:p>
    <w:p w14:paraId="7A3E79EC" w14:textId="4829438B" w:rsidR="004B0D9A" w:rsidRDefault="00420C19" w:rsidP="004C3C12">
      <w:pPr>
        <w:pStyle w:val="Odrka1"/>
      </w:pPr>
      <w:r w:rsidRPr="00420C19">
        <w:rPr>
          <w:b/>
          <w:bCs/>
        </w:rPr>
        <w:t>Jednoduché používanie</w:t>
      </w:r>
      <w:r>
        <w:t xml:space="preserve"> </w:t>
      </w:r>
      <w:r w:rsidR="00B826AF">
        <w:t>–</w:t>
      </w:r>
      <w:r>
        <w:t xml:space="preserve"> </w:t>
      </w:r>
      <w:r w:rsidR="00B826AF">
        <w:t>Vývojárovi stačí nainštalovať MySQL a v priebehu niekoľkých minútach je databáza pripravená na používanie.</w:t>
      </w:r>
    </w:p>
    <w:p w14:paraId="72110063" w14:textId="46BEA0F1" w:rsidR="00695EB0" w:rsidRDefault="00695EB0" w:rsidP="004C3C12">
      <w:pPr>
        <w:pStyle w:val="Odrka1"/>
      </w:pPr>
      <w:r>
        <w:rPr>
          <w:b/>
          <w:bCs/>
        </w:rPr>
        <w:t xml:space="preserve">Spoľahlivosť </w:t>
      </w:r>
      <w:r>
        <w:t xml:space="preserve">– </w:t>
      </w:r>
      <w:r w:rsidR="003F4AFD" w:rsidRPr="009D12C3">
        <w:t xml:space="preserve">Testovanie databázy na </w:t>
      </w:r>
      <w:r w:rsidR="009D12C3" w:rsidRPr="009D12C3">
        <w:t>širokej</w:t>
      </w:r>
      <w:r w:rsidR="003F4AFD" w:rsidRPr="009D12C3">
        <w:t xml:space="preserve"> </w:t>
      </w:r>
      <w:r w:rsidR="009D12C3" w:rsidRPr="009D12C3">
        <w:t>škále</w:t>
      </w:r>
      <w:r w:rsidR="003F4AFD" w:rsidRPr="009D12C3">
        <w:t xml:space="preserve"> </w:t>
      </w:r>
      <w:r w:rsidR="009D12C3" w:rsidRPr="009D12C3">
        <w:t>scenárov</w:t>
      </w:r>
      <w:r w:rsidR="003F4AFD" w:rsidRPr="009D12C3">
        <w:t xml:space="preserve"> už viac ako 25 rokov deklaruje </w:t>
      </w:r>
      <w:r w:rsidR="009D12C3" w:rsidRPr="009D12C3">
        <w:t>spoľahlivosť, ktorú potvrdzujú aj najväčšie svetové firmy.</w:t>
      </w:r>
    </w:p>
    <w:p w14:paraId="1A311D50" w14:textId="1D8C83C1" w:rsidR="009D12C3" w:rsidRDefault="009D12C3" w:rsidP="004C3C12">
      <w:pPr>
        <w:pStyle w:val="Odrka1"/>
      </w:pPr>
      <w:r>
        <w:rPr>
          <w:b/>
          <w:bCs/>
        </w:rPr>
        <w:t xml:space="preserve">Škálovateľnosť </w:t>
      </w:r>
      <w:r>
        <w:t xml:space="preserve">– </w:t>
      </w:r>
      <w:r w:rsidR="002F74C7">
        <w:t xml:space="preserve">MySQL </w:t>
      </w:r>
      <w:r w:rsidR="00C5032D">
        <w:t>umožňuje</w:t>
      </w:r>
      <w:r w:rsidR="002F74C7">
        <w:t xml:space="preserve"> </w:t>
      </w:r>
      <w:r w:rsidR="00C5032D">
        <w:t>skladovateľnosť</w:t>
      </w:r>
      <w:r w:rsidR="002F74C7">
        <w:t xml:space="preserve"> tak, aby </w:t>
      </w:r>
      <w:r w:rsidR="00C5032D">
        <w:t>spĺňala</w:t>
      </w:r>
      <w:r w:rsidR="002F74C7">
        <w:t xml:space="preserve"> </w:t>
      </w:r>
      <w:r w:rsidR="00C5032D">
        <w:t xml:space="preserve">požiadavky </w:t>
      </w:r>
      <w:r w:rsidR="00C5032D" w:rsidRPr="00C5032D">
        <w:t>aplikácii</w:t>
      </w:r>
      <w:r w:rsidR="00416650">
        <w:t>.</w:t>
      </w:r>
    </w:p>
    <w:p w14:paraId="25F493AB" w14:textId="0FF2C84A" w:rsidR="00E04BCA" w:rsidRDefault="00E40FBB" w:rsidP="004C3C12">
      <w:pPr>
        <w:pStyle w:val="Odrka1"/>
      </w:pPr>
      <w:r>
        <w:rPr>
          <w:b/>
          <w:bCs/>
        </w:rPr>
        <w:t xml:space="preserve">Bezpečnosť </w:t>
      </w:r>
      <w:r>
        <w:t xml:space="preserve">– </w:t>
      </w:r>
      <w:r w:rsidR="00D40045">
        <w:t>Bezpečnosť</w:t>
      </w:r>
      <w:r w:rsidR="00016AB3">
        <w:t xml:space="preserve"> </w:t>
      </w:r>
      <w:r w:rsidR="00D40045">
        <w:t>uchovaných</w:t>
      </w:r>
      <w:r w:rsidR="00981F71">
        <w:t xml:space="preserve"> </w:t>
      </w:r>
      <w:r w:rsidR="00D40045">
        <w:t>dát</w:t>
      </w:r>
      <w:r w:rsidR="00981F71">
        <w:t xml:space="preserve"> </w:t>
      </w:r>
      <w:r w:rsidR="00D40045">
        <w:t>zahŕňa</w:t>
      </w:r>
      <w:r w:rsidR="00981F71">
        <w:t xml:space="preserve"> </w:t>
      </w:r>
      <w:r w:rsidR="0054465F">
        <w:t>ochranu</w:t>
      </w:r>
      <w:r w:rsidR="00981F71">
        <w:t xml:space="preserve"> v </w:t>
      </w:r>
      <w:r w:rsidR="00D40045">
        <w:t>súlade</w:t>
      </w:r>
      <w:r w:rsidR="00981F71">
        <w:t xml:space="preserve"> s </w:t>
      </w:r>
      <w:r w:rsidR="00D40045">
        <w:t>normami</w:t>
      </w:r>
      <w:r w:rsidR="00981F71">
        <w:t xml:space="preserve"> </w:t>
      </w:r>
      <w:r w:rsidR="00D40045">
        <w:t>Európskej</w:t>
      </w:r>
      <w:r w:rsidR="00981F71">
        <w:t xml:space="preserve"> </w:t>
      </w:r>
      <w:r w:rsidR="00D40045">
        <w:t>Únie</w:t>
      </w:r>
      <w:r w:rsidR="00981F71">
        <w:t xml:space="preserve"> o </w:t>
      </w:r>
      <w:r w:rsidR="00D40045">
        <w:t>ochrane</w:t>
      </w:r>
      <w:r w:rsidR="00981F71">
        <w:t xml:space="preserve"> </w:t>
      </w:r>
      <w:r w:rsidR="00D40045">
        <w:t>údajov</w:t>
      </w:r>
      <w:r w:rsidR="00B84858">
        <w:t xml:space="preserve">, </w:t>
      </w:r>
      <w:r w:rsidR="00D40045">
        <w:t>štandard</w:t>
      </w:r>
      <w:r w:rsidR="00B84858">
        <w:t xml:space="preserve"> </w:t>
      </w:r>
      <w:r w:rsidR="00D40045">
        <w:t>bezpečnosti</w:t>
      </w:r>
      <w:r w:rsidR="00B84858">
        <w:t xml:space="preserve"> </w:t>
      </w:r>
      <w:r w:rsidR="00D40045">
        <w:t>údajov</w:t>
      </w:r>
      <w:r w:rsidR="00B84858">
        <w:t xml:space="preserve"> o </w:t>
      </w:r>
      <w:r w:rsidR="00D40045">
        <w:t>platobných</w:t>
      </w:r>
      <w:r w:rsidR="00B84858">
        <w:t xml:space="preserve"> </w:t>
      </w:r>
      <w:r w:rsidR="00D40045">
        <w:t>kartách</w:t>
      </w:r>
      <w:r w:rsidR="00B84858">
        <w:t xml:space="preserve"> a </w:t>
      </w:r>
      <w:r w:rsidR="00D40045">
        <w:t>mnohé</w:t>
      </w:r>
      <w:r w:rsidR="00B84858">
        <w:t xml:space="preserve"> </w:t>
      </w:r>
      <w:r w:rsidR="00D40045">
        <w:t>ďalšie</w:t>
      </w:r>
      <w:r w:rsidR="00B84858">
        <w:t>.</w:t>
      </w:r>
      <w:r w:rsidR="007044D3">
        <w:t xml:space="preserve"> </w:t>
      </w:r>
      <w:sdt>
        <w:sdtPr>
          <w:id w:val="-771391696"/>
          <w:citation/>
        </w:sdtPr>
        <w:sdtContent>
          <w:r w:rsidR="00416650">
            <w:fldChar w:fldCharType="begin"/>
          </w:r>
          <w:r w:rsidR="00416650">
            <w:rPr>
              <w:lang w:val="en-GB"/>
            </w:rPr>
            <w:instrText xml:space="preserve"> CITATION Ora \l 2057 </w:instrText>
          </w:r>
          <w:r w:rsidR="00416650">
            <w:fldChar w:fldCharType="separate"/>
          </w:r>
          <w:r w:rsidR="00416650" w:rsidRPr="00416650">
            <w:rPr>
              <w:noProof/>
              <w:lang w:val="en-GB"/>
            </w:rPr>
            <w:t>[11]</w:t>
          </w:r>
          <w:r w:rsidR="00416650">
            <w:fldChar w:fldCharType="end"/>
          </w:r>
        </w:sdtContent>
      </w:sdt>
    </w:p>
    <w:p w14:paraId="5A9D42CF" w14:textId="6DD460ED" w:rsidR="00E22669" w:rsidRDefault="003B18E2" w:rsidP="003B18E2">
      <w:pPr>
        <w:pStyle w:val="Nadpis3"/>
        <w:rPr>
          <w:lang w:val="en-GB"/>
        </w:rPr>
      </w:pPr>
      <w:bookmarkStart w:id="36" w:name="_Toc131867239"/>
      <w:r>
        <w:rPr>
          <w:lang w:val="en-GB"/>
        </w:rPr>
        <w:t>NoSQL</w:t>
      </w:r>
      <w:bookmarkEnd w:id="36"/>
    </w:p>
    <w:p w14:paraId="079747C2" w14:textId="43F01BF1" w:rsidR="00C64C39" w:rsidRDefault="008E4DA0" w:rsidP="00C64C39">
      <w:r>
        <w:rPr>
          <w:lang w:val="en-GB"/>
        </w:rPr>
        <w:t>N</w:t>
      </w:r>
      <w:r w:rsidR="00452B8F">
        <w:rPr>
          <w:lang w:val="en-GB"/>
        </w:rPr>
        <w:t xml:space="preserve">oSQL </w:t>
      </w:r>
      <w:r w:rsidR="00D549BA" w:rsidRPr="0060244C">
        <w:t>databázy</w:t>
      </w:r>
      <w:r w:rsidR="00452B8F" w:rsidRPr="0060244C">
        <w:t xml:space="preserve"> </w:t>
      </w:r>
      <w:r w:rsidR="00D549BA" w:rsidRPr="0060244C">
        <w:t>sú</w:t>
      </w:r>
      <w:r w:rsidR="00452B8F" w:rsidRPr="0060244C">
        <w:t xml:space="preserve"> </w:t>
      </w:r>
      <w:r w:rsidR="00D549BA" w:rsidRPr="0060244C">
        <w:t>netabuľkové</w:t>
      </w:r>
      <w:r w:rsidR="00452B8F" w:rsidRPr="0060244C">
        <w:t xml:space="preserve"> </w:t>
      </w:r>
      <w:r w:rsidR="00D549BA" w:rsidRPr="0060244C">
        <w:t xml:space="preserve">databázy s rozdielnym ukladaním údajov v porovnaní s relačnými </w:t>
      </w:r>
      <w:r w:rsidR="00B544CA" w:rsidRPr="0060244C">
        <w:t>databázami</w:t>
      </w:r>
      <w:r w:rsidR="00D549BA" w:rsidRPr="0060244C">
        <w:t xml:space="preserve">. </w:t>
      </w:r>
      <w:r w:rsidR="0060244C" w:rsidRPr="0060244C">
        <w:t xml:space="preserve">Existuje niekoľko rôznych typov </w:t>
      </w:r>
      <w:r w:rsidR="0060244C" w:rsidRPr="00E773AF">
        <w:rPr>
          <w:lang w:val="en-GB"/>
        </w:rPr>
        <w:t>NoSQL</w:t>
      </w:r>
      <w:r w:rsidR="0060244C" w:rsidRPr="0060244C">
        <w:t xml:space="preserve"> databázy, ktoré ale budú popísan</w:t>
      </w:r>
      <w:r w:rsidR="0056323E">
        <w:t>é</w:t>
      </w:r>
      <w:r w:rsidR="0060244C" w:rsidRPr="0060244C">
        <w:t xml:space="preserve"> nižšie.</w:t>
      </w:r>
      <w:r w:rsidR="00E773AF">
        <w:t xml:space="preserve"> </w:t>
      </w:r>
    </w:p>
    <w:p w14:paraId="7A5B9668" w14:textId="5C8924E2" w:rsidR="00212B15" w:rsidRDefault="00212B15" w:rsidP="00212B15">
      <w:pPr>
        <w:pStyle w:val="Nadpis4"/>
      </w:pPr>
      <w:bookmarkStart w:id="37" w:name="_Toc131867240"/>
      <w:r>
        <w:t xml:space="preserve">História </w:t>
      </w:r>
      <w:r w:rsidRPr="00F9313B">
        <w:rPr>
          <w:lang w:val="en-GB"/>
        </w:rPr>
        <w:t>NoSQL</w:t>
      </w:r>
      <w:r>
        <w:t xml:space="preserve"> databázy</w:t>
      </w:r>
      <w:bookmarkEnd w:id="37"/>
    </w:p>
    <w:p w14:paraId="1458E9FD" w14:textId="1E4640C3" w:rsidR="00BE0BF5" w:rsidRDefault="00C73C66" w:rsidP="00BE0BF5">
      <w:r>
        <w:t>História</w:t>
      </w:r>
      <w:r w:rsidR="000C47B4">
        <w:t xml:space="preserve"> </w:t>
      </w:r>
      <w:r w:rsidR="000C47B4" w:rsidRPr="007604E3">
        <w:rPr>
          <w:lang w:val="en-GB"/>
        </w:rPr>
        <w:t>NoSQL</w:t>
      </w:r>
      <w:r w:rsidR="000C47B4">
        <w:t xml:space="preserve"> </w:t>
      </w:r>
      <w:r>
        <w:t>databázy</w:t>
      </w:r>
      <w:r w:rsidR="000C47B4">
        <w:t xml:space="preserve"> siaha do roku 2000, </w:t>
      </w:r>
      <w:r>
        <w:t>keď</w:t>
      </w:r>
      <w:r w:rsidR="000C47B4">
        <w:t xml:space="preserve"> </w:t>
      </w:r>
      <w:r>
        <w:t>náklady</w:t>
      </w:r>
      <w:r w:rsidR="000C47B4">
        <w:t xml:space="preserve"> na </w:t>
      </w:r>
      <w:r>
        <w:t>úložisko</w:t>
      </w:r>
      <w:r w:rsidR="000C47B4">
        <w:t xml:space="preserve"> sa </w:t>
      </w:r>
      <w:r>
        <w:t>rapídne</w:t>
      </w:r>
      <w:r w:rsidR="000C47B4">
        <w:t xml:space="preserve"> </w:t>
      </w:r>
      <w:r>
        <w:t>znížili</w:t>
      </w:r>
      <w:r w:rsidR="000C47B4">
        <w:t>.</w:t>
      </w:r>
      <w:r>
        <w:t xml:space="preserve"> </w:t>
      </w:r>
      <w:r w:rsidR="00675039">
        <w:t xml:space="preserve">Pred rokom </w:t>
      </w:r>
      <w:r w:rsidR="009435CF">
        <w:t xml:space="preserve">2000 boli </w:t>
      </w:r>
      <w:r w:rsidR="000048A9">
        <w:t>vytvárané</w:t>
      </w:r>
      <w:r w:rsidR="009435CF">
        <w:t xml:space="preserve"> </w:t>
      </w:r>
      <w:r w:rsidR="000048A9">
        <w:t>zložit</w:t>
      </w:r>
      <w:r w:rsidR="000F5B8F">
        <w:t>é</w:t>
      </w:r>
      <w:r w:rsidR="009435CF">
        <w:t xml:space="preserve"> </w:t>
      </w:r>
      <w:r w:rsidR="000048A9">
        <w:t>dátové</w:t>
      </w:r>
      <w:r w:rsidR="009435CF">
        <w:t xml:space="preserve"> modely</w:t>
      </w:r>
      <w:r w:rsidR="0016251B">
        <w:t xml:space="preserve">, </w:t>
      </w:r>
      <w:r w:rsidR="000048A9">
        <w:t>ktoré</w:t>
      </w:r>
      <w:r w:rsidR="0016251B">
        <w:t xml:space="preserve"> boli ale </w:t>
      </w:r>
      <w:r w:rsidR="000048A9">
        <w:t>náročné</w:t>
      </w:r>
      <w:r w:rsidR="0016251B">
        <w:t xml:space="preserve"> na spravovanie</w:t>
      </w:r>
      <w:r w:rsidR="000048A9">
        <w:t xml:space="preserve">, kde ich hlavným cieľom bolo vyhnúť sa duplicite dát. </w:t>
      </w:r>
      <w:r w:rsidR="00B203BE">
        <w:t>S </w:t>
      </w:r>
      <w:r w:rsidR="000B7E11">
        <w:t>klesajúcimi</w:t>
      </w:r>
      <w:r w:rsidR="00B203BE">
        <w:t xml:space="preserve"> </w:t>
      </w:r>
      <w:r w:rsidR="000B7E11">
        <w:t>nákladmi</w:t>
      </w:r>
      <w:r w:rsidR="00B203BE">
        <w:t xml:space="preserve"> sa </w:t>
      </w:r>
      <w:r w:rsidR="000B7E11">
        <w:t xml:space="preserve">zvyšovala kvantita dát, ktoré aplikácie potrebovali na archiváciu a dopytovanie. </w:t>
      </w:r>
      <w:r w:rsidR="00A712EC">
        <w:t>Prichádzajúce</w:t>
      </w:r>
      <w:r w:rsidR="00745B51">
        <w:t xml:space="preserve"> </w:t>
      </w:r>
      <w:r w:rsidR="00A712EC">
        <w:t>dáta</w:t>
      </w:r>
      <w:r w:rsidR="00745B51">
        <w:t xml:space="preserve"> sa </w:t>
      </w:r>
      <w:r w:rsidR="00A712EC">
        <w:t>odlišovali</w:t>
      </w:r>
      <w:r w:rsidR="009D13A1">
        <w:t xml:space="preserve"> vo </w:t>
      </w:r>
      <w:r w:rsidR="00A712EC">
        <w:t>formáte</w:t>
      </w:r>
      <w:r w:rsidR="009D13A1">
        <w:t xml:space="preserve"> a</w:t>
      </w:r>
      <w:r w:rsidR="00A712EC">
        <w:t> veľkosti,</w:t>
      </w:r>
      <w:r w:rsidR="009D13A1">
        <w:t xml:space="preserve"> </w:t>
      </w:r>
      <w:r w:rsidR="00A712EC">
        <w:t>čo</w:t>
      </w:r>
      <w:r w:rsidR="009D13A1">
        <w:t xml:space="preserve"> </w:t>
      </w:r>
      <w:r w:rsidR="00A712EC">
        <w:t>vyvrcholilo nakoniec do nemožnej úlohy</w:t>
      </w:r>
      <w:r w:rsidR="00CC3414">
        <w:t>,</w:t>
      </w:r>
      <w:r w:rsidR="00A712EC">
        <w:t xml:space="preserve"> a to vopred definovať databázovú schému. </w:t>
      </w:r>
      <w:r w:rsidR="00094348">
        <w:t>Jednou z</w:t>
      </w:r>
      <w:r w:rsidR="00583F76">
        <w:t xml:space="preserve"> vlastnosti </w:t>
      </w:r>
      <w:r w:rsidR="00583F76" w:rsidRPr="007604E3">
        <w:rPr>
          <w:lang w:val="en-GB"/>
        </w:rPr>
        <w:t>NoSQL</w:t>
      </w:r>
      <w:r w:rsidR="00583F76">
        <w:t xml:space="preserve"> </w:t>
      </w:r>
      <w:r w:rsidR="00FA6CD8">
        <w:t>databázy</w:t>
      </w:r>
      <w:r w:rsidR="00583F76">
        <w:t xml:space="preserve"> </w:t>
      </w:r>
      <w:r w:rsidR="00583F76">
        <w:lastRenderedPageBreak/>
        <w:t xml:space="preserve">je </w:t>
      </w:r>
      <w:r w:rsidR="008202B3">
        <w:t>možnosť</w:t>
      </w:r>
      <w:r w:rsidR="00FA6CD8">
        <w:t xml:space="preserve"> </w:t>
      </w:r>
      <w:r w:rsidR="008202B3">
        <w:t>uložiť</w:t>
      </w:r>
      <w:r w:rsidR="00FA6CD8">
        <w:t xml:space="preserve">  </w:t>
      </w:r>
      <w:r w:rsidR="008202B3">
        <w:t>obrovské</w:t>
      </w:r>
      <w:r w:rsidR="00FA6CD8">
        <w:t xml:space="preserve">  </w:t>
      </w:r>
      <w:r w:rsidR="008202B3">
        <w:t>množstvo</w:t>
      </w:r>
      <w:r w:rsidR="00FA6CD8">
        <w:t xml:space="preserve"> </w:t>
      </w:r>
      <w:r w:rsidR="008202B3">
        <w:t>neštruktúrovaných</w:t>
      </w:r>
      <w:r w:rsidR="00FA6CD8">
        <w:t xml:space="preserve"> </w:t>
      </w:r>
      <w:r w:rsidR="008202B3">
        <w:t xml:space="preserve">dát, čo poskytlo vývojárov flexibilitu pri vývoji aplikácii. </w:t>
      </w:r>
      <w:sdt>
        <w:sdtPr>
          <w:id w:val="731666148"/>
          <w:citation/>
        </w:sdtPr>
        <w:sdtContent>
          <w:r w:rsidR="0001571C">
            <w:fldChar w:fldCharType="begin"/>
          </w:r>
          <w:r w:rsidR="0001571C">
            <w:rPr>
              <w:lang w:val="en-GB"/>
            </w:rPr>
            <w:instrText xml:space="preserve"> CITATION Lau \l 2057 </w:instrText>
          </w:r>
          <w:r w:rsidR="0001571C">
            <w:fldChar w:fldCharType="separate"/>
          </w:r>
          <w:r w:rsidR="0001571C" w:rsidRPr="0001571C">
            <w:rPr>
              <w:noProof/>
              <w:lang w:val="en-GB"/>
            </w:rPr>
            <w:t>[12]</w:t>
          </w:r>
          <w:r w:rsidR="0001571C">
            <w:fldChar w:fldCharType="end"/>
          </w:r>
        </w:sdtContent>
      </w:sdt>
    </w:p>
    <w:p w14:paraId="693A8AB5" w14:textId="64B9CE2D" w:rsidR="007604E3" w:rsidRDefault="007604E3" w:rsidP="007604E3">
      <w:pPr>
        <w:pStyle w:val="Nadpis4"/>
      </w:pPr>
      <w:bookmarkStart w:id="38" w:name="_Toc131867241"/>
      <w:r>
        <w:t xml:space="preserve">Typy </w:t>
      </w:r>
      <w:r w:rsidRPr="007604E3">
        <w:rPr>
          <w:lang w:val="en-GB"/>
        </w:rPr>
        <w:t>NoSQL</w:t>
      </w:r>
      <w:r>
        <w:t xml:space="preserve"> databázy</w:t>
      </w:r>
      <w:bookmarkEnd w:id="38"/>
    </w:p>
    <w:p w14:paraId="47278317" w14:textId="346BD9CA" w:rsidR="00E0760C" w:rsidRDefault="00E721E8" w:rsidP="00E0760C">
      <w:r w:rsidRPr="002279CC">
        <w:rPr>
          <w:lang w:val="en-GB"/>
        </w:rPr>
        <w:t>NoSQL</w:t>
      </w:r>
      <w:r>
        <w:t xml:space="preserve"> je </w:t>
      </w:r>
      <w:r w:rsidR="00186CE5">
        <w:t>termín</w:t>
      </w:r>
      <w:r>
        <w:t xml:space="preserve"> </w:t>
      </w:r>
      <w:r w:rsidR="00186CE5">
        <w:t>definujúci</w:t>
      </w:r>
      <w:r>
        <w:t xml:space="preserve"> </w:t>
      </w:r>
      <w:r w:rsidR="00186CE5">
        <w:t xml:space="preserve">všetky alternatívne systémy mimo SQL databáz a štyri hlavne type </w:t>
      </w:r>
      <w:r w:rsidR="00186CE5" w:rsidRPr="002279CC">
        <w:rPr>
          <w:lang w:val="en-GB"/>
        </w:rPr>
        <w:t>NoSQL</w:t>
      </w:r>
      <w:r w:rsidR="00186CE5">
        <w:t xml:space="preserve"> databázy:</w:t>
      </w:r>
    </w:p>
    <w:p w14:paraId="01D1C07F" w14:textId="0F706444" w:rsidR="00186CE5" w:rsidRPr="0031066C" w:rsidRDefault="0031066C" w:rsidP="004C3C12">
      <w:pPr>
        <w:pStyle w:val="Odrka1"/>
        <w:rPr>
          <w:b/>
          <w:bCs/>
        </w:rPr>
      </w:pPr>
      <w:r>
        <w:rPr>
          <w:b/>
          <w:bCs/>
        </w:rPr>
        <w:t xml:space="preserve">Databáza dokumentov – </w:t>
      </w:r>
      <w:r w:rsidR="007B253E">
        <w:t>Databáza</w:t>
      </w:r>
      <w:r w:rsidR="00B16DDC">
        <w:t xml:space="preserve"> </w:t>
      </w:r>
      <w:r w:rsidR="007B253E">
        <w:t xml:space="preserve">ukladá dáta </w:t>
      </w:r>
      <w:r w:rsidR="00634267">
        <w:t>v dokumentoch</w:t>
      </w:r>
      <w:r w:rsidR="007B253E">
        <w:t xml:space="preserve"> formátu JSON, BSON alebo XML</w:t>
      </w:r>
      <w:r w:rsidR="00634267">
        <w:t xml:space="preserve"> s </w:t>
      </w:r>
      <w:r w:rsidR="00D742C2">
        <w:t>možnosťou</w:t>
      </w:r>
      <w:r w:rsidR="00634267">
        <w:t xml:space="preserve"> </w:t>
      </w:r>
      <w:r w:rsidR="00D742C2">
        <w:t>vnorených dokumentov</w:t>
      </w:r>
      <w:r w:rsidR="00575DF5">
        <w:t xml:space="preserve">. </w:t>
      </w:r>
      <w:r w:rsidR="00DC39F0">
        <w:t xml:space="preserve">Ďalšou vlastnosťou takého typu databázy je pridanie indexovania na jednotlivé </w:t>
      </w:r>
      <w:r w:rsidR="00144545">
        <w:t>prvky</w:t>
      </w:r>
      <w:r w:rsidR="00DC39F0">
        <w:t xml:space="preserve"> pre rýchlejšie </w:t>
      </w:r>
      <w:r w:rsidR="00AE41B1">
        <w:t>vyhľadanie</w:t>
      </w:r>
      <w:r w:rsidR="00DC39F0">
        <w:t>.</w:t>
      </w:r>
      <w:r w:rsidR="00AE41B1">
        <w:t xml:space="preserve"> </w:t>
      </w:r>
      <w:r w:rsidR="00EB6F7E">
        <w:t>Ukladať</w:t>
      </w:r>
      <w:r w:rsidR="001560B3">
        <w:t xml:space="preserve"> a </w:t>
      </w:r>
      <w:r w:rsidR="00EB6F7E">
        <w:t>získavať</w:t>
      </w:r>
      <w:r w:rsidR="001560B3">
        <w:t xml:space="preserve"> dokumenty vo forme, </w:t>
      </w:r>
      <w:r w:rsidR="00EB6F7E">
        <w:t>ktorá</w:t>
      </w:r>
      <w:r w:rsidR="001560B3">
        <w:t xml:space="preserve"> je </w:t>
      </w:r>
      <w:r w:rsidR="00EB6F7E">
        <w:t>bližšie</w:t>
      </w:r>
      <w:r w:rsidR="001560B3">
        <w:t xml:space="preserve"> </w:t>
      </w:r>
      <w:r w:rsidR="00EB6F7E">
        <w:t>dátovým</w:t>
      </w:r>
      <w:r w:rsidR="001560B3">
        <w:t xml:space="preserve"> objektom </w:t>
      </w:r>
      <w:r w:rsidR="00EB6F7E">
        <w:t>uľahčuje</w:t>
      </w:r>
      <w:r w:rsidR="001560B3">
        <w:t xml:space="preserve"> </w:t>
      </w:r>
      <w:r w:rsidR="00EB6F7E">
        <w:t>používanie</w:t>
      </w:r>
      <w:r w:rsidR="001560B3">
        <w:t xml:space="preserve"> v</w:t>
      </w:r>
      <w:r w:rsidR="00EB6F7E">
        <w:t xml:space="preserve"> aplikácii. </w:t>
      </w:r>
      <w:r w:rsidR="002A04CE">
        <w:t>Obľúbenosť</w:t>
      </w:r>
      <w:r w:rsidR="00831B3E">
        <w:t xml:space="preserve"> </w:t>
      </w:r>
      <w:r w:rsidR="002A04CE">
        <w:t>databázy</w:t>
      </w:r>
      <w:r w:rsidR="00831B3E">
        <w:t xml:space="preserve"> dokumentov </w:t>
      </w:r>
      <w:r w:rsidR="002A04CE">
        <w:t xml:space="preserve">tkvie </w:t>
      </w:r>
      <w:r w:rsidR="00B13B9D">
        <w:t>vo flexibilite</w:t>
      </w:r>
      <w:r w:rsidR="00611112">
        <w:t xml:space="preserve">, </w:t>
      </w:r>
      <w:r w:rsidR="000B6799">
        <w:t>ktorú</w:t>
      </w:r>
      <w:r w:rsidR="00611112">
        <w:t xml:space="preserve"> poskytuje </w:t>
      </w:r>
      <w:r w:rsidR="000B6799">
        <w:t>vývojárom</w:t>
      </w:r>
      <w:r w:rsidR="00611112">
        <w:t xml:space="preserve"> </w:t>
      </w:r>
      <w:r w:rsidR="000B6799">
        <w:t>pri formovaní dátovej štruktúry na základe podmienok aplikácie.</w:t>
      </w:r>
      <w:r w:rsidR="00831B3E">
        <w:t xml:space="preserve"> </w:t>
      </w:r>
    </w:p>
    <w:p w14:paraId="4DED62D5" w14:textId="34A75E3D" w:rsidR="0031066C" w:rsidRPr="0031066C" w:rsidRDefault="0031066C" w:rsidP="004C3C12">
      <w:pPr>
        <w:pStyle w:val="Odrka1"/>
        <w:rPr>
          <w:b/>
          <w:bCs/>
        </w:rPr>
      </w:pPr>
      <w:r>
        <w:rPr>
          <w:b/>
          <w:bCs/>
        </w:rPr>
        <w:t xml:space="preserve">Databáza </w:t>
      </w:r>
      <w:r w:rsidR="00595640">
        <w:rPr>
          <w:b/>
          <w:bCs/>
        </w:rPr>
        <w:t>&lt;</w:t>
      </w:r>
      <w:r w:rsidR="00161204">
        <w:rPr>
          <w:b/>
          <w:bCs/>
        </w:rPr>
        <w:t>kľúč</w:t>
      </w:r>
      <w:r>
        <w:rPr>
          <w:b/>
          <w:bCs/>
        </w:rPr>
        <w:t xml:space="preserve"> - hodnot</w:t>
      </w:r>
      <w:r w:rsidR="00595640">
        <w:rPr>
          <w:b/>
          <w:bCs/>
        </w:rPr>
        <w:t>a&gt;</w:t>
      </w:r>
      <w:r>
        <w:rPr>
          <w:b/>
          <w:bCs/>
        </w:rPr>
        <w:t xml:space="preserve"> – </w:t>
      </w:r>
      <w:r w:rsidR="00022605">
        <w:t>Jedným</w:t>
      </w:r>
      <w:r w:rsidR="00EC1F20">
        <w:t xml:space="preserve"> z </w:t>
      </w:r>
      <w:r w:rsidR="00022605">
        <w:t>najjednoduchších</w:t>
      </w:r>
      <w:r w:rsidR="00EC1F20">
        <w:t xml:space="preserve"> typov </w:t>
      </w:r>
      <w:r w:rsidR="00EC1F20" w:rsidRPr="002279CC">
        <w:rPr>
          <w:lang w:val="en-GB"/>
        </w:rPr>
        <w:t>NoSQL</w:t>
      </w:r>
      <w:r w:rsidR="00EC1F20">
        <w:t xml:space="preserve"> </w:t>
      </w:r>
      <w:r w:rsidR="00022605">
        <w:t>databázy</w:t>
      </w:r>
      <w:r w:rsidR="00EC1F20">
        <w:t xml:space="preserve"> je </w:t>
      </w:r>
      <w:r w:rsidR="00022605">
        <w:t>databáza</w:t>
      </w:r>
      <w:r w:rsidR="00EC1F20">
        <w:t xml:space="preserve"> na baze </w:t>
      </w:r>
      <w:r w:rsidR="00022605">
        <w:t>kľúča</w:t>
      </w:r>
      <w:r w:rsidR="00EC1F20">
        <w:t xml:space="preserve"> a hodnoty. </w:t>
      </w:r>
      <w:r w:rsidR="00022605">
        <w:t>Každý</w:t>
      </w:r>
      <w:r w:rsidR="005E571D">
        <w:t xml:space="preserve"> prvok v </w:t>
      </w:r>
      <w:r w:rsidR="00022605">
        <w:t>databáze</w:t>
      </w:r>
      <w:r w:rsidR="005E571D">
        <w:t xml:space="preserve"> je namapovan</w:t>
      </w:r>
      <w:r w:rsidR="004B3D4F">
        <w:t>ý</w:t>
      </w:r>
      <w:r w:rsidR="005E571D">
        <w:t xml:space="preserve"> ako par </w:t>
      </w:r>
      <w:r w:rsidR="004B3D4F">
        <w:t>kľuč</w:t>
      </w:r>
      <w:r w:rsidR="005E571D">
        <w:t xml:space="preserve"> s </w:t>
      </w:r>
      <w:r w:rsidR="004B3D4F">
        <w:t>príslušnou</w:t>
      </w:r>
      <w:r w:rsidR="005E571D">
        <w:t xml:space="preserve"> hodnotou. </w:t>
      </w:r>
      <w:r w:rsidR="009E195B">
        <w:t>Takýto</w:t>
      </w:r>
      <w:r w:rsidR="002C7278">
        <w:t xml:space="preserve"> typ </w:t>
      </w:r>
      <w:r w:rsidR="009E195B">
        <w:t>databázy</w:t>
      </w:r>
      <w:r w:rsidR="002C7278">
        <w:t xml:space="preserve"> ma </w:t>
      </w:r>
      <w:r w:rsidR="009E195B">
        <w:t xml:space="preserve">istú podobnosť s relačnou databázou obsahujúcou iba dva stĺpce. </w:t>
      </w:r>
    </w:p>
    <w:p w14:paraId="407F8326" w14:textId="4BA531DB" w:rsidR="0031066C" w:rsidRPr="0031066C" w:rsidRDefault="0031066C" w:rsidP="004C3C12">
      <w:pPr>
        <w:pStyle w:val="Odrka1"/>
        <w:rPr>
          <w:b/>
          <w:bCs/>
        </w:rPr>
      </w:pPr>
      <w:r w:rsidRPr="0031066C">
        <w:rPr>
          <w:b/>
          <w:bCs/>
        </w:rPr>
        <w:t>Stĺpcová databáz</w:t>
      </w:r>
      <w:r>
        <w:rPr>
          <w:b/>
          <w:bCs/>
        </w:rPr>
        <w:t xml:space="preserve">a – </w:t>
      </w:r>
      <w:r w:rsidR="009E6CBC">
        <w:t xml:space="preserve">Typ </w:t>
      </w:r>
      <w:r w:rsidR="00E1522B">
        <w:t>databázy,</w:t>
      </w:r>
      <w:r w:rsidR="009E6CBC">
        <w:t xml:space="preserve"> kde </w:t>
      </w:r>
      <w:r w:rsidR="00E1522B">
        <w:t>sú</w:t>
      </w:r>
      <w:r w:rsidR="009E6CBC">
        <w:t xml:space="preserve"> </w:t>
      </w:r>
      <w:r w:rsidR="00E1522B">
        <w:t>údaje</w:t>
      </w:r>
      <w:r w:rsidR="009E6CBC">
        <w:t xml:space="preserve"> ukladan</w:t>
      </w:r>
      <w:r w:rsidR="00E1522B">
        <w:t>é</w:t>
      </w:r>
      <w:r w:rsidR="009E6CBC">
        <w:t xml:space="preserve"> </w:t>
      </w:r>
      <w:r w:rsidR="00EE49E2">
        <w:t>a organizovan</w:t>
      </w:r>
      <w:r w:rsidR="00E1522B">
        <w:t>é</w:t>
      </w:r>
      <w:r w:rsidR="00EE49E2">
        <w:t xml:space="preserve"> </w:t>
      </w:r>
      <w:r w:rsidR="009E6CBC">
        <w:t xml:space="preserve">do </w:t>
      </w:r>
      <w:r w:rsidR="00E1522B">
        <w:t>stĺpcov</w:t>
      </w:r>
      <w:r w:rsidR="00EE49E2">
        <w:t xml:space="preserve">, </w:t>
      </w:r>
      <w:r w:rsidR="00E1522B">
        <w:t>ktoré</w:t>
      </w:r>
      <w:r w:rsidR="00EE49E2">
        <w:t xml:space="preserve"> </w:t>
      </w:r>
      <w:r w:rsidR="00E1522B">
        <w:t>sú</w:t>
      </w:r>
      <w:r w:rsidR="00EE49E2">
        <w:t xml:space="preserve"> </w:t>
      </w:r>
      <w:r w:rsidR="00E1522B">
        <w:t>často</w:t>
      </w:r>
      <w:r w:rsidR="00EE49E2">
        <w:t xml:space="preserve"> </w:t>
      </w:r>
      <w:r w:rsidR="00E1522B">
        <w:t>rovnakého</w:t>
      </w:r>
      <w:r w:rsidR="00EE49E2">
        <w:t xml:space="preserve"> </w:t>
      </w:r>
      <w:r w:rsidR="00E1522B">
        <w:t>dátového</w:t>
      </w:r>
      <w:r w:rsidR="00EE49E2">
        <w:t xml:space="preserve"> typu. </w:t>
      </w:r>
      <w:r w:rsidR="00042DB3">
        <w:t xml:space="preserve">Pri </w:t>
      </w:r>
      <w:r w:rsidR="00E1522B">
        <w:t>takýchto</w:t>
      </w:r>
      <w:r w:rsidR="00042DB3">
        <w:t xml:space="preserve"> </w:t>
      </w:r>
      <w:r w:rsidR="00E1522B">
        <w:t>stĺpcoch</w:t>
      </w:r>
      <w:r w:rsidR="00042DB3">
        <w:t xml:space="preserve"> je </w:t>
      </w:r>
      <w:r w:rsidR="00E1522B">
        <w:t>využitá</w:t>
      </w:r>
      <w:r w:rsidR="00042DB3">
        <w:t xml:space="preserve"> </w:t>
      </w:r>
      <w:r w:rsidR="00E1522B">
        <w:t>efektívnejšia</w:t>
      </w:r>
      <w:r w:rsidR="00042DB3">
        <w:t xml:space="preserve"> kompresia, </w:t>
      </w:r>
      <w:r w:rsidR="00E1522B">
        <w:t>čim</w:t>
      </w:r>
      <w:r w:rsidR="00042DB3">
        <w:t xml:space="preserve"> sa docieli </w:t>
      </w:r>
      <w:r w:rsidR="00E1522B">
        <w:t>rýchlejšie</w:t>
      </w:r>
      <w:r w:rsidR="00144427">
        <w:t xml:space="preserve"> </w:t>
      </w:r>
      <w:r w:rsidR="00E1522B">
        <w:t>čítanie</w:t>
      </w:r>
      <w:r w:rsidR="00144427">
        <w:t xml:space="preserve"> </w:t>
      </w:r>
      <w:r w:rsidR="00E1522B">
        <w:t>dát</w:t>
      </w:r>
      <w:r w:rsidR="00144427">
        <w:t>.</w:t>
      </w:r>
      <w:r w:rsidR="00204D34">
        <w:t xml:space="preserve"> </w:t>
      </w:r>
      <w:r w:rsidR="00E1522B">
        <w:t>Stĺpcová</w:t>
      </w:r>
      <w:r w:rsidR="00204D34">
        <w:t xml:space="preserve"> </w:t>
      </w:r>
      <w:r w:rsidR="00E1522B">
        <w:t>databáza</w:t>
      </w:r>
      <w:r w:rsidR="00204D34">
        <w:t xml:space="preserve"> je </w:t>
      </w:r>
      <w:r w:rsidR="00E1522B">
        <w:t>výrobná</w:t>
      </w:r>
      <w:r w:rsidR="00AF5719">
        <w:t xml:space="preserve"> na </w:t>
      </w:r>
      <w:r w:rsidR="00E1522B">
        <w:t>analýzu</w:t>
      </w:r>
      <w:r w:rsidR="00AF5719">
        <w:t xml:space="preserve"> </w:t>
      </w:r>
      <w:r w:rsidR="00E1522B">
        <w:t>dát,</w:t>
      </w:r>
      <w:r w:rsidR="00AF5719">
        <w:t xml:space="preserve"> </w:t>
      </w:r>
      <w:r w:rsidR="00E1522B">
        <w:t>avšak</w:t>
      </w:r>
      <w:r w:rsidR="00AF5719">
        <w:t xml:space="preserve"> </w:t>
      </w:r>
      <w:r w:rsidR="00E1522B">
        <w:t>obrovským</w:t>
      </w:r>
      <w:r w:rsidR="00AF5719">
        <w:t xml:space="preserve"> </w:t>
      </w:r>
      <w:r w:rsidR="00E1522B">
        <w:t>nedostatkom</w:t>
      </w:r>
      <w:r w:rsidR="00AF5719">
        <w:t xml:space="preserve"> je </w:t>
      </w:r>
      <w:r w:rsidR="00E1522B">
        <w:t>zápis</w:t>
      </w:r>
      <w:r w:rsidR="00AF5719">
        <w:t xml:space="preserve"> </w:t>
      </w:r>
      <w:r w:rsidR="00E1522B">
        <w:t>dát,</w:t>
      </w:r>
      <w:r w:rsidR="00AF5719">
        <w:t xml:space="preserve"> </w:t>
      </w:r>
      <w:r w:rsidR="00E1522B">
        <w:t>keďže</w:t>
      </w:r>
      <w:r w:rsidR="00AF5719">
        <w:t xml:space="preserve"> </w:t>
      </w:r>
      <w:r w:rsidR="00E1522B">
        <w:t xml:space="preserve">zápisy do stĺpcov vyžadujú niekoľko operácii na disk. </w:t>
      </w:r>
    </w:p>
    <w:p w14:paraId="0733F944" w14:textId="3F8271D6" w:rsidR="0031066C" w:rsidRPr="00994446" w:rsidRDefault="0031066C" w:rsidP="004C3C12">
      <w:pPr>
        <w:pStyle w:val="Odrka1"/>
        <w:rPr>
          <w:b/>
          <w:bCs/>
        </w:rPr>
      </w:pPr>
      <w:r w:rsidRPr="0031066C">
        <w:rPr>
          <w:b/>
          <w:bCs/>
        </w:rPr>
        <w:t>Grafová databáz</w:t>
      </w:r>
      <w:r>
        <w:rPr>
          <w:b/>
          <w:bCs/>
        </w:rPr>
        <w:t xml:space="preserve">a – </w:t>
      </w:r>
      <w:r w:rsidR="00A413B8">
        <w:t xml:space="preserve">Pri grafovej </w:t>
      </w:r>
      <w:r w:rsidR="00A057C7">
        <w:t>databáze</w:t>
      </w:r>
      <w:r w:rsidR="00A413B8">
        <w:t xml:space="preserve"> </w:t>
      </w:r>
      <w:r w:rsidR="00A057C7">
        <w:t>je kladený doraz na vzťah medzi dátovými prvkami. Uzol v grafe je reprezentáciou každého prvku</w:t>
      </w:r>
      <w:r w:rsidR="00CA74EF">
        <w:t xml:space="preserve">. </w:t>
      </w:r>
      <w:r w:rsidR="0095000D">
        <w:t>Značnou</w:t>
      </w:r>
      <w:r w:rsidR="006F5B40">
        <w:t xml:space="preserve"> </w:t>
      </w:r>
      <w:r w:rsidR="0095000D">
        <w:t>výhodou</w:t>
      </w:r>
      <w:r w:rsidR="006F5B40">
        <w:t xml:space="preserve"> pri grafovej </w:t>
      </w:r>
      <w:r w:rsidR="0095000D">
        <w:t>databáze</w:t>
      </w:r>
      <w:r w:rsidR="006F5B40">
        <w:t xml:space="preserve"> je fakt, </w:t>
      </w:r>
      <w:r w:rsidR="00DC75E3">
        <w:t>že</w:t>
      </w:r>
      <w:r w:rsidR="006F5B40">
        <w:t xml:space="preserve"> </w:t>
      </w:r>
      <w:r w:rsidR="00DC75E3">
        <w:t xml:space="preserve">spojenia medzi </w:t>
      </w:r>
      <w:r w:rsidR="00547F9C">
        <w:t>dátovými</w:t>
      </w:r>
      <w:r w:rsidR="00DC75E3">
        <w:t xml:space="preserve"> prvkami </w:t>
      </w:r>
      <w:r w:rsidR="00547F9C">
        <w:t>sú</w:t>
      </w:r>
      <w:r w:rsidR="00DC75E3">
        <w:t xml:space="preserve"> </w:t>
      </w:r>
      <w:r w:rsidR="00547F9C">
        <w:t>taktiež</w:t>
      </w:r>
      <w:r w:rsidR="00DC75E3">
        <w:t xml:space="preserve"> </w:t>
      </w:r>
      <w:r w:rsidR="00547F9C">
        <w:t xml:space="preserve">ukladane. </w:t>
      </w:r>
      <w:r w:rsidR="0080080D">
        <w:t>Optimalizácia</w:t>
      </w:r>
      <w:r w:rsidR="00547F9C">
        <w:t xml:space="preserve"> </w:t>
      </w:r>
      <w:r w:rsidR="0080080D">
        <w:t>takéhoto</w:t>
      </w:r>
      <w:r w:rsidR="00547F9C">
        <w:t xml:space="preserve"> typu </w:t>
      </w:r>
      <w:r w:rsidR="0080080D">
        <w:t>databázy</w:t>
      </w:r>
      <w:r w:rsidR="00547F9C">
        <w:t xml:space="preserve"> </w:t>
      </w:r>
      <w:r w:rsidR="0080080D">
        <w:t>so spojeniami a samotnými prvkami nám redukuje réžiu, ktorá by bola potrebná pri spájaní viacerých tabuliek v SQL.</w:t>
      </w:r>
      <w:r w:rsidR="005F2046">
        <w:t xml:space="preserve"> </w:t>
      </w:r>
      <w:sdt>
        <w:sdtPr>
          <w:id w:val="-1120605743"/>
          <w:citation/>
        </w:sdtPr>
        <w:sdtContent>
          <w:r w:rsidR="005F2046">
            <w:fldChar w:fldCharType="begin"/>
          </w:r>
          <w:r w:rsidR="005F2046">
            <w:rPr>
              <w:lang w:val="en-GB"/>
            </w:rPr>
            <w:instrText xml:space="preserve"> CITATION Mon23 \l 2057 </w:instrText>
          </w:r>
          <w:r w:rsidR="005F2046">
            <w:fldChar w:fldCharType="separate"/>
          </w:r>
          <w:r w:rsidR="005F2046" w:rsidRPr="005F2046">
            <w:rPr>
              <w:noProof/>
              <w:lang w:val="en-GB"/>
            </w:rPr>
            <w:t>[13]</w:t>
          </w:r>
          <w:r w:rsidR="005F2046">
            <w:fldChar w:fldCharType="end"/>
          </w:r>
        </w:sdtContent>
      </w:sdt>
    </w:p>
    <w:p w14:paraId="04D846A3" w14:textId="51D5011A" w:rsidR="00994446" w:rsidRDefault="002C5D5E" w:rsidP="00994446">
      <w:pPr>
        <w:pStyle w:val="Nadpis3"/>
      </w:pPr>
      <w:bookmarkStart w:id="39" w:name="_Toc131867242"/>
      <w:r w:rsidRPr="00A529EC">
        <w:rPr>
          <w:lang w:val="en-GB"/>
        </w:rPr>
        <w:t>NoSQL</w:t>
      </w:r>
      <w:r>
        <w:t xml:space="preserve"> vs. SQL databázy</w:t>
      </w:r>
      <w:bookmarkEnd w:id="39"/>
    </w:p>
    <w:p w14:paraId="73981158" w14:textId="1DC22462" w:rsidR="00376BFE" w:rsidRDefault="00053B72" w:rsidP="003662C5">
      <w:r>
        <w:t>Jednotlivé</w:t>
      </w:r>
      <w:r w:rsidR="001737B5">
        <w:t xml:space="preserve"> podkapitoly v sekcii </w:t>
      </w:r>
      <w:r>
        <w:t>opisujúce</w:t>
      </w:r>
      <w:r w:rsidR="001737B5">
        <w:t xml:space="preserve"> </w:t>
      </w:r>
      <w:r>
        <w:t>databázové</w:t>
      </w:r>
      <w:r w:rsidR="001737B5">
        <w:t xml:space="preserve"> </w:t>
      </w:r>
      <w:r>
        <w:t>systémy</w:t>
      </w:r>
      <w:r w:rsidR="001737B5">
        <w:t xml:space="preserve"> </w:t>
      </w:r>
      <w:r>
        <w:t>čiastočne</w:t>
      </w:r>
      <w:r w:rsidR="001737B5">
        <w:t xml:space="preserve"> </w:t>
      </w:r>
      <w:r>
        <w:t>opísali</w:t>
      </w:r>
      <w:r w:rsidR="001737B5">
        <w:t xml:space="preserve"> </w:t>
      </w:r>
      <w:r>
        <w:t xml:space="preserve">benefity SQL databáz ako aj výhody </w:t>
      </w:r>
      <w:r w:rsidRPr="00A529EC">
        <w:rPr>
          <w:lang w:val="en-GB"/>
        </w:rPr>
        <w:t>NoSQL</w:t>
      </w:r>
      <w:r w:rsidR="004D32FC">
        <w:t>, avšak súhrn základných rozdielov medzi týmito typmi databáz  je popísaný v tabuľke nižšie.</w:t>
      </w:r>
      <w:r>
        <w:t xml:space="preserve"> </w:t>
      </w:r>
      <w:sdt>
        <w:sdtPr>
          <w:id w:val="-1984297443"/>
          <w:citation/>
        </w:sdtPr>
        <w:sdtContent>
          <w:r w:rsidR="005F2046">
            <w:fldChar w:fldCharType="begin"/>
          </w:r>
          <w:r w:rsidR="005F2046">
            <w:rPr>
              <w:lang w:val="en-GB"/>
            </w:rPr>
            <w:instrText xml:space="preserve"> CITATION Sch23 \l 2057 </w:instrText>
          </w:r>
          <w:r w:rsidR="005F2046">
            <w:fldChar w:fldCharType="separate"/>
          </w:r>
          <w:r w:rsidR="005F2046" w:rsidRPr="005F2046">
            <w:rPr>
              <w:noProof/>
              <w:lang w:val="en-GB"/>
            </w:rPr>
            <w:t>[14]</w:t>
          </w:r>
          <w:r w:rsidR="005F2046">
            <w:fldChar w:fldCharType="end"/>
          </w:r>
        </w:sdtContent>
      </w:sdt>
    </w:p>
    <w:p w14:paraId="240AD363" w14:textId="77777777" w:rsidR="00376BFE" w:rsidRDefault="00376BFE">
      <w:pPr>
        <w:spacing w:before="0" w:after="0" w:line="240" w:lineRule="auto"/>
        <w:jc w:val="left"/>
      </w:pPr>
      <w:r>
        <w:br w:type="page"/>
      </w:r>
    </w:p>
    <w:p w14:paraId="51E03CF1" w14:textId="0CC95D44" w:rsidR="00F62410" w:rsidRDefault="00F62410" w:rsidP="000F4E46">
      <w:pPr>
        <w:pStyle w:val="Tabuka-oznaenie"/>
      </w:pPr>
      <w:bookmarkStart w:id="40" w:name="_Toc131867213"/>
      <w:r>
        <w:lastRenderedPageBreak/>
        <w:t xml:space="preserve">Tab. </w:t>
      </w:r>
      <w:fldSimple w:instr=" STYLEREF 1 \s ">
        <w:r w:rsidR="007531DC">
          <w:rPr>
            <w:noProof/>
          </w:rPr>
          <w:t>2</w:t>
        </w:r>
      </w:fldSimple>
      <w:r w:rsidR="00046BD7">
        <w:t>.</w:t>
      </w:r>
      <w:r w:rsidR="00000000">
        <w:fldChar w:fldCharType="begin"/>
      </w:r>
      <w:r w:rsidR="00000000">
        <w:instrText xml:space="preserve"> SEQ Tab. \* ARABIC \s 1 </w:instrText>
      </w:r>
      <w:r w:rsidR="00000000">
        <w:fldChar w:fldCharType="separate"/>
      </w:r>
      <w:r w:rsidR="007531DC">
        <w:rPr>
          <w:noProof/>
        </w:rPr>
        <w:t>2</w:t>
      </w:r>
      <w:r w:rsidR="00000000">
        <w:rPr>
          <w:noProof/>
        </w:rPr>
        <w:fldChar w:fldCharType="end"/>
      </w:r>
      <w:r>
        <w:t xml:space="preserve"> </w:t>
      </w:r>
      <w:r w:rsidR="006A5C46">
        <w:t>–</w:t>
      </w:r>
      <w:r>
        <w:t xml:space="preserve"> </w:t>
      </w:r>
      <w:r w:rsidR="006A5C46">
        <w:t xml:space="preserve">SQL vs. </w:t>
      </w:r>
      <w:r w:rsidR="006A5C46" w:rsidRPr="006A5C46">
        <w:rPr>
          <w:lang w:val="en-GB"/>
        </w:rPr>
        <w:t>NoSQL</w:t>
      </w:r>
      <w:r w:rsidR="005F2046">
        <w:rPr>
          <w:lang w:val="en-GB"/>
        </w:rPr>
        <w:t xml:space="preserve"> </w:t>
      </w:r>
      <w:sdt>
        <w:sdtPr>
          <w:rPr>
            <w:lang w:val="en-GB"/>
          </w:rPr>
          <w:id w:val="-428504726"/>
          <w:citation/>
        </w:sdtPr>
        <w:sdtContent>
          <w:r w:rsidR="00561EE7">
            <w:rPr>
              <w:lang w:val="en-GB"/>
            </w:rPr>
            <w:fldChar w:fldCharType="begin"/>
          </w:r>
          <w:r w:rsidR="00561EE7">
            <w:rPr>
              <w:lang w:val="en-GB"/>
            </w:rPr>
            <w:instrText xml:space="preserve"> CITATION Sch23 \l 2057 </w:instrText>
          </w:r>
          <w:r w:rsidR="00561EE7">
            <w:rPr>
              <w:lang w:val="en-GB"/>
            </w:rPr>
            <w:fldChar w:fldCharType="separate"/>
          </w:r>
          <w:r w:rsidR="00561EE7" w:rsidRPr="00561EE7">
            <w:rPr>
              <w:noProof/>
              <w:lang w:val="en-GB"/>
            </w:rPr>
            <w:t>[14]</w:t>
          </w:r>
          <w:r w:rsidR="00561EE7">
            <w:rPr>
              <w:lang w:val="en-GB"/>
            </w:rPr>
            <w:fldChar w:fldCharType="end"/>
          </w:r>
        </w:sdtContent>
      </w:sdt>
      <w:bookmarkEnd w:id="40"/>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76"/>
        <w:gridCol w:w="2410"/>
        <w:gridCol w:w="4097"/>
      </w:tblGrid>
      <w:tr w:rsidR="00255D2F" w14:paraId="795FB9C2" w14:textId="77777777" w:rsidTr="007375FE">
        <w:trPr>
          <w:cantSplit/>
          <w:trHeight w:val="454"/>
        </w:trPr>
        <w:tc>
          <w:tcPr>
            <w:tcW w:w="1164" w:type="pct"/>
            <w:tcBorders>
              <w:top w:val="single" w:sz="8" w:space="0" w:color="auto"/>
              <w:left w:val="single" w:sz="8" w:space="0" w:color="auto"/>
              <w:bottom w:val="single" w:sz="8" w:space="0" w:color="auto"/>
              <w:right w:val="single" w:sz="8" w:space="0" w:color="auto"/>
            </w:tcBorders>
            <w:vAlign w:val="center"/>
            <w:hideMark/>
          </w:tcPr>
          <w:p w14:paraId="541CC88A" w14:textId="77777777" w:rsidR="00255D2F" w:rsidRDefault="00255D2F" w:rsidP="00FB76DD">
            <w:pPr>
              <w:pStyle w:val="tabulkatexthlavicka"/>
            </w:pPr>
          </w:p>
        </w:tc>
        <w:tc>
          <w:tcPr>
            <w:tcW w:w="1420" w:type="pct"/>
            <w:tcBorders>
              <w:top w:val="single" w:sz="8" w:space="0" w:color="auto"/>
              <w:left w:val="single" w:sz="8" w:space="0" w:color="auto"/>
              <w:bottom w:val="single" w:sz="8" w:space="0" w:color="auto"/>
              <w:right w:val="single" w:sz="4" w:space="0" w:color="auto"/>
            </w:tcBorders>
            <w:vAlign w:val="center"/>
            <w:hideMark/>
          </w:tcPr>
          <w:p w14:paraId="6F46465F" w14:textId="5F65C36B" w:rsidR="00255D2F" w:rsidRDefault="00255D2F" w:rsidP="00FB76DD">
            <w:pPr>
              <w:pStyle w:val="tabulkatexthlavicka"/>
            </w:pPr>
            <w:r>
              <w:t>SQL Databáza</w:t>
            </w:r>
          </w:p>
        </w:tc>
        <w:tc>
          <w:tcPr>
            <w:tcW w:w="2415" w:type="pct"/>
            <w:tcBorders>
              <w:top w:val="single" w:sz="8" w:space="0" w:color="auto"/>
              <w:left w:val="single" w:sz="4" w:space="0" w:color="auto"/>
              <w:bottom w:val="single" w:sz="8" w:space="0" w:color="auto"/>
              <w:right w:val="single" w:sz="8" w:space="0" w:color="auto"/>
            </w:tcBorders>
            <w:vAlign w:val="center"/>
            <w:hideMark/>
          </w:tcPr>
          <w:p w14:paraId="7606AE75" w14:textId="4676459A" w:rsidR="00255D2F" w:rsidRDefault="00255D2F" w:rsidP="00FB76DD">
            <w:pPr>
              <w:pStyle w:val="tabulkatexthlavicka"/>
            </w:pPr>
            <w:r w:rsidRPr="006A5C46">
              <w:rPr>
                <w:lang w:val="en-GB"/>
              </w:rPr>
              <w:t>NoSQL</w:t>
            </w:r>
            <w:r>
              <w:t xml:space="preserve"> Databáza</w:t>
            </w:r>
          </w:p>
        </w:tc>
      </w:tr>
      <w:tr w:rsidR="00255D2F" w14:paraId="22750736" w14:textId="77777777" w:rsidTr="007375FE">
        <w:trPr>
          <w:cantSplit/>
          <w:trHeight w:val="454"/>
        </w:trPr>
        <w:tc>
          <w:tcPr>
            <w:tcW w:w="1164" w:type="pct"/>
            <w:tcBorders>
              <w:top w:val="single" w:sz="8" w:space="0" w:color="auto"/>
              <w:left w:val="single" w:sz="8" w:space="0" w:color="auto"/>
              <w:bottom w:val="single" w:sz="4" w:space="0" w:color="auto"/>
              <w:right w:val="single" w:sz="8" w:space="0" w:color="auto"/>
            </w:tcBorders>
            <w:vAlign w:val="center"/>
            <w:hideMark/>
          </w:tcPr>
          <w:p w14:paraId="68664009" w14:textId="6B0E1468" w:rsidR="00255D2F" w:rsidRDefault="004F5F90" w:rsidP="00FB76DD">
            <w:pPr>
              <w:pStyle w:val="tabulkatext"/>
            </w:pPr>
            <w:r>
              <w:t>Dátový model</w:t>
            </w:r>
          </w:p>
        </w:tc>
        <w:tc>
          <w:tcPr>
            <w:tcW w:w="1420" w:type="pct"/>
            <w:tcBorders>
              <w:top w:val="single" w:sz="8" w:space="0" w:color="auto"/>
              <w:left w:val="single" w:sz="8" w:space="0" w:color="auto"/>
              <w:bottom w:val="single" w:sz="4" w:space="0" w:color="auto"/>
              <w:right w:val="single" w:sz="4" w:space="0" w:color="auto"/>
            </w:tcBorders>
            <w:vAlign w:val="center"/>
            <w:hideMark/>
          </w:tcPr>
          <w:p w14:paraId="35B37D26" w14:textId="588B2827" w:rsidR="00255D2F" w:rsidRDefault="009C7BBE" w:rsidP="00FB76DD">
            <w:pPr>
              <w:pStyle w:val="tabulkatext"/>
            </w:pPr>
            <w:r>
              <w:t>Tabuľky</w:t>
            </w:r>
            <w:r w:rsidR="004F5F90">
              <w:t xml:space="preserve"> s </w:t>
            </w:r>
            <w:r>
              <w:t>fixným</w:t>
            </w:r>
            <w:r w:rsidR="004F5F90">
              <w:t xml:space="preserve"> </w:t>
            </w:r>
            <w:r>
              <w:t>počtom</w:t>
            </w:r>
            <w:r w:rsidR="004F5F90">
              <w:t xml:space="preserve"> riadkov a </w:t>
            </w:r>
            <w:r>
              <w:t>stĺpcov</w:t>
            </w:r>
          </w:p>
        </w:tc>
        <w:tc>
          <w:tcPr>
            <w:tcW w:w="2415" w:type="pct"/>
            <w:tcBorders>
              <w:top w:val="single" w:sz="8" w:space="0" w:color="auto"/>
              <w:left w:val="single" w:sz="4" w:space="0" w:color="auto"/>
              <w:bottom w:val="single" w:sz="4" w:space="0" w:color="auto"/>
              <w:right w:val="single" w:sz="8" w:space="0" w:color="auto"/>
            </w:tcBorders>
            <w:vAlign w:val="center"/>
            <w:hideMark/>
          </w:tcPr>
          <w:p w14:paraId="36777D72" w14:textId="77777777" w:rsidR="00255D2F" w:rsidRDefault="00C0349F" w:rsidP="00FB76DD">
            <w:pPr>
              <w:pStyle w:val="tabulkatext"/>
            </w:pPr>
            <w:r>
              <w:t>Dokument: JSON</w:t>
            </w:r>
            <w:r w:rsidR="00345F63">
              <w:t xml:space="preserve"> dokumenty,</w:t>
            </w:r>
          </w:p>
          <w:p w14:paraId="37DD8B47" w14:textId="3DB5216B" w:rsidR="00345F63" w:rsidRDefault="00345F63" w:rsidP="00FB76DD">
            <w:pPr>
              <w:pStyle w:val="tabulkatext"/>
            </w:pPr>
            <w:r>
              <w:t>&lt;</w:t>
            </w:r>
            <w:r w:rsidR="00232F08">
              <w:t xml:space="preserve">kľúč </w:t>
            </w:r>
            <w:r>
              <w:t>- hodnota&gt;: par s kľúčom a priradenou hodnotou</w:t>
            </w:r>
          </w:p>
          <w:p w14:paraId="41D4F984" w14:textId="1CB31793" w:rsidR="00345F63" w:rsidRPr="00C0349F" w:rsidRDefault="00345F63" w:rsidP="00FB76DD">
            <w:pPr>
              <w:pStyle w:val="tabulkatext"/>
            </w:pPr>
            <w:r>
              <w:t xml:space="preserve">Graf: </w:t>
            </w:r>
            <w:r w:rsidR="00880D6A">
              <w:t>dátové prvky a jednotlivé spojenia</w:t>
            </w:r>
          </w:p>
        </w:tc>
      </w:tr>
      <w:tr w:rsidR="00255D2F" w14:paraId="424B7A8C" w14:textId="77777777" w:rsidTr="007375FE">
        <w:trPr>
          <w:cantSplit/>
          <w:trHeight w:val="454"/>
        </w:trPr>
        <w:tc>
          <w:tcPr>
            <w:tcW w:w="1164" w:type="pct"/>
            <w:tcBorders>
              <w:top w:val="single" w:sz="4" w:space="0" w:color="auto"/>
              <w:left w:val="single" w:sz="8" w:space="0" w:color="auto"/>
              <w:bottom w:val="single" w:sz="4" w:space="0" w:color="auto"/>
              <w:right w:val="single" w:sz="8" w:space="0" w:color="auto"/>
            </w:tcBorders>
            <w:vAlign w:val="center"/>
            <w:hideMark/>
          </w:tcPr>
          <w:p w14:paraId="7EA25650" w14:textId="63CC1E28" w:rsidR="00255D2F" w:rsidRDefault="00880D6A" w:rsidP="00FB76DD">
            <w:pPr>
              <w:pStyle w:val="tabulkatext"/>
            </w:pPr>
            <w:r>
              <w:t xml:space="preserve">Historicky </w:t>
            </w:r>
            <w:r w:rsidR="005A59A4">
              <w:t>vývoj</w:t>
            </w:r>
          </w:p>
        </w:tc>
        <w:tc>
          <w:tcPr>
            <w:tcW w:w="1420" w:type="pct"/>
            <w:tcBorders>
              <w:top w:val="single" w:sz="4" w:space="0" w:color="auto"/>
              <w:left w:val="single" w:sz="8" w:space="0" w:color="auto"/>
              <w:bottom w:val="single" w:sz="4" w:space="0" w:color="auto"/>
              <w:right w:val="single" w:sz="4" w:space="0" w:color="auto"/>
            </w:tcBorders>
            <w:vAlign w:val="center"/>
            <w:hideMark/>
          </w:tcPr>
          <w:p w14:paraId="34D64801" w14:textId="78E45C57" w:rsidR="00255D2F" w:rsidRDefault="005A59A4" w:rsidP="00FB76DD">
            <w:pPr>
              <w:pStyle w:val="tabulkatext"/>
            </w:pPr>
            <w:r>
              <w:t>Vyvíjane</w:t>
            </w:r>
            <w:r w:rsidR="00880D6A">
              <w:t xml:space="preserve"> v</w:t>
            </w:r>
            <w:r>
              <w:t> </w:t>
            </w:r>
            <w:r w:rsidR="00880D6A">
              <w:t>70</w:t>
            </w:r>
            <w:r>
              <w:t>. rokoch s d</w:t>
            </w:r>
            <w:r w:rsidR="009732C4">
              <w:t>ô</w:t>
            </w:r>
            <w:r>
              <w:t>razom na redukciu duplicity dát</w:t>
            </w:r>
          </w:p>
        </w:tc>
        <w:tc>
          <w:tcPr>
            <w:tcW w:w="2415" w:type="pct"/>
            <w:tcBorders>
              <w:top w:val="single" w:sz="4" w:space="0" w:color="auto"/>
              <w:left w:val="single" w:sz="4" w:space="0" w:color="auto"/>
              <w:bottom w:val="single" w:sz="4" w:space="0" w:color="auto"/>
              <w:right w:val="single" w:sz="8" w:space="0" w:color="auto"/>
            </w:tcBorders>
            <w:vAlign w:val="center"/>
            <w:hideMark/>
          </w:tcPr>
          <w:p w14:paraId="1B951B78" w14:textId="13C070C9" w:rsidR="00255D2F" w:rsidRDefault="00111864" w:rsidP="00FB76DD">
            <w:pPr>
              <w:pStyle w:val="tabulkatext"/>
              <w:rPr>
                <w:vertAlign w:val="superscript"/>
              </w:rPr>
            </w:pPr>
            <w:r>
              <w:t>Vyvíjane</w:t>
            </w:r>
            <w:r w:rsidR="005A59A4">
              <w:t xml:space="preserve"> v</w:t>
            </w:r>
            <w:r w:rsidR="00970859">
              <w:t> </w:t>
            </w:r>
            <w:r w:rsidR="005F6273">
              <w:t>začiatkoch</w:t>
            </w:r>
            <w:r w:rsidR="00970859">
              <w:t xml:space="preserve"> roka 2000 </w:t>
            </w:r>
            <w:r w:rsidR="005F6273">
              <w:t>s d</w:t>
            </w:r>
            <w:r w:rsidR="009732C4">
              <w:t>ô</w:t>
            </w:r>
            <w:r w:rsidR="005F6273">
              <w:t>razom na škálovateľnosť</w:t>
            </w:r>
          </w:p>
        </w:tc>
      </w:tr>
      <w:tr w:rsidR="00255D2F" w14:paraId="6367EF0C" w14:textId="77777777" w:rsidTr="007375FE">
        <w:trPr>
          <w:cantSplit/>
          <w:trHeight w:val="454"/>
        </w:trPr>
        <w:tc>
          <w:tcPr>
            <w:tcW w:w="1164" w:type="pct"/>
            <w:tcBorders>
              <w:top w:val="single" w:sz="4" w:space="0" w:color="auto"/>
              <w:left w:val="single" w:sz="8" w:space="0" w:color="auto"/>
              <w:bottom w:val="single" w:sz="4" w:space="0" w:color="auto"/>
              <w:right w:val="single" w:sz="8" w:space="0" w:color="auto"/>
            </w:tcBorders>
            <w:vAlign w:val="center"/>
          </w:tcPr>
          <w:p w14:paraId="64A9304A" w14:textId="24728F23" w:rsidR="00255D2F" w:rsidRDefault="005F6273" w:rsidP="00FB76DD">
            <w:pPr>
              <w:pStyle w:val="tabulkatext"/>
            </w:pPr>
            <w:r>
              <w:t>Príklady</w:t>
            </w:r>
          </w:p>
        </w:tc>
        <w:tc>
          <w:tcPr>
            <w:tcW w:w="1420" w:type="pct"/>
            <w:tcBorders>
              <w:top w:val="single" w:sz="4" w:space="0" w:color="auto"/>
              <w:left w:val="single" w:sz="8" w:space="0" w:color="auto"/>
              <w:bottom w:val="single" w:sz="4" w:space="0" w:color="auto"/>
              <w:right w:val="single" w:sz="4" w:space="0" w:color="auto"/>
            </w:tcBorders>
            <w:vAlign w:val="center"/>
          </w:tcPr>
          <w:p w14:paraId="49AE6225" w14:textId="7B440AB0" w:rsidR="00255D2F" w:rsidRDefault="005F6273" w:rsidP="00FB76DD">
            <w:pPr>
              <w:pStyle w:val="tabulkatext"/>
            </w:pPr>
            <w:r>
              <w:t xml:space="preserve">Oracle, MySQL, Microsoft SQL Server, </w:t>
            </w:r>
            <w:r w:rsidRPr="005F6273">
              <w:rPr>
                <w:lang w:val="en-GB"/>
              </w:rPr>
              <w:t>PostgreSQL</w:t>
            </w:r>
          </w:p>
        </w:tc>
        <w:tc>
          <w:tcPr>
            <w:tcW w:w="2415" w:type="pct"/>
            <w:tcBorders>
              <w:top w:val="single" w:sz="4" w:space="0" w:color="auto"/>
              <w:left w:val="single" w:sz="4" w:space="0" w:color="auto"/>
              <w:bottom w:val="single" w:sz="4" w:space="0" w:color="auto"/>
              <w:right w:val="single" w:sz="8" w:space="0" w:color="auto"/>
            </w:tcBorders>
            <w:vAlign w:val="center"/>
          </w:tcPr>
          <w:p w14:paraId="3900213D" w14:textId="77777777" w:rsidR="00255D2F" w:rsidRDefault="0002102D" w:rsidP="00FB76DD">
            <w:pPr>
              <w:pStyle w:val="tabulkatext"/>
            </w:pPr>
            <w:r>
              <w:t xml:space="preserve">Dokument: </w:t>
            </w:r>
            <w:proofErr w:type="spellStart"/>
            <w:r>
              <w:t>MongoDB</w:t>
            </w:r>
            <w:proofErr w:type="spellEnd"/>
            <w:r>
              <w:t xml:space="preserve">, </w:t>
            </w:r>
            <w:proofErr w:type="spellStart"/>
            <w:r>
              <w:t>CouchDB</w:t>
            </w:r>
            <w:proofErr w:type="spellEnd"/>
          </w:p>
          <w:p w14:paraId="0151740E" w14:textId="442A8ED6" w:rsidR="0002102D" w:rsidRDefault="0002102D" w:rsidP="00FB76DD">
            <w:pPr>
              <w:pStyle w:val="tabulkatext"/>
            </w:pPr>
            <w:r>
              <w:t>&lt;kľ</w:t>
            </w:r>
            <w:r w:rsidR="00232F08">
              <w:t>ú</w:t>
            </w:r>
            <w:r>
              <w:t xml:space="preserve">č - hodnota&gt;: </w:t>
            </w:r>
            <w:proofErr w:type="spellStart"/>
            <w:r>
              <w:t>Redis</w:t>
            </w:r>
            <w:proofErr w:type="spellEnd"/>
            <w:r>
              <w:t xml:space="preserve">, </w:t>
            </w:r>
            <w:proofErr w:type="spellStart"/>
            <w:r>
              <w:t>DynamoDB</w:t>
            </w:r>
            <w:proofErr w:type="spellEnd"/>
          </w:p>
          <w:p w14:paraId="41F8086C" w14:textId="5411EE61" w:rsidR="0015679A" w:rsidRDefault="0015679A" w:rsidP="00FB76DD">
            <w:pPr>
              <w:pStyle w:val="tabulkatext"/>
            </w:pPr>
            <w:r>
              <w:t xml:space="preserve">Graf: Neo4j, Amazon </w:t>
            </w:r>
            <w:proofErr w:type="spellStart"/>
            <w:r>
              <w:t>Neptune</w:t>
            </w:r>
            <w:proofErr w:type="spellEnd"/>
          </w:p>
        </w:tc>
      </w:tr>
      <w:tr w:rsidR="00255D2F" w14:paraId="5B180D3F" w14:textId="77777777" w:rsidTr="007375FE">
        <w:trPr>
          <w:cantSplit/>
          <w:trHeight w:val="454"/>
        </w:trPr>
        <w:tc>
          <w:tcPr>
            <w:tcW w:w="1164" w:type="pct"/>
            <w:tcBorders>
              <w:top w:val="single" w:sz="4" w:space="0" w:color="auto"/>
              <w:left w:val="single" w:sz="8" w:space="0" w:color="auto"/>
              <w:bottom w:val="single" w:sz="8" w:space="0" w:color="auto"/>
              <w:right w:val="single" w:sz="8" w:space="0" w:color="auto"/>
            </w:tcBorders>
            <w:vAlign w:val="center"/>
          </w:tcPr>
          <w:p w14:paraId="254A9B11" w14:textId="0629BCD4" w:rsidR="00255D2F" w:rsidRDefault="0015679A" w:rsidP="00FB76DD">
            <w:pPr>
              <w:pStyle w:val="tabulkatext"/>
            </w:pPr>
            <w:r>
              <w:t>Primárne využitie</w:t>
            </w:r>
          </w:p>
        </w:tc>
        <w:tc>
          <w:tcPr>
            <w:tcW w:w="1420" w:type="pct"/>
            <w:tcBorders>
              <w:top w:val="single" w:sz="4" w:space="0" w:color="auto"/>
              <w:left w:val="single" w:sz="8" w:space="0" w:color="auto"/>
              <w:bottom w:val="single" w:sz="8" w:space="0" w:color="auto"/>
              <w:right w:val="single" w:sz="4" w:space="0" w:color="auto"/>
            </w:tcBorders>
            <w:vAlign w:val="center"/>
          </w:tcPr>
          <w:p w14:paraId="3A2BB0BF" w14:textId="5CC6BACF" w:rsidR="00255D2F" w:rsidRDefault="0015679A" w:rsidP="00FB76DD">
            <w:pPr>
              <w:pStyle w:val="tabulkatext"/>
            </w:pPr>
            <w:r>
              <w:t>Všeobecné využitie</w:t>
            </w:r>
          </w:p>
        </w:tc>
        <w:tc>
          <w:tcPr>
            <w:tcW w:w="2415" w:type="pct"/>
            <w:tcBorders>
              <w:top w:val="single" w:sz="4" w:space="0" w:color="auto"/>
              <w:left w:val="single" w:sz="4" w:space="0" w:color="auto"/>
              <w:bottom w:val="single" w:sz="8" w:space="0" w:color="auto"/>
              <w:right w:val="single" w:sz="8" w:space="0" w:color="auto"/>
            </w:tcBorders>
            <w:vAlign w:val="center"/>
          </w:tcPr>
          <w:p w14:paraId="43F5FDC8" w14:textId="3BEF9F7A" w:rsidR="0015679A" w:rsidRDefault="0015679A" w:rsidP="00FB76DD">
            <w:pPr>
              <w:pStyle w:val="tabulkatext"/>
            </w:pPr>
            <w:r>
              <w:t>Dokument: všeobecné využitie</w:t>
            </w:r>
          </w:p>
          <w:p w14:paraId="4F15AF95" w14:textId="68CFD405" w:rsidR="0015679A" w:rsidRDefault="0015679A" w:rsidP="00FB76DD">
            <w:pPr>
              <w:pStyle w:val="tabulkatext"/>
            </w:pPr>
            <w:r>
              <w:t>&lt;</w:t>
            </w:r>
            <w:r w:rsidR="00232F08">
              <w:t xml:space="preserve">kľúč </w:t>
            </w:r>
            <w:r>
              <w:t>- hodnota&gt;: veľké množstvo dát s jednoduchým vyhľadávaním</w:t>
            </w:r>
          </w:p>
          <w:p w14:paraId="3928537F" w14:textId="5DECA18B" w:rsidR="00255D2F" w:rsidRDefault="0015679A" w:rsidP="00FB76DD">
            <w:pPr>
              <w:pStyle w:val="tabulkatext"/>
            </w:pPr>
            <w:r>
              <w:t xml:space="preserve">Graf: </w:t>
            </w:r>
            <w:r w:rsidR="0092080B">
              <w:t>analýza vzťahov medzi prepojenými dátami</w:t>
            </w:r>
          </w:p>
        </w:tc>
      </w:tr>
      <w:tr w:rsidR="00255D2F" w14:paraId="30A02CD5" w14:textId="77777777" w:rsidTr="007375FE">
        <w:trPr>
          <w:cantSplit/>
          <w:trHeight w:val="454"/>
        </w:trPr>
        <w:tc>
          <w:tcPr>
            <w:tcW w:w="1164" w:type="pct"/>
            <w:tcBorders>
              <w:top w:val="single" w:sz="4" w:space="0" w:color="auto"/>
              <w:left w:val="single" w:sz="8" w:space="0" w:color="auto"/>
              <w:bottom w:val="single" w:sz="8" w:space="0" w:color="auto"/>
              <w:right w:val="single" w:sz="8" w:space="0" w:color="auto"/>
            </w:tcBorders>
            <w:vAlign w:val="center"/>
          </w:tcPr>
          <w:p w14:paraId="44C1091F" w14:textId="543AF323" w:rsidR="00255D2F" w:rsidRDefault="00B92F94" w:rsidP="00FB76DD">
            <w:pPr>
              <w:pStyle w:val="tabulkatext"/>
            </w:pPr>
            <w:r>
              <w:t>Schéma</w:t>
            </w:r>
          </w:p>
        </w:tc>
        <w:tc>
          <w:tcPr>
            <w:tcW w:w="1420" w:type="pct"/>
            <w:tcBorders>
              <w:top w:val="single" w:sz="4" w:space="0" w:color="auto"/>
              <w:left w:val="single" w:sz="8" w:space="0" w:color="auto"/>
              <w:bottom w:val="single" w:sz="8" w:space="0" w:color="auto"/>
              <w:right w:val="single" w:sz="4" w:space="0" w:color="auto"/>
            </w:tcBorders>
            <w:vAlign w:val="center"/>
          </w:tcPr>
          <w:p w14:paraId="3C87BEEE" w14:textId="16368DC7" w:rsidR="00255D2F" w:rsidRDefault="00B92F94" w:rsidP="00FB76DD">
            <w:pPr>
              <w:pStyle w:val="tabulkatext"/>
            </w:pPr>
            <w:r>
              <w:t>Pevná</w:t>
            </w:r>
          </w:p>
        </w:tc>
        <w:tc>
          <w:tcPr>
            <w:tcW w:w="2415" w:type="pct"/>
            <w:tcBorders>
              <w:top w:val="single" w:sz="4" w:space="0" w:color="auto"/>
              <w:left w:val="single" w:sz="4" w:space="0" w:color="auto"/>
              <w:bottom w:val="single" w:sz="8" w:space="0" w:color="auto"/>
              <w:right w:val="single" w:sz="8" w:space="0" w:color="auto"/>
            </w:tcBorders>
            <w:vAlign w:val="center"/>
          </w:tcPr>
          <w:p w14:paraId="3EB4940B" w14:textId="1F0A4234" w:rsidR="00255D2F" w:rsidRDefault="00B92F94" w:rsidP="00FB76DD">
            <w:pPr>
              <w:pStyle w:val="tabulkatext"/>
            </w:pPr>
            <w:r>
              <w:t>Flexibilná</w:t>
            </w:r>
          </w:p>
        </w:tc>
      </w:tr>
      <w:tr w:rsidR="00255D2F" w14:paraId="4EE318BA" w14:textId="77777777" w:rsidTr="007375FE">
        <w:trPr>
          <w:cantSplit/>
          <w:trHeight w:val="454"/>
        </w:trPr>
        <w:tc>
          <w:tcPr>
            <w:tcW w:w="1164" w:type="pct"/>
            <w:tcBorders>
              <w:top w:val="single" w:sz="4" w:space="0" w:color="auto"/>
              <w:left w:val="single" w:sz="8" w:space="0" w:color="auto"/>
              <w:bottom w:val="single" w:sz="4" w:space="0" w:color="auto"/>
              <w:right w:val="single" w:sz="8" w:space="0" w:color="auto"/>
            </w:tcBorders>
            <w:vAlign w:val="center"/>
          </w:tcPr>
          <w:p w14:paraId="0BE4C21F" w14:textId="066FC869" w:rsidR="00255D2F" w:rsidRDefault="00B92F94" w:rsidP="00FB76DD">
            <w:pPr>
              <w:pStyle w:val="tabulkatext"/>
            </w:pPr>
            <w:r>
              <w:t>Škálovateľnosť</w:t>
            </w:r>
          </w:p>
        </w:tc>
        <w:tc>
          <w:tcPr>
            <w:tcW w:w="1420" w:type="pct"/>
            <w:tcBorders>
              <w:top w:val="single" w:sz="4" w:space="0" w:color="auto"/>
              <w:left w:val="single" w:sz="8" w:space="0" w:color="auto"/>
              <w:bottom w:val="single" w:sz="4" w:space="0" w:color="auto"/>
              <w:right w:val="single" w:sz="4" w:space="0" w:color="auto"/>
            </w:tcBorders>
            <w:vAlign w:val="center"/>
          </w:tcPr>
          <w:p w14:paraId="51548420" w14:textId="4F95AC11" w:rsidR="00255D2F" w:rsidRPr="006D013D" w:rsidRDefault="00B92F94" w:rsidP="00FB76DD">
            <w:pPr>
              <w:pStyle w:val="tabulkatext"/>
              <w:rPr>
                <w:lang w:val="en-GB"/>
              </w:rPr>
            </w:pPr>
            <w:r>
              <w:t>Vertikálna</w:t>
            </w:r>
          </w:p>
        </w:tc>
        <w:tc>
          <w:tcPr>
            <w:tcW w:w="2415" w:type="pct"/>
            <w:tcBorders>
              <w:top w:val="single" w:sz="4" w:space="0" w:color="auto"/>
              <w:left w:val="single" w:sz="4" w:space="0" w:color="auto"/>
              <w:bottom w:val="single" w:sz="4" w:space="0" w:color="auto"/>
              <w:right w:val="single" w:sz="8" w:space="0" w:color="auto"/>
            </w:tcBorders>
            <w:vAlign w:val="center"/>
          </w:tcPr>
          <w:p w14:paraId="325DADD8" w14:textId="0BAAE9B6" w:rsidR="00255D2F" w:rsidRDefault="00B92F94" w:rsidP="00FB76DD">
            <w:pPr>
              <w:pStyle w:val="tabulkatext"/>
            </w:pPr>
            <w:r>
              <w:t>Horizontálna</w:t>
            </w:r>
          </w:p>
        </w:tc>
      </w:tr>
    </w:tbl>
    <w:p w14:paraId="6A4D669D" w14:textId="595219AE" w:rsidR="00985FFB" w:rsidRDefault="00414D91" w:rsidP="00DA185C">
      <w:pPr>
        <w:pStyle w:val="Nadpis1"/>
      </w:pPr>
      <w:bookmarkStart w:id="41" w:name="_Toc131867243"/>
      <w:r>
        <w:t>N</w:t>
      </w:r>
      <w:r w:rsidR="00C00E55">
        <w:t>á</w:t>
      </w:r>
      <w:r>
        <w:t>vrh</w:t>
      </w:r>
      <w:r w:rsidR="00C00E55">
        <w:t xml:space="preserve"> systému</w:t>
      </w:r>
      <w:bookmarkEnd w:id="41"/>
    </w:p>
    <w:p w14:paraId="20325BF2" w14:textId="43ECC054" w:rsidR="00E26A55" w:rsidRPr="00CE0AA2" w:rsidRDefault="000F13AE" w:rsidP="00523392">
      <w:r w:rsidRPr="00CE0AA2">
        <w:t>Navrhnutý</w:t>
      </w:r>
      <w:r w:rsidR="00DA185C" w:rsidRPr="00CE0AA2">
        <w:t xml:space="preserve"> </w:t>
      </w:r>
      <w:r w:rsidRPr="00CE0AA2">
        <w:t>systém</w:t>
      </w:r>
      <w:r w:rsidR="00DA185C" w:rsidRPr="00CE0AA2">
        <w:t xml:space="preserve"> </w:t>
      </w:r>
      <w:r w:rsidRPr="00CE0AA2">
        <w:t>pozostáva z niekoľkých časti, ktoré budú popísané v tejto kapitole.</w:t>
      </w:r>
      <w:r w:rsidR="00F41CBD" w:rsidRPr="00CE0AA2">
        <w:t xml:space="preserve"> Je  založený na architektúre server – klient. Klienta reprezentuje v tomto kontexte skleník aj so všetkými jeho zložkami</w:t>
      </w:r>
      <w:r w:rsidR="00FB5529">
        <w:t>,</w:t>
      </w:r>
      <w:r w:rsidR="00F41CBD" w:rsidRPr="00CE0AA2">
        <w:t xml:space="preserve"> ako je centrálny uzol, závlaha a pod. </w:t>
      </w:r>
      <w:r w:rsidR="000A5885" w:rsidRPr="00CE0AA2">
        <w:t>Nasledujúci</w:t>
      </w:r>
      <w:r w:rsidR="00BD18CC" w:rsidRPr="00CE0AA2">
        <w:t xml:space="preserve"> </w:t>
      </w:r>
      <w:r w:rsidR="000A5885" w:rsidRPr="00CE0AA2">
        <w:t>obrázok</w:t>
      </w:r>
      <w:r w:rsidR="00BD18CC" w:rsidRPr="00CE0AA2">
        <w:t xml:space="preserve"> zobrazuje </w:t>
      </w:r>
      <w:r w:rsidR="000A5885" w:rsidRPr="00CE0AA2">
        <w:t>jednotlivé</w:t>
      </w:r>
      <w:r w:rsidR="00BD18CC" w:rsidRPr="00CE0AA2">
        <w:t xml:space="preserve"> </w:t>
      </w:r>
      <w:r w:rsidR="000A5885" w:rsidRPr="00CE0AA2">
        <w:t>časti</w:t>
      </w:r>
      <w:r w:rsidR="00BD18CC" w:rsidRPr="00CE0AA2">
        <w:t xml:space="preserve"> </w:t>
      </w:r>
      <w:r w:rsidR="000A5885" w:rsidRPr="00CE0AA2">
        <w:t>celého</w:t>
      </w:r>
      <w:r w:rsidR="00BD18CC" w:rsidRPr="00CE0AA2">
        <w:t xml:space="preserve"> </w:t>
      </w:r>
      <w:r w:rsidR="000A5885" w:rsidRPr="00CE0AA2">
        <w:t xml:space="preserve">systému, od </w:t>
      </w:r>
      <w:r w:rsidR="00096809" w:rsidRPr="00CE0AA2">
        <w:t xml:space="preserve">ESP </w:t>
      </w:r>
      <w:r w:rsidR="000A5885" w:rsidRPr="00CE0AA2">
        <w:t>klientov</w:t>
      </w:r>
      <w:r w:rsidR="00C353A9" w:rsidRPr="00CE0AA2">
        <w:t>, ktorí komunikujú so senzormi až po server</w:t>
      </w:r>
      <w:r w:rsidR="00425602">
        <w:t>,</w:t>
      </w:r>
      <w:r w:rsidR="00C353A9" w:rsidRPr="00CE0AA2">
        <w:t xml:space="preserve"> na ktorom je </w:t>
      </w:r>
      <w:r w:rsidR="00F41CBD" w:rsidRPr="00CE0AA2">
        <w:t>spustená platforma</w:t>
      </w:r>
      <w:r w:rsidR="00C353A9" w:rsidRPr="00CE0AA2">
        <w:t xml:space="preserve"> </w:t>
      </w:r>
      <w:r w:rsidR="00C353A9" w:rsidRPr="00CE0AA2">
        <w:rPr>
          <w:lang w:val="en-GB"/>
        </w:rPr>
        <w:t>docker</w:t>
      </w:r>
      <w:r w:rsidR="000A5885" w:rsidRPr="00CE0AA2">
        <w:t>.</w:t>
      </w:r>
    </w:p>
    <w:p w14:paraId="30A25BD8" w14:textId="05C5C2F8" w:rsidR="00F41CBD" w:rsidRDefault="00DF350E" w:rsidP="00771BD7">
      <w:pPr>
        <w:pStyle w:val="Nadpis2"/>
      </w:pPr>
      <w:bookmarkStart w:id="42" w:name="_Toc131867244"/>
      <w:r w:rsidRPr="00574CB9">
        <w:rPr>
          <w:noProof/>
        </w:rPr>
        <w:lastRenderedPageBreak/>
        <w:drawing>
          <wp:anchor distT="0" distB="0" distL="114300" distR="114300" simplePos="0" relativeHeight="251670528" behindDoc="0" locked="0" layoutInCell="1" allowOverlap="1" wp14:anchorId="110D5D2F" wp14:editId="1F7BBEF4">
            <wp:simplePos x="0" y="0"/>
            <wp:positionH relativeFrom="margin">
              <wp:align>center</wp:align>
            </wp:positionH>
            <wp:positionV relativeFrom="paragraph">
              <wp:posOffset>19050</wp:posOffset>
            </wp:positionV>
            <wp:extent cx="5045075" cy="4500245"/>
            <wp:effectExtent l="19050" t="19050" r="22225" b="14605"/>
            <wp:wrapTopAndBottom/>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a:picLocks noChangeAspect="1" noChangeArrowheads="1"/>
                    </pic:cNvPicPr>
                  </pic:nvPicPr>
                  <pic:blipFill>
                    <a:blip r:embed="rId26"/>
                    <a:stretch>
                      <a:fillRect/>
                    </a:stretch>
                  </pic:blipFill>
                  <pic:spPr bwMode="auto">
                    <a:xfrm>
                      <a:off x="0" y="0"/>
                      <a:ext cx="5045146" cy="4500245"/>
                    </a:xfrm>
                    <a:prstGeom prst="rect">
                      <a:avLst/>
                    </a:prstGeom>
                    <a:noFill/>
                    <a:ln w="12700">
                      <a:solidFill>
                        <a:schemeClr val="tx1"/>
                      </a:solidFill>
                    </a:ln>
                  </pic:spPr>
                </pic:pic>
              </a:graphicData>
            </a:graphic>
          </wp:anchor>
        </w:drawing>
      </w:r>
      <w:r w:rsidR="00A74E72">
        <w:rPr>
          <w:noProof/>
        </w:rPr>
        <mc:AlternateContent>
          <mc:Choice Requires="wps">
            <w:drawing>
              <wp:anchor distT="0" distB="0" distL="114300" distR="114300" simplePos="0" relativeHeight="251689984" behindDoc="0" locked="0" layoutInCell="1" allowOverlap="1" wp14:anchorId="710A443F" wp14:editId="0ED54990">
                <wp:simplePos x="0" y="0"/>
                <wp:positionH relativeFrom="margin">
                  <wp:align>center</wp:align>
                </wp:positionH>
                <wp:positionV relativeFrom="paragraph">
                  <wp:posOffset>4589670</wp:posOffset>
                </wp:positionV>
                <wp:extent cx="5045710" cy="357505"/>
                <wp:effectExtent l="0" t="0" r="2540" b="4445"/>
                <wp:wrapTopAndBottom/>
                <wp:docPr id="34" name="Textové pole 34"/>
                <wp:cNvGraphicFramePr/>
                <a:graphic xmlns:a="http://schemas.openxmlformats.org/drawingml/2006/main">
                  <a:graphicData uri="http://schemas.microsoft.com/office/word/2010/wordprocessingShape">
                    <wps:wsp>
                      <wps:cNvSpPr txBox="1"/>
                      <wps:spPr>
                        <a:xfrm>
                          <a:off x="0" y="0"/>
                          <a:ext cx="5045710" cy="357505"/>
                        </a:xfrm>
                        <a:prstGeom prst="rect">
                          <a:avLst/>
                        </a:prstGeom>
                        <a:solidFill>
                          <a:prstClr val="white"/>
                        </a:solidFill>
                        <a:ln>
                          <a:noFill/>
                        </a:ln>
                      </wps:spPr>
                      <wps:txbx>
                        <w:txbxContent>
                          <w:p w14:paraId="7F7EEDF3" w14:textId="69770C40" w:rsidR="00412DE5" w:rsidRPr="00E464D0" w:rsidRDefault="002630D2" w:rsidP="00412DE5">
                            <w:pPr>
                              <w:pStyle w:val="Popis"/>
                              <w:rPr>
                                <w:szCs w:val="24"/>
                              </w:rPr>
                            </w:pPr>
                            <w:bookmarkStart w:id="43" w:name="_Toc131867194"/>
                            <w:r>
                              <w:t xml:space="preserve">Obr. </w:t>
                            </w:r>
                            <w:r w:rsidR="00000000">
                              <w:fldChar w:fldCharType="begin"/>
                            </w:r>
                            <w:r w:rsidR="00000000">
                              <w:instrText xml:space="preserve"> STYLEREF 1 \s </w:instrText>
                            </w:r>
                            <w:r w:rsidR="00000000">
                              <w:fldChar w:fldCharType="separate"/>
                            </w:r>
                            <w:r w:rsidR="007531DC">
                              <w:rPr>
                                <w:noProof/>
                              </w:rPr>
                              <w:t>3</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 </w:t>
                            </w:r>
                            <w:r w:rsidR="00AE6DF5">
                              <w:t>Bloková</w:t>
                            </w:r>
                            <w:r w:rsidR="00E15B94">
                              <w:t xml:space="preserve"> </w:t>
                            </w:r>
                            <w:r w:rsidR="00AE6DF5">
                              <w:t>schéma</w:t>
                            </w:r>
                            <w:r w:rsidR="00E15B94">
                              <w:t xml:space="preserve"> </w:t>
                            </w:r>
                            <w:r w:rsidR="00AE6DF5">
                              <w:t>navrhnutého</w:t>
                            </w:r>
                            <w:r w:rsidR="00E15B94">
                              <w:t xml:space="preserve"> </w:t>
                            </w:r>
                            <w:r w:rsidR="00AE6DF5">
                              <w:t>systému</w:t>
                            </w:r>
                            <w:bookmarkEnd w:id="43"/>
                          </w:p>
                          <w:p w14:paraId="5C12C7BE" w14:textId="58A80DA6" w:rsidR="002630D2" w:rsidRPr="00E464D0" w:rsidRDefault="002630D2" w:rsidP="002630D2">
                            <w:pPr>
                              <w:pStyle w:val="Popis"/>
                              <w:rPr>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A443F" id="Textové pole 34" o:spid="_x0000_s1027" type="#_x0000_t202" style="position:absolute;left:0;text-align:left;margin-left:0;margin-top:361.4pt;width:397.3pt;height:28.15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" stroked="f">
                <v:textbox inset="0,0,0,0">
                  <w:txbxContent>
                    <w:p w14:paraId="7F7EEDF3" w14:textId="69770C40" w:rsidR="00412DE5" w:rsidRPr="00E464D0" w:rsidRDefault="002630D2" w:rsidP="00412DE5">
                      <w:pPr>
                        <w:pStyle w:val="Popis"/>
                        <w:rPr>
                          <w:szCs w:val="24"/>
                        </w:rPr>
                      </w:pPr>
                      <w:bookmarkStart w:id="44" w:name="_Toc131867194"/>
                      <w:r>
                        <w:t xml:space="preserve">Obr. </w:t>
                      </w:r>
                      <w:r w:rsidR="00000000">
                        <w:fldChar w:fldCharType="begin"/>
                      </w:r>
                      <w:r w:rsidR="00000000">
                        <w:instrText xml:space="preserve"> STYLEREF 1 \s </w:instrText>
                      </w:r>
                      <w:r w:rsidR="00000000">
                        <w:fldChar w:fldCharType="separate"/>
                      </w:r>
                      <w:r w:rsidR="007531DC">
                        <w:rPr>
                          <w:noProof/>
                        </w:rPr>
                        <w:t>3</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 </w:t>
                      </w:r>
                      <w:r w:rsidR="00AE6DF5">
                        <w:t>Bloková</w:t>
                      </w:r>
                      <w:r w:rsidR="00E15B94">
                        <w:t xml:space="preserve"> </w:t>
                      </w:r>
                      <w:r w:rsidR="00AE6DF5">
                        <w:t>schéma</w:t>
                      </w:r>
                      <w:r w:rsidR="00E15B94">
                        <w:t xml:space="preserve"> </w:t>
                      </w:r>
                      <w:r w:rsidR="00AE6DF5">
                        <w:t>navrhnutého</w:t>
                      </w:r>
                      <w:r w:rsidR="00E15B94">
                        <w:t xml:space="preserve"> </w:t>
                      </w:r>
                      <w:r w:rsidR="00AE6DF5">
                        <w:t>systému</w:t>
                      </w:r>
                      <w:bookmarkEnd w:id="44"/>
                    </w:p>
                    <w:p w14:paraId="5C12C7BE" w14:textId="58A80DA6" w:rsidR="002630D2" w:rsidRPr="00E464D0" w:rsidRDefault="002630D2" w:rsidP="002630D2">
                      <w:pPr>
                        <w:pStyle w:val="Popis"/>
                        <w:rPr>
                          <w:szCs w:val="24"/>
                        </w:rPr>
                      </w:pPr>
                    </w:p>
                  </w:txbxContent>
                </v:textbox>
                <w10:wrap type="topAndBottom" anchorx="margin"/>
              </v:shape>
            </w:pict>
          </mc:Fallback>
        </mc:AlternateContent>
      </w:r>
      <w:r w:rsidR="00F41CBD">
        <w:t>Návrh klienta</w:t>
      </w:r>
      <w:bookmarkEnd w:id="42"/>
    </w:p>
    <w:p w14:paraId="5642558F" w14:textId="6C17461E" w:rsidR="00985FFB" w:rsidRDefault="006862E0" w:rsidP="00985FFB">
      <w:r>
        <w:t xml:space="preserve">Pevnou súčasťou klienta je jeden centrálny uzol (riadiaci člen). Na riadenie celého skleníka je navrhovaný mikrokontrolér ESP-WROOM-32 pravé kvôli jeho poskytovaným technológiám </w:t>
      </w:r>
      <w:r w:rsidRPr="006862E0">
        <w:rPr>
          <w:lang w:val="en-GB"/>
        </w:rPr>
        <w:t xml:space="preserve">Wi-Fi </w:t>
      </w:r>
      <w:r>
        <w:t>a </w:t>
      </w:r>
      <w:r w:rsidRPr="006862E0">
        <w:rPr>
          <w:lang w:val="en-GB"/>
        </w:rPr>
        <w:t>Bluetooth Low Energy</w:t>
      </w:r>
      <w:r>
        <w:t xml:space="preserve">. Technológia Wi-Fi poskytne riadiacemu členu konektivitu do internetu a umožni mu tým komunikáciu so serverom. </w:t>
      </w:r>
      <w:r w:rsidR="00A61EF0">
        <w:t xml:space="preserve">Technológia </w:t>
      </w:r>
      <w:r w:rsidR="00A61EF0" w:rsidRPr="00A61EF0">
        <w:rPr>
          <w:lang w:val="en-GB"/>
        </w:rPr>
        <w:t>Bluetooth Low Energy</w:t>
      </w:r>
      <w:r w:rsidR="00A61EF0">
        <w:t xml:space="preserve"> je využívaná v navrhnutom systéme ako rozhranie na bezdrôtovú komunikáciu s ESP klientmi. </w:t>
      </w:r>
      <w:r w:rsidR="00CC420D">
        <w:t>Ďalšou</w:t>
      </w:r>
      <w:r w:rsidR="00A61EF0">
        <w:t xml:space="preserve"> </w:t>
      </w:r>
      <w:r w:rsidR="00CC420D">
        <w:t>úlohou</w:t>
      </w:r>
      <w:r w:rsidR="00A61EF0">
        <w:t xml:space="preserve"> riadiaceho </w:t>
      </w:r>
      <w:r w:rsidR="004C3C12">
        <w:t>člena</w:t>
      </w:r>
      <w:r w:rsidR="00A61EF0">
        <w:t xml:space="preserve"> v </w:t>
      </w:r>
      <w:r w:rsidR="004C3C12">
        <w:t>systéme</w:t>
      </w:r>
      <w:r w:rsidR="00A61EF0">
        <w:t xml:space="preserve"> je </w:t>
      </w:r>
      <w:r w:rsidR="004C3C12">
        <w:t>riadenie</w:t>
      </w:r>
      <w:r w:rsidR="00A61EF0">
        <w:t xml:space="preserve"> </w:t>
      </w:r>
      <w:r w:rsidR="004C3C12">
        <w:t xml:space="preserve">akčných členov, zavlažovania </w:t>
      </w:r>
      <w:r w:rsidR="004C3C12" w:rsidRPr="004C3C12">
        <w:t>a</w:t>
      </w:r>
      <w:r w:rsidR="004C3C12">
        <w:t xml:space="preserve"> odvetrávacieho podsystému. </w:t>
      </w:r>
    </w:p>
    <w:p w14:paraId="53E9DB6B" w14:textId="78292E7F" w:rsidR="00CC420D" w:rsidRDefault="00CC420D" w:rsidP="00985FFB">
      <w:r>
        <w:t>Nevyhnutou čas</w:t>
      </w:r>
      <w:r w:rsidR="00C407E0">
        <w:t>ť</w:t>
      </w:r>
      <w:r>
        <w:t xml:space="preserve">ou celého systému sú aj </w:t>
      </w:r>
      <w:r w:rsidR="0026650E">
        <w:t xml:space="preserve">ESP </w:t>
      </w:r>
      <w:r>
        <w:t xml:space="preserve">klienti, ktorí zabezpečujú komunikáciu so senzormi, spracovanie dát s následnou distribúciou do centrálneho uzla. </w:t>
      </w:r>
      <w:r w:rsidR="0026650E">
        <w:t xml:space="preserve">Hardvérovým komponentom pre ESP klienta je navrhovaný mikrokontrolér ESP-WROOM-32. Mikrokontrolér poskytuje </w:t>
      </w:r>
      <w:r w:rsidR="0026650E" w:rsidRPr="0026650E">
        <w:rPr>
          <w:lang w:val="en-GB"/>
        </w:rPr>
        <w:t>Bluetooth Low Energy</w:t>
      </w:r>
      <w:r w:rsidR="0026650E">
        <w:t xml:space="preserve">, komunikačné rozhranie I2C a ADC prevodník. </w:t>
      </w:r>
      <w:r w:rsidR="00255DCE">
        <w:t>Spomenuté</w:t>
      </w:r>
      <w:r w:rsidR="0026650E">
        <w:t xml:space="preserve"> vlastnosti spĺňajú všetky kritéria na vhodného kandidáta s aplikovaním zariadenia do navrhovaného systému. Aplikovan</w:t>
      </w:r>
      <w:r w:rsidR="00DA19C2">
        <w:t>é</w:t>
      </w:r>
      <w:r w:rsidR="0026650E">
        <w:t xml:space="preserve"> zariadenie využíva rozhranie I2C na komunikáciu so senzormi, ADC prevodník na prevod analógového signálu zo senzora </w:t>
      </w:r>
      <w:r w:rsidR="0026650E">
        <w:lastRenderedPageBreak/>
        <w:t xml:space="preserve">vlhkosti pôdy a po ich spracovaní technológiou Bluetooth LE posiela dáta do centrálneho uzla. </w:t>
      </w:r>
      <w:r w:rsidR="0003691D">
        <w:t>S</w:t>
      </w:r>
      <w:r w:rsidR="0003691D" w:rsidRPr="0003691D">
        <w:t xml:space="preserve">ystém poskytuje používateľovi umiestniť nelimitovaný počet klientov (vlastnosť bezdrôtovej technológie Bluetooth LE) do skleníka s možnosťou voľby </w:t>
      </w:r>
      <w:r w:rsidR="009808A9">
        <w:t>č</w:t>
      </w:r>
      <w:r w:rsidR="0003691D" w:rsidRPr="0003691D">
        <w:t>i dan</w:t>
      </w:r>
      <w:r w:rsidR="009C0F4D">
        <w:t>é</w:t>
      </w:r>
      <w:r w:rsidR="0003691D" w:rsidRPr="0003691D">
        <w:t xml:space="preserve"> senzory budú merať veličiny vo vnútri skleníka alebo budú monitorovať veličiny v okolí skleníka.</w:t>
      </w:r>
      <w:r w:rsidR="0003691D">
        <w:t xml:space="preserve"> Do systému bola taktiež pridaná možnosť konfigurácie ESP klienta. Možnosť konfigurácie </w:t>
      </w:r>
      <w:r w:rsidR="009C0F4D">
        <w:t>poskytujúca</w:t>
      </w:r>
      <w:r w:rsidR="0003691D">
        <w:t xml:space="preserve"> používateľovi možnosť zvoliť si o aké veličiny ma záujem pri meraní.</w:t>
      </w:r>
    </w:p>
    <w:p w14:paraId="1B2CBFD7" w14:textId="4B5F5377" w:rsidR="00255DCE" w:rsidRDefault="00255DCE" w:rsidP="00985FFB">
      <w:r>
        <w:t xml:space="preserve">Každý z členov klienta obsahuje v navrhnutom systéme aj RGB diódu, ktorá vizuálne reprezentuje aktuálny stav člena počas jeho inicializácie ako aj počas neskoršieho behu systému. </w:t>
      </w:r>
    </w:p>
    <w:p w14:paraId="63EF6997" w14:textId="41717855" w:rsidR="00F41CBD" w:rsidRDefault="00F41CBD" w:rsidP="00771BD7">
      <w:pPr>
        <w:pStyle w:val="Nadpis2"/>
      </w:pPr>
      <w:bookmarkStart w:id="45" w:name="_Toc131867245"/>
      <w:r>
        <w:t>Návrh servera</w:t>
      </w:r>
      <w:bookmarkEnd w:id="45"/>
    </w:p>
    <w:p w14:paraId="392222F4" w14:textId="24F5FF72" w:rsidR="00151C66" w:rsidRDefault="00151C66" w:rsidP="00151C66">
      <w:r>
        <w:t xml:space="preserve">Na základe požiadaviek systému by mal server disponovať vývojovým </w:t>
      </w:r>
      <w:r w:rsidRPr="00AA25CE">
        <w:t>nástrojom</w:t>
      </w:r>
      <w:r w:rsidRPr="00151C66">
        <w:rPr>
          <w:lang w:val="en-GB"/>
        </w:rPr>
        <w:t xml:space="preserve"> Node-Red</w:t>
      </w:r>
      <w:r>
        <w:t>, ktorého úlohou je poskytnutie používateľovi webové rozhranie s vizualizáciou nameraných dát.</w:t>
      </w:r>
    </w:p>
    <w:p w14:paraId="4539592D" w14:textId="2DAD04D1" w:rsidR="00AA25CE" w:rsidRDefault="00336FC9" w:rsidP="00151C66">
      <w:r>
        <w:t>Pri návrhu servera bol</w:t>
      </w:r>
      <w:r w:rsidR="00151C66">
        <w:t>a</w:t>
      </w:r>
      <w:r>
        <w:t xml:space="preserve"> </w:t>
      </w:r>
      <w:r w:rsidR="00151C66">
        <w:t>braná</w:t>
      </w:r>
      <w:r>
        <w:t xml:space="preserve"> do úvahy </w:t>
      </w:r>
      <w:r w:rsidR="00151C66">
        <w:t>spomenutá požiadavka a keďže je nevyhnutn</w:t>
      </w:r>
      <w:r w:rsidR="009C62EF">
        <w:t>é</w:t>
      </w:r>
      <w:r w:rsidR="00151C66">
        <w:t xml:space="preserve"> pri využívaní nastroja aj zabezpečiť automatické spustenie n</w:t>
      </w:r>
      <w:r w:rsidR="00976BB3">
        <w:t>á</w:t>
      </w:r>
      <w:r w:rsidR="00151C66">
        <w:t>stroja v prípade reštartu servera alebo zabezpečenie reštartu celého vývojového n</w:t>
      </w:r>
      <w:r w:rsidR="00976BB3">
        <w:t>á</w:t>
      </w:r>
      <w:r w:rsidR="00151C66">
        <w:t>stroja</w:t>
      </w:r>
      <w:r w:rsidR="00096809">
        <w:t>,</w:t>
      </w:r>
      <w:r w:rsidR="00151C66">
        <w:t xml:space="preserve"> preto do návrhu bola implementovaná platforma </w:t>
      </w:r>
      <w:r w:rsidR="00151C66" w:rsidRPr="00AA25CE">
        <w:rPr>
          <w:lang w:val="en-GB"/>
        </w:rPr>
        <w:t>Docker</w:t>
      </w:r>
      <w:r w:rsidR="00151C66">
        <w:t>. Platforma sa postará o správu aplikácie a </w:t>
      </w:r>
      <w:r w:rsidR="00AA25CE">
        <w:t>používateľ</w:t>
      </w:r>
      <w:r w:rsidR="00151C66">
        <w:t xml:space="preserve"> </w:t>
      </w:r>
      <w:r w:rsidR="00AA25CE">
        <w:t>bude ma</w:t>
      </w:r>
      <w:r w:rsidR="00323249">
        <w:t>ť</w:t>
      </w:r>
      <w:r w:rsidR="00AA25CE">
        <w:t xml:space="preserve"> vždy prístup k webovému rozhrani</w:t>
      </w:r>
      <w:r w:rsidR="00323249">
        <w:t>u</w:t>
      </w:r>
      <w:r w:rsidR="00AA25CE">
        <w:t xml:space="preserve"> v prípade spusteného servera. Ďalšie z aplikácii, ktoré bežia na platforme a sú súčasťou navrhovaného systému sú databázový systém </w:t>
      </w:r>
      <w:r w:rsidR="00AA25CE" w:rsidRPr="00AA25CE">
        <w:rPr>
          <w:lang w:val="en-GB"/>
        </w:rPr>
        <w:t>MongoDB</w:t>
      </w:r>
      <w:r w:rsidR="00AA25CE">
        <w:t xml:space="preserve"> typu </w:t>
      </w:r>
      <w:r w:rsidR="00AA25CE" w:rsidRPr="00AA25CE">
        <w:rPr>
          <w:lang w:val="en-GB"/>
        </w:rPr>
        <w:t>NoSQL</w:t>
      </w:r>
      <w:r w:rsidR="00AA25CE">
        <w:t xml:space="preserve">, NTP server a MQTT Broker. </w:t>
      </w:r>
      <w:r w:rsidR="00096809">
        <w:t>NTP server v systéme zohráva dôležitú úlohu pri synchronizácii času v klientskej časti pri spracovaní nameraných dát.</w:t>
      </w:r>
    </w:p>
    <w:p w14:paraId="3E21FFFE" w14:textId="6776DE35" w:rsidR="008029D7" w:rsidRPr="00255DCE" w:rsidRDefault="00AA25CE" w:rsidP="00151C66">
      <w:r>
        <w:t xml:space="preserve">Komunikácia medzi serverom a klientom je s využitím protokolu MQTT, kde spracovanie dát z klientskej časti </w:t>
      </w:r>
      <w:r w:rsidR="00096809">
        <w:t>sa vykonáva</w:t>
      </w:r>
      <w:r>
        <w:t xml:space="preserve"> vo vývojom nastrojí </w:t>
      </w:r>
      <w:r w:rsidRPr="00AA25CE">
        <w:rPr>
          <w:lang w:val="en-GB"/>
        </w:rPr>
        <w:t>Node-Red</w:t>
      </w:r>
      <w:r>
        <w:t xml:space="preserve">. </w:t>
      </w:r>
      <w:r w:rsidR="008029D7">
        <w:t>Ďalšie</w:t>
      </w:r>
      <w:r>
        <w:t xml:space="preserve"> z </w:t>
      </w:r>
      <w:r w:rsidR="008029D7">
        <w:t>úloh</w:t>
      </w:r>
      <w:r>
        <w:t xml:space="preserve"> n</w:t>
      </w:r>
      <w:r w:rsidR="00790BC3">
        <w:t>á</w:t>
      </w:r>
      <w:r>
        <w:t xml:space="preserve">stroja je zaslanie </w:t>
      </w:r>
      <w:r w:rsidR="008029D7">
        <w:t>dát</w:t>
      </w:r>
      <w:r>
        <w:t xml:space="preserve"> na </w:t>
      </w:r>
      <w:r w:rsidR="008029D7">
        <w:t>archiváciu</w:t>
      </w:r>
      <w:r>
        <w:t xml:space="preserve"> a </w:t>
      </w:r>
      <w:r w:rsidR="008029D7">
        <w:t>vytvorenie</w:t>
      </w:r>
      <w:r>
        <w:t xml:space="preserve"> </w:t>
      </w:r>
      <w:r w:rsidR="008029D7">
        <w:t>používateľského</w:t>
      </w:r>
      <w:r>
        <w:t xml:space="preserve"> </w:t>
      </w:r>
      <w:r w:rsidR="008029D7">
        <w:t>webové</w:t>
      </w:r>
      <w:r w:rsidR="00754DFD">
        <w:t>ho</w:t>
      </w:r>
      <w:r>
        <w:t xml:space="preserve"> rozhrania</w:t>
      </w:r>
      <w:r w:rsidR="008029D7">
        <w:t>. Rozhranie poskytuje používateľovi preh</w:t>
      </w:r>
      <w:r w:rsidR="00754DFD">
        <w:t>ľ</w:t>
      </w:r>
      <w:r w:rsidR="008029D7">
        <w:t>a</w:t>
      </w:r>
      <w:r w:rsidR="00754DFD">
        <w:t>d</w:t>
      </w:r>
      <w:r w:rsidR="008029D7">
        <w:t xml:space="preserve"> o jeho všetkých registrovaných skleníkoch s možnosťou výberu konkrétneho</w:t>
      </w:r>
      <w:r w:rsidR="00096809">
        <w:t xml:space="preserve"> skleníka k</w:t>
      </w:r>
      <w:r w:rsidR="008029D7">
        <w:t xml:space="preserve"> zobrazeni</w:t>
      </w:r>
      <w:r w:rsidR="00096809">
        <w:t>u</w:t>
      </w:r>
      <w:r w:rsidR="008029D7">
        <w:t xml:space="preserve"> detailných informácii. Pri zobrazení detailných informácii je používateľ oboznámení o aktuálne nameraných hodnotách pod</w:t>
      </w:r>
      <w:r w:rsidR="00204402">
        <w:t>ľa</w:t>
      </w:r>
      <w:r w:rsidR="008029D7">
        <w:t xml:space="preserve"> jeho špecifických kritérií zvolených pri inštalácii systému. Rozhranie v navrhovanom systéme poskytuje používateľovi taktiež možnosť zobrazenia historických záznamov formou grafov.  </w:t>
      </w:r>
    </w:p>
    <w:p w14:paraId="4C2D1587" w14:textId="7ED10895" w:rsidR="009C6B83" w:rsidRDefault="00336FC9" w:rsidP="00771BD7">
      <w:pPr>
        <w:pStyle w:val="Nadpis2"/>
      </w:pPr>
      <w:bookmarkStart w:id="46" w:name="_Toc131867246"/>
      <w:r>
        <w:lastRenderedPageBreak/>
        <w:t>Princíp</w:t>
      </w:r>
      <w:r w:rsidR="00F41CBD">
        <w:t xml:space="preserve"> fungovania celého systému</w:t>
      </w:r>
      <w:bookmarkEnd w:id="46"/>
    </w:p>
    <w:p w14:paraId="45A7582C" w14:textId="474D2AD0" w:rsidR="00336FC9" w:rsidRDefault="008029D7" w:rsidP="00336FC9">
      <w:r>
        <w:t xml:space="preserve">Cely princíp fungovania systému je založený na meraní, zbere a distribúcie dát. Na </w:t>
      </w:r>
      <w:r w:rsidR="00361FB6">
        <w:t>základe</w:t>
      </w:r>
      <w:r>
        <w:t xml:space="preserve"> </w:t>
      </w:r>
      <w:r w:rsidR="00361FB6">
        <w:t>nameraných</w:t>
      </w:r>
      <w:r>
        <w:t xml:space="preserve"> </w:t>
      </w:r>
      <w:r w:rsidR="00361FB6">
        <w:t>dát</w:t>
      </w:r>
      <w:r>
        <w:t xml:space="preserve"> </w:t>
      </w:r>
      <w:r w:rsidR="00361FB6">
        <w:t>sú</w:t>
      </w:r>
      <w:r>
        <w:t xml:space="preserve"> </w:t>
      </w:r>
      <w:r w:rsidR="00361FB6">
        <w:t>vykonávan</w:t>
      </w:r>
      <w:r w:rsidR="00D6024E">
        <w:t>é</w:t>
      </w:r>
      <w:r>
        <w:t xml:space="preserve"> preddefinovan</w:t>
      </w:r>
      <w:r w:rsidR="002F4ADB">
        <w:t>é</w:t>
      </w:r>
      <w:r>
        <w:t xml:space="preserve"> akcie a zozbieran</w:t>
      </w:r>
      <w:r w:rsidR="002F4ADB">
        <w:t>é</w:t>
      </w:r>
      <w:r>
        <w:t xml:space="preserve"> </w:t>
      </w:r>
      <w:r w:rsidR="00361FB6">
        <w:t>dáta</w:t>
      </w:r>
      <w:r>
        <w:t xml:space="preserve"> </w:t>
      </w:r>
      <w:r w:rsidR="00361FB6">
        <w:t>sú</w:t>
      </w:r>
      <w:r>
        <w:t xml:space="preserve"> </w:t>
      </w:r>
      <w:r w:rsidR="00361FB6">
        <w:t>poskytnuté</w:t>
      </w:r>
      <w:r>
        <w:t xml:space="preserve"> </w:t>
      </w:r>
      <w:r w:rsidR="00361FB6">
        <w:t>používateľovi</w:t>
      </w:r>
      <w:r>
        <w:t xml:space="preserve"> k </w:t>
      </w:r>
      <w:r w:rsidR="00361FB6">
        <w:t>vizualizáci</w:t>
      </w:r>
      <w:r w:rsidR="002856AD">
        <w:t>í</w:t>
      </w:r>
      <w:r>
        <w:t>.</w:t>
      </w:r>
    </w:p>
    <w:p w14:paraId="05173CC9" w14:textId="69F978AF" w:rsidR="009C79DE" w:rsidRDefault="009C79DE" w:rsidP="0003691D">
      <w:r>
        <w:t xml:space="preserve">O spustenie aplikácii na servery sa stará platforma </w:t>
      </w:r>
      <w:r w:rsidRPr="009C79DE">
        <w:rPr>
          <w:lang w:val="en-GB"/>
        </w:rPr>
        <w:t>Docker</w:t>
      </w:r>
      <w:r>
        <w:t xml:space="preserve">. </w:t>
      </w:r>
      <w:r w:rsidRPr="009C79DE">
        <w:rPr>
          <w:lang w:val="en-GB"/>
        </w:rPr>
        <w:t>Docker</w:t>
      </w:r>
      <w:r>
        <w:t xml:space="preserve"> zabezpečí aby vývojový n</w:t>
      </w:r>
      <w:r w:rsidR="00311407">
        <w:t>á</w:t>
      </w:r>
      <w:r>
        <w:t xml:space="preserve">stroj </w:t>
      </w:r>
      <w:r w:rsidRPr="009C79DE">
        <w:rPr>
          <w:lang w:val="en-GB"/>
        </w:rPr>
        <w:t>Node-Red</w:t>
      </w:r>
      <w:r>
        <w:t xml:space="preserve">, </w:t>
      </w:r>
      <w:r w:rsidRPr="009C79DE">
        <w:rPr>
          <w:lang w:val="en-GB"/>
        </w:rPr>
        <w:t>MongoDB</w:t>
      </w:r>
      <w:r>
        <w:t xml:space="preserve">, NTP server a MQTT </w:t>
      </w:r>
      <w:r w:rsidRPr="009C79DE">
        <w:rPr>
          <w:lang w:val="en-GB"/>
        </w:rPr>
        <w:t>Broker</w:t>
      </w:r>
      <w:r>
        <w:t xml:space="preserve"> boli spusten</w:t>
      </w:r>
      <w:r w:rsidR="007C7268">
        <w:t>é</w:t>
      </w:r>
      <w:r>
        <w:t xml:space="preserve"> a pripraven</w:t>
      </w:r>
      <w:r w:rsidR="007C7268">
        <w:t>é</w:t>
      </w:r>
      <w:r>
        <w:t xml:space="preserve"> na používanie. Ďalším krokom je inicializácia klienta. Inicializácia riadiaceho člena a všetkých ESP klientov nastáva po pripojení k zdroju napájania. </w:t>
      </w:r>
      <w:r w:rsidR="00005A57">
        <w:t>Nasledujúce dva odseky budú popisovať samostatne inicializáciu riadiaceho člena a inicializáciu ESP klienta.</w:t>
      </w:r>
    </w:p>
    <w:p w14:paraId="28751E84" w14:textId="148312A6" w:rsidR="00FD217D" w:rsidRDefault="0059199B" w:rsidP="0003691D">
      <w:r>
        <w:rPr>
          <w:noProof/>
        </w:rPr>
        <mc:AlternateContent>
          <mc:Choice Requires="wps">
            <w:drawing>
              <wp:anchor distT="0" distB="0" distL="114300" distR="114300" simplePos="0" relativeHeight="251692032" behindDoc="0" locked="0" layoutInCell="1" allowOverlap="1" wp14:anchorId="52C30F44" wp14:editId="036F22BB">
                <wp:simplePos x="0" y="0"/>
                <wp:positionH relativeFrom="margin">
                  <wp:align>center</wp:align>
                </wp:positionH>
                <wp:positionV relativeFrom="paragraph">
                  <wp:posOffset>4913796</wp:posOffset>
                </wp:positionV>
                <wp:extent cx="4881880" cy="341630"/>
                <wp:effectExtent l="0" t="0" r="0" b="1270"/>
                <wp:wrapTopAndBottom/>
                <wp:docPr id="35" name="Textové pole 35"/>
                <wp:cNvGraphicFramePr/>
                <a:graphic xmlns:a="http://schemas.openxmlformats.org/drawingml/2006/main">
                  <a:graphicData uri="http://schemas.microsoft.com/office/word/2010/wordprocessingShape">
                    <wps:wsp>
                      <wps:cNvSpPr txBox="1"/>
                      <wps:spPr>
                        <a:xfrm>
                          <a:off x="0" y="0"/>
                          <a:ext cx="4881880" cy="341630"/>
                        </a:xfrm>
                        <a:prstGeom prst="rect">
                          <a:avLst/>
                        </a:prstGeom>
                        <a:solidFill>
                          <a:prstClr val="white"/>
                        </a:solidFill>
                        <a:ln>
                          <a:noFill/>
                        </a:ln>
                      </wps:spPr>
                      <wps:txbx>
                        <w:txbxContent>
                          <w:p w14:paraId="0F67262A" w14:textId="10A60FA3" w:rsidR="00412DE5" w:rsidRPr="00F803B5" w:rsidRDefault="00AE6DF5" w:rsidP="00412DE5">
                            <w:pPr>
                              <w:pStyle w:val="Popis"/>
                              <w:rPr>
                                <w:noProof/>
                                <w:szCs w:val="24"/>
                              </w:rPr>
                            </w:pPr>
                            <w:bookmarkStart w:id="47" w:name="_Toc131867195"/>
                            <w:r>
                              <w:t xml:space="preserve">Obr. </w:t>
                            </w:r>
                            <w:r w:rsidR="00000000">
                              <w:fldChar w:fldCharType="begin"/>
                            </w:r>
                            <w:r w:rsidR="00000000">
                              <w:instrText xml:space="preserve"> STYLEREF 1 \s </w:instrText>
                            </w:r>
                            <w:r w:rsidR="00000000">
                              <w:fldChar w:fldCharType="separate"/>
                            </w:r>
                            <w:r w:rsidR="007531DC">
                              <w:rPr>
                                <w:noProof/>
                              </w:rPr>
                              <w:t>3</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2</w:t>
                            </w:r>
                            <w:r w:rsidR="00000000">
                              <w:rPr>
                                <w:noProof/>
                              </w:rPr>
                              <w:fldChar w:fldCharType="end"/>
                            </w:r>
                            <w:r>
                              <w:t xml:space="preserve"> </w:t>
                            </w:r>
                            <w:r w:rsidR="005762B0">
                              <w:t>–</w:t>
                            </w:r>
                            <w:r>
                              <w:t xml:space="preserve"> </w:t>
                            </w:r>
                            <w:r w:rsidR="0034221E">
                              <w:t>Sekvenčný d</w:t>
                            </w:r>
                            <w:r w:rsidR="005762B0">
                              <w:t>iagram registrácie klienta</w:t>
                            </w:r>
                            <w:bookmarkEnd w:id="47"/>
                          </w:p>
                          <w:p w14:paraId="257D1426" w14:textId="48D4395E" w:rsidR="00AE6DF5" w:rsidRPr="00F803B5" w:rsidRDefault="00AE6DF5" w:rsidP="00AE6DF5">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30F44" id="Textové pole 35" o:spid="_x0000_s1028" type="#_x0000_t202" style="position:absolute;left:0;text-align:left;margin-left:0;margin-top:386.9pt;width:384.4pt;height:26.9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" stroked="f">
                <v:textbox inset="0,0,0,0">
                  <w:txbxContent>
                    <w:p w14:paraId="0F67262A" w14:textId="10A60FA3" w:rsidR="00412DE5" w:rsidRPr="00F803B5" w:rsidRDefault="00AE6DF5" w:rsidP="00412DE5">
                      <w:pPr>
                        <w:pStyle w:val="Popis"/>
                        <w:rPr>
                          <w:noProof/>
                          <w:szCs w:val="24"/>
                        </w:rPr>
                      </w:pPr>
                      <w:bookmarkStart w:id="48" w:name="_Toc131867195"/>
                      <w:r>
                        <w:t xml:space="preserve">Obr. </w:t>
                      </w:r>
                      <w:r w:rsidR="00000000">
                        <w:fldChar w:fldCharType="begin"/>
                      </w:r>
                      <w:r w:rsidR="00000000">
                        <w:instrText xml:space="preserve"> STYLEREF 1 \s </w:instrText>
                      </w:r>
                      <w:r w:rsidR="00000000">
                        <w:fldChar w:fldCharType="separate"/>
                      </w:r>
                      <w:r w:rsidR="007531DC">
                        <w:rPr>
                          <w:noProof/>
                        </w:rPr>
                        <w:t>3</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2</w:t>
                      </w:r>
                      <w:r w:rsidR="00000000">
                        <w:rPr>
                          <w:noProof/>
                        </w:rPr>
                        <w:fldChar w:fldCharType="end"/>
                      </w:r>
                      <w:r>
                        <w:t xml:space="preserve"> </w:t>
                      </w:r>
                      <w:r w:rsidR="005762B0">
                        <w:t>–</w:t>
                      </w:r>
                      <w:r>
                        <w:t xml:space="preserve"> </w:t>
                      </w:r>
                      <w:r w:rsidR="0034221E">
                        <w:t>Sekvenčný d</w:t>
                      </w:r>
                      <w:r w:rsidR="005762B0">
                        <w:t>iagram registrácie klienta</w:t>
                      </w:r>
                      <w:bookmarkEnd w:id="48"/>
                    </w:p>
                    <w:p w14:paraId="257D1426" w14:textId="48D4395E" w:rsidR="00AE6DF5" w:rsidRPr="00F803B5" w:rsidRDefault="00AE6DF5" w:rsidP="00AE6DF5">
                      <w:pPr>
                        <w:pStyle w:val="Popis"/>
                        <w:rPr>
                          <w:noProof/>
                          <w:szCs w:val="24"/>
                        </w:rPr>
                      </w:pPr>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7C1879A" wp14:editId="287A5ACB">
            <wp:simplePos x="0" y="0"/>
            <wp:positionH relativeFrom="margin">
              <wp:align>center</wp:align>
            </wp:positionH>
            <wp:positionV relativeFrom="paragraph">
              <wp:posOffset>2213610</wp:posOffset>
            </wp:positionV>
            <wp:extent cx="4881880" cy="2636520"/>
            <wp:effectExtent l="19050" t="19050" r="13970" b="1143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a:picLocks noChangeAspect="1" noChangeArrowheads="1"/>
                    </pic:cNvPicPr>
                  </pic:nvPicPr>
                  <pic:blipFill>
                    <a:blip r:embed="rId27"/>
                    <a:stretch>
                      <a:fillRect/>
                    </a:stretch>
                  </pic:blipFill>
                  <pic:spPr bwMode="auto">
                    <a:xfrm>
                      <a:off x="0" y="0"/>
                      <a:ext cx="4881880" cy="26365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05A57">
        <w:t xml:space="preserve">Inicializácia riadiaceho člena začína spustením BLE servera. Spustenie BLE servera zabezpečí propagáciu (vysielanie </w:t>
      </w:r>
      <w:r w:rsidR="00FF41A8">
        <w:t>broadcastovej</w:t>
      </w:r>
      <w:r w:rsidR="00005A57">
        <w:t xml:space="preserve"> správy</w:t>
      </w:r>
      <w:r w:rsidR="008A0CC2">
        <w:t>,</w:t>
      </w:r>
      <w:r w:rsidR="00005A57">
        <w:t xml:space="preserve"> pozri kapitolu </w:t>
      </w:r>
      <w:r w:rsidR="00005A57">
        <w:fldChar w:fldCharType="begin"/>
      </w:r>
      <w:r w:rsidR="00005A57">
        <w:instrText xml:space="preserve"> REF _Ref130198780 \w \h </w:instrText>
      </w:r>
      <w:r w:rsidR="00005A57">
        <w:fldChar w:fldCharType="separate"/>
      </w:r>
      <w:r w:rsidR="007531DC">
        <w:t>2.1.2.3</w:t>
      </w:r>
      <w:r w:rsidR="00005A57">
        <w:fldChar w:fldCharType="end"/>
      </w:r>
      <w:r w:rsidR="00005A57">
        <w:t xml:space="preserve">) riadiaceho člena. Ďalším krokom je pripojenie do siete s využitím technológie Wi-Fi. Po pripojení je v riadiacom člene inicializovaný MQTT klient, pomocou ktorého je zaslaná sprava o registrácii klienta do systému. Nasledujúci obrázok vizuálne popisuje proces registrácie klienta. Registrácia klienta je spracovaná vo vývojovom nastrojí </w:t>
      </w:r>
      <w:r w:rsidR="00005A57" w:rsidRPr="00811C55">
        <w:rPr>
          <w:lang w:val="en-GB"/>
        </w:rPr>
        <w:t>Node-Red</w:t>
      </w:r>
      <w:r w:rsidR="00005A57">
        <w:t xml:space="preserve"> a údaje o klientovi sú uložené do databázy. </w:t>
      </w:r>
      <w:r w:rsidR="00B82118">
        <w:t>Po procese inicializácie nastáva bežný chod programu</w:t>
      </w:r>
      <w:r w:rsidR="00A12C77">
        <w:t>,</w:t>
      </w:r>
      <w:r w:rsidR="00B82118">
        <w:t xml:space="preserve"> kde sú periodicky spracovan</w:t>
      </w:r>
      <w:r w:rsidR="00384C1A">
        <w:t>é</w:t>
      </w:r>
      <w:r w:rsidR="00B82118">
        <w:t xml:space="preserve"> dáta od ESP klientov, následná distribúcia na server</w:t>
      </w:r>
      <w:r w:rsidR="00384C1A">
        <w:t>,</w:t>
      </w:r>
      <w:r w:rsidR="00B82118">
        <w:t xml:space="preserve"> kde ich </w:t>
      </w:r>
      <w:r w:rsidR="00B82118" w:rsidRPr="00811C55">
        <w:rPr>
          <w:lang w:val="en-GB"/>
        </w:rPr>
        <w:t>Node-Red</w:t>
      </w:r>
      <w:r w:rsidR="00B82118">
        <w:t xml:space="preserve"> spracuje a archivuje do databázy.</w:t>
      </w:r>
    </w:p>
    <w:p w14:paraId="6E5A60E5" w14:textId="0A5EFCD1" w:rsidR="004006A4" w:rsidRDefault="00FD217D" w:rsidP="00BA5264">
      <w:r>
        <w:t xml:space="preserve">Inicializácia </w:t>
      </w:r>
      <w:r w:rsidR="00B037A2">
        <w:t xml:space="preserve">ESP </w:t>
      </w:r>
      <w:r>
        <w:t xml:space="preserve">klienta začína spustením technológie Bluetooth LE a skenovaním prostredia s cieľom nájsť riadiaci člen. </w:t>
      </w:r>
      <w:r w:rsidR="0003691D" w:rsidRPr="0003691D">
        <w:t xml:space="preserve">Zber údajov je zabezpečený senzormi, ktoré poskytujú meranie teploty a vlhkosti vzduchu, CO2 a meranie vlhkosti v pôde. Primárnou úlohou </w:t>
      </w:r>
      <w:r>
        <w:t xml:space="preserve">ESP </w:t>
      </w:r>
      <w:r w:rsidR="0003691D" w:rsidRPr="0003691D">
        <w:t xml:space="preserve">klientov v rámci skleníka je komunikácia so senzormi. V závislosti od typu </w:t>
      </w:r>
      <w:r w:rsidR="0003691D" w:rsidRPr="0003691D">
        <w:lastRenderedPageBreak/>
        <w:t>senzora je následné aj zvolený typ komunikačného protokolu resp. priame analógové vyčítanie hodnoty.</w:t>
      </w:r>
      <w:r w:rsidR="0003691D">
        <w:t xml:space="preserve"> Zber údajov je vykonávaný v pravidelných intervaloch a záleží na konfigurácii aké veličiny budú meran</w:t>
      </w:r>
      <w:r w:rsidR="00040C8F">
        <w:t>é</w:t>
      </w:r>
      <w:r w:rsidR="0003691D">
        <w:t xml:space="preserve"> a </w:t>
      </w:r>
      <w:r>
        <w:t>č</w:t>
      </w:r>
      <w:r w:rsidR="0003691D">
        <w:t>i sa bude využívať iba I2C zbernica alebo aj prevodník AD</w:t>
      </w:r>
      <w:r w:rsidR="004006A4">
        <w:t>C</w:t>
      </w:r>
      <w:r w:rsidR="0003691D">
        <w:t xml:space="preserve">, ktorý je potrebný pri meraní vlhkosti pôdy. </w:t>
      </w:r>
      <w:r w:rsidR="004006A4">
        <w:t>Po úspešnom nameraní hodnôt sú dáta pripraven</w:t>
      </w:r>
      <w:r w:rsidR="00FC6F2C">
        <w:t>é</w:t>
      </w:r>
      <w:r w:rsidR="004006A4">
        <w:t xml:space="preserve"> na odoslanie do centrálneho uzla s využitím technológie Bluetooth LE.</w:t>
      </w:r>
    </w:p>
    <w:p w14:paraId="3CAF11BB" w14:textId="6560149C" w:rsidR="00336FC9" w:rsidRDefault="00336FC9" w:rsidP="00336FC9">
      <w:pPr>
        <w:pStyle w:val="Nadpis1"/>
      </w:pPr>
      <w:bookmarkStart w:id="49" w:name="_Toc131867247"/>
      <w:r>
        <w:t>implementacia systemu</w:t>
      </w:r>
      <w:bookmarkEnd w:id="49"/>
    </w:p>
    <w:p w14:paraId="2A931736" w14:textId="6DFDE88A" w:rsidR="00295A28" w:rsidRPr="00295A28" w:rsidRDefault="00B92FA1" w:rsidP="00BA5264">
      <w:pPr>
        <w:rPr>
          <w:rFonts w:ascii="Segoe UI" w:hAnsi="Segoe UI" w:cs="Segoe UI"/>
          <w:sz w:val="18"/>
          <w:szCs w:val="18"/>
        </w:rPr>
      </w:pPr>
      <w:r>
        <w:t>Implementáciu systému je možn</w:t>
      </w:r>
      <w:r w:rsidR="003E0003">
        <w:t>é</w:t>
      </w:r>
      <w:r>
        <w:t xml:space="preserve"> rozdeliť na dve časti, časť hardvérovú a časť softvérovú. V úvode kapitoly je popísané hardvérové vybavenie systému, ich schematické zapojenia </w:t>
      </w:r>
      <w:r w:rsidR="004E488F">
        <w:t xml:space="preserve">(Príloha A) </w:t>
      </w:r>
      <w:r>
        <w:t xml:space="preserve">a popis </w:t>
      </w:r>
      <w:r w:rsidR="00295A28">
        <w:t>softvérových</w:t>
      </w:r>
      <w:r>
        <w:t xml:space="preserve"> modulov</w:t>
      </w:r>
      <w:r w:rsidR="00AB129E">
        <w:t>,</w:t>
      </w:r>
      <w:r w:rsidR="00295A28">
        <w:t xml:space="preserve"> za pomoci ktorých sú hardvérové komponenty riadenie. Zvyšok kapitoly je venovaný popisu softvérovej implementácii systému.</w:t>
      </w:r>
      <w:r w:rsidR="00295A28" w:rsidRPr="003936E4">
        <w:t xml:space="preserve"> Popis inicializácie </w:t>
      </w:r>
      <w:r w:rsidR="00295A28">
        <w:t>ESP klientov</w:t>
      </w:r>
      <w:r w:rsidR="00295A28" w:rsidRPr="003936E4">
        <w:t xml:space="preserve"> ako aj riadiaceho člena v rámci skleníka, vytvorenie Bluetooth servera</w:t>
      </w:r>
      <w:r w:rsidR="00061E0B">
        <w:t xml:space="preserve"> a </w:t>
      </w:r>
      <w:r w:rsidR="00003F60">
        <w:t>pripájanie ESP klientov ku Bluetooth serveru</w:t>
      </w:r>
      <w:r w:rsidR="00295A28" w:rsidRPr="003936E4">
        <w:t xml:space="preserve">. Súčasťou Bluetooth komunikácie je aj opis spracovania chybových stavov, nadviazanie opätovnej komunikácie v prípade </w:t>
      </w:r>
      <w:r w:rsidR="00295A28">
        <w:t>náhlej</w:t>
      </w:r>
      <w:r w:rsidR="00295A28" w:rsidRPr="003936E4">
        <w:t xml:space="preserve"> straty spojenia</w:t>
      </w:r>
      <w:r w:rsidR="00003F60">
        <w:t xml:space="preserve"> a pod</w:t>
      </w:r>
      <w:r w:rsidR="00295A28" w:rsidRPr="003936E4">
        <w:t>.</w:t>
      </w:r>
      <w:r w:rsidR="00003F60">
        <w:t xml:space="preserve"> V kapitole sú taktiež opísan</w:t>
      </w:r>
      <w:r w:rsidR="00901625">
        <w:t>é</w:t>
      </w:r>
      <w:r w:rsidR="00003F60">
        <w:t xml:space="preserve"> softvérové moduly na nadviazanie spojenia so smerovačom, opätovné pripájanie v prípade prerušenia komunikácie so serverom a opis používateľského webového rozhrania.</w:t>
      </w:r>
    </w:p>
    <w:p w14:paraId="0686AA3F" w14:textId="009F55F2" w:rsidR="00A727B1" w:rsidRDefault="00003F60" w:rsidP="00771BD7">
      <w:pPr>
        <w:pStyle w:val="Nadpis2"/>
      </w:pPr>
      <w:bookmarkStart w:id="50" w:name="_Toc131867248"/>
      <w:r>
        <w:t>ESP Klient</w:t>
      </w:r>
      <w:bookmarkEnd w:id="50"/>
    </w:p>
    <w:p w14:paraId="5C0F0820" w14:textId="47E0BD64" w:rsidR="00F31E08" w:rsidRPr="0059199B" w:rsidRDefault="00DD5D14" w:rsidP="00BA5264">
      <w:r>
        <w:t>Hlavný</w:t>
      </w:r>
      <w:r w:rsidR="00003F60">
        <w:t xml:space="preserve"> hardvérový</w:t>
      </w:r>
      <w:r w:rsidR="00C15A41">
        <w:t xml:space="preserve"> prvok </w:t>
      </w:r>
      <w:r w:rsidR="007A1038">
        <w:t>z </w:t>
      </w:r>
      <w:r>
        <w:t>pohľadu</w:t>
      </w:r>
      <w:r w:rsidR="007A1038">
        <w:t xml:space="preserve"> klientskej </w:t>
      </w:r>
      <w:r>
        <w:t>časti</w:t>
      </w:r>
      <w:r w:rsidR="007A1038">
        <w:t xml:space="preserve"> je </w:t>
      </w:r>
      <w:r>
        <w:t>mikrokontrolér</w:t>
      </w:r>
      <w:r w:rsidR="00D564C7">
        <w:t xml:space="preserve"> </w:t>
      </w:r>
      <w:r>
        <w:t>ESP32</w:t>
      </w:r>
      <w:r w:rsidR="001C6AAD">
        <w:t xml:space="preserve"> – </w:t>
      </w:r>
      <w:r>
        <w:t>WROOM</w:t>
      </w:r>
      <w:r w:rsidR="001C6AAD">
        <w:t>-</w:t>
      </w:r>
      <w:r>
        <w:t>32.</w:t>
      </w:r>
      <w:r w:rsidR="005757E9">
        <w:t xml:space="preserve"> </w:t>
      </w:r>
      <w:r w:rsidR="002B43B0">
        <w:t>Primárnym cieľom je komunikácia so senzormi</w:t>
      </w:r>
      <w:r w:rsidR="00617146">
        <w:t xml:space="preserve">. </w:t>
      </w:r>
      <w:r w:rsidR="004D31C7">
        <w:t>Do navrhnuté</w:t>
      </w:r>
      <w:r w:rsidR="0006695F">
        <w:t>ho</w:t>
      </w:r>
      <w:r w:rsidR="004D31C7">
        <w:t xml:space="preserve"> systému bola pridaná vlastnosť na v</w:t>
      </w:r>
      <w:r w:rsidR="0006695F">
        <w:t>ý</w:t>
      </w:r>
      <w:r w:rsidR="004D31C7">
        <w:t>ber z ponúkaných senzorov podľa preferenci</w:t>
      </w:r>
      <w:r w:rsidR="0006695F">
        <w:t>í</w:t>
      </w:r>
      <w:r w:rsidR="004D31C7">
        <w:t xml:space="preserve"> používateľa. </w:t>
      </w:r>
      <w:r w:rsidR="00AE2A1D">
        <w:t xml:space="preserve">Požívateľ ma </w:t>
      </w:r>
      <w:r w:rsidR="00E527D6">
        <w:t>možnosť</w:t>
      </w:r>
      <w:r w:rsidR="00AE2A1D">
        <w:t xml:space="preserve"> </w:t>
      </w:r>
      <w:r w:rsidR="00F11D29">
        <w:t xml:space="preserve">si </w:t>
      </w:r>
      <w:r w:rsidR="00E527D6">
        <w:t>vybrať</w:t>
      </w:r>
      <w:r w:rsidR="00F11D29">
        <w:t xml:space="preserve"> senzory SHT41 alebo SCD41 na meranie teploty a vlhkosti vzduchu</w:t>
      </w:r>
      <w:r w:rsidR="00D118B2">
        <w:t xml:space="preserve"> a kapacitný senzor na meranie vlhkosti </w:t>
      </w:r>
      <w:r w:rsidR="00053254">
        <w:t>pôdy</w:t>
      </w:r>
      <w:r w:rsidR="00D118B2">
        <w:t xml:space="preserve"> s</w:t>
      </w:r>
      <w:r w:rsidR="00053254">
        <w:t> analógovým výstupom</w:t>
      </w:r>
      <w:r w:rsidR="00F11D29">
        <w:t xml:space="preserve">. So senzorom SCD41 </w:t>
      </w:r>
      <w:r w:rsidR="00AB793D">
        <w:t xml:space="preserve">je taktiež používateľovi umožnené </w:t>
      </w:r>
      <w:r w:rsidR="009D7AF8">
        <w:t>merať</w:t>
      </w:r>
      <w:r w:rsidR="00AB793D">
        <w:t xml:space="preserve"> CO</w:t>
      </w:r>
      <w:r w:rsidR="00AB793D" w:rsidRPr="00AB793D">
        <w:rPr>
          <w:vertAlign w:val="subscript"/>
        </w:rPr>
        <w:t>2</w:t>
      </w:r>
      <w:r w:rsidR="00AB793D">
        <w:t>.</w:t>
      </w:r>
      <w:r w:rsidR="00197AC1">
        <w:t xml:space="preserve"> </w:t>
      </w:r>
      <w:r w:rsidR="00764601">
        <w:t xml:space="preserve">Senzory </w:t>
      </w:r>
      <w:r w:rsidR="00A438B1">
        <w:t>komunikujú</w:t>
      </w:r>
      <w:r w:rsidR="00764601">
        <w:t xml:space="preserve"> </w:t>
      </w:r>
      <w:r w:rsidR="00A438B1">
        <w:t>s</w:t>
      </w:r>
      <w:r w:rsidR="00214E59">
        <w:t> </w:t>
      </w:r>
      <w:r w:rsidR="00070789">
        <w:t>mikrokontrolérom</w:t>
      </w:r>
      <w:r w:rsidR="00214E59">
        <w:t xml:space="preserve"> </w:t>
      </w:r>
      <w:r w:rsidR="00A438B1">
        <w:t xml:space="preserve">pomocou komunikačnej zbernice I2C. </w:t>
      </w:r>
      <w:r w:rsidR="00E5728D">
        <w:t xml:space="preserve">Komunikačná zbernica I2C nám poskytuje </w:t>
      </w:r>
      <w:r w:rsidR="00FA22D6">
        <w:t>možnosť v budúcnosti pridávať rôzne iné senzory</w:t>
      </w:r>
      <w:r w:rsidR="004E488F">
        <w:t>, ktoré na komunikáciu využívajú komunikačné rozhranie I2C</w:t>
      </w:r>
      <w:r w:rsidR="00F31E08">
        <w:t xml:space="preserve"> bez nutnosti meniť zapojenie ESP klienta</w:t>
      </w:r>
      <w:r w:rsidR="004E488F">
        <w:t>.</w:t>
      </w:r>
    </w:p>
    <w:p w14:paraId="6C9E8D34" w14:textId="20803A21" w:rsidR="00C13806" w:rsidRDefault="004826BB" w:rsidP="00A727B1">
      <w:r>
        <w:t>Konfigurácia</w:t>
      </w:r>
      <w:r w:rsidR="00EF0391">
        <w:t xml:space="preserve"> </w:t>
      </w:r>
      <w:r w:rsidR="002E399C">
        <w:t>mikrokontroléra opísaná</w:t>
      </w:r>
      <w:r w:rsidR="00EF0391">
        <w:t xml:space="preserve"> v </w:t>
      </w:r>
      <w:r w:rsidR="002E399C">
        <w:t>návrhu</w:t>
      </w:r>
      <w:r w:rsidR="00EF0391">
        <w:t xml:space="preserve"> </w:t>
      </w:r>
      <w:r w:rsidR="002E399C">
        <w:t>systému</w:t>
      </w:r>
      <w:r w:rsidR="00F005FE">
        <w:t xml:space="preserve"> </w:t>
      </w:r>
      <w:r w:rsidR="0058533B">
        <w:t xml:space="preserve">na </w:t>
      </w:r>
      <w:r>
        <w:t>komunikáciu</w:t>
      </w:r>
      <w:r w:rsidR="0058533B">
        <w:t xml:space="preserve"> s</w:t>
      </w:r>
      <w:r>
        <w:t> vybraným</w:t>
      </w:r>
      <w:r w:rsidR="002E399C">
        <w:t>i</w:t>
      </w:r>
      <w:r>
        <w:t xml:space="preserve"> </w:t>
      </w:r>
      <w:r w:rsidR="0058533B">
        <w:t>senzor</w:t>
      </w:r>
      <w:r w:rsidR="002E399C">
        <w:t>mi</w:t>
      </w:r>
      <w:r w:rsidR="0058533B">
        <w:t xml:space="preserve"> je </w:t>
      </w:r>
      <w:r>
        <w:t>uskutočňovaná</w:t>
      </w:r>
      <w:r w:rsidR="0058533B">
        <w:t xml:space="preserve"> </w:t>
      </w:r>
      <w:r>
        <w:t>softvérovo</w:t>
      </w:r>
      <w:r w:rsidR="0058533B">
        <w:t xml:space="preserve"> a bude </w:t>
      </w:r>
      <w:r>
        <w:t xml:space="preserve">popísaná </w:t>
      </w:r>
      <w:r w:rsidR="004E488F">
        <w:t>neskôr</w:t>
      </w:r>
      <w:r>
        <w:t>.</w:t>
      </w:r>
      <w:r w:rsidR="0050389F">
        <w:t xml:space="preserve"> </w:t>
      </w:r>
      <w:r w:rsidR="005F087C">
        <w:t>Nasledujúci obrázok zobrazuje schematické zapojenie jednotlivých senzorov.</w:t>
      </w:r>
    </w:p>
    <w:p w14:paraId="28B6AE7C" w14:textId="7242C818" w:rsidR="00A53D8B" w:rsidRDefault="0059199B" w:rsidP="00771BD7">
      <w:pPr>
        <w:pStyle w:val="Nadpis2"/>
      </w:pPr>
      <w:bookmarkStart w:id="51" w:name="_Toc131867249"/>
      <w:r>
        <w:rPr>
          <w:noProof/>
        </w:rPr>
        <w:lastRenderedPageBreak/>
        <mc:AlternateContent>
          <mc:Choice Requires="wps">
            <w:drawing>
              <wp:anchor distT="0" distB="0" distL="114300" distR="114300" simplePos="0" relativeHeight="251694080" behindDoc="0" locked="0" layoutInCell="1" allowOverlap="1" wp14:anchorId="24C972DD" wp14:editId="503C0C1B">
                <wp:simplePos x="0" y="0"/>
                <wp:positionH relativeFrom="margin">
                  <wp:align>center</wp:align>
                </wp:positionH>
                <wp:positionV relativeFrom="paragraph">
                  <wp:posOffset>2904545</wp:posOffset>
                </wp:positionV>
                <wp:extent cx="4158615" cy="373380"/>
                <wp:effectExtent l="0" t="0" r="0" b="7620"/>
                <wp:wrapTopAndBottom/>
                <wp:docPr id="36" name="Textové pole 36"/>
                <wp:cNvGraphicFramePr/>
                <a:graphic xmlns:a="http://schemas.openxmlformats.org/drawingml/2006/main">
                  <a:graphicData uri="http://schemas.microsoft.com/office/word/2010/wordprocessingShape">
                    <wps:wsp>
                      <wps:cNvSpPr txBox="1"/>
                      <wps:spPr>
                        <a:xfrm>
                          <a:off x="0" y="0"/>
                          <a:ext cx="4158615" cy="373380"/>
                        </a:xfrm>
                        <a:prstGeom prst="rect">
                          <a:avLst/>
                        </a:prstGeom>
                        <a:solidFill>
                          <a:prstClr val="white"/>
                        </a:solidFill>
                        <a:ln>
                          <a:noFill/>
                        </a:ln>
                      </wps:spPr>
                      <wps:txbx>
                        <w:txbxContent>
                          <w:p w14:paraId="22003C94" w14:textId="556F3487" w:rsidR="00412DE5" w:rsidRPr="001B66FF" w:rsidRDefault="00174547" w:rsidP="00412DE5">
                            <w:pPr>
                              <w:pStyle w:val="Popis"/>
                              <w:rPr>
                                <w:noProof/>
                                <w:szCs w:val="24"/>
                              </w:rPr>
                            </w:pPr>
                            <w:bookmarkStart w:id="52" w:name="_Toc131867196"/>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 </w:t>
                            </w:r>
                            <w:r w:rsidR="001D40C9">
                              <w:t>Schematické</w:t>
                            </w:r>
                            <w:r>
                              <w:t xml:space="preserve"> zapoj</w:t>
                            </w:r>
                            <w:r w:rsidR="001D40C9">
                              <w:t>enie senzorov</w:t>
                            </w:r>
                            <w:bookmarkEnd w:id="52"/>
                          </w:p>
                          <w:p w14:paraId="1A456082" w14:textId="471F5B39" w:rsidR="00174547" w:rsidRPr="001B66FF" w:rsidRDefault="00174547" w:rsidP="00174547">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972DD" id="Textové pole 36" o:spid="_x0000_s1029" type="#_x0000_t202" style="position:absolute;left:0;text-align:left;margin-left:0;margin-top:228.7pt;width:327.45pt;height:29.4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FLHwIAAEIEAAAOAAAAZHJzL2Uyb0RvYy54bWysU02P2jAQvVfqf7B8L4Glu0U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" stroked="f">
                <v:textbox inset="0,0,0,0">
                  <w:txbxContent>
                    <w:p w14:paraId="22003C94" w14:textId="556F3487" w:rsidR="00412DE5" w:rsidRPr="001B66FF" w:rsidRDefault="00174547" w:rsidP="00412DE5">
                      <w:pPr>
                        <w:pStyle w:val="Popis"/>
                        <w:rPr>
                          <w:noProof/>
                          <w:szCs w:val="24"/>
                        </w:rPr>
                      </w:pPr>
                      <w:bookmarkStart w:id="53" w:name="_Toc131867196"/>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 </w:t>
                      </w:r>
                      <w:r w:rsidR="001D40C9">
                        <w:t>Schematické</w:t>
                      </w:r>
                      <w:r>
                        <w:t xml:space="preserve"> zapoj</w:t>
                      </w:r>
                      <w:r w:rsidR="001D40C9">
                        <w:t>enie senzorov</w:t>
                      </w:r>
                      <w:bookmarkEnd w:id="53"/>
                    </w:p>
                    <w:p w14:paraId="1A456082" w14:textId="471F5B39" w:rsidR="00174547" w:rsidRPr="001B66FF" w:rsidRDefault="00174547" w:rsidP="00174547">
                      <w:pPr>
                        <w:pStyle w:val="Popis"/>
                        <w:rPr>
                          <w:noProof/>
                          <w:szCs w:val="24"/>
                        </w:rPr>
                      </w:pPr>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677DE4AA" wp14:editId="66B5CFE1">
            <wp:simplePos x="0" y="0"/>
            <wp:positionH relativeFrom="margin">
              <wp:align>center</wp:align>
            </wp:positionH>
            <wp:positionV relativeFrom="paragraph">
              <wp:posOffset>19603</wp:posOffset>
            </wp:positionV>
            <wp:extent cx="4158615" cy="2842895"/>
            <wp:effectExtent l="19050" t="19050" r="13335" b="14605"/>
            <wp:wrapTopAndBottom/>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a:picLocks noChangeAspect="1" noChangeArrowheads="1"/>
                    </pic:cNvPicPr>
                  </pic:nvPicPr>
                  <pic:blipFill>
                    <a:blip r:embed="rId28"/>
                    <a:stretch>
                      <a:fillRect/>
                    </a:stretch>
                  </pic:blipFill>
                  <pic:spPr bwMode="auto">
                    <a:xfrm>
                      <a:off x="0" y="0"/>
                      <a:ext cx="4158615" cy="284289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61189">
        <w:t>Riadiaci člen</w:t>
      </w:r>
      <w:r w:rsidR="00930D8D">
        <w:t xml:space="preserve"> ESP</w:t>
      </w:r>
      <w:r w:rsidR="009B4E4D">
        <w:t>-WROOM-32</w:t>
      </w:r>
      <w:bookmarkEnd w:id="51"/>
    </w:p>
    <w:p w14:paraId="5DD84764" w14:textId="121D69EC" w:rsidR="00EA6B62" w:rsidRDefault="00FF2087" w:rsidP="00461189">
      <w:r>
        <w:t xml:space="preserve">Riadiacim členom v rámci skleníka je využitý mikrokontrolér ESP-WROOM-32. </w:t>
      </w:r>
      <w:r w:rsidR="00886FA2">
        <w:t>Zabezpečuje</w:t>
      </w:r>
      <w:r w:rsidR="00312BFB">
        <w:t xml:space="preserve"> </w:t>
      </w:r>
      <w:r w:rsidR="00886FA2">
        <w:t>komunikáciu</w:t>
      </w:r>
      <w:r w:rsidR="00312BFB">
        <w:t xml:space="preserve"> s </w:t>
      </w:r>
      <w:r w:rsidR="006B25B7">
        <w:t>klientmi</w:t>
      </w:r>
      <w:r w:rsidR="00312BFB">
        <w:t xml:space="preserve"> s </w:t>
      </w:r>
      <w:r w:rsidR="00886FA2">
        <w:t>využit</w:t>
      </w:r>
      <w:r w:rsidR="00A258B6">
        <w:t>í</w:t>
      </w:r>
      <w:r w:rsidR="00886FA2">
        <w:t>m</w:t>
      </w:r>
      <w:r w:rsidR="00312BFB">
        <w:t xml:space="preserve"> </w:t>
      </w:r>
      <w:r w:rsidR="00886FA2">
        <w:t>bezdrôtovej</w:t>
      </w:r>
      <w:r w:rsidR="00312BFB">
        <w:t xml:space="preserve"> </w:t>
      </w:r>
      <w:r w:rsidR="00886FA2">
        <w:t>technológie</w:t>
      </w:r>
      <w:r w:rsidR="00312BFB">
        <w:t xml:space="preserve"> Bluetooth LE a </w:t>
      </w:r>
      <w:r w:rsidR="00886FA2">
        <w:t>taktiež</w:t>
      </w:r>
      <w:r w:rsidR="00312BFB">
        <w:t xml:space="preserve"> </w:t>
      </w:r>
      <w:r w:rsidR="00886FA2">
        <w:t xml:space="preserve">je prvkom, ktorý sa pripája do TCP/IP siete a zasiela namerané hodnoty na server. </w:t>
      </w:r>
      <w:r w:rsidR="00E73B1D">
        <w:t xml:space="preserve">Riadenie </w:t>
      </w:r>
      <w:r w:rsidR="009050E9">
        <w:t>akčných</w:t>
      </w:r>
      <w:r w:rsidR="00E73B1D">
        <w:t xml:space="preserve"> </w:t>
      </w:r>
      <w:r w:rsidR="009050E9">
        <w:t>členov</w:t>
      </w:r>
      <w:r w:rsidR="00E73B1D">
        <w:t xml:space="preserve"> je </w:t>
      </w:r>
      <w:r w:rsidR="009050E9">
        <w:t>taktiež</w:t>
      </w:r>
      <w:r w:rsidR="00E73B1D">
        <w:t xml:space="preserve"> nesmierne </w:t>
      </w:r>
      <w:r w:rsidR="009050E9">
        <w:t>dôležitou</w:t>
      </w:r>
      <w:r w:rsidR="00E73B1D">
        <w:t xml:space="preserve"> </w:t>
      </w:r>
      <w:r w:rsidR="009050E9">
        <w:t>súčasťou</w:t>
      </w:r>
      <w:r w:rsidR="00E73B1D">
        <w:t xml:space="preserve"> </w:t>
      </w:r>
      <w:r w:rsidR="009050E9">
        <w:t>celého</w:t>
      </w:r>
      <w:r w:rsidR="00E73B1D">
        <w:t xml:space="preserve"> </w:t>
      </w:r>
      <w:r w:rsidR="009050E9">
        <w:t>systému</w:t>
      </w:r>
      <w:r w:rsidR="00E73B1D">
        <w:t xml:space="preserve">, </w:t>
      </w:r>
      <w:r w:rsidR="009050E9">
        <w:t>čo</w:t>
      </w:r>
      <w:r w:rsidR="00E73B1D">
        <w:t xml:space="preserve"> </w:t>
      </w:r>
      <w:r w:rsidR="00B6213D">
        <w:t>ma v réžii taktiež riadiaci člen.</w:t>
      </w:r>
    </w:p>
    <w:p w14:paraId="117B28DF" w14:textId="11A81C49" w:rsidR="00FB6C11" w:rsidRDefault="00584895" w:rsidP="00461189">
      <w:r>
        <w:t>Súčasťou</w:t>
      </w:r>
      <w:r w:rsidR="00A20D47">
        <w:t xml:space="preserve"> riadiaceho </w:t>
      </w:r>
      <w:r>
        <w:t>člena</w:t>
      </w:r>
      <w:r w:rsidR="00A20D47">
        <w:t xml:space="preserve"> </w:t>
      </w:r>
      <w:r>
        <w:t>sú</w:t>
      </w:r>
      <w:r w:rsidR="00A20D47">
        <w:t xml:space="preserve"> aj </w:t>
      </w:r>
      <w:r>
        <w:t>podsystémy</w:t>
      </w:r>
      <w:r w:rsidR="00A20D47">
        <w:t xml:space="preserve"> na</w:t>
      </w:r>
      <w:r w:rsidR="009776CF">
        <w:t>:</w:t>
      </w:r>
    </w:p>
    <w:p w14:paraId="4FFE4EC5" w14:textId="4B352E46" w:rsidR="009776CF" w:rsidRDefault="00584895" w:rsidP="003936E4">
      <w:pPr>
        <w:pStyle w:val="Odsekzoznamu"/>
        <w:numPr>
          <w:ilvl w:val="0"/>
          <w:numId w:val="17"/>
        </w:numPr>
        <w:ind w:left="284" w:hanging="284"/>
      </w:pPr>
      <w:r>
        <w:t>Indikáciu</w:t>
      </w:r>
      <w:r w:rsidR="009E1BC9">
        <w:t xml:space="preserve"> stavu</w:t>
      </w:r>
    </w:p>
    <w:p w14:paraId="36219E26" w14:textId="1206A940" w:rsidR="009E1BC9" w:rsidRDefault="00A20D47" w:rsidP="003936E4">
      <w:pPr>
        <w:pStyle w:val="Odsekzoznamu"/>
        <w:numPr>
          <w:ilvl w:val="0"/>
          <w:numId w:val="17"/>
        </w:numPr>
        <w:ind w:left="284" w:hanging="284"/>
      </w:pPr>
      <w:r>
        <w:t xml:space="preserve">Riadenie </w:t>
      </w:r>
      <w:r w:rsidR="00584895">
        <w:t>zavlažovania</w:t>
      </w:r>
      <w:r>
        <w:t xml:space="preserve"> </w:t>
      </w:r>
      <w:r w:rsidR="00584895">
        <w:t>rastlín</w:t>
      </w:r>
    </w:p>
    <w:p w14:paraId="553E3D9F" w14:textId="54E3D81A" w:rsidR="00702365" w:rsidRDefault="00584895" w:rsidP="00C468EF">
      <w:pPr>
        <w:pStyle w:val="Odsekzoznamu"/>
        <w:numPr>
          <w:ilvl w:val="0"/>
          <w:numId w:val="17"/>
        </w:numPr>
        <w:ind w:left="284" w:hanging="284"/>
      </w:pPr>
      <w:r>
        <w:t>Riadenie odvetrávania (manipulácia s oknom)</w:t>
      </w:r>
      <w:r w:rsidR="000A1961">
        <w:t xml:space="preserve"> </w:t>
      </w:r>
    </w:p>
    <w:p w14:paraId="454BAF6D" w14:textId="059A45F1" w:rsidR="00584895" w:rsidRDefault="00584895" w:rsidP="00295A28">
      <w:pPr>
        <w:pStyle w:val="Nadpis3"/>
      </w:pPr>
      <w:bookmarkStart w:id="54" w:name="_Toc131867250"/>
      <w:r>
        <w:t>Podsystém na riadenie zavlažovanie rastlín</w:t>
      </w:r>
      <w:bookmarkEnd w:id="54"/>
    </w:p>
    <w:p w14:paraId="15607FE8" w14:textId="7AF3AE02" w:rsidR="00584895" w:rsidRDefault="003203A1" w:rsidP="00BA5264">
      <w:r>
        <w:t>Zavlažovanie</w:t>
      </w:r>
      <w:r w:rsidR="00F30F79">
        <w:t xml:space="preserve"> </w:t>
      </w:r>
      <w:r>
        <w:t>rastlín</w:t>
      </w:r>
      <w:r w:rsidR="00F30F79">
        <w:t xml:space="preserve"> v </w:t>
      </w:r>
      <w:r>
        <w:t>rámci</w:t>
      </w:r>
      <w:r w:rsidR="00F30F79">
        <w:t xml:space="preserve"> </w:t>
      </w:r>
      <w:r>
        <w:t>skleníku</w:t>
      </w:r>
      <w:r w:rsidR="00F30F79">
        <w:t xml:space="preserve"> je </w:t>
      </w:r>
      <w:r>
        <w:t>zabezpečovan</w:t>
      </w:r>
      <w:r w:rsidR="00B80D66">
        <w:t>é</w:t>
      </w:r>
      <w:r w:rsidR="00F30F79">
        <w:t xml:space="preserve"> </w:t>
      </w:r>
      <w:r>
        <w:t>vodným potrubím</w:t>
      </w:r>
      <w:r w:rsidR="001876C5">
        <w:t>, ktoré je napojen</w:t>
      </w:r>
      <w:r w:rsidR="00B80D66">
        <w:t>é</w:t>
      </w:r>
      <w:r w:rsidR="001876C5">
        <w:t xml:space="preserve"> na</w:t>
      </w:r>
      <w:r>
        <w:t xml:space="preserve"> </w:t>
      </w:r>
      <w:r w:rsidR="001876C5">
        <w:t>ponorn</w:t>
      </w:r>
      <w:r w:rsidR="006D605A">
        <w:t>é</w:t>
      </w:r>
      <w:r w:rsidR="001876C5">
        <w:t xml:space="preserve"> čerpadlo</w:t>
      </w:r>
      <w:r>
        <w:t>.</w:t>
      </w:r>
      <w:r w:rsidR="00C46540">
        <w:t xml:space="preserve"> Pracovn</w:t>
      </w:r>
      <w:r w:rsidR="006D605A">
        <w:t>é</w:t>
      </w:r>
      <w:r w:rsidR="00C46540">
        <w:t xml:space="preserve"> </w:t>
      </w:r>
      <w:r w:rsidR="00F76D8B">
        <w:t>napätie</w:t>
      </w:r>
      <w:r w:rsidR="00C46540">
        <w:t xml:space="preserve"> </w:t>
      </w:r>
      <w:r w:rsidR="00F76D8B">
        <w:t>čerpadla</w:t>
      </w:r>
      <w:r w:rsidR="00C46540">
        <w:t xml:space="preserve"> </w:t>
      </w:r>
      <w:r w:rsidR="0077793B">
        <w:t>je</w:t>
      </w:r>
      <w:r w:rsidR="00C50E32">
        <w:t xml:space="preserve"> od</w:t>
      </w:r>
      <w:r w:rsidR="0077793B">
        <w:t xml:space="preserve"> 3</w:t>
      </w:r>
      <w:r w:rsidR="00C50E32">
        <w:t>V do</w:t>
      </w:r>
      <w:r w:rsidR="0077793B">
        <w:t xml:space="preserve"> </w:t>
      </w:r>
      <w:r w:rsidR="00F76D8B">
        <w:t>6</w:t>
      </w:r>
      <w:r w:rsidR="0077793B">
        <w:t xml:space="preserve"> V</w:t>
      </w:r>
      <w:r w:rsidR="0056461C">
        <w:t>.</w:t>
      </w:r>
      <w:r w:rsidR="00C74F42">
        <w:t xml:space="preserve"> </w:t>
      </w:r>
      <w:r w:rsidR="0044683F">
        <w:t>S </w:t>
      </w:r>
      <w:r w:rsidR="001A3686">
        <w:t>maximálnym</w:t>
      </w:r>
      <w:r w:rsidR="0044683F">
        <w:t xml:space="preserve"> </w:t>
      </w:r>
      <w:r w:rsidR="001A3686">
        <w:t>zaťažením</w:t>
      </w:r>
      <w:r w:rsidR="0044683F">
        <w:t xml:space="preserve"> </w:t>
      </w:r>
      <w:r w:rsidR="001A3686">
        <w:t>čerpadla</w:t>
      </w:r>
      <w:r w:rsidR="0044683F">
        <w:t xml:space="preserve"> </w:t>
      </w:r>
      <w:r w:rsidR="00D75C01">
        <w:t xml:space="preserve">je spotreba </w:t>
      </w:r>
      <m:oMath>
        <m:f>
          <m:fPr>
            <m:ctrlPr>
              <w:rPr>
                <w:rFonts w:ascii="Cambria Math" w:hAnsi="Cambria Math"/>
                <w:i/>
              </w:rPr>
            </m:ctrlPr>
          </m:fPr>
          <m:num>
            <m:r>
              <w:rPr>
                <w:rFonts w:ascii="Cambria Math" w:hAnsi="Cambria Math"/>
              </w:rPr>
              <m:t>6 V</m:t>
            </m:r>
          </m:num>
          <m:den>
            <m:r>
              <w:rPr>
                <w:rFonts w:ascii="Cambria Math" w:hAnsi="Cambria Math"/>
              </w:rPr>
              <m:t>220 mA</m:t>
            </m:r>
          </m:den>
        </m:f>
        <m:r>
          <w:rPr>
            <w:rFonts w:ascii="Cambria Math" w:hAnsi="Cambria Math"/>
          </w:rPr>
          <m:t>=1.32 W</m:t>
        </m:r>
      </m:oMath>
      <w:r w:rsidR="001A3686">
        <w:t xml:space="preserve"> a</w:t>
      </w:r>
      <w:r w:rsidR="0032657B">
        <w:t> prietok tekutiny za hodinu dosahuje hodnotu 120 litrov.</w:t>
      </w:r>
      <w:r w:rsidR="000E0B64">
        <w:t xml:space="preserve"> </w:t>
      </w:r>
      <w:sdt>
        <w:sdtPr>
          <w:id w:val="1708217716"/>
          <w:citation/>
        </w:sdtPr>
        <w:sdtContent>
          <w:r w:rsidR="00B736E9">
            <w:fldChar w:fldCharType="begin"/>
          </w:r>
          <w:r w:rsidR="00B736E9">
            <w:rPr>
              <w:lang w:val="en-GB"/>
            </w:rPr>
            <w:instrText xml:space="preserve"> CITATION Raj \l 2057 </w:instrText>
          </w:r>
          <w:r w:rsidR="00B736E9">
            <w:fldChar w:fldCharType="separate"/>
          </w:r>
          <w:r w:rsidR="00B736E9" w:rsidRPr="00B736E9">
            <w:rPr>
              <w:noProof/>
              <w:lang w:val="en-GB"/>
            </w:rPr>
            <w:t>[15]</w:t>
          </w:r>
          <w:r w:rsidR="00B736E9">
            <w:fldChar w:fldCharType="end"/>
          </w:r>
        </w:sdtContent>
      </w:sdt>
    </w:p>
    <w:p w14:paraId="01DD2C99" w14:textId="1D942A71" w:rsidR="00BA5264" w:rsidRDefault="0053046C" w:rsidP="00BA5264">
      <w:r>
        <w:t xml:space="preserve">Riadiaci </w:t>
      </w:r>
      <w:r w:rsidR="00706245">
        <w:t xml:space="preserve">obvod </w:t>
      </w:r>
      <w:r w:rsidR="00CD1D95">
        <w:t>zavlažovania</w:t>
      </w:r>
      <w:r w:rsidR="00706245">
        <w:t xml:space="preserve"> obsahuje </w:t>
      </w:r>
      <w:r w:rsidR="00CD1D95">
        <w:t>spínací</w:t>
      </w:r>
      <w:r w:rsidR="00706245">
        <w:t xml:space="preserve"> prvok tranzistor </w:t>
      </w:r>
      <w:r w:rsidR="00202005">
        <w:t xml:space="preserve">na </w:t>
      </w:r>
      <w:r w:rsidR="00CD1D95">
        <w:t>spínanie</w:t>
      </w:r>
      <w:r w:rsidR="00202005">
        <w:t xml:space="preserve"> </w:t>
      </w:r>
      <w:r w:rsidR="00CD1D95">
        <w:t>regulovaného</w:t>
      </w:r>
      <w:r w:rsidR="00202005">
        <w:t xml:space="preserve"> </w:t>
      </w:r>
      <w:r w:rsidR="00CD1D95">
        <w:t>napätia</w:t>
      </w:r>
      <w:r w:rsidR="00202005">
        <w:t xml:space="preserve">, </w:t>
      </w:r>
      <w:r w:rsidR="00CD1D95">
        <w:t>keďže</w:t>
      </w:r>
      <w:r w:rsidR="00202005">
        <w:t xml:space="preserve"> </w:t>
      </w:r>
      <w:r w:rsidR="002310B6">
        <w:t xml:space="preserve">riadenie iba </w:t>
      </w:r>
      <w:r w:rsidR="00CF2837">
        <w:t xml:space="preserve">výstupným </w:t>
      </w:r>
      <w:proofErr w:type="spellStart"/>
      <w:r w:rsidR="002310B6">
        <w:t>pinom</w:t>
      </w:r>
      <w:proofErr w:type="spellEnd"/>
      <w:r w:rsidR="002310B6">
        <w:t xml:space="preserve"> </w:t>
      </w:r>
      <w:r w:rsidR="00CD1D95">
        <w:t>mikrokontroléra</w:t>
      </w:r>
      <w:r w:rsidR="002310B6">
        <w:t xml:space="preserve"> nie je </w:t>
      </w:r>
      <w:r w:rsidR="00CD1D95">
        <w:t>dostačujúce</w:t>
      </w:r>
      <w:r w:rsidR="002310B6">
        <w:t xml:space="preserve">. </w:t>
      </w:r>
      <w:r w:rsidR="00CD1D95">
        <w:t>Výstupná</w:t>
      </w:r>
      <w:r w:rsidR="0008365F">
        <w:t xml:space="preserve"> hodnota s </w:t>
      </w:r>
      <w:r w:rsidR="00CD1D95">
        <w:t>využitím</w:t>
      </w:r>
      <w:r w:rsidR="0008365F">
        <w:t xml:space="preserve"> pinu </w:t>
      </w:r>
      <w:r w:rsidR="00CD1D95">
        <w:t>mikrokontroléra</w:t>
      </w:r>
      <w:r w:rsidR="0008365F">
        <w:t xml:space="preserve"> </w:t>
      </w:r>
      <w:r w:rsidR="00CD1D95">
        <w:t>zodpovedá</w:t>
      </w:r>
      <w:r w:rsidR="0008365F">
        <w:t xml:space="preserve"> hodnote 3.3V</w:t>
      </w:r>
      <w:r w:rsidR="003536CD">
        <w:t xml:space="preserve">. </w:t>
      </w:r>
      <w:r w:rsidR="00CD1D95">
        <w:t>Tlak pri hodnote 3.3 V nie je dostačujúci a nie je možn</w:t>
      </w:r>
      <w:r w:rsidR="006B0D8D">
        <w:t>é</w:t>
      </w:r>
      <w:r w:rsidR="00CD1D95">
        <w:t xml:space="preserve"> </w:t>
      </w:r>
      <w:r w:rsidR="00B90885">
        <w:t>rozdistribuovať</w:t>
      </w:r>
      <w:r w:rsidR="00CD1D95">
        <w:t xml:space="preserve"> tekutin</w:t>
      </w:r>
      <w:r w:rsidR="00B90885">
        <w:t>u</w:t>
      </w:r>
      <w:r w:rsidR="00CD1D95">
        <w:t xml:space="preserve"> do </w:t>
      </w:r>
      <w:r w:rsidR="00B90885">
        <w:t>celého</w:t>
      </w:r>
      <w:r w:rsidR="00CD1D95">
        <w:t xml:space="preserve"> </w:t>
      </w:r>
      <w:r w:rsidR="00B90885">
        <w:t>skleníka</w:t>
      </w:r>
      <w:r w:rsidR="00CD1D95">
        <w:t>.</w:t>
      </w:r>
      <w:r w:rsidR="00B90885">
        <w:t xml:space="preserve"> </w:t>
      </w:r>
    </w:p>
    <w:p w14:paraId="25BFC3AD" w14:textId="53F00DA6" w:rsidR="007D6226" w:rsidRDefault="007D6226" w:rsidP="00BA5264">
      <w:r>
        <w:lastRenderedPageBreak/>
        <w:t xml:space="preserve">Nasledujúci obrázok zobrazuje schému riadiaceho podsystému na zavlažovanie rastlín. </w:t>
      </w:r>
      <w:r w:rsidR="00676A28">
        <w:t>Spínacím</w:t>
      </w:r>
      <w:r>
        <w:t xml:space="preserve"> </w:t>
      </w:r>
      <w:r w:rsidR="00E25A16">
        <w:t>prvkom</w:t>
      </w:r>
      <w:r>
        <w:t xml:space="preserve"> je </w:t>
      </w:r>
      <w:r w:rsidR="00676A28">
        <w:t xml:space="preserve">N-kanálový MOSFET tranzistor BS170. </w:t>
      </w:r>
      <w:r w:rsidR="00271A62">
        <w:t xml:space="preserve">Obvod </w:t>
      </w:r>
      <w:r w:rsidR="00420623">
        <w:t xml:space="preserve">taktiež </w:t>
      </w:r>
      <w:r w:rsidR="00271A62">
        <w:t xml:space="preserve">obsahuje </w:t>
      </w:r>
      <w:r w:rsidR="00420623">
        <w:t xml:space="preserve">rezistor R4, ktorý plní úlohu </w:t>
      </w:r>
      <w:proofErr w:type="spellStart"/>
      <w:r w:rsidR="00420623">
        <w:t>pull-down</w:t>
      </w:r>
      <w:proofErr w:type="spellEnd"/>
      <w:r w:rsidR="00420623">
        <w:t xml:space="preserve"> odporu, </w:t>
      </w:r>
      <w:r w:rsidR="00550B85">
        <w:t xml:space="preserve">LED </w:t>
      </w:r>
      <w:r w:rsidR="00776AA3">
        <w:t>dióda</w:t>
      </w:r>
      <w:r w:rsidR="00550B85">
        <w:t xml:space="preserve"> s </w:t>
      </w:r>
      <w:r w:rsidR="00776AA3">
        <w:t>ochranným</w:t>
      </w:r>
      <w:r w:rsidR="00550B85">
        <w:t xml:space="preserve"> odporom R5 na </w:t>
      </w:r>
      <w:r w:rsidR="00776AA3">
        <w:t>signalizáciu</w:t>
      </w:r>
      <w:r w:rsidR="00550B85">
        <w:t xml:space="preserve"> </w:t>
      </w:r>
      <w:r w:rsidR="00776AA3">
        <w:t>zopnutého</w:t>
      </w:r>
      <w:r w:rsidR="00550B85">
        <w:t xml:space="preserve"> </w:t>
      </w:r>
      <w:r w:rsidR="00EE06AF">
        <w:t>tranzistora a </w:t>
      </w:r>
      <w:r w:rsidR="00776AA3">
        <w:t>posledným</w:t>
      </w:r>
      <w:r w:rsidR="00EE06AF">
        <w:t xml:space="preserve"> prvkom je potenciometer na nastavenie </w:t>
      </w:r>
      <w:r w:rsidR="00776AA3">
        <w:t>požadovaného prietoku tekutiny.</w:t>
      </w:r>
    </w:p>
    <w:p w14:paraId="1F1CDBE0" w14:textId="6A5E52CC" w:rsidR="000E0B64" w:rsidRDefault="001D40C9" w:rsidP="00295A28">
      <w:pPr>
        <w:pStyle w:val="Nadpis3"/>
      </w:pPr>
      <w:bookmarkStart w:id="55" w:name="_Toc131867251"/>
      <w:r>
        <w:rPr>
          <w:noProof/>
        </w:rPr>
        <mc:AlternateContent>
          <mc:Choice Requires="wps">
            <w:drawing>
              <wp:anchor distT="0" distB="0" distL="114300" distR="114300" simplePos="0" relativeHeight="251696128" behindDoc="0" locked="0" layoutInCell="1" allowOverlap="1" wp14:anchorId="3F9B4C6D" wp14:editId="7ADA761E">
                <wp:simplePos x="0" y="0"/>
                <wp:positionH relativeFrom="margin">
                  <wp:align>right</wp:align>
                </wp:positionH>
                <wp:positionV relativeFrom="paragraph">
                  <wp:posOffset>3154045</wp:posOffset>
                </wp:positionV>
                <wp:extent cx="5399405" cy="317500"/>
                <wp:effectExtent l="0" t="0" r="0" b="6350"/>
                <wp:wrapTopAndBottom/>
                <wp:docPr id="37" name="Textové pole 37"/>
                <wp:cNvGraphicFramePr/>
                <a:graphic xmlns:a="http://schemas.openxmlformats.org/drawingml/2006/main">
                  <a:graphicData uri="http://schemas.microsoft.com/office/word/2010/wordprocessingShape">
                    <wps:wsp>
                      <wps:cNvSpPr txBox="1"/>
                      <wps:spPr>
                        <a:xfrm>
                          <a:off x="0" y="0"/>
                          <a:ext cx="5399405" cy="318052"/>
                        </a:xfrm>
                        <a:prstGeom prst="rect">
                          <a:avLst/>
                        </a:prstGeom>
                        <a:solidFill>
                          <a:prstClr val="white"/>
                        </a:solidFill>
                        <a:ln>
                          <a:noFill/>
                        </a:ln>
                      </wps:spPr>
                      <wps:txbx>
                        <w:txbxContent>
                          <w:p w14:paraId="5D331B5D" w14:textId="6320B2C5" w:rsidR="00412DE5" w:rsidRPr="0025156A" w:rsidRDefault="001D40C9" w:rsidP="00412DE5">
                            <w:pPr>
                              <w:pStyle w:val="Popis"/>
                              <w:rPr>
                                <w:b/>
                                <w:noProof/>
                                <w:szCs w:val="26"/>
                              </w:rPr>
                            </w:pPr>
                            <w:bookmarkStart w:id="56" w:name="_Toc131867197"/>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2</w:t>
                            </w:r>
                            <w:r w:rsidR="00000000">
                              <w:rPr>
                                <w:noProof/>
                              </w:rPr>
                              <w:fldChar w:fldCharType="end"/>
                            </w:r>
                            <w:r>
                              <w:t xml:space="preserve"> – Schematické zapojenie podsystému na ovládanie závlahy</w:t>
                            </w:r>
                            <w:bookmarkEnd w:id="56"/>
                          </w:p>
                          <w:p w14:paraId="1E7C89B2" w14:textId="3575A527" w:rsidR="001D40C9" w:rsidRPr="0025156A" w:rsidRDefault="001D40C9" w:rsidP="001D40C9">
                            <w:pPr>
                              <w:pStyle w:val="Popis"/>
                              <w:rPr>
                                <w:b/>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4C6D" id="Textové pole 37" o:spid="_x0000_s1030" type="#_x0000_t202" style="position:absolute;left:0;text-align:left;margin-left:373.95pt;margin-top:248.35pt;width:425.15pt;height:2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" stroked="f">
                <v:textbox inset="0,0,0,0">
                  <w:txbxContent>
                    <w:p w14:paraId="5D331B5D" w14:textId="6320B2C5" w:rsidR="00412DE5" w:rsidRPr="0025156A" w:rsidRDefault="001D40C9" w:rsidP="00412DE5">
                      <w:pPr>
                        <w:pStyle w:val="Popis"/>
                        <w:rPr>
                          <w:b/>
                          <w:noProof/>
                          <w:szCs w:val="26"/>
                        </w:rPr>
                      </w:pPr>
                      <w:bookmarkStart w:id="57" w:name="_Toc131867197"/>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2</w:t>
                      </w:r>
                      <w:r w:rsidR="00000000">
                        <w:rPr>
                          <w:noProof/>
                        </w:rPr>
                        <w:fldChar w:fldCharType="end"/>
                      </w:r>
                      <w:r>
                        <w:t xml:space="preserve"> – Schematické zapojenie podsystému na ovládanie závlahy</w:t>
                      </w:r>
                      <w:bookmarkEnd w:id="57"/>
                    </w:p>
                    <w:p w14:paraId="1E7C89B2" w14:textId="3575A527" w:rsidR="001D40C9" w:rsidRPr="0025156A" w:rsidRDefault="001D40C9" w:rsidP="001D40C9">
                      <w:pPr>
                        <w:pStyle w:val="Popis"/>
                        <w:rPr>
                          <w:b/>
                          <w:noProof/>
                          <w:szCs w:val="26"/>
                        </w:rPr>
                      </w:pPr>
                    </w:p>
                  </w:txbxContent>
                </v:textbox>
                <w10:wrap type="topAndBottom" anchorx="margin"/>
              </v:shape>
            </w:pict>
          </mc:Fallback>
        </mc:AlternateContent>
      </w:r>
      <w:r w:rsidR="007D6226">
        <w:rPr>
          <w:noProof/>
        </w:rPr>
        <w:drawing>
          <wp:anchor distT="0" distB="0" distL="114300" distR="114300" simplePos="0" relativeHeight="251664384" behindDoc="0" locked="0" layoutInCell="1" allowOverlap="1" wp14:anchorId="05715C9D" wp14:editId="1597A375">
            <wp:simplePos x="0" y="0"/>
            <wp:positionH relativeFrom="margin">
              <wp:align>center</wp:align>
            </wp:positionH>
            <wp:positionV relativeFrom="paragraph">
              <wp:posOffset>19050</wp:posOffset>
            </wp:positionV>
            <wp:extent cx="3587115" cy="3079115"/>
            <wp:effectExtent l="19050" t="19050" r="13335" b="26035"/>
            <wp:wrapTopAndBottom/>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7115" cy="30791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D1D95">
        <w:t xml:space="preserve"> </w:t>
      </w:r>
      <w:r w:rsidR="00967DAC">
        <w:t>Podsystém na riadenie odvetrávania</w:t>
      </w:r>
      <w:bookmarkEnd w:id="55"/>
    </w:p>
    <w:p w14:paraId="2CEA51A9" w14:textId="671BF473" w:rsidR="00967DAC" w:rsidRDefault="00CE7747" w:rsidP="00967DAC">
      <w:r>
        <w:t xml:space="preserve">Podsystém na riadenie </w:t>
      </w:r>
      <w:r w:rsidR="00C054FE">
        <w:t>odvetrávania</w:t>
      </w:r>
      <w:r>
        <w:t xml:space="preserve"> </w:t>
      </w:r>
      <w:r w:rsidR="00C054FE">
        <w:t>skleníka</w:t>
      </w:r>
      <w:r>
        <w:t xml:space="preserve"> </w:t>
      </w:r>
      <w:r w:rsidR="00C054FE">
        <w:t>spočíva</w:t>
      </w:r>
      <w:r>
        <w:t xml:space="preserve"> v</w:t>
      </w:r>
      <w:r w:rsidR="004921D1">
        <w:t xml:space="preserve"> ovládaní </w:t>
      </w:r>
      <w:r w:rsidR="00846633">
        <w:t xml:space="preserve">krokového motora. </w:t>
      </w:r>
      <w:r w:rsidR="004C65DF">
        <w:t>Ovládanie</w:t>
      </w:r>
      <w:r w:rsidR="00090314">
        <w:t xml:space="preserve"> </w:t>
      </w:r>
      <w:r w:rsidR="004C65DF">
        <w:t>krokového</w:t>
      </w:r>
      <w:r w:rsidR="00090314">
        <w:t xml:space="preserve"> mot</w:t>
      </w:r>
      <w:r w:rsidR="00392536">
        <w:t xml:space="preserve">ora 28BYJ-48 </w:t>
      </w:r>
      <w:r w:rsidR="004C65DF">
        <w:t>je s </w:t>
      </w:r>
      <w:r w:rsidR="00A74392">
        <w:t>využitím</w:t>
      </w:r>
      <w:r w:rsidR="004C65DF">
        <w:t xml:space="preserve"> modulu</w:t>
      </w:r>
      <w:r w:rsidR="006502B4">
        <w:t xml:space="preserve">, ktorý obsahuje </w:t>
      </w:r>
      <w:r w:rsidR="00A74392">
        <w:t>ovládač ULN2003.</w:t>
      </w:r>
    </w:p>
    <w:p w14:paraId="3961B99A" w14:textId="4A231D5F" w:rsidR="009D7167" w:rsidRDefault="00EE5866" w:rsidP="00967DAC">
      <w:r>
        <w:t xml:space="preserve">Ovládač </w:t>
      </w:r>
      <w:r w:rsidR="00385B4A">
        <w:t xml:space="preserve">ULN2003 </w:t>
      </w:r>
      <w:r w:rsidR="000C554F">
        <w:t xml:space="preserve">poskytuje priame rozhranie </w:t>
      </w:r>
      <w:r w:rsidR="000912D1">
        <w:t>medzi krokovým motor</w:t>
      </w:r>
      <w:r w:rsidR="00D855DB">
        <w:t>om</w:t>
      </w:r>
      <w:r w:rsidR="000912D1">
        <w:t xml:space="preserve"> a </w:t>
      </w:r>
      <w:r w:rsidR="006502B4">
        <w:t>mikrokontrolérom</w:t>
      </w:r>
      <w:r w:rsidR="000912D1">
        <w:t xml:space="preserve">. </w:t>
      </w:r>
      <w:r w:rsidR="00E33E48">
        <w:t xml:space="preserve">Modul poskytuje 4 vstupy, na </w:t>
      </w:r>
      <w:r w:rsidR="00850ED3">
        <w:t>ktorých</w:t>
      </w:r>
      <w:r w:rsidR="00E33E48">
        <w:t xml:space="preserve"> je </w:t>
      </w:r>
      <w:r w:rsidR="00850ED3">
        <w:t>napojený</w:t>
      </w:r>
      <w:r w:rsidR="00E33E48">
        <w:t xml:space="preserve"> </w:t>
      </w:r>
      <w:r w:rsidR="00850ED3">
        <w:t>mikrokontrolér</w:t>
      </w:r>
      <w:r w:rsidR="00E33E48">
        <w:t xml:space="preserve"> a</w:t>
      </w:r>
      <w:r w:rsidR="000860FE">
        <w:t xml:space="preserve"> dva</w:t>
      </w:r>
      <w:r w:rsidR="00E33E48">
        <w:t xml:space="preserve"> vstupy na </w:t>
      </w:r>
      <w:r w:rsidR="00850ED3">
        <w:t>napájanie</w:t>
      </w:r>
      <w:r w:rsidR="00E33E48">
        <w:t xml:space="preserve"> </w:t>
      </w:r>
      <w:r w:rsidR="00850ED3">
        <w:t>celého</w:t>
      </w:r>
      <w:r w:rsidR="00E33E48">
        <w:t xml:space="preserve"> mod</w:t>
      </w:r>
      <w:r w:rsidR="00850ED3">
        <w:t xml:space="preserve">ulu a krokového motora. </w:t>
      </w:r>
      <w:r w:rsidR="00317584">
        <w:t>Súčasťou</w:t>
      </w:r>
      <w:r w:rsidR="00850ED3">
        <w:t xml:space="preserve"> modulu </w:t>
      </w:r>
      <w:r w:rsidR="00317584">
        <w:t>sú</w:t>
      </w:r>
      <w:r w:rsidR="00850ED3">
        <w:t xml:space="preserve"> aj 4 </w:t>
      </w:r>
      <w:r w:rsidR="00C566AF">
        <w:t>LED</w:t>
      </w:r>
      <w:r w:rsidR="00850ED3">
        <w:t xml:space="preserve"> </w:t>
      </w:r>
      <w:r w:rsidR="00317584">
        <w:t>diódy</w:t>
      </w:r>
      <w:r w:rsidR="00850ED3">
        <w:t xml:space="preserve"> </w:t>
      </w:r>
      <w:r w:rsidR="00317584">
        <w:t>odzrkadľujúce aktuálne aktívne (zopnuté) cievky počas riadenia motora.</w:t>
      </w:r>
      <w:r w:rsidR="008963EF">
        <w:t xml:space="preserve"> </w:t>
      </w:r>
      <w:sdt>
        <w:sdtPr>
          <w:id w:val="-460654955"/>
          <w:citation/>
        </w:sdtPr>
        <w:sdtContent>
          <w:r w:rsidR="00F735AF">
            <w:fldChar w:fldCharType="begin"/>
          </w:r>
          <w:r w:rsidR="00F735AF">
            <w:rPr>
              <w:lang w:val="en-GB"/>
            </w:rPr>
            <w:instrText xml:space="preserve"> CITATION Tau23 \l 2057 </w:instrText>
          </w:r>
          <w:r w:rsidR="00F735AF">
            <w:fldChar w:fldCharType="separate"/>
          </w:r>
          <w:r w:rsidR="00F735AF" w:rsidRPr="00F735AF">
            <w:rPr>
              <w:noProof/>
              <w:lang w:val="en-GB"/>
            </w:rPr>
            <w:t>[16]</w:t>
          </w:r>
          <w:r w:rsidR="00F735AF">
            <w:fldChar w:fldCharType="end"/>
          </w:r>
        </w:sdtContent>
      </w:sdt>
    </w:p>
    <w:p w14:paraId="6F23EFCF" w14:textId="776F745B" w:rsidR="001E6F09" w:rsidRPr="001E6F09" w:rsidRDefault="0059199B" w:rsidP="001E6F09">
      <w:pPr>
        <w:pStyle w:val="Nadpis3"/>
      </w:pPr>
      <w:bookmarkStart w:id="58" w:name="_Toc131867252"/>
      <w:r>
        <w:rPr>
          <w:noProof/>
        </w:rPr>
        <w:lastRenderedPageBreak/>
        <mc:AlternateContent>
          <mc:Choice Requires="wps">
            <w:drawing>
              <wp:anchor distT="0" distB="0" distL="114300" distR="114300" simplePos="0" relativeHeight="251698176" behindDoc="0" locked="0" layoutInCell="1" allowOverlap="1" wp14:anchorId="42B03801" wp14:editId="4A89D1C5">
                <wp:simplePos x="0" y="0"/>
                <wp:positionH relativeFrom="margin">
                  <wp:align>center</wp:align>
                </wp:positionH>
                <wp:positionV relativeFrom="paragraph">
                  <wp:posOffset>2566642</wp:posOffset>
                </wp:positionV>
                <wp:extent cx="5399405" cy="309880"/>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5399405" cy="309880"/>
                        </a:xfrm>
                        <a:prstGeom prst="rect">
                          <a:avLst/>
                        </a:prstGeom>
                        <a:solidFill>
                          <a:prstClr val="white"/>
                        </a:solidFill>
                        <a:ln>
                          <a:noFill/>
                        </a:ln>
                      </wps:spPr>
                      <wps:txbx>
                        <w:txbxContent>
                          <w:p w14:paraId="4A85C090" w14:textId="50A98402" w:rsidR="00412DE5" w:rsidRPr="00C81246" w:rsidRDefault="0066052F" w:rsidP="00412DE5">
                            <w:pPr>
                              <w:pStyle w:val="Popis"/>
                              <w:rPr>
                                <w:noProof/>
                                <w:szCs w:val="24"/>
                              </w:rPr>
                            </w:pPr>
                            <w:bookmarkStart w:id="59" w:name="_Toc131867198"/>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3</w:t>
                            </w:r>
                            <w:r w:rsidR="00000000">
                              <w:rPr>
                                <w:noProof/>
                              </w:rPr>
                              <w:fldChar w:fldCharType="end"/>
                            </w:r>
                            <w:r>
                              <w:t xml:space="preserve"> – Schematické zapojenie ovládača ULN2003</w:t>
                            </w:r>
                            <w:r w:rsidR="00F735AF">
                              <w:t xml:space="preserve"> </w:t>
                            </w:r>
                            <w:sdt>
                              <w:sdtPr>
                                <w:id w:val="-31660084"/>
                                <w:citation/>
                              </w:sdtPr>
                              <w:sdtContent>
                                <w:r w:rsidR="00F735AF">
                                  <w:fldChar w:fldCharType="begin"/>
                                </w:r>
                                <w:r w:rsidR="00F735AF">
                                  <w:rPr>
                                    <w:lang w:val="en-GB"/>
                                  </w:rPr>
                                  <w:instrText xml:space="preserve"> CITATION Tau23 \l 2057 </w:instrText>
                                </w:r>
                                <w:r w:rsidR="00F735AF">
                                  <w:fldChar w:fldCharType="separate"/>
                                </w:r>
                                <w:r w:rsidR="00F735AF" w:rsidRPr="00F735AF">
                                  <w:rPr>
                                    <w:noProof/>
                                    <w:lang w:val="en-GB"/>
                                  </w:rPr>
                                  <w:t>[16]</w:t>
                                </w:r>
                                <w:r w:rsidR="00F735AF">
                                  <w:fldChar w:fldCharType="end"/>
                                </w:r>
                              </w:sdtContent>
                            </w:sdt>
                            <w:bookmarkEnd w:id="59"/>
                          </w:p>
                          <w:p w14:paraId="06CFD139" w14:textId="01A343C0" w:rsidR="0066052F" w:rsidRPr="00C81246" w:rsidRDefault="0066052F" w:rsidP="0066052F">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3801" id="Textové pole 38" o:spid="_x0000_s1031" type="#_x0000_t202" style="position:absolute;left:0;text-align:left;margin-left:0;margin-top:202.1pt;width:425.15pt;height:24.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" stroked="f">
                <v:textbox inset="0,0,0,0">
                  <w:txbxContent>
                    <w:p w14:paraId="4A85C090" w14:textId="50A98402" w:rsidR="00412DE5" w:rsidRPr="00C81246" w:rsidRDefault="0066052F" w:rsidP="00412DE5">
                      <w:pPr>
                        <w:pStyle w:val="Popis"/>
                        <w:rPr>
                          <w:noProof/>
                          <w:szCs w:val="24"/>
                        </w:rPr>
                      </w:pPr>
                      <w:bookmarkStart w:id="60" w:name="_Toc131867198"/>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3</w:t>
                      </w:r>
                      <w:r w:rsidR="00000000">
                        <w:rPr>
                          <w:noProof/>
                        </w:rPr>
                        <w:fldChar w:fldCharType="end"/>
                      </w:r>
                      <w:r>
                        <w:t xml:space="preserve"> – Schematické zapojenie ovládača ULN2003</w:t>
                      </w:r>
                      <w:r w:rsidR="00F735AF">
                        <w:t xml:space="preserve"> </w:t>
                      </w:r>
                      <w:sdt>
                        <w:sdtPr>
                          <w:id w:val="-31660084"/>
                          <w:citation/>
                        </w:sdtPr>
                        <w:sdtContent>
                          <w:r w:rsidR="00F735AF">
                            <w:fldChar w:fldCharType="begin"/>
                          </w:r>
                          <w:r w:rsidR="00F735AF">
                            <w:rPr>
                              <w:lang w:val="en-GB"/>
                            </w:rPr>
                            <w:instrText xml:space="preserve"> CITATION Tau23 \l 2057 </w:instrText>
                          </w:r>
                          <w:r w:rsidR="00F735AF">
                            <w:fldChar w:fldCharType="separate"/>
                          </w:r>
                          <w:r w:rsidR="00F735AF" w:rsidRPr="00F735AF">
                            <w:rPr>
                              <w:noProof/>
                              <w:lang w:val="en-GB"/>
                            </w:rPr>
                            <w:t>[16]</w:t>
                          </w:r>
                          <w:r w:rsidR="00F735AF">
                            <w:fldChar w:fldCharType="end"/>
                          </w:r>
                        </w:sdtContent>
                      </w:sdt>
                      <w:bookmarkEnd w:id="60"/>
                    </w:p>
                    <w:p w14:paraId="06CFD139" w14:textId="01A343C0" w:rsidR="0066052F" w:rsidRPr="00C81246" w:rsidRDefault="0066052F" w:rsidP="0066052F">
                      <w:pPr>
                        <w:pStyle w:val="Popis"/>
                        <w:rPr>
                          <w:noProof/>
                          <w:szCs w:val="24"/>
                        </w:rPr>
                      </w:pPr>
                    </w:p>
                  </w:txbxContent>
                </v:textbox>
                <w10:wrap type="topAndBottom" anchorx="margin"/>
              </v:shape>
            </w:pict>
          </mc:Fallback>
        </mc:AlternateContent>
      </w:r>
      <w:r>
        <w:rPr>
          <w:noProof/>
        </w:rPr>
        <w:drawing>
          <wp:anchor distT="0" distB="0" distL="114300" distR="114300" simplePos="0" relativeHeight="251671552" behindDoc="0" locked="0" layoutInCell="1" allowOverlap="1" wp14:anchorId="3FC23391" wp14:editId="371C0ED3">
            <wp:simplePos x="0" y="0"/>
            <wp:positionH relativeFrom="margin">
              <wp:align>center</wp:align>
            </wp:positionH>
            <wp:positionV relativeFrom="paragraph">
              <wp:posOffset>19188</wp:posOffset>
            </wp:positionV>
            <wp:extent cx="2988945" cy="2501265"/>
            <wp:effectExtent l="19050" t="19050" r="20955" b="13335"/>
            <wp:wrapTopAndBottom/>
            <wp:docPr id="12" name="Obrázok 12" descr="ULN2003 Stepper Driver - Micro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LN2003 Stepper Driver - Micro Robotic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8945" cy="25012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07C8C">
        <w:t>Softvérový modul na riadenie akčných členov</w:t>
      </w:r>
      <w:bookmarkEnd w:id="58"/>
    </w:p>
    <w:p w14:paraId="2A8851FD" w14:textId="429F6FF0" w:rsidR="009C5DE7" w:rsidRDefault="001E6F09" w:rsidP="00BA5264">
      <w:r w:rsidRPr="003936E4">
        <w:t xml:space="preserve">Riadenie </w:t>
      </w:r>
      <w:r w:rsidR="00FE2A32" w:rsidRPr="003936E4">
        <w:t>akčných</w:t>
      </w:r>
      <w:r w:rsidRPr="003936E4">
        <w:t xml:space="preserve"> </w:t>
      </w:r>
      <w:r w:rsidR="00FE2A32" w:rsidRPr="003936E4">
        <w:t>členo</w:t>
      </w:r>
      <w:r w:rsidR="00FE2A32">
        <w:t>v</w:t>
      </w:r>
      <w:r w:rsidRPr="003936E4">
        <w:t xml:space="preserve"> v </w:t>
      </w:r>
      <w:r w:rsidR="00FE2A32" w:rsidRPr="003936E4">
        <w:t>rámci</w:t>
      </w:r>
      <w:r w:rsidRPr="003936E4">
        <w:t xml:space="preserve"> </w:t>
      </w:r>
      <w:r w:rsidR="00FE2A32" w:rsidRPr="003936E4">
        <w:t>systému</w:t>
      </w:r>
      <w:r w:rsidRPr="003936E4">
        <w:t xml:space="preserve"> je </w:t>
      </w:r>
      <w:r w:rsidR="00FE2A32" w:rsidRPr="003936E4">
        <w:t>zabezpečen</w:t>
      </w:r>
      <w:r w:rsidR="00A16996">
        <w:t>é</w:t>
      </w:r>
      <w:r w:rsidRPr="003936E4">
        <w:t xml:space="preserve"> </w:t>
      </w:r>
      <w:r w:rsidR="00FE2A32" w:rsidRPr="003936E4">
        <w:t>softvérovou</w:t>
      </w:r>
      <w:r w:rsidRPr="003936E4">
        <w:t xml:space="preserve"> </w:t>
      </w:r>
      <w:r w:rsidR="00FE2A32" w:rsidRPr="003936E4">
        <w:t>implementáciou</w:t>
      </w:r>
      <w:r w:rsidRPr="003936E4">
        <w:t xml:space="preserve"> objektu s </w:t>
      </w:r>
      <w:r w:rsidR="00FE2A32" w:rsidRPr="003936E4">
        <w:t>názvom</w:t>
      </w:r>
      <w:r w:rsidRPr="003936E4">
        <w:t xml:space="preserve"> </w:t>
      </w:r>
      <w:proofErr w:type="spellStart"/>
      <w:r w:rsidRPr="00FE2A32">
        <w:rPr>
          <w:b/>
          <w:bCs/>
        </w:rPr>
        <w:t>ComponentController</w:t>
      </w:r>
      <w:proofErr w:type="spellEnd"/>
      <w:r w:rsidRPr="003936E4">
        <w:t xml:space="preserve">. </w:t>
      </w:r>
      <w:r w:rsidR="00FE2A32" w:rsidRPr="003936E4">
        <w:t>Navrhnutý</w:t>
      </w:r>
      <w:r w:rsidRPr="003936E4">
        <w:t xml:space="preserve"> </w:t>
      </w:r>
      <w:r w:rsidR="00FE2A32">
        <w:t>softvérový modul</w:t>
      </w:r>
      <w:r w:rsidRPr="003936E4">
        <w:t xml:space="preserve"> sp</w:t>
      </w:r>
      <w:r w:rsidR="005E6461">
        <w:t>ĺň</w:t>
      </w:r>
      <w:r w:rsidRPr="003936E4">
        <w:t xml:space="preserve">a </w:t>
      </w:r>
      <w:r w:rsidR="00FE2A32" w:rsidRPr="003936E4">
        <w:t>vlastnosti</w:t>
      </w:r>
      <w:r w:rsidRPr="003936E4">
        <w:t xml:space="preserve"> </w:t>
      </w:r>
      <w:r w:rsidR="00EB71D6" w:rsidRPr="003936E4">
        <w:t>návrhové</w:t>
      </w:r>
      <w:r w:rsidR="00EB71D6">
        <w:t>ho</w:t>
      </w:r>
      <w:r w:rsidRPr="003936E4">
        <w:t xml:space="preserve"> </w:t>
      </w:r>
      <w:r w:rsidR="00EB71D6" w:rsidRPr="003936E4">
        <w:t>vzoru</w:t>
      </w:r>
      <w:r w:rsidRPr="003936E4">
        <w:t xml:space="preserve"> </w:t>
      </w:r>
      <w:r w:rsidRPr="00EB71D6">
        <w:rPr>
          <w:b/>
          <w:bCs/>
          <w:lang w:val="en-GB"/>
        </w:rPr>
        <w:t>Singleton</w:t>
      </w:r>
      <w:r w:rsidRPr="003936E4">
        <w:t xml:space="preserve">. </w:t>
      </w:r>
      <w:r w:rsidRPr="00EB71D6">
        <w:rPr>
          <w:lang w:val="en-GB"/>
        </w:rPr>
        <w:t>Singleton</w:t>
      </w:r>
      <w:r w:rsidRPr="003936E4">
        <w:t xml:space="preserve"> bol </w:t>
      </w:r>
      <w:r w:rsidR="00EB71D6" w:rsidRPr="003936E4">
        <w:t>zvolený</w:t>
      </w:r>
      <w:r w:rsidRPr="003936E4">
        <w:t xml:space="preserve"> </w:t>
      </w:r>
      <w:r w:rsidR="00EB71D6" w:rsidRPr="003936E4">
        <w:t>pravé</w:t>
      </w:r>
      <w:r w:rsidRPr="003936E4">
        <w:t xml:space="preserve"> pre jeho </w:t>
      </w:r>
      <w:r w:rsidR="00EB71D6" w:rsidRPr="003936E4">
        <w:t>špecifické</w:t>
      </w:r>
      <w:r w:rsidRPr="003936E4">
        <w:t xml:space="preserve"> vlastnosti, </w:t>
      </w:r>
      <w:r w:rsidR="00EB71D6" w:rsidRPr="003936E4">
        <w:t>ktoré</w:t>
      </w:r>
      <w:r w:rsidRPr="003936E4">
        <w:t xml:space="preserve"> </w:t>
      </w:r>
      <w:r w:rsidR="00EB71D6" w:rsidRPr="003936E4">
        <w:t>sú</w:t>
      </w:r>
      <w:r w:rsidRPr="003936E4">
        <w:t xml:space="preserve"> potrebn</w:t>
      </w:r>
      <w:r w:rsidR="005E6461">
        <w:t>é</w:t>
      </w:r>
      <w:r w:rsidRPr="003936E4">
        <w:t xml:space="preserve"> pri </w:t>
      </w:r>
      <w:r w:rsidR="00EB71D6" w:rsidRPr="003936E4">
        <w:t>riadení</w:t>
      </w:r>
      <w:r w:rsidRPr="003936E4">
        <w:t xml:space="preserve"> </w:t>
      </w:r>
      <w:r w:rsidR="00EB71D6" w:rsidRPr="003936E4">
        <w:t>akčných</w:t>
      </w:r>
      <w:r w:rsidRPr="003936E4">
        <w:t xml:space="preserve"> </w:t>
      </w:r>
      <w:r w:rsidR="00EB71D6" w:rsidRPr="003936E4">
        <w:t>členov</w:t>
      </w:r>
      <w:r w:rsidRPr="003936E4">
        <w:t>.</w:t>
      </w:r>
      <w:r w:rsidR="00EB71D6">
        <w:rPr>
          <w:rFonts w:ascii="Segoe UI" w:hAnsi="Segoe UI" w:cs="Segoe UI"/>
          <w:sz w:val="18"/>
          <w:szCs w:val="18"/>
        </w:rPr>
        <w:t xml:space="preserve"> </w:t>
      </w:r>
      <w:r w:rsidR="00EB71D6" w:rsidRPr="003936E4">
        <w:t>Úlohou</w:t>
      </w:r>
      <w:r w:rsidRPr="003936E4">
        <w:t xml:space="preserve"> </w:t>
      </w:r>
      <w:r w:rsidR="00EB71D6" w:rsidRPr="003936E4">
        <w:t>kontroléra</w:t>
      </w:r>
      <w:r w:rsidRPr="003936E4">
        <w:t xml:space="preserve"> je </w:t>
      </w:r>
      <w:r w:rsidR="003F6FF6" w:rsidRPr="003936E4">
        <w:t>komunikácia</w:t>
      </w:r>
      <w:r w:rsidRPr="003936E4">
        <w:t xml:space="preserve"> s </w:t>
      </w:r>
      <w:r w:rsidR="003F6FF6" w:rsidRPr="003936E4">
        <w:t>ovládačmi</w:t>
      </w:r>
      <w:r w:rsidRPr="003936E4">
        <w:t xml:space="preserve"> na </w:t>
      </w:r>
      <w:r w:rsidR="003F6FF6" w:rsidRPr="003936E4">
        <w:t>spínanie</w:t>
      </w:r>
      <w:r w:rsidRPr="003936E4">
        <w:t xml:space="preserve"> </w:t>
      </w:r>
      <w:r w:rsidR="003F6FF6" w:rsidRPr="003936E4">
        <w:t>vodného</w:t>
      </w:r>
      <w:r w:rsidRPr="003936E4">
        <w:t xml:space="preserve"> </w:t>
      </w:r>
      <w:r w:rsidR="003F6FF6" w:rsidRPr="003936E4">
        <w:t>čerpadla</w:t>
      </w:r>
      <w:r w:rsidRPr="003936E4">
        <w:t xml:space="preserve"> (</w:t>
      </w:r>
      <w:r w:rsidR="003F6FF6" w:rsidRPr="003936E4">
        <w:t>závlahy</w:t>
      </w:r>
      <w:r w:rsidRPr="003936E4">
        <w:t xml:space="preserve">) a </w:t>
      </w:r>
      <w:r w:rsidR="003F6FF6" w:rsidRPr="003936E4">
        <w:t>ovládača</w:t>
      </w:r>
      <w:r w:rsidRPr="003936E4">
        <w:t xml:space="preserve"> na riadenie </w:t>
      </w:r>
      <w:r w:rsidR="003F6FF6" w:rsidRPr="003936E4">
        <w:t>krokového</w:t>
      </w:r>
      <w:r w:rsidRPr="003936E4">
        <w:t xml:space="preserve"> motora (</w:t>
      </w:r>
      <w:r w:rsidR="003F6FF6" w:rsidRPr="003936E4">
        <w:t>ventilácie</w:t>
      </w:r>
      <w:r w:rsidRPr="003936E4">
        <w:t xml:space="preserve">). </w:t>
      </w:r>
      <w:r w:rsidR="003F6FF6" w:rsidRPr="003936E4">
        <w:t>Využitím</w:t>
      </w:r>
      <w:r w:rsidRPr="003936E4">
        <w:t xml:space="preserve"> rozhrania objektu je </w:t>
      </w:r>
      <w:r w:rsidR="003F6FF6" w:rsidRPr="003936E4">
        <w:t>taktiež</w:t>
      </w:r>
      <w:r w:rsidRPr="003936E4">
        <w:t xml:space="preserve"> </w:t>
      </w:r>
      <w:r w:rsidR="003F6FF6" w:rsidRPr="003936E4">
        <w:t>možn</w:t>
      </w:r>
      <w:r w:rsidR="00005AFD">
        <w:t>é</w:t>
      </w:r>
      <w:r w:rsidRPr="003936E4">
        <w:t xml:space="preserve"> </w:t>
      </w:r>
      <w:r w:rsidR="003F6FF6" w:rsidRPr="003936E4">
        <w:t>zistiť</w:t>
      </w:r>
      <w:r w:rsidRPr="003936E4">
        <w:t xml:space="preserve"> </w:t>
      </w:r>
      <w:r w:rsidR="003F6FF6" w:rsidRPr="003936E4">
        <w:t>aktuálny</w:t>
      </w:r>
      <w:r w:rsidRPr="003936E4">
        <w:t xml:space="preserve"> stav </w:t>
      </w:r>
      <w:r w:rsidR="003F6FF6" w:rsidRPr="003936E4">
        <w:t>akčných</w:t>
      </w:r>
      <w:r w:rsidRPr="003936E4">
        <w:t xml:space="preserve"> </w:t>
      </w:r>
      <w:r w:rsidR="003F6FF6" w:rsidRPr="003936E4">
        <w:t>členov</w:t>
      </w:r>
      <w:r w:rsidRPr="003936E4">
        <w:t>.</w:t>
      </w:r>
    </w:p>
    <w:p w14:paraId="4D82EFB0" w14:textId="682116CB" w:rsidR="00183578" w:rsidRPr="00A70DBA" w:rsidRDefault="003F6FF6" w:rsidP="00A70DBA">
      <w:r w:rsidRPr="003936E4">
        <w:t>Inicializácia</w:t>
      </w:r>
      <w:r w:rsidR="001E6F09" w:rsidRPr="003936E4">
        <w:t xml:space="preserve"> objektu </w:t>
      </w:r>
      <w:r w:rsidRPr="003936E4">
        <w:t>pozostáva</w:t>
      </w:r>
      <w:r w:rsidR="001E6F09" w:rsidRPr="003936E4">
        <w:t xml:space="preserve"> z </w:t>
      </w:r>
      <w:r w:rsidRPr="003936E4">
        <w:t>inicializácie</w:t>
      </w:r>
      <w:r w:rsidR="001E6F09" w:rsidRPr="003936E4">
        <w:t xml:space="preserve"> </w:t>
      </w:r>
      <w:r w:rsidR="00BC5343">
        <w:t>ovládačov pre krokový motor a </w:t>
      </w:r>
      <w:r w:rsidR="00357D94">
        <w:t>ponorné</w:t>
      </w:r>
      <w:r w:rsidR="00BC5343">
        <w:t xml:space="preserve"> čerpadlo.</w:t>
      </w:r>
      <w:r w:rsidR="001E6F09" w:rsidRPr="003936E4">
        <w:t xml:space="preserve"> Obidva </w:t>
      </w:r>
      <w:r w:rsidRPr="003936E4">
        <w:t>ovládače</w:t>
      </w:r>
      <w:r w:rsidR="001E6F09" w:rsidRPr="003936E4">
        <w:t xml:space="preserve"> </w:t>
      </w:r>
      <w:r w:rsidRPr="003936E4">
        <w:t>vyžadujú</w:t>
      </w:r>
      <w:r w:rsidR="001E6F09" w:rsidRPr="003936E4">
        <w:t xml:space="preserve"> </w:t>
      </w:r>
      <w:r w:rsidRPr="003936E4">
        <w:t>konkrétne</w:t>
      </w:r>
      <w:r w:rsidR="001E6F09" w:rsidRPr="003936E4">
        <w:t xml:space="preserve"> piny</w:t>
      </w:r>
      <w:r w:rsidR="00357D94">
        <w:t>,</w:t>
      </w:r>
      <w:r w:rsidR="001E6F09" w:rsidRPr="003936E4">
        <w:t xml:space="preserve"> na </w:t>
      </w:r>
      <w:r w:rsidRPr="003936E4">
        <w:t>ktorých</w:t>
      </w:r>
      <w:r w:rsidR="001E6F09" w:rsidRPr="003936E4">
        <w:t xml:space="preserve"> </w:t>
      </w:r>
      <w:r w:rsidRPr="003936E4">
        <w:t>sú</w:t>
      </w:r>
      <w:r w:rsidR="001E6F09" w:rsidRPr="003936E4">
        <w:t xml:space="preserve"> </w:t>
      </w:r>
      <w:r w:rsidRPr="003936E4">
        <w:t>akčné</w:t>
      </w:r>
      <w:r w:rsidR="001E6F09" w:rsidRPr="003936E4">
        <w:t xml:space="preserve"> </w:t>
      </w:r>
      <w:r w:rsidRPr="003936E4">
        <w:t>členy</w:t>
      </w:r>
      <w:r w:rsidR="001E6F09" w:rsidRPr="003936E4">
        <w:t xml:space="preserve"> fyzicky zapojen</w:t>
      </w:r>
      <w:r w:rsidR="00357D94">
        <w:t>é</w:t>
      </w:r>
      <w:r w:rsidR="001E6F09" w:rsidRPr="003936E4">
        <w:t xml:space="preserve">. </w:t>
      </w:r>
      <w:r w:rsidRPr="003936E4">
        <w:t>Definícia</w:t>
      </w:r>
      <w:r w:rsidR="001E6F09" w:rsidRPr="003936E4">
        <w:t xml:space="preserve"> </w:t>
      </w:r>
      <w:r w:rsidRPr="003936E4">
        <w:t>týchto</w:t>
      </w:r>
      <w:r w:rsidR="001E6F09" w:rsidRPr="003936E4">
        <w:t xml:space="preserve"> pinov je </w:t>
      </w:r>
      <w:r w:rsidRPr="003936E4">
        <w:t>vykonávaná</w:t>
      </w:r>
      <w:r w:rsidR="001E6F09" w:rsidRPr="003936E4">
        <w:t xml:space="preserve"> </w:t>
      </w:r>
      <w:r w:rsidRPr="003936E4">
        <w:t>počas</w:t>
      </w:r>
      <w:r w:rsidR="001E6F09" w:rsidRPr="003936E4">
        <w:t xml:space="preserve"> </w:t>
      </w:r>
      <w:r w:rsidRPr="003936E4">
        <w:t>konfigurácie</w:t>
      </w:r>
      <w:r w:rsidR="001E6F09" w:rsidRPr="003936E4">
        <w:t xml:space="preserve"> </w:t>
      </w:r>
      <w:r w:rsidRPr="003936E4">
        <w:t>riadiaceho</w:t>
      </w:r>
      <w:r w:rsidR="001E6F09" w:rsidRPr="003936E4">
        <w:t xml:space="preserve"> </w:t>
      </w:r>
      <w:r w:rsidRPr="003936E4">
        <w:t>člena</w:t>
      </w:r>
      <w:r w:rsidR="001E6F09" w:rsidRPr="003936E4">
        <w:t>.</w:t>
      </w:r>
      <w:r w:rsidR="00EB1DAB">
        <w:t xml:space="preserve"> </w:t>
      </w:r>
      <w:r w:rsidR="001E6F09" w:rsidRPr="003936E4">
        <w:t xml:space="preserve">Riadenie </w:t>
      </w:r>
      <w:r w:rsidRPr="003936E4">
        <w:t>vodného</w:t>
      </w:r>
      <w:r w:rsidR="001E6F09" w:rsidRPr="003936E4">
        <w:t xml:space="preserve"> </w:t>
      </w:r>
      <w:r w:rsidRPr="003936E4">
        <w:t>čerpadla</w:t>
      </w:r>
      <w:r w:rsidR="001E6F09" w:rsidRPr="003936E4">
        <w:t xml:space="preserve"> je </w:t>
      </w:r>
      <w:r w:rsidRPr="003936E4">
        <w:t>vykonávané</w:t>
      </w:r>
      <w:r w:rsidR="001E6F09" w:rsidRPr="003936E4">
        <w:t xml:space="preserve"> len s </w:t>
      </w:r>
      <w:r w:rsidRPr="003936E4">
        <w:t>riadením</w:t>
      </w:r>
      <w:r w:rsidR="001E6F09" w:rsidRPr="003936E4">
        <w:t xml:space="preserve"> logickej </w:t>
      </w:r>
      <w:r w:rsidRPr="003936E4">
        <w:t>úrovne</w:t>
      </w:r>
      <w:r w:rsidR="001E6F09" w:rsidRPr="003936E4">
        <w:t xml:space="preserve"> pinu </w:t>
      </w:r>
      <w:r w:rsidRPr="003936E4">
        <w:t>mikrokontroléra</w:t>
      </w:r>
      <w:r w:rsidR="001E6F09" w:rsidRPr="003936E4">
        <w:t xml:space="preserve">. Pin je </w:t>
      </w:r>
      <w:r w:rsidRPr="003936E4">
        <w:t>inicializovaný</w:t>
      </w:r>
      <w:r w:rsidR="001E6F09" w:rsidRPr="003936E4">
        <w:t xml:space="preserve"> ako  </w:t>
      </w:r>
      <w:r w:rsidRPr="003936E4">
        <w:t>výstupný</w:t>
      </w:r>
      <w:r w:rsidR="001E6F09" w:rsidRPr="003936E4">
        <w:t xml:space="preserve"> s </w:t>
      </w:r>
      <w:proofErr w:type="spellStart"/>
      <w:r w:rsidR="001E6F09" w:rsidRPr="003936E4">
        <w:t>pull-down</w:t>
      </w:r>
      <w:proofErr w:type="spellEnd"/>
      <w:r w:rsidR="001E6F09" w:rsidRPr="003936E4">
        <w:t xml:space="preserve"> odporom a </w:t>
      </w:r>
      <w:r w:rsidRPr="003936E4">
        <w:t>zakázaným</w:t>
      </w:r>
      <w:r w:rsidR="001E6F09" w:rsidRPr="003936E4">
        <w:t xml:space="preserve"> </w:t>
      </w:r>
      <w:r w:rsidRPr="003936E4">
        <w:t>prerušením</w:t>
      </w:r>
      <w:r w:rsidR="001E6F09" w:rsidRPr="003936E4">
        <w:t xml:space="preserve">. Pri </w:t>
      </w:r>
      <w:r w:rsidRPr="003936E4">
        <w:t>riadení</w:t>
      </w:r>
      <w:r w:rsidR="001E6F09" w:rsidRPr="003936E4">
        <w:t xml:space="preserve"> </w:t>
      </w:r>
      <w:r w:rsidRPr="003936E4">
        <w:t>krokového</w:t>
      </w:r>
      <w:r w:rsidR="001E6F09" w:rsidRPr="003936E4">
        <w:t xml:space="preserve"> motora je potrebn</w:t>
      </w:r>
      <w:r w:rsidR="00D96DC5">
        <w:t>é</w:t>
      </w:r>
      <w:r w:rsidR="001E6F09" w:rsidRPr="003936E4">
        <w:t xml:space="preserve"> </w:t>
      </w:r>
      <w:r w:rsidRPr="003936E4">
        <w:t>ovládať</w:t>
      </w:r>
      <w:r w:rsidR="001E6F09" w:rsidRPr="003936E4">
        <w:t xml:space="preserve"> 4 piny </w:t>
      </w:r>
      <w:r w:rsidRPr="003936E4">
        <w:t>mikrokontroléra</w:t>
      </w:r>
      <w:r w:rsidR="001E6F09" w:rsidRPr="003936E4">
        <w:t xml:space="preserve">, </w:t>
      </w:r>
      <w:r w:rsidRPr="003936E4">
        <w:t>ktoré</w:t>
      </w:r>
      <w:r w:rsidR="001E6F09" w:rsidRPr="003936E4">
        <w:t xml:space="preserve"> </w:t>
      </w:r>
      <w:r w:rsidRPr="003936E4">
        <w:t>sú</w:t>
      </w:r>
      <w:r w:rsidR="001E6F09" w:rsidRPr="003936E4">
        <w:t xml:space="preserve"> </w:t>
      </w:r>
      <w:r w:rsidRPr="003936E4">
        <w:t>taktiež</w:t>
      </w:r>
      <w:r w:rsidR="001E6F09" w:rsidRPr="003936E4">
        <w:t xml:space="preserve"> definovan</w:t>
      </w:r>
      <w:r w:rsidR="00D96DC5">
        <w:t>é</w:t>
      </w:r>
      <w:r w:rsidR="001E6F09" w:rsidRPr="003936E4">
        <w:t xml:space="preserve"> v procese </w:t>
      </w:r>
      <w:r w:rsidRPr="003936E4">
        <w:t>konfigurácie</w:t>
      </w:r>
      <w:r w:rsidR="001E6F09" w:rsidRPr="003936E4">
        <w:t xml:space="preserve">. </w:t>
      </w:r>
      <w:r w:rsidRPr="003936E4">
        <w:t>Ovládanie</w:t>
      </w:r>
      <w:r w:rsidR="001E6F09" w:rsidRPr="003936E4">
        <w:t xml:space="preserve"> pinov je </w:t>
      </w:r>
      <w:r w:rsidRPr="003936E4">
        <w:t>vykonávané</w:t>
      </w:r>
      <w:r w:rsidR="001E6F09" w:rsidRPr="003936E4">
        <w:t xml:space="preserve"> v sekvencii </w:t>
      </w:r>
      <w:r w:rsidRPr="003936E4">
        <w:t>polovičných</w:t>
      </w:r>
      <w:r w:rsidR="001E6F09" w:rsidRPr="003936E4">
        <w:t xml:space="preserve"> krokov pre dosiahnutie </w:t>
      </w:r>
      <w:r w:rsidRPr="003936E4">
        <w:t>čo</w:t>
      </w:r>
      <w:r w:rsidR="001E6F09" w:rsidRPr="003936E4">
        <w:t xml:space="preserve"> </w:t>
      </w:r>
      <w:r w:rsidRPr="003936E4">
        <w:t>najplynulejšieho</w:t>
      </w:r>
      <w:r w:rsidR="001E6F09" w:rsidRPr="003936E4">
        <w:t xml:space="preserve"> pohybu motora.</w:t>
      </w:r>
    </w:p>
    <w:p w14:paraId="7450A94B" w14:textId="46FAAF20" w:rsidR="003462A3" w:rsidRDefault="0059199B" w:rsidP="00771BD7">
      <w:pPr>
        <w:pStyle w:val="Nadpis2"/>
      </w:pPr>
      <w:bookmarkStart w:id="61" w:name="_Toc131867253"/>
      <w:r>
        <w:rPr>
          <w:noProof/>
        </w:rPr>
        <w:lastRenderedPageBreak/>
        <mc:AlternateContent>
          <mc:Choice Requires="wps">
            <w:drawing>
              <wp:anchor distT="0" distB="0" distL="114300" distR="114300" simplePos="0" relativeHeight="251700224" behindDoc="0" locked="0" layoutInCell="1" allowOverlap="1" wp14:anchorId="57B84D03" wp14:editId="1A1D467A">
                <wp:simplePos x="0" y="0"/>
                <wp:positionH relativeFrom="margin">
                  <wp:align>center</wp:align>
                </wp:positionH>
                <wp:positionV relativeFrom="paragraph">
                  <wp:posOffset>4179653</wp:posOffset>
                </wp:positionV>
                <wp:extent cx="4961255" cy="352757"/>
                <wp:effectExtent l="0" t="0" r="0" b="9525"/>
                <wp:wrapTopAndBottom/>
                <wp:docPr id="39" name="Textové pole 39"/>
                <wp:cNvGraphicFramePr/>
                <a:graphic xmlns:a="http://schemas.openxmlformats.org/drawingml/2006/main">
                  <a:graphicData uri="http://schemas.microsoft.com/office/word/2010/wordprocessingShape">
                    <wps:wsp>
                      <wps:cNvSpPr txBox="1"/>
                      <wps:spPr>
                        <a:xfrm>
                          <a:off x="0" y="0"/>
                          <a:ext cx="4961255" cy="352757"/>
                        </a:xfrm>
                        <a:prstGeom prst="rect">
                          <a:avLst/>
                        </a:prstGeom>
                        <a:solidFill>
                          <a:prstClr val="white"/>
                        </a:solidFill>
                        <a:ln>
                          <a:noFill/>
                        </a:ln>
                      </wps:spPr>
                      <wps:txbx>
                        <w:txbxContent>
                          <w:p w14:paraId="3A23E969" w14:textId="5CD4E40B" w:rsidR="00412DE5" w:rsidRPr="00851D00" w:rsidRDefault="0066052F" w:rsidP="00412DE5">
                            <w:pPr>
                              <w:pStyle w:val="Popis"/>
                              <w:rPr>
                                <w:noProof/>
                                <w:szCs w:val="24"/>
                              </w:rPr>
                            </w:pPr>
                            <w:bookmarkStart w:id="62" w:name="_Toc131867199"/>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4</w:t>
                            </w:r>
                            <w:r w:rsidR="00000000">
                              <w:rPr>
                                <w:noProof/>
                              </w:rPr>
                              <w:fldChar w:fldCharType="end"/>
                            </w:r>
                            <w:r>
                              <w:t xml:space="preserve"> </w:t>
                            </w:r>
                            <w:r w:rsidR="00DA7A9F">
                              <w:t>–</w:t>
                            </w:r>
                            <w:r>
                              <w:t xml:space="preserve"> </w:t>
                            </w:r>
                            <w:r w:rsidR="00DA7A9F">
                              <w:t>UML diagram softvérového modulu na riadenia akčných členov</w:t>
                            </w:r>
                            <w:bookmarkEnd w:id="62"/>
                          </w:p>
                          <w:p w14:paraId="6F58FAD0" w14:textId="634E0C4C" w:rsidR="0066052F" w:rsidRPr="00851D00" w:rsidRDefault="0066052F" w:rsidP="0066052F">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B84D03" id="Textové pole 39" o:spid="_x0000_s1032" type="#_x0000_t202" style="position:absolute;left:0;text-align:left;margin-left:0;margin-top:329.1pt;width:390.65pt;height:27.8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zLHgIAAEI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" stroked="f">
                <v:textbox inset="0,0,0,0">
                  <w:txbxContent>
                    <w:p w14:paraId="3A23E969" w14:textId="5CD4E40B" w:rsidR="00412DE5" w:rsidRPr="00851D00" w:rsidRDefault="0066052F" w:rsidP="00412DE5">
                      <w:pPr>
                        <w:pStyle w:val="Popis"/>
                        <w:rPr>
                          <w:noProof/>
                          <w:szCs w:val="24"/>
                        </w:rPr>
                      </w:pPr>
                      <w:bookmarkStart w:id="63" w:name="_Toc131867199"/>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4</w:t>
                      </w:r>
                      <w:r w:rsidR="00000000">
                        <w:rPr>
                          <w:noProof/>
                        </w:rPr>
                        <w:fldChar w:fldCharType="end"/>
                      </w:r>
                      <w:r>
                        <w:t xml:space="preserve"> </w:t>
                      </w:r>
                      <w:r w:rsidR="00DA7A9F">
                        <w:t>–</w:t>
                      </w:r>
                      <w:r>
                        <w:t xml:space="preserve"> </w:t>
                      </w:r>
                      <w:r w:rsidR="00DA7A9F">
                        <w:t>UML diagram softvérového modulu na riadenia akčných členov</w:t>
                      </w:r>
                      <w:bookmarkEnd w:id="63"/>
                    </w:p>
                    <w:p w14:paraId="6F58FAD0" w14:textId="634E0C4C" w:rsidR="0066052F" w:rsidRPr="00851D00" w:rsidRDefault="0066052F" w:rsidP="0066052F">
                      <w:pPr>
                        <w:pStyle w:val="Popis"/>
                        <w:rPr>
                          <w:noProof/>
                          <w:szCs w:val="24"/>
                        </w:rPr>
                      </w:pP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2D726422" wp14:editId="39143F39">
            <wp:simplePos x="0" y="0"/>
            <wp:positionH relativeFrom="margin">
              <wp:align>center</wp:align>
            </wp:positionH>
            <wp:positionV relativeFrom="paragraph">
              <wp:posOffset>19050</wp:posOffset>
            </wp:positionV>
            <wp:extent cx="4961614" cy="4121938"/>
            <wp:effectExtent l="19050" t="19050" r="10795" b="12065"/>
            <wp:wrapTopAndBottom/>
            <wp:docPr id="13" name="Obrázok 13" descr="Obrázok, na ktorom je stôl&#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stôl&#10;&#10;Automaticky generovaný popi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1614" cy="4121938"/>
                    </a:xfrm>
                    <a:prstGeom prst="rect">
                      <a:avLst/>
                    </a:prstGeom>
                    <a:noFill/>
                    <a:ln w="12700">
                      <a:solidFill>
                        <a:schemeClr val="tx1"/>
                      </a:solidFill>
                    </a:ln>
                  </pic:spPr>
                </pic:pic>
              </a:graphicData>
            </a:graphic>
          </wp:anchor>
        </w:drawing>
      </w:r>
      <w:r w:rsidR="003462A3">
        <w:t>Podsystém indikácie stavu</w:t>
      </w:r>
      <w:bookmarkEnd w:id="61"/>
    </w:p>
    <w:p w14:paraId="2D9224FE" w14:textId="23C6AC1C" w:rsidR="003462A3" w:rsidRDefault="004F181A" w:rsidP="003462A3">
      <w:r>
        <w:rPr>
          <w:noProof/>
        </w:rPr>
        <mc:AlternateContent>
          <mc:Choice Requires="wps">
            <w:drawing>
              <wp:anchor distT="0" distB="0" distL="114300" distR="114300" simplePos="0" relativeHeight="251702272" behindDoc="0" locked="0" layoutInCell="1" allowOverlap="1" wp14:anchorId="4BDB868B" wp14:editId="6EE13F83">
                <wp:simplePos x="0" y="0"/>
                <wp:positionH relativeFrom="margin">
                  <wp:align>center</wp:align>
                </wp:positionH>
                <wp:positionV relativeFrom="paragraph">
                  <wp:posOffset>3074118</wp:posOffset>
                </wp:positionV>
                <wp:extent cx="4616450" cy="325755"/>
                <wp:effectExtent l="0" t="0" r="0" b="0"/>
                <wp:wrapTopAndBottom/>
                <wp:docPr id="40" name="Textové pole 40"/>
                <wp:cNvGraphicFramePr/>
                <a:graphic xmlns:a="http://schemas.openxmlformats.org/drawingml/2006/main">
                  <a:graphicData uri="http://schemas.microsoft.com/office/word/2010/wordprocessingShape">
                    <wps:wsp>
                      <wps:cNvSpPr txBox="1"/>
                      <wps:spPr>
                        <a:xfrm>
                          <a:off x="0" y="0"/>
                          <a:ext cx="4616450" cy="326004"/>
                        </a:xfrm>
                        <a:prstGeom prst="rect">
                          <a:avLst/>
                        </a:prstGeom>
                        <a:solidFill>
                          <a:prstClr val="white"/>
                        </a:solidFill>
                        <a:ln>
                          <a:noFill/>
                        </a:ln>
                      </wps:spPr>
                      <wps:txbx>
                        <w:txbxContent>
                          <w:p w14:paraId="1C59672E" w14:textId="020DC76C" w:rsidR="00A12951" w:rsidRPr="009F4452" w:rsidRDefault="00C66291" w:rsidP="00A12951">
                            <w:pPr>
                              <w:pStyle w:val="Popis"/>
                              <w:rPr>
                                <w:noProof/>
                                <w:szCs w:val="24"/>
                              </w:rPr>
                            </w:pPr>
                            <w:bookmarkStart w:id="64" w:name="_Toc131867200"/>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5</w:t>
                            </w:r>
                            <w:r w:rsidR="00000000">
                              <w:rPr>
                                <w:noProof/>
                              </w:rPr>
                              <w:fldChar w:fldCharType="end"/>
                            </w:r>
                            <w:r>
                              <w:t xml:space="preserve"> – Schematické zapojenie RGB diódy</w:t>
                            </w:r>
                            <w:bookmarkEnd w:id="64"/>
                          </w:p>
                          <w:p w14:paraId="158AF1E9" w14:textId="672513BE" w:rsidR="00C66291" w:rsidRPr="009F4452" w:rsidRDefault="00C66291" w:rsidP="00C66291">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B868B" id="Textové pole 40" o:spid="_x0000_s1033" type="#_x0000_t202" style="position:absolute;left:0;text-align:left;margin-left:0;margin-top:242.05pt;width:363.5pt;height:25.65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" stroked="f">
                <v:textbox inset="0,0,0,0">
                  <w:txbxContent>
                    <w:p w14:paraId="1C59672E" w14:textId="020DC76C" w:rsidR="00A12951" w:rsidRPr="009F4452" w:rsidRDefault="00C66291" w:rsidP="00A12951">
                      <w:pPr>
                        <w:pStyle w:val="Popis"/>
                        <w:rPr>
                          <w:noProof/>
                          <w:szCs w:val="24"/>
                        </w:rPr>
                      </w:pPr>
                      <w:bookmarkStart w:id="65" w:name="_Toc131867200"/>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5</w:t>
                      </w:r>
                      <w:r w:rsidR="00000000">
                        <w:rPr>
                          <w:noProof/>
                        </w:rPr>
                        <w:fldChar w:fldCharType="end"/>
                      </w:r>
                      <w:r>
                        <w:t xml:space="preserve"> – Schematické zapojenie RGB diódy</w:t>
                      </w:r>
                      <w:bookmarkEnd w:id="65"/>
                    </w:p>
                    <w:p w14:paraId="158AF1E9" w14:textId="672513BE" w:rsidR="00C66291" w:rsidRPr="009F4452" w:rsidRDefault="00C66291" w:rsidP="00C66291">
                      <w:pPr>
                        <w:pStyle w:val="Popis"/>
                        <w:rPr>
                          <w:noProof/>
                          <w:szCs w:val="24"/>
                        </w:rPr>
                      </w:pP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012F28EE" wp14:editId="51073492">
            <wp:simplePos x="0" y="0"/>
            <wp:positionH relativeFrom="margin">
              <wp:align>center</wp:align>
            </wp:positionH>
            <wp:positionV relativeFrom="paragraph">
              <wp:posOffset>1002334</wp:posOffset>
            </wp:positionV>
            <wp:extent cx="3937635" cy="1981200"/>
            <wp:effectExtent l="19050" t="19050" r="24765" b="1905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7635" cy="198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462A3">
        <w:t>Podsystém na indikáciu stavu pln</w:t>
      </w:r>
      <w:r w:rsidR="00251DA5">
        <w:t>í</w:t>
      </w:r>
      <w:r w:rsidR="003462A3">
        <w:t xml:space="preserve"> úlohu svetelnej indikácie aktuálneho stavu </w:t>
      </w:r>
      <w:r w:rsidR="00C53745">
        <w:t>členov (riadiaci člen, ESP klienti) umiestnených v klientskej časti</w:t>
      </w:r>
      <w:r w:rsidR="003462A3">
        <w:t xml:space="preserve"> systému. Na svetelnú indikáciou je použitá RGB dióda. Nasledujúci obrázok zobrazuje </w:t>
      </w:r>
      <w:r w:rsidR="00C53745">
        <w:t xml:space="preserve">schematické </w:t>
      </w:r>
      <w:r w:rsidR="003462A3">
        <w:t xml:space="preserve">zapojenie RGB diódy aj s použitými odpormi. </w:t>
      </w:r>
    </w:p>
    <w:p w14:paraId="4A37601F" w14:textId="43C55AFE" w:rsidR="003462A3" w:rsidRDefault="00E15DE0" w:rsidP="003462A3">
      <w:r>
        <w:t xml:space="preserve">Softvérové ovládanie podsystému je s využitím modulu s názvom </w:t>
      </w:r>
      <w:proofErr w:type="spellStart"/>
      <w:r w:rsidRPr="00E15DE0">
        <w:rPr>
          <w:b/>
          <w:bCs/>
          <w:lang w:val="en-GB"/>
        </w:rPr>
        <w:t>StatusIndicator</w:t>
      </w:r>
      <w:proofErr w:type="spellEnd"/>
      <w:r>
        <w:t xml:space="preserve">. Modul je súčasťou systému riadiaceho člena ako aj ESP klientov. Pri návrhu softvérového </w:t>
      </w:r>
      <w:r>
        <w:lastRenderedPageBreak/>
        <w:t xml:space="preserve">modulu bol využitý návrhový vzor </w:t>
      </w:r>
      <w:r w:rsidRPr="00E15DE0">
        <w:rPr>
          <w:lang w:val="en-GB"/>
        </w:rPr>
        <w:t>Singleton</w:t>
      </w:r>
      <w:r>
        <w:t>. Nasledujúci obrázok zobrazuje UML schému modulu aj s prepojením na virtuálny RGB objekt reprezentujúci fyzickú RGB diódu.</w:t>
      </w:r>
    </w:p>
    <w:p w14:paraId="128C84E2" w14:textId="0540A4A8" w:rsidR="003462A3" w:rsidRDefault="0059199B" w:rsidP="003462A3">
      <w:pPr>
        <w:rPr>
          <w:rFonts w:cs="Arial"/>
          <w:szCs w:val="22"/>
        </w:rPr>
      </w:pPr>
      <w:r>
        <w:rPr>
          <w:noProof/>
        </w:rPr>
        <mc:AlternateContent>
          <mc:Choice Requires="wps">
            <w:drawing>
              <wp:anchor distT="0" distB="0" distL="114300" distR="114300" simplePos="0" relativeHeight="251704320" behindDoc="0" locked="0" layoutInCell="1" allowOverlap="1" wp14:anchorId="11B68F2F" wp14:editId="1BF98777">
                <wp:simplePos x="0" y="0"/>
                <wp:positionH relativeFrom="margin">
                  <wp:align>right</wp:align>
                </wp:positionH>
                <wp:positionV relativeFrom="paragraph">
                  <wp:posOffset>4870726</wp:posOffset>
                </wp:positionV>
                <wp:extent cx="5399405" cy="309880"/>
                <wp:effectExtent l="0" t="0" r="0" b="0"/>
                <wp:wrapTopAndBottom/>
                <wp:docPr id="41" name="Textové pole 41"/>
                <wp:cNvGraphicFramePr/>
                <a:graphic xmlns:a="http://schemas.openxmlformats.org/drawingml/2006/main">
                  <a:graphicData uri="http://schemas.microsoft.com/office/word/2010/wordprocessingShape">
                    <wps:wsp>
                      <wps:cNvSpPr txBox="1"/>
                      <wps:spPr>
                        <a:xfrm>
                          <a:off x="0" y="0"/>
                          <a:ext cx="5399405" cy="309880"/>
                        </a:xfrm>
                        <a:prstGeom prst="rect">
                          <a:avLst/>
                        </a:prstGeom>
                        <a:solidFill>
                          <a:prstClr val="white"/>
                        </a:solidFill>
                        <a:ln>
                          <a:noFill/>
                        </a:ln>
                      </wps:spPr>
                      <wps:txbx>
                        <w:txbxContent>
                          <w:p w14:paraId="7471D244" w14:textId="72CCA3BA" w:rsidR="00A12951" w:rsidRPr="008E33AE" w:rsidRDefault="004F181A" w:rsidP="00A12951">
                            <w:pPr>
                              <w:pStyle w:val="Popis"/>
                              <w:rPr>
                                <w:noProof/>
                                <w:szCs w:val="24"/>
                              </w:rPr>
                            </w:pPr>
                            <w:bookmarkStart w:id="66" w:name="_Toc131867201"/>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6</w:t>
                            </w:r>
                            <w:r w:rsidR="00000000">
                              <w:rPr>
                                <w:noProof/>
                              </w:rPr>
                              <w:fldChar w:fldCharType="end"/>
                            </w:r>
                            <w:r>
                              <w:t xml:space="preserve"> – UML diagram </w:t>
                            </w:r>
                            <w:r w:rsidR="00386E83">
                              <w:t xml:space="preserve">softvérového komponentu </w:t>
                            </w:r>
                            <w:proofErr w:type="spellStart"/>
                            <w:r w:rsidR="00386E83">
                              <w:t>StatusIndicator</w:t>
                            </w:r>
                            <w:bookmarkEnd w:id="66"/>
                            <w:proofErr w:type="spellEnd"/>
                          </w:p>
                          <w:p w14:paraId="7B28CEF0" w14:textId="03A73EBF" w:rsidR="004F181A" w:rsidRPr="008E33AE" w:rsidRDefault="004F181A" w:rsidP="004F181A">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8F2F" id="Textové pole 41" o:spid="_x0000_s1034" type="#_x0000_t202" style="position:absolute;left:0;text-align:left;margin-left:373.95pt;margin-top:383.5pt;width:425.15pt;height:24.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" stroked="f">
                <v:textbox inset="0,0,0,0">
                  <w:txbxContent>
                    <w:p w14:paraId="7471D244" w14:textId="72CCA3BA" w:rsidR="00A12951" w:rsidRPr="008E33AE" w:rsidRDefault="004F181A" w:rsidP="00A12951">
                      <w:pPr>
                        <w:pStyle w:val="Popis"/>
                        <w:rPr>
                          <w:noProof/>
                          <w:szCs w:val="24"/>
                        </w:rPr>
                      </w:pPr>
                      <w:bookmarkStart w:id="67" w:name="_Toc131867201"/>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6</w:t>
                      </w:r>
                      <w:r w:rsidR="00000000">
                        <w:rPr>
                          <w:noProof/>
                        </w:rPr>
                        <w:fldChar w:fldCharType="end"/>
                      </w:r>
                      <w:r>
                        <w:t xml:space="preserve"> – UML diagram </w:t>
                      </w:r>
                      <w:r w:rsidR="00386E83">
                        <w:t xml:space="preserve">softvérového komponentu </w:t>
                      </w:r>
                      <w:proofErr w:type="spellStart"/>
                      <w:r w:rsidR="00386E83">
                        <w:t>StatusIndicator</w:t>
                      </w:r>
                      <w:bookmarkEnd w:id="67"/>
                      <w:proofErr w:type="spellEnd"/>
                    </w:p>
                    <w:p w14:paraId="7B28CEF0" w14:textId="03A73EBF" w:rsidR="004F181A" w:rsidRPr="008E33AE" w:rsidRDefault="004F181A" w:rsidP="004F181A">
                      <w:pPr>
                        <w:pStyle w:val="Popis"/>
                        <w:rPr>
                          <w:noProof/>
                          <w:szCs w:val="24"/>
                        </w:rPr>
                      </w:pP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06B44847" wp14:editId="273312DF">
            <wp:simplePos x="0" y="0"/>
            <wp:positionH relativeFrom="margin">
              <wp:align>center</wp:align>
            </wp:positionH>
            <wp:positionV relativeFrom="paragraph">
              <wp:posOffset>1518865</wp:posOffset>
            </wp:positionV>
            <wp:extent cx="2622550" cy="3280410"/>
            <wp:effectExtent l="19050" t="19050" r="25400" b="15240"/>
            <wp:wrapTopAndBottom/>
            <wp:docPr id="10" name="Obrázok 10" descr="Obrázok, na ktorom je stôl&#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descr="Obrázok, na ktorom je stôl&#10;&#10;Automaticky generovaný popi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2550" cy="32804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53745" w:rsidRPr="003936E4">
        <w:rPr>
          <w:rFonts w:cs="Arial"/>
          <w:szCs w:val="22"/>
        </w:rPr>
        <w:t xml:space="preserve">Rozhranie </w:t>
      </w:r>
      <w:r w:rsidR="00234D63">
        <w:rPr>
          <w:rFonts w:cs="Arial"/>
          <w:szCs w:val="22"/>
        </w:rPr>
        <w:t>modulu</w:t>
      </w:r>
      <w:r w:rsidR="00C53745" w:rsidRPr="003936E4">
        <w:rPr>
          <w:rFonts w:cs="Arial"/>
          <w:szCs w:val="22"/>
        </w:rPr>
        <w:t xml:space="preserve"> poskytuje dve </w:t>
      </w:r>
      <w:r w:rsidR="00234D63" w:rsidRPr="003936E4">
        <w:rPr>
          <w:rFonts w:cs="Arial"/>
          <w:szCs w:val="22"/>
        </w:rPr>
        <w:t>metódy</w:t>
      </w:r>
      <w:r w:rsidR="00C53745" w:rsidRPr="003936E4">
        <w:rPr>
          <w:rFonts w:cs="Arial"/>
          <w:szCs w:val="22"/>
        </w:rPr>
        <w:t xml:space="preserve"> na </w:t>
      </w:r>
      <w:r w:rsidR="00234D63" w:rsidRPr="003936E4">
        <w:rPr>
          <w:rFonts w:cs="Arial"/>
          <w:szCs w:val="22"/>
        </w:rPr>
        <w:t>manipulácia</w:t>
      </w:r>
      <w:r w:rsidR="00C53745" w:rsidRPr="003936E4">
        <w:rPr>
          <w:rFonts w:cs="Arial"/>
          <w:szCs w:val="22"/>
        </w:rPr>
        <w:t xml:space="preserve"> s </w:t>
      </w:r>
      <w:r w:rsidR="00234D63" w:rsidRPr="003936E4">
        <w:rPr>
          <w:rFonts w:cs="Arial"/>
          <w:szCs w:val="22"/>
        </w:rPr>
        <w:t>diódou</w:t>
      </w:r>
      <w:r w:rsidR="00C53745" w:rsidRPr="003936E4">
        <w:rPr>
          <w:rFonts w:cs="Arial"/>
          <w:szCs w:val="22"/>
        </w:rPr>
        <w:t xml:space="preserve">. </w:t>
      </w:r>
      <w:r w:rsidR="00234D63" w:rsidRPr="003936E4">
        <w:rPr>
          <w:rFonts w:cs="Arial"/>
          <w:szCs w:val="22"/>
        </w:rPr>
        <w:t>Metódu</w:t>
      </w:r>
      <w:r w:rsidR="00C53745" w:rsidRPr="003936E4">
        <w:rPr>
          <w:rFonts w:cs="Arial"/>
          <w:szCs w:val="22"/>
        </w:rPr>
        <w:t xml:space="preserve"> na vymazanie </w:t>
      </w:r>
      <w:r w:rsidR="00234D63" w:rsidRPr="003936E4">
        <w:rPr>
          <w:rFonts w:cs="Arial"/>
          <w:szCs w:val="22"/>
        </w:rPr>
        <w:t>indikácie</w:t>
      </w:r>
      <w:r w:rsidR="00C53745" w:rsidRPr="003936E4">
        <w:rPr>
          <w:rFonts w:cs="Arial"/>
          <w:szCs w:val="22"/>
        </w:rPr>
        <w:t xml:space="preserve"> </w:t>
      </w:r>
      <w:r w:rsidR="00234D63" w:rsidRPr="003936E4">
        <w:rPr>
          <w:rFonts w:cs="Arial"/>
          <w:szCs w:val="22"/>
        </w:rPr>
        <w:t>aktuálneho</w:t>
      </w:r>
      <w:r w:rsidR="00C53745" w:rsidRPr="003936E4">
        <w:rPr>
          <w:rFonts w:cs="Arial"/>
          <w:szCs w:val="22"/>
        </w:rPr>
        <w:t xml:space="preserve"> stavu</w:t>
      </w:r>
      <w:r w:rsidR="0018107D">
        <w:rPr>
          <w:rFonts w:cs="Arial"/>
          <w:szCs w:val="22"/>
        </w:rPr>
        <w:t xml:space="preserve">. Pri </w:t>
      </w:r>
      <w:r w:rsidR="00363962">
        <w:rPr>
          <w:rFonts w:cs="Arial"/>
          <w:szCs w:val="22"/>
        </w:rPr>
        <w:t>volaní</w:t>
      </w:r>
      <w:r w:rsidR="0018107D">
        <w:rPr>
          <w:rFonts w:cs="Arial"/>
          <w:szCs w:val="22"/>
        </w:rPr>
        <w:t xml:space="preserve"> </w:t>
      </w:r>
      <w:r w:rsidR="00363962">
        <w:rPr>
          <w:rFonts w:cs="Arial"/>
          <w:szCs w:val="22"/>
        </w:rPr>
        <w:t>metódy</w:t>
      </w:r>
      <w:r w:rsidR="0018107D">
        <w:rPr>
          <w:rFonts w:cs="Arial"/>
          <w:szCs w:val="22"/>
        </w:rPr>
        <w:t xml:space="preserve"> </w:t>
      </w:r>
      <w:proofErr w:type="spellStart"/>
      <w:r w:rsidR="0018107D">
        <w:rPr>
          <w:rFonts w:cs="Arial"/>
          <w:szCs w:val="22"/>
        </w:rPr>
        <w:t>CleanState</w:t>
      </w:r>
      <w:proofErr w:type="spellEnd"/>
      <w:r w:rsidR="0018107D">
        <w:rPr>
          <w:rFonts w:cs="Arial"/>
          <w:szCs w:val="22"/>
        </w:rPr>
        <w:t xml:space="preserve"> je </w:t>
      </w:r>
      <w:r w:rsidR="00363962">
        <w:rPr>
          <w:rFonts w:cs="Arial"/>
          <w:szCs w:val="22"/>
        </w:rPr>
        <w:t>dióda vypnutá a nereprezentuje aktuálny stav systému.</w:t>
      </w:r>
      <w:r w:rsidR="00C53745" w:rsidRPr="003936E4">
        <w:rPr>
          <w:rFonts w:cs="Arial"/>
          <w:szCs w:val="22"/>
        </w:rPr>
        <w:t xml:space="preserve"> Druhou </w:t>
      </w:r>
      <w:r w:rsidR="00234D63" w:rsidRPr="003936E4">
        <w:rPr>
          <w:rFonts w:cs="Arial"/>
          <w:szCs w:val="22"/>
        </w:rPr>
        <w:t>metódou</w:t>
      </w:r>
      <w:r w:rsidR="00C53745" w:rsidRPr="003936E4">
        <w:rPr>
          <w:rFonts w:cs="Arial"/>
          <w:szCs w:val="22"/>
        </w:rPr>
        <w:t xml:space="preserve"> je nastavenie stavu RGB </w:t>
      </w:r>
      <w:r w:rsidR="00234D63" w:rsidRPr="003936E4">
        <w:rPr>
          <w:rFonts w:cs="Arial"/>
          <w:szCs w:val="22"/>
        </w:rPr>
        <w:t>diódy</w:t>
      </w:r>
      <w:r w:rsidR="00C53745" w:rsidRPr="003936E4">
        <w:rPr>
          <w:rFonts w:cs="Arial"/>
          <w:szCs w:val="22"/>
        </w:rPr>
        <w:t xml:space="preserve"> </w:t>
      </w:r>
      <w:r w:rsidR="00234D63" w:rsidRPr="003936E4">
        <w:rPr>
          <w:rFonts w:cs="Arial"/>
          <w:szCs w:val="22"/>
        </w:rPr>
        <w:t>podľa</w:t>
      </w:r>
      <w:r w:rsidR="00C53745" w:rsidRPr="003936E4">
        <w:rPr>
          <w:rFonts w:cs="Arial"/>
          <w:szCs w:val="22"/>
        </w:rPr>
        <w:t xml:space="preserve"> </w:t>
      </w:r>
      <w:r w:rsidR="00234D63" w:rsidRPr="003936E4">
        <w:rPr>
          <w:rFonts w:cs="Arial"/>
          <w:szCs w:val="22"/>
        </w:rPr>
        <w:t>prijatého</w:t>
      </w:r>
      <w:r w:rsidR="00C53745" w:rsidRPr="003936E4">
        <w:rPr>
          <w:rFonts w:cs="Arial"/>
          <w:szCs w:val="22"/>
        </w:rPr>
        <w:t xml:space="preserve"> parametru, </w:t>
      </w:r>
      <w:r w:rsidR="00234D63" w:rsidRPr="003936E4">
        <w:rPr>
          <w:rFonts w:cs="Arial"/>
          <w:szCs w:val="22"/>
        </w:rPr>
        <w:t>ktorý</w:t>
      </w:r>
      <w:r w:rsidR="00C53745" w:rsidRPr="003936E4">
        <w:rPr>
          <w:rFonts w:cs="Arial"/>
          <w:szCs w:val="22"/>
        </w:rPr>
        <w:t xml:space="preserve"> reprezentuje </w:t>
      </w:r>
      <w:r w:rsidR="00234D63" w:rsidRPr="003936E4">
        <w:rPr>
          <w:rFonts w:cs="Arial"/>
          <w:szCs w:val="22"/>
        </w:rPr>
        <w:t>aktuálny</w:t>
      </w:r>
      <w:r w:rsidR="00C53745" w:rsidRPr="003936E4">
        <w:rPr>
          <w:rFonts w:cs="Arial"/>
          <w:szCs w:val="22"/>
        </w:rPr>
        <w:t xml:space="preserve"> stav zariadenia. Stav zariadenia sa v </w:t>
      </w:r>
      <w:r w:rsidR="00234D63" w:rsidRPr="003936E4">
        <w:rPr>
          <w:rFonts w:cs="Arial"/>
          <w:szCs w:val="22"/>
        </w:rPr>
        <w:t>čase</w:t>
      </w:r>
      <w:r w:rsidR="00C53745" w:rsidRPr="003936E4">
        <w:rPr>
          <w:rFonts w:cs="Arial"/>
          <w:szCs w:val="22"/>
        </w:rPr>
        <w:t xml:space="preserve"> </w:t>
      </w:r>
      <w:r w:rsidR="00234D63" w:rsidRPr="003936E4">
        <w:rPr>
          <w:rFonts w:cs="Arial"/>
          <w:szCs w:val="22"/>
        </w:rPr>
        <w:t>mení</w:t>
      </w:r>
      <w:r w:rsidR="000800B6">
        <w:rPr>
          <w:rFonts w:cs="Arial"/>
          <w:szCs w:val="22"/>
        </w:rPr>
        <w:t>,</w:t>
      </w:r>
      <w:r w:rsidR="00C53745" w:rsidRPr="003936E4">
        <w:rPr>
          <w:rFonts w:cs="Arial"/>
          <w:szCs w:val="22"/>
        </w:rPr>
        <w:t xml:space="preserve"> a preto </w:t>
      </w:r>
      <w:r w:rsidR="00234D63" w:rsidRPr="003936E4">
        <w:rPr>
          <w:rFonts w:cs="Arial"/>
          <w:szCs w:val="22"/>
        </w:rPr>
        <w:t>nasledujúca</w:t>
      </w:r>
      <w:r w:rsidR="00C53745" w:rsidRPr="003936E4">
        <w:rPr>
          <w:rFonts w:cs="Arial"/>
          <w:szCs w:val="22"/>
        </w:rPr>
        <w:t xml:space="preserve"> </w:t>
      </w:r>
      <w:r w:rsidR="00234D63" w:rsidRPr="003936E4">
        <w:rPr>
          <w:rFonts w:cs="Arial"/>
          <w:szCs w:val="22"/>
        </w:rPr>
        <w:t>tabuľka</w:t>
      </w:r>
      <w:r w:rsidR="00C53745" w:rsidRPr="003936E4">
        <w:rPr>
          <w:rFonts w:cs="Arial"/>
          <w:szCs w:val="22"/>
        </w:rPr>
        <w:t xml:space="preserve"> vyjadruje </w:t>
      </w:r>
      <w:r w:rsidR="00234D63" w:rsidRPr="003936E4">
        <w:rPr>
          <w:rFonts w:cs="Arial"/>
          <w:szCs w:val="22"/>
        </w:rPr>
        <w:t>správanie</w:t>
      </w:r>
      <w:r w:rsidR="00C53745" w:rsidRPr="003936E4">
        <w:rPr>
          <w:rFonts w:cs="Arial"/>
          <w:szCs w:val="22"/>
        </w:rPr>
        <w:t xml:space="preserve"> RGB </w:t>
      </w:r>
      <w:r w:rsidR="00234D63" w:rsidRPr="003936E4">
        <w:rPr>
          <w:rFonts w:cs="Arial"/>
          <w:szCs w:val="22"/>
        </w:rPr>
        <w:t>diódy</w:t>
      </w:r>
      <w:r w:rsidR="00C53745" w:rsidRPr="003936E4">
        <w:rPr>
          <w:rFonts w:cs="Arial"/>
          <w:szCs w:val="22"/>
        </w:rPr>
        <w:t xml:space="preserve"> pri </w:t>
      </w:r>
      <w:r w:rsidR="00234D63" w:rsidRPr="003936E4">
        <w:rPr>
          <w:rFonts w:cs="Arial"/>
          <w:szCs w:val="22"/>
        </w:rPr>
        <w:t>rôznych</w:t>
      </w:r>
      <w:r w:rsidR="00C53745" w:rsidRPr="003936E4">
        <w:rPr>
          <w:rFonts w:cs="Arial"/>
          <w:szCs w:val="22"/>
        </w:rPr>
        <w:t xml:space="preserve"> stavoch:</w:t>
      </w:r>
    </w:p>
    <w:p w14:paraId="6A49A748" w14:textId="77777777" w:rsidR="0059199B" w:rsidRDefault="0059199B">
      <w:pPr>
        <w:spacing w:before="0" w:after="0" w:line="240" w:lineRule="auto"/>
        <w:jc w:val="left"/>
      </w:pPr>
      <w:bookmarkStart w:id="68" w:name="_Toc131867214"/>
      <w:r>
        <w:br w:type="page"/>
      </w:r>
    </w:p>
    <w:p w14:paraId="45BEEC44" w14:textId="4ECEB02E" w:rsidR="00D24370" w:rsidRDefault="00D24370" w:rsidP="00D24370">
      <w:pPr>
        <w:pStyle w:val="Tabuka-oznaenie"/>
      </w:pPr>
      <w:r>
        <w:lastRenderedPageBreak/>
        <w:t xml:space="preserve">Tab. </w:t>
      </w:r>
      <w:r w:rsidR="00FC6F2C">
        <w:fldChar w:fldCharType="begin"/>
      </w:r>
      <w:r w:rsidR="00FC6F2C">
        <w:instrText xml:space="preserve"> STYLEREF 1 \s </w:instrText>
      </w:r>
      <w:r w:rsidR="00FC6F2C">
        <w:fldChar w:fldCharType="separate"/>
      </w:r>
      <w:r w:rsidR="007531DC">
        <w:rPr>
          <w:noProof/>
        </w:rPr>
        <w:t>4</w:t>
      </w:r>
      <w:r w:rsidR="00FC6F2C">
        <w:rPr>
          <w:noProof/>
        </w:rPr>
        <w:fldChar w:fldCharType="end"/>
      </w:r>
      <w:r w:rsidR="00046BD7">
        <w:t>.</w:t>
      </w:r>
      <w:r w:rsidR="00000000">
        <w:fldChar w:fldCharType="begin"/>
      </w:r>
      <w:r w:rsidR="00000000">
        <w:instrText xml:space="preserve"> SEQ Tab. \* ARABIC \s 1 </w:instrText>
      </w:r>
      <w:r w:rsidR="00000000">
        <w:fldChar w:fldCharType="separate"/>
      </w:r>
      <w:r w:rsidR="007531DC">
        <w:rPr>
          <w:noProof/>
        </w:rPr>
        <w:t>1</w:t>
      </w:r>
      <w:r w:rsidR="00000000">
        <w:rPr>
          <w:noProof/>
        </w:rPr>
        <w:fldChar w:fldCharType="end"/>
      </w:r>
      <w:r>
        <w:t xml:space="preserve"> </w:t>
      </w:r>
      <w:r w:rsidR="00E342FC">
        <w:t>–</w:t>
      </w:r>
      <w:r>
        <w:t xml:space="preserve"> </w:t>
      </w:r>
      <w:r w:rsidR="00F53016">
        <w:t>Definícia</w:t>
      </w:r>
      <w:r w:rsidR="00ED7407">
        <w:t xml:space="preserve"> farby RGB </w:t>
      </w:r>
      <w:r w:rsidR="00F53016">
        <w:t>diódy</w:t>
      </w:r>
      <w:bookmarkEnd w:id="68"/>
    </w:p>
    <w:tbl>
      <w:tblPr>
        <w:tblW w:w="84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0"/>
        <w:gridCol w:w="1156"/>
        <w:gridCol w:w="1254"/>
        <w:gridCol w:w="1985"/>
        <w:gridCol w:w="1832"/>
      </w:tblGrid>
      <w:tr w:rsidR="00C53745" w:rsidRPr="003936E4" w14:paraId="6C66B016" w14:textId="77777777" w:rsidTr="00386E83">
        <w:trPr>
          <w:trHeight w:val="300"/>
        </w:trPr>
        <w:tc>
          <w:tcPr>
            <w:tcW w:w="2260" w:type="dxa"/>
            <w:tcBorders>
              <w:top w:val="single" w:sz="6" w:space="0" w:color="000000"/>
              <w:left w:val="single" w:sz="6" w:space="0" w:color="000000"/>
              <w:bottom w:val="single" w:sz="6" w:space="0" w:color="000000"/>
              <w:right w:val="nil"/>
            </w:tcBorders>
            <w:shd w:val="clear" w:color="auto" w:fill="DBE5F1" w:themeFill="accent1" w:themeFillTint="33"/>
            <w:vAlign w:val="center"/>
            <w:hideMark/>
          </w:tcPr>
          <w:p w14:paraId="69F2736A" w14:textId="77777777" w:rsidR="00C53745" w:rsidRPr="000A1AC7" w:rsidRDefault="00C53745" w:rsidP="009949BB">
            <w:pPr>
              <w:spacing w:before="0" w:after="0"/>
              <w:jc w:val="center"/>
              <w:textAlignment w:val="baseline"/>
              <w:rPr>
                <w:rFonts w:ascii="Times New Roman" w:hAnsi="Times New Roman"/>
                <w:b/>
                <w:bCs/>
                <w:sz w:val="24"/>
              </w:rPr>
            </w:pPr>
            <w:r w:rsidRPr="000A1AC7">
              <w:rPr>
                <w:rFonts w:cs="Arial"/>
                <w:b/>
                <w:bCs/>
                <w:szCs w:val="22"/>
              </w:rPr>
              <w:t>Stav zariadenia </w:t>
            </w:r>
          </w:p>
        </w:tc>
        <w:tc>
          <w:tcPr>
            <w:tcW w:w="1156" w:type="dxa"/>
            <w:tcBorders>
              <w:top w:val="single" w:sz="6" w:space="0" w:color="000000"/>
              <w:left w:val="single" w:sz="6" w:space="0" w:color="000000"/>
              <w:bottom w:val="single" w:sz="6" w:space="0" w:color="000000"/>
              <w:right w:val="nil"/>
            </w:tcBorders>
            <w:shd w:val="clear" w:color="auto" w:fill="DBE5F1" w:themeFill="accent1" w:themeFillTint="33"/>
            <w:vAlign w:val="center"/>
            <w:hideMark/>
          </w:tcPr>
          <w:p w14:paraId="15429E19" w14:textId="6B3EA55F" w:rsidR="00C53745" w:rsidRPr="000A1AC7" w:rsidRDefault="00C53745" w:rsidP="009949BB">
            <w:pPr>
              <w:spacing w:before="0" w:after="0"/>
              <w:jc w:val="center"/>
              <w:textAlignment w:val="baseline"/>
              <w:rPr>
                <w:rFonts w:ascii="Times New Roman" w:hAnsi="Times New Roman"/>
                <w:b/>
                <w:bCs/>
                <w:sz w:val="24"/>
              </w:rPr>
            </w:pPr>
            <w:r w:rsidRPr="000A1AC7">
              <w:rPr>
                <w:rFonts w:cs="Arial"/>
                <w:b/>
                <w:bCs/>
                <w:szCs w:val="22"/>
              </w:rPr>
              <w:t>Farba</w:t>
            </w:r>
          </w:p>
        </w:tc>
        <w:tc>
          <w:tcPr>
            <w:tcW w:w="1254" w:type="dxa"/>
            <w:tcBorders>
              <w:top w:val="single" w:sz="6" w:space="0" w:color="000000"/>
              <w:left w:val="single" w:sz="6" w:space="0" w:color="000000"/>
              <w:bottom w:val="single" w:sz="6" w:space="0" w:color="000000"/>
              <w:right w:val="nil"/>
            </w:tcBorders>
            <w:shd w:val="clear" w:color="auto" w:fill="DBE5F1" w:themeFill="accent1" w:themeFillTint="33"/>
            <w:vAlign w:val="center"/>
            <w:hideMark/>
          </w:tcPr>
          <w:p w14:paraId="37B7F0D6" w14:textId="0AF619B0" w:rsidR="00C53745" w:rsidRPr="000A1AC7" w:rsidRDefault="00C53745" w:rsidP="009949BB">
            <w:pPr>
              <w:spacing w:before="0" w:after="0"/>
              <w:jc w:val="center"/>
              <w:textAlignment w:val="baseline"/>
              <w:rPr>
                <w:rFonts w:ascii="Times New Roman" w:hAnsi="Times New Roman"/>
                <w:b/>
                <w:bCs/>
                <w:sz w:val="24"/>
              </w:rPr>
            </w:pPr>
            <w:r w:rsidRPr="000A1AC7">
              <w:rPr>
                <w:rFonts w:cs="Arial"/>
                <w:b/>
                <w:bCs/>
                <w:szCs w:val="22"/>
              </w:rPr>
              <w:t>Správanie </w:t>
            </w:r>
          </w:p>
        </w:tc>
        <w:tc>
          <w:tcPr>
            <w:tcW w:w="1985" w:type="dxa"/>
            <w:tcBorders>
              <w:top w:val="single" w:sz="6" w:space="0" w:color="000000"/>
              <w:left w:val="single" w:sz="6" w:space="0" w:color="000000"/>
              <w:bottom w:val="single" w:sz="6" w:space="0" w:color="000000"/>
              <w:right w:val="nil"/>
            </w:tcBorders>
            <w:shd w:val="clear" w:color="auto" w:fill="DBE5F1" w:themeFill="accent1" w:themeFillTint="33"/>
            <w:vAlign w:val="center"/>
            <w:hideMark/>
          </w:tcPr>
          <w:p w14:paraId="269F0DB9" w14:textId="4711E367" w:rsidR="00C53745" w:rsidRPr="000A1AC7" w:rsidRDefault="00C53745" w:rsidP="009949BB">
            <w:pPr>
              <w:spacing w:before="0" w:after="0"/>
              <w:jc w:val="center"/>
              <w:textAlignment w:val="baseline"/>
              <w:rPr>
                <w:rFonts w:ascii="Times New Roman" w:hAnsi="Times New Roman"/>
                <w:b/>
                <w:bCs/>
                <w:sz w:val="24"/>
              </w:rPr>
            </w:pPr>
            <w:r w:rsidRPr="000A1AC7">
              <w:rPr>
                <w:rFonts w:cs="Arial"/>
                <w:b/>
                <w:bCs/>
                <w:szCs w:val="22"/>
              </w:rPr>
              <w:t>Počet opakovaní </w:t>
            </w:r>
          </w:p>
        </w:tc>
        <w:tc>
          <w:tcPr>
            <w:tcW w:w="183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hideMark/>
          </w:tcPr>
          <w:p w14:paraId="3EDE2CBA" w14:textId="77777777" w:rsidR="00C53745" w:rsidRPr="000A1AC7" w:rsidRDefault="00C53745" w:rsidP="009949BB">
            <w:pPr>
              <w:spacing w:before="0" w:after="0"/>
              <w:jc w:val="center"/>
              <w:textAlignment w:val="baseline"/>
              <w:rPr>
                <w:rFonts w:ascii="Times New Roman" w:hAnsi="Times New Roman"/>
                <w:b/>
                <w:bCs/>
                <w:sz w:val="24"/>
              </w:rPr>
            </w:pPr>
            <w:r w:rsidRPr="000A1AC7">
              <w:rPr>
                <w:rFonts w:cs="Arial"/>
                <w:b/>
                <w:bCs/>
                <w:szCs w:val="22"/>
              </w:rPr>
              <w:t>Trvanie </w:t>
            </w:r>
          </w:p>
        </w:tc>
      </w:tr>
      <w:tr w:rsidR="00C53745" w:rsidRPr="003936E4" w14:paraId="04AC9BE8" w14:textId="77777777" w:rsidTr="00386E83">
        <w:trPr>
          <w:trHeight w:val="300"/>
        </w:trPr>
        <w:tc>
          <w:tcPr>
            <w:tcW w:w="2260" w:type="dxa"/>
            <w:tcBorders>
              <w:top w:val="nil"/>
              <w:left w:val="single" w:sz="6" w:space="0" w:color="000000"/>
              <w:bottom w:val="single" w:sz="6" w:space="0" w:color="000000"/>
              <w:right w:val="nil"/>
            </w:tcBorders>
            <w:shd w:val="clear" w:color="auto" w:fill="auto"/>
            <w:vAlign w:val="center"/>
            <w:hideMark/>
          </w:tcPr>
          <w:p w14:paraId="3A7E3800" w14:textId="7F641A23" w:rsidR="00C53745" w:rsidRPr="003936E4" w:rsidRDefault="003968E9" w:rsidP="009949BB">
            <w:pPr>
              <w:spacing w:before="0" w:after="0"/>
              <w:jc w:val="center"/>
              <w:textAlignment w:val="baseline"/>
              <w:rPr>
                <w:rFonts w:ascii="Times New Roman" w:hAnsi="Times New Roman"/>
                <w:sz w:val="24"/>
              </w:rPr>
            </w:pPr>
            <w:r w:rsidRPr="003936E4">
              <w:rPr>
                <w:rFonts w:cs="Arial"/>
                <w:szCs w:val="22"/>
              </w:rPr>
              <w:t>Inicializácia</w:t>
            </w:r>
            <w:r w:rsidR="00C53745" w:rsidRPr="003936E4">
              <w:rPr>
                <w:rFonts w:cs="Arial"/>
                <w:szCs w:val="22"/>
              </w:rPr>
              <w:t xml:space="preserve"> </w:t>
            </w:r>
            <w:r w:rsidRPr="003936E4">
              <w:rPr>
                <w:rFonts w:cs="Arial"/>
                <w:szCs w:val="22"/>
              </w:rPr>
              <w:t>Bluetooth</w:t>
            </w:r>
            <w:r w:rsidR="00C53745" w:rsidRPr="003936E4">
              <w:rPr>
                <w:rFonts w:cs="Arial"/>
                <w:szCs w:val="22"/>
              </w:rPr>
              <w:t xml:space="preserve"> bola </w:t>
            </w:r>
            <w:r w:rsidRPr="003936E4">
              <w:rPr>
                <w:rFonts w:cs="Arial"/>
                <w:szCs w:val="22"/>
              </w:rPr>
              <w:t>úspešná</w:t>
            </w:r>
          </w:p>
        </w:tc>
        <w:tc>
          <w:tcPr>
            <w:tcW w:w="1156" w:type="dxa"/>
            <w:tcBorders>
              <w:top w:val="nil"/>
              <w:left w:val="single" w:sz="6" w:space="0" w:color="000000"/>
              <w:bottom w:val="single" w:sz="6" w:space="0" w:color="000000"/>
              <w:right w:val="nil"/>
            </w:tcBorders>
            <w:shd w:val="clear" w:color="auto" w:fill="auto"/>
            <w:vAlign w:val="center"/>
            <w:hideMark/>
          </w:tcPr>
          <w:p w14:paraId="17372328" w14:textId="643F166F"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Zelen</w:t>
            </w:r>
            <w:r w:rsidR="00DF21F0">
              <w:rPr>
                <w:rFonts w:cs="Arial"/>
                <w:szCs w:val="22"/>
              </w:rPr>
              <w:t>á</w:t>
            </w:r>
          </w:p>
        </w:tc>
        <w:tc>
          <w:tcPr>
            <w:tcW w:w="1254" w:type="dxa"/>
            <w:tcBorders>
              <w:top w:val="nil"/>
              <w:left w:val="single" w:sz="6" w:space="0" w:color="000000"/>
              <w:bottom w:val="single" w:sz="6" w:space="0" w:color="000000"/>
              <w:right w:val="nil"/>
            </w:tcBorders>
            <w:shd w:val="clear" w:color="auto" w:fill="auto"/>
            <w:vAlign w:val="center"/>
            <w:hideMark/>
          </w:tcPr>
          <w:p w14:paraId="394C7020" w14:textId="29355E01"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Blikanie</w:t>
            </w:r>
          </w:p>
        </w:tc>
        <w:tc>
          <w:tcPr>
            <w:tcW w:w="1985" w:type="dxa"/>
            <w:tcBorders>
              <w:top w:val="nil"/>
              <w:left w:val="single" w:sz="6" w:space="0" w:color="000000"/>
              <w:bottom w:val="single" w:sz="6" w:space="0" w:color="000000"/>
              <w:right w:val="nil"/>
            </w:tcBorders>
            <w:shd w:val="clear" w:color="auto" w:fill="auto"/>
            <w:vAlign w:val="center"/>
            <w:hideMark/>
          </w:tcPr>
          <w:p w14:paraId="4476571D" w14:textId="7EF72A70"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3</w:t>
            </w:r>
          </w:p>
        </w:tc>
        <w:tc>
          <w:tcPr>
            <w:tcW w:w="1832" w:type="dxa"/>
            <w:tcBorders>
              <w:top w:val="nil"/>
              <w:left w:val="single" w:sz="6" w:space="0" w:color="000000"/>
              <w:bottom w:val="single" w:sz="6" w:space="0" w:color="000000"/>
              <w:right w:val="single" w:sz="6" w:space="0" w:color="000000"/>
            </w:tcBorders>
            <w:shd w:val="clear" w:color="auto" w:fill="auto"/>
            <w:vAlign w:val="center"/>
            <w:hideMark/>
          </w:tcPr>
          <w:p w14:paraId="0AF8C510" w14:textId="7E878C37"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200</w:t>
            </w:r>
          </w:p>
        </w:tc>
      </w:tr>
      <w:tr w:rsidR="00C53745" w:rsidRPr="003936E4" w14:paraId="0F39FC06" w14:textId="77777777" w:rsidTr="00386E83">
        <w:trPr>
          <w:trHeight w:val="300"/>
        </w:trPr>
        <w:tc>
          <w:tcPr>
            <w:tcW w:w="2260" w:type="dxa"/>
            <w:tcBorders>
              <w:top w:val="nil"/>
              <w:left w:val="single" w:sz="6" w:space="0" w:color="000000"/>
              <w:bottom w:val="single" w:sz="6" w:space="0" w:color="000000"/>
              <w:right w:val="nil"/>
            </w:tcBorders>
            <w:shd w:val="clear" w:color="auto" w:fill="auto"/>
            <w:vAlign w:val="center"/>
            <w:hideMark/>
          </w:tcPr>
          <w:p w14:paraId="6CE5C362" w14:textId="3E4B9F62" w:rsidR="00C53745" w:rsidRPr="003936E4" w:rsidRDefault="003968E9" w:rsidP="009949BB">
            <w:pPr>
              <w:spacing w:before="0" w:after="0"/>
              <w:jc w:val="center"/>
              <w:textAlignment w:val="baseline"/>
              <w:rPr>
                <w:rFonts w:ascii="Times New Roman" w:hAnsi="Times New Roman"/>
                <w:sz w:val="24"/>
              </w:rPr>
            </w:pPr>
            <w:r w:rsidRPr="003936E4">
              <w:rPr>
                <w:rFonts w:cs="Arial"/>
                <w:szCs w:val="22"/>
              </w:rPr>
              <w:t>Inicializácia</w:t>
            </w:r>
            <w:r w:rsidR="00C53745" w:rsidRPr="003936E4">
              <w:rPr>
                <w:rFonts w:cs="Arial"/>
                <w:szCs w:val="22"/>
              </w:rPr>
              <w:t xml:space="preserve"> </w:t>
            </w:r>
            <w:r w:rsidRPr="003936E4">
              <w:rPr>
                <w:rFonts w:cs="Arial"/>
                <w:szCs w:val="22"/>
              </w:rPr>
              <w:t>Bluetooth</w:t>
            </w:r>
            <w:r w:rsidR="00C53745" w:rsidRPr="003936E4">
              <w:rPr>
                <w:rFonts w:cs="Arial"/>
                <w:szCs w:val="22"/>
              </w:rPr>
              <w:t xml:space="preserve"> bola </w:t>
            </w:r>
            <w:r w:rsidRPr="003936E4">
              <w:rPr>
                <w:rFonts w:cs="Arial"/>
                <w:szCs w:val="22"/>
              </w:rPr>
              <w:t>neúspešná</w:t>
            </w:r>
          </w:p>
        </w:tc>
        <w:tc>
          <w:tcPr>
            <w:tcW w:w="1156" w:type="dxa"/>
            <w:tcBorders>
              <w:top w:val="nil"/>
              <w:left w:val="single" w:sz="6" w:space="0" w:color="000000"/>
              <w:bottom w:val="single" w:sz="6" w:space="0" w:color="000000"/>
              <w:right w:val="nil"/>
            </w:tcBorders>
            <w:shd w:val="clear" w:color="auto" w:fill="auto"/>
            <w:vAlign w:val="center"/>
            <w:hideMark/>
          </w:tcPr>
          <w:p w14:paraId="458577F8" w14:textId="732B6E9B"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Červen</w:t>
            </w:r>
            <w:r w:rsidR="00DF21F0">
              <w:rPr>
                <w:rFonts w:cs="Arial"/>
                <w:szCs w:val="22"/>
              </w:rPr>
              <w:t>á</w:t>
            </w:r>
          </w:p>
        </w:tc>
        <w:tc>
          <w:tcPr>
            <w:tcW w:w="1254" w:type="dxa"/>
            <w:tcBorders>
              <w:top w:val="nil"/>
              <w:left w:val="single" w:sz="6" w:space="0" w:color="000000"/>
              <w:bottom w:val="single" w:sz="6" w:space="0" w:color="000000"/>
              <w:right w:val="nil"/>
            </w:tcBorders>
            <w:shd w:val="clear" w:color="auto" w:fill="auto"/>
            <w:vAlign w:val="center"/>
            <w:hideMark/>
          </w:tcPr>
          <w:p w14:paraId="2C583831" w14:textId="2943CDA8"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Svietenie</w:t>
            </w:r>
          </w:p>
        </w:tc>
        <w:tc>
          <w:tcPr>
            <w:tcW w:w="1985" w:type="dxa"/>
            <w:tcBorders>
              <w:top w:val="nil"/>
              <w:left w:val="single" w:sz="6" w:space="0" w:color="000000"/>
              <w:bottom w:val="single" w:sz="6" w:space="0" w:color="000000"/>
              <w:right w:val="nil"/>
            </w:tcBorders>
            <w:shd w:val="clear" w:color="auto" w:fill="auto"/>
            <w:vAlign w:val="center"/>
            <w:hideMark/>
          </w:tcPr>
          <w:p w14:paraId="4F707423" w14:textId="6B23F635"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w:t>
            </w:r>
          </w:p>
        </w:tc>
        <w:tc>
          <w:tcPr>
            <w:tcW w:w="1832" w:type="dxa"/>
            <w:tcBorders>
              <w:top w:val="nil"/>
              <w:left w:val="single" w:sz="6" w:space="0" w:color="000000"/>
              <w:bottom w:val="single" w:sz="6" w:space="0" w:color="000000"/>
              <w:right w:val="single" w:sz="6" w:space="0" w:color="000000"/>
            </w:tcBorders>
            <w:shd w:val="clear" w:color="auto" w:fill="auto"/>
            <w:vAlign w:val="center"/>
            <w:hideMark/>
          </w:tcPr>
          <w:p w14:paraId="28242F5E" w14:textId="70FEEAED"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w:t>
            </w:r>
          </w:p>
        </w:tc>
      </w:tr>
      <w:tr w:rsidR="00C53745" w:rsidRPr="003936E4" w14:paraId="3DD21497" w14:textId="77777777" w:rsidTr="00386E83">
        <w:trPr>
          <w:trHeight w:val="300"/>
        </w:trPr>
        <w:tc>
          <w:tcPr>
            <w:tcW w:w="2260" w:type="dxa"/>
            <w:tcBorders>
              <w:top w:val="nil"/>
              <w:left w:val="single" w:sz="6" w:space="0" w:color="000000"/>
              <w:bottom w:val="single" w:sz="6" w:space="0" w:color="000000"/>
              <w:right w:val="nil"/>
            </w:tcBorders>
            <w:shd w:val="clear" w:color="auto" w:fill="auto"/>
            <w:vAlign w:val="center"/>
            <w:hideMark/>
          </w:tcPr>
          <w:p w14:paraId="3E86219C" w14:textId="762E5761"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 xml:space="preserve">ESP klient nie je </w:t>
            </w:r>
            <w:r w:rsidR="003968E9" w:rsidRPr="003936E4">
              <w:rPr>
                <w:rFonts w:cs="Arial"/>
                <w:szCs w:val="22"/>
              </w:rPr>
              <w:t>pripojený</w:t>
            </w:r>
            <w:r w:rsidRPr="003936E4">
              <w:rPr>
                <w:rFonts w:cs="Arial"/>
                <w:szCs w:val="22"/>
              </w:rPr>
              <w:t xml:space="preserve"> ku BLE serveru</w:t>
            </w:r>
          </w:p>
        </w:tc>
        <w:tc>
          <w:tcPr>
            <w:tcW w:w="1156" w:type="dxa"/>
            <w:tcBorders>
              <w:top w:val="nil"/>
              <w:left w:val="single" w:sz="6" w:space="0" w:color="000000"/>
              <w:bottom w:val="single" w:sz="6" w:space="0" w:color="000000"/>
              <w:right w:val="nil"/>
            </w:tcBorders>
            <w:shd w:val="clear" w:color="auto" w:fill="auto"/>
            <w:vAlign w:val="center"/>
            <w:hideMark/>
          </w:tcPr>
          <w:p w14:paraId="3AC436B0" w14:textId="07AF826E"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Červen</w:t>
            </w:r>
            <w:r w:rsidR="00DF21F0">
              <w:rPr>
                <w:rFonts w:cs="Arial"/>
                <w:szCs w:val="22"/>
              </w:rPr>
              <w:t>á</w:t>
            </w:r>
          </w:p>
        </w:tc>
        <w:tc>
          <w:tcPr>
            <w:tcW w:w="1254" w:type="dxa"/>
            <w:tcBorders>
              <w:top w:val="nil"/>
              <w:left w:val="single" w:sz="6" w:space="0" w:color="000000"/>
              <w:bottom w:val="single" w:sz="6" w:space="0" w:color="000000"/>
              <w:right w:val="nil"/>
            </w:tcBorders>
            <w:shd w:val="clear" w:color="auto" w:fill="auto"/>
            <w:vAlign w:val="center"/>
            <w:hideMark/>
          </w:tcPr>
          <w:p w14:paraId="1472CFB0" w14:textId="7B91F3D3"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Blikanie</w:t>
            </w:r>
          </w:p>
        </w:tc>
        <w:tc>
          <w:tcPr>
            <w:tcW w:w="1985" w:type="dxa"/>
            <w:tcBorders>
              <w:top w:val="nil"/>
              <w:left w:val="single" w:sz="6" w:space="0" w:color="000000"/>
              <w:bottom w:val="single" w:sz="6" w:space="0" w:color="000000"/>
              <w:right w:val="nil"/>
            </w:tcBorders>
            <w:shd w:val="clear" w:color="auto" w:fill="auto"/>
            <w:vAlign w:val="center"/>
            <w:hideMark/>
          </w:tcPr>
          <w:p w14:paraId="13964CEF" w14:textId="5DA94244"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1</w:t>
            </w:r>
          </w:p>
        </w:tc>
        <w:tc>
          <w:tcPr>
            <w:tcW w:w="1832" w:type="dxa"/>
            <w:tcBorders>
              <w:top w:val="nil"/>
              <w:left w:val="single" w:sz="6" w:space="0" w:color="000000"/>
              <w:bottom w:val="single" w:sz="6" w:space="0" w:color="000000"/>
              <w:right w:val="single" w:sz="6" w:space="0" w:color="000000"/>
            </w:tcBorders>
            <w:shd w:val="clear" w:color="auto" w:fill="auto"/>
            <w:vAlign w:val="center"/>
            <w:hideMark/>
          </w:tcPr>
          <w:p w14:paraId="081236EF" w14:textId="066F2584"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100</w:t>
            </w:r>
          </w:p>
        </w:tc>
      </w:tr>
      <w:tr w:rsidR="00C53745" w:rsidRPr="003936E4" w14:paraId="23629580" w14:textId="77777777" w:rsidTr="00386E83">
        <w:trPr>
          <w:trHeight w:val="300"/>
        </w:trPr>
        <w:tc>
          <w:tcPr>
            <w:tcW w:w="2260" w:type="dxa"/>
            <w:tcBorders>
              <w:top w:val="nil"/>
              <w:left w:val="single" w:sz="6" w:space="0" w:color="000000"/>
              <w:bottom w:val="single" w:sz="6" w:space="0" w:color="000000"/>
              <w:right w:val="nil"/>
            </w:tcBorders>
            <w:shd w:val="clear" w:color="auto" w:fill="auto"/>
            <w:vAlign w:val="center"/>
            <w:hideMark/>
          </w:tcPr>
          <w:p w14:paraId="3F6CAD50" w14:textId="6ADB09D7"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 xml:space="preserve">ESP klient je </w:t>
            </w:r>
            <w:r w:rsidR="003968E9" w:rsidRPr="003936E4">
              <w:rPr>
                <w:rFonts w:cs="Arial"/>
                <w:szCs w:val="22"/>
              </w:rPr>
              <w:t>pripojený</w:t>
            </w:r>
            <w:r w:rsidRPr="003936E4">
              <w:rPr>
                <w:rFonts w:cs="Arial"/>
                <w:szCs w:val="22"/>
              </w:rPr>
              <w:t xml:space="preserve"> ku BLE serveru</w:t>
            </w:r>
          </w:p>
        </w:tc>
        <w:tc>
          <w:tcPr>
            <w:tcW w:w="1156" w:type="dxa"/>
            <w:tcBorders>
              <w:top w:val="nil"/>
              <w:left w:val="single" w:sz="6" w:space="0" w:color="000000"/>
              <w:bottom w:val="single" w:sz="6" w:space="0" w:color="000000"/>
              <w:right w:val="nil"/>
            </w:tcBorders>
            <w:shd w:val="clear" w:color="auto" w:fill="auto"/>
            <w:vAlign w:val="center"/>
            <w:hideMark/>
          </w:tcPr>
          <w:p w14:paraId="4741A257" w14:textId="24345BB9"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Cyanov</w:t>
            </w:r>
            <w:r w:rsidR="00624C64">
              <w:rPr>
                <w:rFonts w:cs="Arial"/>
                <w:szCs w:val="22"/>
              </w:rPr>
              <w:t>á</w:t>
            </w:r>
          </w:p>
        </w:tc>
        <w:tc>
          <w:tcPr>
            <w:tcW w:w="1254" w:type="dxa"/>
            <w:tcBorders>
              <w:top w:val="nil"/>
              <w:left w:val="single" w:sz="6" w:space="0" w:color="000000"/>
              <w:bottom w:val="single" w:sz="6" w:space="0" w:color="000000"/>
              <w:right w:val="nil"/>
            </w:tcBorders>
            <w:shd w:val="clear" w:color="auto" w:fill="auto"/>
            <w:vAlign w:val="center"/>
            <w:hideMark/>
          </w:tcPr>
          <w:p w14:paraId="3BFDBA00" w14:textId="401EE05C"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Blikanie</w:t>
            </w:r>
          </w:p>
        </w:tc>
        <w:tc>
          <w:tcPr>
            <w:tcW w:w="1985" w:type="dxa"/>
            <w:tcBorders>
              <w:top w:val="nil"/>
              <w:left w:val="single" w:sz="6" w:space="0" w:color="000000"/>
              <w:bottom w:val="single" w:sz="6" w:space="0" w:color="000000"/>
              <w:right w:val="nil"/>
            </w:tcBorders>
            <w:shd w:val="clear" w:color="auto" w:fill="auto"/>
            <w:vAlign w:val="center"/>
            <w:hideMark/>
          </w:tcPr>
          <w:p w14:paraId="0FD5560A" w14:textId="41602403"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1</w:t>
            </w:r>
          </w:p>
        </w:tc>
        <w:tc>
          <w:tcPr>
            <w:tcW w:w="1832" w:type="dxa"/>
            <w:tcBorders>
              <w:top w:val="nil"/>
              <w:left w:val="single" w:sz="6" w:space="0" w:color="000000"/>
              <w:bottom w:val="single" w:sz="6" w:space="0" w:color="000000"/>
              <w:right w:val="single" w:sz="6" w:space="0" w:color="000000"/>
            </w:tcBorders>
            <w:shd w:val="clear" w:color="auto" w:fill="auto"/>
            <w:vAlign w:val="center"/>
            <w:hideMark/>
          </w:tcPr>
          <w:p w14:paraId="06526E6A" w14:textId="2026AAB2"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100</w:t>
            </w:r>
          </w:p>
        </w:tc>
      </w:tr>
      <w:tr w:rsidR="00C53745" w:rsidRPr="003936E4" w14:paraId="39AD315D" w14:textId="77777777" w:rsidTr="00386E83">
        <w:trPr>
          <w:trHeight w:val="300"/>
        </w:trPr>
        <w:tc>
          <w:tcPr>
            <w:tcW w:w="2260" w:type="dxa"/>
            <w:tcBorders>
              <w:top w:val="nil"/>
              <w:left w:val="single" w:sz="6" w:space="0" w:color="000000"/>
              <w:bottom w:val="single" w:sz="6" w:space="0" w:color="000000"/>
              <w:right w:val="nil"/>
            </w:tcBorders>
            <w:shd w:val="clear" w:color="auto" w:fill="auto"/>
            <w:vAlign w:val="center"/>
            <w:hideMark/>
          </w:tcPr>
          <w:p w14:paraId="180E23CC" w14:textId="14BC6253"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 xml:space="preserve">Riadiaci </w:t>
            </w:r>
            <w:r w:rsidR="003968E9" w:rsidRPr="003936E4">
              <w:rPr>
                <w:rFonts w:cs="Arial"/>
                <w:szCs w:val="22"/>
              </w:rPr>
              <w:t>člen</w:t>
            </w:r>
            <w:r w:rsidRPr="003936E4">
              <w:rPr>
                <w:rFonts w:cs="Arial"/>
                <w:szCs w:val="22"/>
              </w:rPr>
              <w:t xml:space="preserve"> sa </w:t>
            </w:r>
            <w:r w:rsidR="003968E9" w:rsidRPr="003936E4">
              <w:rPr>
                <w:rFonts w:cs="Arial"/>
                <w:szCs w:val="22"/>
              </w:rPr>
              <w:t>pripája</w:t>
            </w:r>
            <w:r w:rsidRPr="003936E4">
              <w:rPr>
                <w:rFonts w:cs="Arial"/>
                <w:szCs w:val="22"/>
              </w:rPr>
              <w:t xml:space="preserve"> do TCP/I</w:t>
            </w:r>
            <w:r w:rsidR="00A210A5">
              <w:rPr>
                <w:rFonts w:cs="Arial"/>
                <w:szCs w:val="22"/>
              </w:rPr>
              <w:t>P</w:t>
            </w:r>
            <w:r w:rsidRPr="003936E4">
              <w:rPr>
                <w:rFonts w:cs="Arial"/>
                <w:szCs w:val="22"/>
              </w:rPr>
              <w:t xml:space="preserve"> siete</w:t>
            </w:r>
          </w:p>
        </w:tc>
        <w:tc>
          <w:tcPr>
            <w:tcW w:w="1156" w:type="dxa"/>
            <w:tcBorders>
              <w:top w:val="nil"/>
              <w:left w:val="single" w:sz="6" w:space="0" w:color="000000"/>
              <w:bottom w:val="single" w:sz="6" w:space="0" w:color="000000"/>
              <w:right w:val="nil"/>
            </w:tcBorders>
            <w:shd w:val="clear" w:color="auto" w:fill="auto"/>
            <w:vAlign w:val="center"/>
            <w:hideMark/>
          </w:tcPr>
          <w:p w14:paraId="718009D8" w14:textId="1F2E4640"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Žlt</w:t>
            </w:r>
            <w:r w:rsidR="00DF21F0">
              <w:rPr>
                <w:rFonts w:cs="Arial"/>
                <w:szCs w:val="22"/>
              </w:rPr>
              <w:t>á</w:t>
            </w:r>
          </w:p>
        </w:tc>
        <w:tc>
          <w:tcPr>
            <w:tcW w:w="1254" w:type="dxa"/>
            <w:tcBorders>
              <w:top w:val="nil"/>
              <w:left w:val="single" w:sz="6" w:space="0" w:color="000000"/>
              <w:bottom w:val="single" w:sz="6" w:space="0" w:color="000000"/>
              <w:right w:val="nil"/>
            </w:tcBorders>
            <w:shd w:val="clear" w:color="auto" w:fill="auto"/>
            <w:vAlign w:val="center"/>
            <w:hideMark/>
          </w:tcPr>
          <w:p w14:paraId="5806A146" w14:textId="634C9057"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Svietenie</w:t>
            </w:r>
          </w:p>
        </w:tc>
        <w:tc>
          <w:tcPr>
            <w:tcW w:w="1985" w:type="dxa"/>
            <w:tcBorders>
              <w:top w:val="nil"/>
              <w:left w:val="single" w:sz="6" w:space="0" w:color="000000"/>
              <w:bottom w:val="single" w:sz="6" w:space="0" w:color="000000"/>
              <w:right w:val="nil"/>
            </w:tcBorders>
            <w:shd w:val="clear" w:color="auto" w:fill="auto"/>
            <w:vAlign w:val="center"/>
            <w:hideMark/>
          </w:tcPr>
          <w:p w14:paraId="1165D35F" w14:textId="205263DA"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w:t>
            </w:r>
          </w:p>
        </w:tc>
        <w:tc>
          <w:tcPr>
            <w:tcW w:w="1832" w:type="dxa"/>
            <w:tcBorders>
              <w:top w:val="nil"/>
              <w:left w:val="single" w:sz="6" w:space="0" w:color="000000"/>
              <w:bottom w:val="single" w:sz="6" w:space="0" w:color="000000"/>
              <w:right w:val="single" w:sz="6" w:space="0" w:color="000000"/>
            </w:tcBorders>
            <w:shd w:val="clear" w:color="auto" w:fill="auto"/>
            <w:vAlign w:val="center"/>
            <w:hideMark/>
          </w:tcPr>
          <w:p w14:paraId="0A6AAE4B" w14:textId="0FD60266"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w:t>
            </w:r>
          </w:p>
        </w:tc>
      </w:tr>
      <w:tr w:rsidR="00C53745" w:rsidRPr="003936E4" w14:paraId="4CD1B63F" w14:textId="77777777" w:rsidTr="00386E83">
        <w:trPr>
          <w:trHeight w:val="300"/>
        </w:trPr>
        <w:tc>
          <w:tcPr>
            <w:tcW w:w="2260" w:type="dxa"/>
            <w:tcBorders>
              <w:top w:val="nil"/>
              <w:left w:val="single" w:sz="6" w:space="0" w:color="000000"/>
              <w:bottom w:val="single" w:sz="6" w:space="0" w:color="000000"/>
              <w:right w:val="nil"/>
            </w:tcBorders>
            <w:shd w:val="clear" w:color="auto" w:fill="auto"/>
            <w:vAlign w:val="center"/>
            <w:hideMark/>
          </w:tcPr>
          <w:p w14:paraId="444B8684" w14:textId="7F75BF7C" w:rsidR="00C53745" w:rsidRPr="003936E4" w:rsidRDefault="003968E9" w:rsidP="009949BB">
            <w:pPr>
              <w:spacing w:before="0" w:after="0"/>
              <w:jc w:val="center"/>
              <w:textAlignment w:val="baseline"/>
              <w:rPr>
                <w:rFonts w:ascii="Times New Roman" w:hAnsi="Times New Roman"/>
                <w:sz w:val="24"/>
              </w:rPr>
            </w:pPr>
            <w:r w:rsidRPr="003936E4">
              <w:rPr>
                <w:rFonts w:cs="Arial"/>
                <w:szCs w:val="22"/>
              </w:rPr>
              <w:t>Pripájanie</w:t>
            </w:r>
            <w:r w:rsidR="00C53745" w:rsidRPr="003936E4">
              <w:rPr>
                <w:rFonts w:cs="Arial"/>
                <w:szCs w:val="22"/>
              </w:rPr>
              <w:t xml:space="preserve"> do TCP/IP siete zlyhalo</w:t>
            </w:r>
          </w:p>
        </w:tc>
        <w:tc>
          <w:tcPr>
            <w:tcW w:w="1156" w:type="dxa"/>
            <w:tcBorders>
              <w:top w:val="nil"/>
              <w:left w:val="single" w:sz="6" w:space="0" w:color="000000"/>
              <w:bottom w:val="single" w:sz="6" w:space="0" w:color="000000"/>
              <w:right w:val="nil"/>
            </w:tcBorders>
            <w:shd w:val="clear" w:color="auto" w:fill="auto"/>
            <w:vAlign w:val="center"/>
            <w:hideMark/>
          </w:tcPr>
          <w:p w14:paraId="2074459B" w14:textId="208165E2"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Červen</w:t>
            </w:r>
            <w:r w:rsidR="00DF21F0">
              <w:rPr>
                <w:rFonts w:cs="Arial"/>
                <w:szCs w:val="22"/>
              </w:rPr>
              <w:t>á</w:t>
            </w:r>
          </w:p>
        </w:tc>
        <w:tc>
          <w:tcPr>
            <w:tcW w:w="1254" w:type="dxa"/>
            <w:tcBorders>
              <w:top w:val="nil"/>
              <w:left w:val="single" w:sz="6" w:space="0" w:color="000000"/>
              <w:bottom w:val="single" w:sz="6" w:space="0" w:color="000000"/>
              <w:right w:val="nil"/>
            </w:tcBorders>
            <w:shd w:val="clear" w:color="auto" w:fill="auto"/>
            <w:vAlign w:val="center"/>
            <w:hideMark/>
          </w:tcPr>
          <w:p w14:paraId="279F0202" w14:textId="0B4A48A7"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Svietenie</w:t>
            </w:r>
          </w:p>
        </w:tc>
        <w:tc>
          <w:tcPr>
            <w:tcW w:w="1985" w:type="dxa"/>
            <w:tcBorders>
              <w:top w:val="nil"/>
              <w:left w:val="single" w:sz="6" w:space="0" w:color="000000"/>
              <w:bottom w:val="single" w:sz="6" w:space="0" w:color="000000"/>
              <w:right w:val="nil"/>
            </w:tcBorders>
            <w:shd w:val="clear" w:color="auto" w:fill="auto"/>
            <w:vAlign w:val="center"/>
            <w:hideMark/>
          </w:tcPr>
          <w:p w14:paraId="1A1CD122" w14:textId="13CD7718"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w:t>
            </w:r>
          </w:p>
        </w:tc>
        <w:tc>
          <w:tcPr>
            <w:tcW w:w="1832" w:type="dxa"/>
            <w:tcBorders>
              <w:top w:val="nil"/>
              <w:left w:val="single" w:sz="6" w:space="0" w:color="000000"/>
              <w:bottom w:val="single" w:sz="6" w:space="0" w:color="000000"/>
              <w:right w:val="single" w:sz="6" w:space="0" w:color="000000"/>
            </w:tcBorders>
            <w:shd w:val="clear" w:color="auto" w:fill="auto"/>
            <w:vAlign w:val="center"/>
            <w:hideMark/>
          </w:tcPr>
          <w:p w14:paraId="5E8FC6FD" w14:textId="604D4828"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Do ďalšieho pokusu o pripojenie</w:t>
            </w:r>
          </w:p>
        </w:tc>
      </w:tr>
      <w:tr w:rsidR="00C53745" w:rsidRPr="003936E4" w14:paraId="3E594D22" w14:textId="77777777" w:rsidTr="00386E83">
        <w:trPr>
          <w:trHeight w:val="300"/>
        </w:trPr>
        <w:tc>
          <w:tcPr>
            <w:tcW w:w="2260" w:type="dxa"/>
            <w:tcBorders>
              <w:top w:val="single" w:sz="6" w:space="0" w:color="000000"/>
              <w:left w:val="single" w:sz="6" w:space="0" w:color="000000"/>
              <w:bottom w:val="single" w:sz="4" w:space="0" w:color="auto"/>
              <w:right w:val="nil"/>
            </w:tcBorders>
            <w:shd w:val="clear" w:color="auto" w:fill="auto"/>
            <w:vAlign w:val="center"/>
            <w:hideMark/>
          </w:tcPr>
          <w:p w14:paraId="24495CAA" w14:textId="633FE1C5"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 xml:space="preserve">Pripojenie do TCP/IP je </w:t>
            </w:r>
            <w:r w:rsidR="003968E9" w:rsidRPr="003936E4">
              <w:rPr>
                <w:rFonts w:cs="Arial"/>
                <w:szCs w:val="22"/>
              </w:rPr>
              <w:t>vytvorené</w:t>
            </w:r>
          </w:p>
        </w:tc>
        <w:tc>
          <w:tcPr>
            <w:tcW w:w="1156" w:type="dxa"/>
            <w:tcBorders>
              <w:top w:val="single" w:sz="6" w:space="0" w:color="000000"/>
              <w:left w:val="single" w:sz="6" w:space="0" w:color="000000"/>
              <w:bottom w:val="single" w:sz="4" w:space="0" w:color="auto"/>
              <w:right w:val="nil"/>
            </w:tcBorders>
            <w:shd w:val="clear" w:color="auto" w:fill="auto"/>
            <w:vAlign w:val="center"/>
            <w:hideMark/>
          </w:tcPr>
          <w:p w14:paraId="2D74AE11" w14:textId="6DF781E9"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Modr</w:t>
            </w:r>
            <w:r w:rsidR="00DF21F0">
              <w:rPr>
                <w:rFonts w:cs="Arial"/>
                <w:szCs w:val="22"/>
              </w:rPr>
              <w:t>á</w:t>
            </w:r>
          </w:p>
        </w:tc>
        <w:tc>
          <w:tcPr>
            <w:tcW w:w="1254" w:type="dxa"/>
            <w:tcBorders>
              <w:top w:val="single" w:sz="6" w:space="0" w:color="000000"/>
              <w:left w:val="single" w:sz="6" w:space="0" w:color="000000"/>
              <w:bottom w:val="single" w:sz="4" w:space="0" w:color="auto"/>
              <w:right w:val="nil"/>
            </w:tcBorders>
            <w:shd w:val="clear" w:color="auto" w:fill="auto"/>
            <w:vAlign w:val="center"/>
            <w:hideMark/>
          </w:tcPr>
          <w:p w14:paraId="70468083" w14:textId="3BD1E97D" w:rsidR="00C53745" w:rsidRPr="003936E4" w:rsidRDefault="00C53745" w:rsidP="009949BB">
            <w:pPr>
              <w:spacing w:before="0" w:after="0"/>
              <w:jc w:val="center"/>
              <w:textAlignment w:val="baseline"/>
              <w:rPr>
                <w:rFonts w:ascii="Times New Roman" w:hAnsi="Times New Roman"/>
                <w:sz w:val="24"/>
              </w:rPr>
            </w:pPr>
            <w:r w:rsidRPr="003936E4">
              <w:rPr>
                <w:rFonts w:cs="Arial"/>
                <w:szCs w:val="22"/>
              </w:rPr>
              <w:t>Blikanie</w:t>
            </w:r>
          </w:p>
        </w:tc>
        <w:tc>
          <w:tcPr>
            <w:tcW w:w="1985" w:type="dxa"/>
            <w:tcBorders>
              <w:top w:val="single" w:sz="6" w:space="0" w:color="000000"/>
              <w:left w:val="single" w:sz="6" w:space="0" w:color="000000"/>
              <w:bottom w:val="single" w:sz="4" w:space="0" w:color="auto"/>
              <w:right w:val="nil"/>
            </w:tcBorders>
            <w:shd w:val="clear" w:color="auto" w:fill="auto"/>
            <w:vAlign w:val="center"/>
            <w:hideMark/>
          </w:tcPr>
          <w:p w14:paraId="5BBD2696" w14:textId="39F256A7" w:rsidR="00C53745" w:rsidRPr="003936E4" w:rsidRDefault="00024D08" w:rsidP="009949BB">
            <w:pPr>
              <w:spacing w:before="0" w:after="0"/>
              <w:jc w:val="center"/>
              <w:textAlignment w:val="baseline"/>
              <w:rPr>
                <w:rFonts w:ascii="Times New Roman" w:hAnsi="Times New Roman"/>
                <w:sz w:val="24"/>
              </w:rPr>
            </w:pPr>
            <w:r>
              <w:t>2</w:t>
            </w:r>
          </w:p>
        </w:tc>
        <w:tc>
          <w:tcPr>
            <w:tcW w:w="1832" w:type="dxa"/>
            <w:tcBorders>
              <w:top w:val="single" w:sz="6" w:space="0" w:color="000000"/>
              <w:left w:val="single" w:sz="6" w:space="0" w:color="000000"/>
              <w:bottom w:val="single" w:sz="4" w:space="0" w:color="auto"/>
              <w:right w:val="single" w:sz="6" w:space="0" w:color="000000"/>
            </w:tcBorders>
            <w:shd w:val="clear" w:color="auto" w:fill="auto"/>
            <w:vAlign w:val="center"/>
            <w:hideMark/>
          </w:tcPr>
          <w:p w14:paraId="027E3238" w14:textId="4C5E7F7A" w:rsidR="00C53745" w:rsidRPr="003936E4" w:rsidRDefault="006778F5" w:rsidP="009949BB">
            <w:pPr>
              <w:spacing w:before="0" w:after="0"/>
              <w:jc w:val="center"/>
              <w:textAlignment w:val="baseline"/>
              <w:rPr>
                <w:rFonts w:ascii="Times New Roman" w:hAnsi="Times New Roman"/>
                <w:sz w:val="24"/>
              </w:rPr>
            </w:pPr>
            <w:r>
              <w:rPr>
                <w:rFonts w:cs="Arial"/>
                <w:szCs w:val="22"/>
              </w:rPr>
              <w:t>2</w:t>
            </w:r>
            <w:r w:rsidR="00C53745" w:rsidRPr="003936E4">
              <w:rPr>
                <w:rFonts w:cs="Arial"/>
                <w:szCs w:val="22"/>
              </w:rPr>
              <w:t>00</w:t>
            </w:r>
          </w:p>
        </w:tc>
      </w:tr>
      <w:tr w:rsidR="006778F5" w:rsidRPr="003936E4" w14:paraId="6EBDFF94" w14:textId="77777777" w:rsidTr="00386E83">
        <w:trPr>
          <w:trHeight w:val="300"/>
        </w:trPr>
        <w:tc>
          <w:tcPr>
            <w:tcW w:w="2260" w:type="dxa"/>
            <w:tcBorders>
              <w:top w:val="single" w:sz="4" w:space="0" w:color="auto"/>
              <w:left w:val="single" w:sz="6" w:space="0" w:color="000000"/>
              <w:bottom w:val="single" w:sz="6" w:space="0" w:color="000000"/>
              <w:right w:val="nil"/>
            </w:tcBorders>
            <w:shd w:val="clear" w:color="auto" w:fill="auto"/>
            <w:vAlign w:val="center"/>
          </w:tcPr>
          <w:p w14:paraId="0B129EF7" w14:textId="0DCA14B0" w:rsidR="006778F5" w:rsidRPr="003936E4" w:rsidRDefault="00024D08" w:rsidP="009949BB">
            <w:pPr>
              <w:spacing w:before="0" w:after="0"/>
              <w:jc w:val="center"/>
              <w:textAlignment w:val="baseline"/>
              <w:rPr>
                <w:rFonts w:cs="Arial"/>
                <w:szCs w:val="22"/>
              </w:rPr>
            </w:pPr>
            <w:r>
              <w:rPr>
                <w:rFonts w:cs="Arial"/>
                <w:szCs w:val="22"/>
              </w:rPr>
              <w:t xml:space="preserve">Pripojenie do TCP/IP nie je </w:t>
            </w:r>
            <w:r w:rsidR="00A70DBA">
              <w:rPr>
                <w:rFonts w:cs="Arial"/>
                <w:szCs w:val="22"/>
              </w:rPr>
              <w:t>vytvoren</w:t>
            </w:r>
            <w:r w:rsidR="00253903">
              <w:rPr>
                <w:rFonts w:cs="Arial"/>
                <w:szCs w:val="22"/>
              </w:rPr>
              <w:t>é</w:t>
            </w:r>
          </w:p>
        </w:tc>
        <w:tc>
          <w:tcPr>
            <w:tcW w:w="1156" w:type="dxa"/>
            <w:tcBorders>
              <w:top w:val="single" w:sz="4" w:space="0" w:color="auto"/>
              <w:left w:val="single" w:sz="6" w:space="0" w:color="000000"/>
              <w:bottom w:val="single" w:sz="6" w:space="0" w:color="000000"/>
              <w:right w:val="nil"/>
            </w:tcBorders>
            <w:shd w:val="clear" w:color="auto" w:fill="auto"/>
            <w:vAlign w:val="center"/>
          </w:tcPr>
          <w:p w14:paraId="646913FD" w14:textId="3A947FCC" w:rsidR="006778F5" w:rsidRPr="003936E4" w:rsidRDefault="00024D08" w:rsidP="009949BB">
            <w:pPr>
              <w:spacing w:before="0" w:after="0"/>
              <w:jc w:val="center"/>
              <w:textAlignment w:val="baseline"/>
              <w:rPr>
                <w:rFonts w:cs="Arial"/>
                <w:szCs w:val="22"/>
              </w:rPr>
            </w:pPr>
            <w:r w:rsidRPr="003936E4">
              <w:rPr>
                <w:rFonts w:cs="Arial"/>
                <w:szCs w:val="22"/>
              </w:rPr>
              <w:t>Červen</w:t>
            </w:r>
            <w:r>
              <w:rPr>
                <w:rFonts w:cs="Arial"/>
                <w:szCs w:val="22"/>
              </w:rPr>
              <w:t>á</w:t>
            </w:r>
          </w:p>
        </w:tc>
        <w:tc>
          <w:tcPr>
            <w:tcW w:w="1254" w:type="dxa"/>
            <w:tcBorders>
              <w:top w:val="single" w:sz="4" w:space="0" w:color="auto"/>
              <w:left w:val="single" w:sz="6" w:space="0" w:color="000000"/>
              <w:bottom w:val="single" w:sz="6" w:space="0" w:color="000000"/>
              <w:right w:val="nil"/>
            </w:tcBorders>
            <w:shd w:val="clear" w:color="auto" w:fill="auto"/>
            <w:vAlign w:val="center"/>
          </w:tcPr>
          <w:p w14:paraId="2E30BBD6" w14:textId="7C1AE576" w:rsidR="006778F5" w:rsidRPr="003936E4" w:rsidRDefault="00024D08" w:rsidP="009949BB">
            <w:pPr>
              <w:spacing w:before="0" w:after="0"/>
              <w:jc w:val="center"/>
              <w:textAlignment w:val="baseline"/>
              <w:rPr>
                <w:rFonts w:cs="Arial"/>
                <w:szCs w:val="22"/>
              </w:rPr>
            </w:pPr>
            <w:r>
              <w:rPr>
                <w:rFonts w:cs="Arial"/>
                <w:szCs w:val="22"/>
              </w:rPr>
              <w:t>Blikanie</w:t>
            </w:r>
          </w:p>
        </w:tc>
        <w:tc>
          <w:tcPr>
            <w:tcW w:w="1985" w:type="dxa"/>
            <w:tcBorders>
              <w:top w:val="single" w:sz="4" w:space="0" w:color="auto"/>
              <w:left w:val="single" w:sz="6" w:space="0" w:color="000000"/>
              <w:bottom w:val="single" w:sz="6" w:space="0" w:color="000000"/>
              <w:right w:val="nil"/>
            </w:tcBorders>
            <w:shd w:val="clear" w:color="auto" w:fill="auto"/>
            <w:vAlign w:val="center"/>
          </w:tcPr>
          <w:p w14:paraId="1EA2BBF0" w14:textId="2EE1E05F" w:rsidR="006778F5" w:rsidRDefault="00024D08" w:rsidP="009949BB">
            <w:pPr>
              <w:spacing w:before="0" w:after="0"/>
              <w:jc w:val="center"/>
              <w:textAlignment w:val="baseline"/>
              <w:rPr>
                <w:rFonts w:cs="Arial"/>
                <w:szCs w:val="22"/>
              </w:rPr>
            </w:pPr>
            <w:r>
              <w:rPr>
                <w:rFonts w:cs="Arial"/>
                <w:szCs w:val="22"/>
              </w:rPr>
              <w:t>2</w:t>
            </w:r>
          </w:p>
        </w:tc>
        <w:tc>
          <w:tcPr>
            <w:tcW w:w="1832" w:type="dxa"/>
            <w:tcBorders>
              <w:top w:val="single" w:sz="4" w:space="0" w:color="auto"/>
              <w:left w:val="single" w:sz="6" w:space="0" w:color="000000"/>
              <w:bottom w:val="single" w:sz="6" w:space="0" w:color="000000"/>
              <w:right w:val="single" w:sz="6" w:space="0" w:color="000000"/>
            </w:tcBorders>
            <w:shd w:val="clear" w:color="auto" w:fill="auto"/>
            <w:vAlign w:val="center"/>
          </w:tcPr>
          <w:p w14:paraId="6410ACB1" w14:textId="3C03CD87" w:rsidR="006778F5" w:rsidRDefault="00024D08" w:rsidP="009949BB">
            <w:pPr>
              <w:spacing w:before="0" w:after="0"/>
              <w:jc w:val="center"/>
              <w:textAlignment w:val="baseline"/>
              <w:rPr>
                <w:rFonts w:cs="Arial"/>
                <w:szCs w:val="22"/>
              </w:rPr>
            </w:pPr>
            <w:r>
              <w:rPr>
                <w:rFonts w:cs="Arial"/>
                <w:szCs w:val="22"/>
              </w:rPr>
              <w:t>200</w:t>
            </w:r>
          </w:p>
        </w:tc>
      </w:tr>
    </w:tbl>
    <w:p w14:paraId="45F00899" w14:textId="67CA41C8" w:rsidR="00E10D31" w:rsidRDefault="005A544F" w:rsidP="00771BD7">
      <w:pPr>
        <w:pStyle w:val="Nadpis2"/>
      </w:pPr>
      <w:bookmarkStart w:id="69" w:name="_Toc131867254"/>
      <w:r>
        <w:t>Implementácia</w:t>
      </w:r>
      <w:r w:rsidR="00E10D31" w:rsidRPr="003936E4">
        <w:t xml:space="preserve"> ESP klienta</w:t>
      </w:r>
      <w:bookmarkEnd w:id="69"/>
      <w:r w:rsidR="00E10D31" w:rsidRPr="003936E4">
        <w:t> </w:t>
      </w:r>
    </w:p>
    <w:p w14:paraId="5C80855D" w14:textId="5697BD2D" w:rsidR="00E10D31" w:rsidRPr="003936E4" w:rsidRDefault="00DE32FB" w:rsidP="004E5F43">
      <w:pPr>
        <w:rPr>
          <w:rFonts w:ascii="Segoe UI" w:hAnsi="Segoe UI" w:cs="Segoe UI"/>
          <w:sz w:val="18"/>
          <w:szCs w:val="18"/>
        </w:rPr>
      </w:pPr>
      <w:r>
        <w:t>Implementovaného ESP klienta je možné rozdeliť na dve časti.</w:t>
      </w:r>
      <w:r w:rsidR="00E10D31" w:rsidRPr="003936E4">
        <w:t xml:space="preserve"> Prvou čas</w:t>
      </w:r>
      <w:r w:rsidR="003C2ED4">
        <w:t>ť</w:t>
      </w:r>
      <w:r w:rsidR="00E10D31" w:rsidRPr="003936E4">
        <w:t xml:space="preserve">ou je </w:t>
      </w:r>
      <w:r>
        <w:t>inicializácia</w:t>
      </w:r>
      <w:r w:rsidR="00E10D31" w:rsidRPr="003936E4">
        <w:t xml:space="preserve"> jednotlivých objektov. </w:t>
      </w:r>
      <w:r w:rsidR="0062103A">
        <w:t>Druh</w:t>
      </w:r>
      <w:r w:rsidR="003D0C60">
        <w:t>á</w:t>
      </w:r>
      <w:r w:rsidR="0062103A">
        <w:t xml:space="preserve"> </w:t>
      </w:r>
      <w:r w:rsidR="001A27D2">
        <w:t>časť</w:t>
      </w:r>
      <w:r w:rsidR="0062103A">
        <w:t xml:space="preserve"> reprezentuje </w:t>
      </w:r>
      <w:r w:rsidR="001A27D2">
        <w:t>bežné</w:t>
      </w:r>
      <w:r w:rsidR="0062103A">
        <w:t xml:space="preserve"> fungovanie </w:t>
      </w:r>
      <w:r w:rsidR="001A27D2">
        <w:t>mikrokontroléra</w:t>
      </w:r>
      <w:r w:rsidR="0062103A">
        <w:t>, kde v </w:t>
      </w:r>
      <w:r w:rsidR="001A27D2">
        <w:t>nekonečnej</w:t>
      </w:r>
      <w:r w:rsidR="0062103A">
        <w:t xml:space="preserve"> </w:t>
      </w:r>
      <w:r w:rsidR="001A27D2">
        <w:t>slučke</w:t>
      </w:r>
      <w:r w:rsidR="0062103A">
        <w:t xml:space="preserve"> </w:t>
      </w:r>
      <w:r w:rsidR="00954EF3">
        <w:t xml:space="preserve">sa periodicky </w:t>
      </w:r>
      <w:r w:rsidR="001A27D2">
        <w:t>vykonáva</w:t>
      </w:r>
      <w:r w:rsidR="00954EF3">
        <w:t xml:space="preserve"> meranie </w:t>
      </w:r>
      <w:r w:rsidR="001A27D2">
        <w:t>veličín</w:t>
      </w:r>
      <w:r w:rsidR="00954EF3">
        <w:t xml:space="preserve"> s </w:t>
      </w:r>
      <w:r w:rsidR="001A27D2">
        <w:t>následným</w:t>
      </w:r>
      <w:r w:rsidR="00954EF3">
        <w:t xml:space="preserve"> </w:t>
      </w:r>
      <w:r w:rsidR="001A27D2">
        <w:t>zaslaním do centrálneho uzla</w:t>
      </w:r>
      <w:r w:rsidR="00D84FFC">
        <w:t>.</w:t>
      </w:r>
    </w:p>
    <w:p w14:paraId="49892D6E" w14:textId="0B1C7DE7" w:rsidR="00E10D31" w:rsidRPr="003936E4" w:rsidRDefault="00CD32F7" w:rsidP="00E10D31">
      <w:pPr>
        <w:rPr>
          <w:rFonts w:ascii="Segoe UI" w:hAnsi="Segoe UI" w:cs="Segoe UI"/>
          <w:sz w:val="18"/>
          <w:szCs w:val="18"/>
        </w:rPr>
      </w:pPr>
      <w:r>
        <w:t>Proces</w:t>
      </w:r>
      <w:r w:rsidR="00E10D31" w:rsidRPr="003936E4">
        <w:t xml:space="preserve"> inicializácie ESP klienta </w:t>
      </w:r>
      <w:r>
        <w:t>sa začína</w:t>
      </w:r>
      <w:r w:rsidR="00E10D31" w:rsidRPr="003936E4">
        <w:t xml:space="preserve"> </w:t>
      </w:r>
      <w:r>
        <w:t>inicializáciou</w:t>
      </w:r>
      <w:r w:rsidR="00E10D31" w:rsidRPr="003936E4">
        <w:t xml:space="preserve"> NVS pamäte. Výsledok inicializácie NVS je kontrolovaný a v prípade neúspechu je vykonaný ďalší pokus. Úspešnosť inicializ</w:t>
      </w:r>
      <w:r w:rsidR="00E10D31">
        <w:t>ác</w:t>
      </w:r>
      <w:r w:rsidR="00E10D31" w:rsidRPr="003936E4">
        <w:t>ie je znova prekontrolovaná, kde v prípade opätovného neúspechu je mikrokontrolér vyresetovan</w:t>
      </w:r>
      <w:r w:rsidR="00E10D31">
        <w:t>ý</w:t>
      </w:r>
      <w:r w:rsidR="00E10D31" w:rsidRPr="003936E4">
        <w:t xml:space="preserve"> a proces začína od začiatku. Za predpokladu úspechu je ďalším krokom získanie inštancie objektu </w:t>
      </w:r>
      <w:proofErr w:type="spellStart"/>
      <w:r w:rsidR="00E10D31" w:rsidRPr="003936E4">
        <w:t>GreenhouseManager</w:t>
      </w:r>
      <w:proofErr w:type="spellEnd"/>
      <w:r w:rsidR="00E10D31" w:rsidRPr="003936E4">
        <w:t xml:space="preserve">. Objekt je softvérovým manažérom celého </w:t>
      </w:r>
      <w:r w:rsidR="00BE4EC4">
        <w:t xml:space="preserve">ESP </w:t>
      </w:r>
      <w:r w:rsidR="00E10D31" w:rsidRPr="003936E4">
        <w:t>klientskeho systému, stará sa o vytvorenie Bluetooth objektov, objektu na kontrolu konektivity s BLE serverom, inicializáciu ovládačov pre senzory, spracovanie nameraných dát a taktiež príprava pred odosielaním do centrálneho uzla.  </w:t>
      </w:r>
    </w:p>
    <w:p w14:paraId="2EA0BD56" w14:textId="33B19044" w:rsidR="00E10D31" w:rsidRDefault="00E10D31" w:rsidP="00E10D31">
      <w:r w:rsidRPr="003936E4">
        <w:t>Inštanciou manažéra je následné volaná metóda na spustenie technológie Bluetooth. V rámci metódy sú spúšťané procesy</w:t>
      </w:r>
      <w:r w:rsidR="00666FAF">
        <w:t>,</w:t>
      </w:r>
      <w:r w:rsidRPr="003936E4">
        <w:t xml:space="preserve"> ako je </w:t>
      </w:r>
      <w:r w:rsidR="008262D4" w:rsidRPr="003936E4">
        <w:t>inicializ</w:t>
      </w:r>
      <w:r w:rsidR="008262D4">
        <w:t>ácia</w:t>
      </w:r>
      <w:r w:rsidRPr="003936E4">
        <w:t xml:space="preserve"> Bluetooth kontroléra, registrácia callback-ov a ďalšie </w:t>
      </w:r>
      <w:r w:rsidR="008262D4">
        <w:t>procesy, ktoré budú detailnejšie popísané v</w:t>
      </w:r>
      <w:r w:rsidR="00EC422F">
        <w:t> </w:t>
      </w:r>
      <w:r w:rsidR="008262D4">
        <w:t>kapitole</w:t>
      </w:r>
      <w:r w:rsidR="00EC422F">
        <w:t xml:space="preserve"> </w:t>
      </w:r>
      <w:r w:rsidR="00EC422F">
        <w:fldChar w:fldCharType="begin"/>
      </w:r>
      <w:r w:rsidR="00EC422F">
        <w:instrText xml:space="preserve"> REF _Ref130409603 \r \h </w:instrText>
      </w:r>
      <w:r w:rsidR="00EC422F">
        <w:fldChar w:fldCharType="separate"/>
      </w:r>
      <w:r w:rsidR="007531DC">
        <w:t>4.6</w:t>
      </w:r>
      <w:r w:rsidR="00EC422F">
        <w:fldChar w:fldCharType="end"/>
      </w:r>
      <w:r w:rsidRPr="003936E4">
        <w:t xml:space="preserve">. Pri kontrole </w:t>
      </w:r>
      <w:r w:rsidRPr="003936E4">
        <w:lastRenderedPageBreak/>
        <w:t>návratovej hodnoty metódy je nastaven</w:t>
      </w:r>
      <w:r>
        <w:t>ý</w:t>
      </w:r>
      <w:r w:rsidRPr="003936E4">
        <w:t xml:space="preserve"> príslušný stavový kód definujúci aktuálny stav klient</w:t>
      </w:r>
      <w:r w:rsidR="00917EAE">
        <w:t>a</w:t>
      </w:r>
      <w:r w:rsidRPr="003936E4">
        <w:t>.</w:t>
      </w:r>
      <w:r w:rsidR="00917EAE">
        <w:t xml:space="preserve"> </w:t>
      </w:r>
      <w:r w:rsidR="00CD558F">
        <w:t>Aktualizovaný</w:t>
      </w:r>
      <w:r w:rsidR="00917EAE">
        <w:t xml:space="preserve"> stav klienta je </w:t>
      </w:r>
      <w:r w:rsidR="00CD558F">
        <w:t>následné</w:t>
      </w:r>
      <w:r w:rsidR="00917EAE">
        <w:t xml:space="preserve"> </w:t>
      </w:r>
      <w:r w:rsidR="00BF6A4A">
        <w:t>vizuálne</w:t>
      </w:r>
      <w:r w:rsidR="00CD558F">
        <w:t xml:space="preserve"> </w:t>
      </w:r>
      <w:r w:rsidR="00BF6A4A">
        <w:t>reprezentovaný</w:t>
      </w:r>
      <w:r w:rsidR="00CD558F">
        <w:t xml:space="preserve"> </w:t>
      </w:r>
      <w:r w:rsidR="00BF6A4A">
        <w:t>využitím</w:t>
      </w:r>
      <w:r w:rsidR="00CD558F">
        <w:t xml:space="preserve"> </w:t>
      </w:r>
      <w:r w:rsidR="00BF6A4A">
        <w:t>podsystému na indikáciu stavu.</w:t>
      </w:r>
      <w:r w:rsidRPr="003936E4">
        <w:t xml:space="preserve"> Úspešn</w:t>
      </w:r>
      <w:r w:rsidR="0066461B">
        <w:t>é</w:t>
      </w:r>
      <w:r w:rsidRPr="003936E4">
        <w:t xml:space="preserve"> spustenie Bluetooth technológie nám dovoľuje spustiť sledovač konektivity, ktorého hlavnou úlohou je iba vizuálna reprezentácia konektivity </w:t>
      </w:r>
      <w:r w:rsidR="00BF6A4A">
        <w:t xml:space="preserve">ESP </w:t>
      </w:r>
      <w:r w:rsidRPr="003936E4">
        <w:t xml:space="preserve">klienta ku BLE serveru s využitím </w:t>
      </w:r>
      <w:r w:rsidR="00BF6A4A">
        <w:t>už spomenutého podsystému na indikáciu stavu.</w:t>
      </w:r>
      <w:r w:rsidRPr="003936E4">
        <w:rPr>
          <w:b/>
          <w:bCs/>
        </w:rPr>
        <w:t xml:space="preserve"> </w:t>
      </w:r>
      <w:r w:rsidRPr="003936E4">
        <w:t>Indikácia stavu klienta s využitím sledovača je vykonávaná periodicky v intervale desiatich sekúnd. Každých 10 sekúnd RGB dióda vyšle svetelný signál používateľovi o aktuálnom stave pripojenia, kde červen</w:t>
      </w:r>
      <w:r w:rsidR="0066461B">
        <w:t>á</w:t>
      </w:r>
      <w:r w:rsidRPr="003936E4">
        <w:t xml:space="preserve"> farba reprezentuje prerušenie pripojenie a farba modr</w:t>
      </w:r>
      <w:r w:rsidR="0066461B">
        <w:t>á</w:t>
      </w:r>
      <w:r w:rsidRPr="003936E4">
        <w:t xml:space="preserve"> stabiln</w:t>
      </w:r>
      <w:r w:rsidR="0066461B">
        <w:t>é</w:t>
      </w:r>
      <w:r w:rsidRPr="003936E4">
        <w:t xml:space="preserve"> spojenie s BLE serverom. </w:t>
      </w:r>
    </w:p>
    <w:p w14:paraId="1DE3E4D2" w14:textId="34FE2DF6" w:rsidR="00894F18" w:rsidRPr="00A701AB" w:rsidRDefault="008D4001" w:rsidP="00771BD7">
      <w:pPr>
        <w:pStyle w:val="Nadpis2"/>
      </w:pPr>
      <w:bookmarkStart w:id="70" w:name="_Toc131867255"/>
      <w:r w:rsidRPr="00A701AB">
        <w:t>Implementácia</w:t>
      </w:r>
      <w:r w:rsidR="00894F18" w:rsidRPr="00A701AB">
        <w:t xml:space="preserve"> riadiaceho člena</w:t>
      </w:r>
      <w:bookmarkEnd w:id="70"/>
      <w:r w:rsidR="00894F18" w:rsidRPr="00A701AB">
        <w:t>  </w:t>
      </w:r>
    </w:p>
    <w:p w14:paraId="4ACDFCD8" w14:textId="557ED867" w:rsidR="00894F18" w:rsidRPr="003936E4" w:rsidRDefault="00894F18" w:rsidP="00894F18">
      <w:pPr>
        <w:spacing w:before="0" w:after="0"/>
        <w:textAlignment w:val="baseline"/>
        <w:rPr>
          <w:rFonts w:ascii="Segoe UI" w:hAnsi="Segoe UI" w:cs="Segoe UI"/>
          <w:sz w:val="18"/>
          <w:szCs w:val="18"/>
        </w:rPr>
      </w:pPr>
      <w:r w:rsidRPr="003936E4">
        <w:rPr>
          <w:rFonts w:cs="Arial"/>
          <w:szCs w:val="22"/>
        </w:rPr>
        <w:t xml:space="preserve">Proces </w:t>
      </w:r>
      <w:r w:rsidR="008D4001" w:rsidRPr="003936E4">
        <w:rPr>
          <w:rFonts w:cs="Arial"/>
          <w:szCs w:val="22"/>
        </w:rPr>
        <w:t>inicializácie</w:t>
      </w:r>
      <w:r w:rsidRPr="003936E4">
        <w:rPr>
          <w:rFonts w:cs="Arial"/>
          <w:szCs w:val="22"/>
        </w:rPr>
        <w:t xml:space="preserve"> riadiaceho </w:t>
      </w:r>
      <w:r w:rsidR="008D4001" w:rsidRPr="003936E4">
        <w:rPr>
          <w:rFonts w:cs="Arial"/>
          <w:szCs w:val="22"/>
        </w:rPr>
        <w:t>člena</w:t>
      </w:r>
      <w:r w:rsidRPr="003936E4">
        <w:rPr>
          <w:rFonts w:cs="Arial"/>
          <w:szCs w:val="22"/>
        </w:rPr>
        <w:t xml:space="preserve"> sa vo </w:t>
      </w:r>
      <w:r w:rsidR="008D4001" w:rsidRPr="003936E4">
        <w:rPr>
          <w:rFonts w:cs="Arial"/>
          <w:szCs w:val="22"/>
        </w:rPr>
        <w:t>veľkej</w:t>
      </w:r>
      <w:r w:rsidRPr="003936E4">
        <w:rPr>
          <w:rFonts w:cs="Arial"/>
          <w:szCs w:val="22"/>
        </w:rPr>
        <w:t xml:space="preserve"> miere podoba na </w:t>
      </w:r>
      <w:r w:rsidR="008D4001" w:rsidRPr="003936E4">
        <w:rPr>
          <w:rFonts w:cs="Arial"/>
          <w:szCs w:val="22"/>
        </w:rPr>
        <w:t>inic</w:t>
      </w:r>
      <w:r w:rsidR="008D4001">
        <w:rPr>
          <w:rFonts w:cs="Arial"/>
          <w:szCs w:val="22"/>
        </w:rPr>
        <w:t>i</w:t>
      </w:r>
      <w:r w:rsidR="008D4001" w:rsidRPr="003936E4">
        <w:rPr>
          <w:rFonts w:cs="Arial"/>
          <w:szCs w:val="22"/>
        </w:rPr>
        <w:t>aliz</w:t>
      </w:r>
      <w:r w:rsidR="008D4001">
        <w:rPr>
          <w:rFonts w:cs="Arial"/>
          <w:szCs w:val="22"/>
        </w:rPr>
        <w:t>ác</w:t>
      </w:r>
      <w:r w:rsidR="008D4001" w:rsidRPr="003936E4">
        <w:rPr>
          <w:rFonts w:cs="Arial"/>
          <w:szCs w:val="22"/>
        </w:rPr>
        <w:t>iu</w:t>
      </w:r>
      <w:r w:rsidRPr="003936E4">
        <w:rPr>
          <w:rFonts w:cs="Arial"/>
          <w:szCs w:val="22"/>
        </w:rPr>
        <w:t xml:space="preserve"> ESP klienta </w:t>
      </w:r>
      <w:r w:rsidR="008D4001" w:rsidRPr="003936E4">
        <w:rPr>
          <w:rFonts w:cs="Arial"/>
          <w:szCs w:val="22"/>
        </w:rPr>
        <w:t>popísanú</w:t>
      </w:r>
      <w:r w:rsidRPr="003936E4">
        <w:rPr>
          <w:rFonts w:cs="Arial"/>
          <w:szCs w:val="22"/>
        </w:rPr>
        <w:t xml:space="preserve"> </w:t>
      </w:r>
      <w:r w:rsidR="008D4001" w:rsidRPr="003936E4">
        <w:rPr>
          <w:rFonts w:cs="Arial"/>
          <w:szCs w:val="22"/>
        </w:rPr>
        <w:t>vyššie</w:t>
      </w:r>
      <w:r w:rsidRPr="003936E4">
        <w:rPr>
          <w:rFonts w:cs="Arial"/>
          <w:szCs w:val="22"/>
        </w:rPr>
        <w:t xml:space="preserve">. </w:t>
      </w:r>
      <w:r w:rsidR="008D4001" w:rsidRPr="003936E4">
        <w:rPr>
          <w:rFonts w:cs="Arial"/>
          <w:szCs w:val="22"/>
        </w:rPr>
        <w:t>Prvý</w:t>
      </w:r>
      <w:r w:rsidRPr="003936E4">
        <w:rPr>
          <w:rFonts w:cs="Arial"/>
          <w:szCs w:val="22"/>
        </w:rPr>
        <w:t xml:space="preserve"> krok je </w:t>
      </w:r>
      <w:r w:rsidR="00D11CCC">
        <w:rPr>
          <w:rFonts w:cs="Arial"/>
          <w:szCs w:val="22"/>
        </w:rPr>
        <w:t>totožný</w:t>
      </w:r>
      <w:r w:rsidRPr="003936E4">
        <w:rPr>
          <w:rFonts w:cs="Arial"/>
          <w:szCs w:val="22"/>
        </w:rPr>
        <w:t xml:space="preserve"> s</w:t>
      </w:r>
      <w:r w:rsidR="00D11CCC">
        <w:rPr>
          <w:rFonts w:cs="Arial"/>
          <w:szCs w:val="22"/>
        </w:rPr>
        <w:t xml:space="preserve"> ESP</w:t>
      </w:r>
      <w:r w:rsidRPr="003936E4">
        <w:rPr>
          <w:rFonts w:cs="Arial"/>
          <w:szCs w:val="22"/>
        </w:rPr>
        <w:t xml:space="preserve"> klientom</w:t>
      </w:r>
      <w:r w:rsidR="00B44664">
        <w:rPr>
          <w:rFonts w:cs="Arial"/>
          <w:szCs w:val="22"/>
        </w:rPr>
        <w:t>,</w:t>
      </w:r>
      <w:r w:rsidRPr="003936E4">
        <w:rPr>
          <w:rFonts w:cs="Arial"/>
          <w:szCs w:val="22"/>
        </w:rPr>
        <w:t xml:space="preserve"> a to je </w:t>
      </w:r>
      <w:r w:rsidR="00D11CCC" w:rsidRPr="003936E4">
        <w:rPr>
          <w:rFonts w:cs="Arial"/>
          <w:szCs w:val="22"/>
        </w:rPr>
        <w:t>inicializácia</w:t>
      </w:r>
      <w:r w:rsidRPr="003936E4">
        <w:rPr>
          <w:rFonts w:cs="Arial"/>
          <w:szCs w:val="22"/>
        </w:rPr>
        <w:t xml:space="preserve"> NVS </w:t>
      </w:r>
      <w:r w:rsidR="00D11CCC" w:rsidRPr="003936E4">
        <w:rPr>
          <w:rFonts w:cs="Arial"/>
          <w:szCs w:val="22"/>
        </w:rPr>
        <w:t>pamäte</w:t>
      </w:r>
      <w:r w:rsidRPr="003936E4">
        <w:rPr>
          <w:rFonts w:cs="Arial"/>
          <w:szCs w:val="22"/>
        </w:rPr>
        <w:t xml:space="preserve"> s kontrolou </w:t>
      </w:r>
      <w:r w:rsidR="00D11CCC" w:rsidRPr="003936E4">
        <w:rPr>
          <w:rFonts w:cs="Arial"/>
          <w:szCs w:val="22"/>
        </w:rPr>
        <w:t>úspešnosti</w:t>
      </w:r>
      <w:r w:rsidRPr="003936E4">
        <w:rPr>
          <w:rFonts w:cs="Arial"/>
          <w:szCs w:val="22"/>
        </w:rPr>
        <w:t xml:space="preserve">. Nasleduje spustenie </w:t>
      </w:r>
      <w:r w:rsidR="00D11CCC" w:rsidRPr="003936E4">
        <w:rPr>
          <w:rFonts w:cs="Arial"/>
          <w:szCs w:val="22"/>
        </w:rPr>
        <w:t>Bluetooth</w:t>
      </w:r>
      <w:r w:rsidRPr="003936E4">
        <w:rPr>
          <w:rFonts w:cs="Arial"/>
          <w:szCs w:val="22"/>
        </w:rPr>
        <w:t xml:space="preserve"> servera a </w:t>
      </w:r>
      <w:r w:rsidR="00D11CCC" w:rsidRPr="003936E4">
        <w:rPr>
          <w:rFonts w:cs="Arial"/>
          <w:szCs w:val="22"/>
        </w:rPr>
        <w:t>všetkých</w:t>
      </w:r>
      <w:r w:rsidRPr="003936E4">
        <w:rPr>
          <w:rFonts w:cs="Arial"/>
          <w:szCs w:val="22"/>
        </w:rPr>
        <w:t xml:space="preserve"> </w:t>
      </w:r>
      <w:r w:rsidR="00D11CCC" w:rsidRPr="003936E4">
        <w:rPr>
          <w:rFonts w:cs="Arial"/>
          <w:szCs w:val="22"/>
        </w:rPr>
        <w:t>inicializačných</w:t>
      </w:r>
      <w:r w:rsidRPr="003936E4">
        <w:rPr>
          <w:rFonts w:cs="Arial"/>
          <w:szCs w:val="22"/>
        </w:rPr>
        <w:t xml:space="preserve"> procesov, </w:t>
      </w:r>
      <w:r w:rsidR="00D11CCC" w:rsidRPr="003936E4">
        <w:rPr>
          <w:rFonts w:cs="Arial"/>
          <w:szCs w:val="22"/>
        </w:rPr>
        <w:t>ktoré</w:t>
      </w:r>
      <w:r w:rsidRPr="003936E4">
        <w:rPr>
          <w:rFonts w:cs="Arial"/>
          <w:szCs w:val="22"/>
        </w:rPr>
        <w:t xml:space="preserve"> </w:t>
      </w:r>
      <w:r w:rsidR="00D11CCC" w:rsidRPr="003936E4">
        <w:rPr>
          <w:rFonts w:cs="Arial"/>
          <w:szCs w:val="22"/>
        </w:rPr>
        <w:t>detailnejšie</w:t>
      </w:r>
      <w:r w:rsidRPr="003936E4">
        <w:rPr>
          <w:rFonts w:cs="Arial"/>
          <w:szCs w:val="22"/>
        </w:rPr>
        <w:t xml:space="preserve"> </w:t>
      </w:r>
      <w:r w:rsidR="006E5A46">
        <w:rPr>
          <w:rFonts w:cs="Arial"/>
          <w:szCs w:val="22"/>
        </w:rPr>
        <w:t>budú</w:t>
      </w:r>
      <w:r w:rsidRPr="003936E4">
        <w:rPr>
          <w:rFonts w:cs="Arial"/>
          <w:szCs w:val="22"/>
        </w:rPr>
        <w:t xml:space="preserve"> </w:t>
      </w:r>
      <w:r w:rsidR="00B44664">
        <w:rPr>
          <w:rFonts w:cs="Arial"/>
          <w:szCs w:val="22"/>
        </w:rPr>
        <w:t>popísané</w:t>
      </w:r>
      <w:r w:rsidRPr="003936E4">
        <w:rPr>
          <w:rFonts w:cs="Arial"/>
          <w:szCs w:val="22"/>
        </w:rPr>
        <w:t xml:space="preserve"> v kapitole </w:t>
      </w:r>
      <w:r w:rsidR="006E5A46">
        <w:rPr>
          <w:rFonts w:cs="Arial"/>
          <w:szCs w:val="22"/>
        </w:rPr>
        <w:fldChar w:fldCharType="begin"/>
      </w:r>
      <w:r w:rsidR="006E5A46">
        <w:rPr>
          <w:rFonts w:cs="Arial"/>
          <w:szCs w:val="22"/>
        </w:rPr>
        <w:instrText xml:space="preserve"> REF _Ref130580743 \r \h </w:instrText>
      </w:r>
      <w:r w:rsidR="006E5A46">
        <w:rPr>
          <w:rFonts w:cs="Arial"/>
          <w:szCs w:val="22"/>
        </w:rPr>
      </w:r>
      <w:r w:rsidR="006E5A46">
        <w:rPr>
          <w:rFonts w:cs="Arial"/>
          <w:szCs w:val="22"/>
        </w:rPr>
        <w:fldChar w:fldCharType="separate"/>
      </w:r>
      <w:r w:rsidR="007531DC">
        <w:rPr>
          <w:rFonts w:cs="Arial"/>
          <w:szCs w:val="22"/>
        </w:rPr>
        <w:t>4.6.2</w:t>
      </w:r>
      <w:r w:rsidR="006E5A46">
        <w:rPr>
          <w:rFonts w:cs="Arial"/>
          <w:szCs w:val="22"/>
        </w:rPr>
        <w:fldChar w:fldCharType="end"/>
      </w:r>
      <w:r w:rsidRPr="003936E4">
        <w:rPr>
          <w:rFonts w:cs="Arial"/>
          <w:szCs w:val="22"/>
        </w:rPr>
        <w:t xml:space="preserve">. Po </w:t>
      </w:r>
      <w:r w:rsidR="006E5A46" w:rsidRPr="003936E4">
        <w:rPr>
          <w:rFonts w:cs="Arial"/>
          <w:szCs w:val="22"/>
        </w:rPr>
        <w:t>úspešnej</w:t>
      </w:r>
      <w:r w:rsidRPr="003936E4">
        <w:rPr>
          <w:rFonts w:cs="Arial"/>
          <w:szCs w:val="22"/>
        </w:rPr>
        <w:t xml:space="preserve"> </w:t>
      </w:r>
      <w:r w:rsidR="006E5A46" w:rsidRPr="003936E4">
        <w:rPr>
          <w:rFonts w:cs="Arial"/>
          <w:szCs w:val="22"/>
        </w:rPr>
        <w:t>inicializácii</w:t>
      </w:r>
      <w:r w:rsidRPr="003936E4">
        <w:rPr>
          <w:rFonts w:cs="Arial"/>
          <w:szCs w:val="22"/>
        </w:rPr>
        <w:t xml:space="preserve"> BLE servera sa </w:t>
      </w:r>
      <w:r w:rsidR="006E5A46" w:rsidRPr="003936E4">
        <w:rPr>
          <w:rFonts w:cs="Arial"/>
          <w:szCs w:val="22"/>
        </w:rPr>
        <w:t>prechádza</w:t>
      </w:r>
      <w:r w:rsidRPr="003936E4">
        <w:rPr>
          <w:rFonts w:cs="Arial"/>
          <w:szCs w:val="22"/>
        </w:rPr>
        <w:t xml:space="preserve"> na </w:t>
      </w:r>
      <w:r w:rsidR="006E5A46" w:rsidRPr="003936E4">
        <w:rPr>
          <w:rFonts w:cs="Arial"/>
          <w:szCs w:val="22"/>
        </w:rPr>
        <w:t>ďalší</w:t>
      </w:r>
      <w:r w:rsidRPr="003936E4">
        <w:rPr>
          <w:rFonts w:cs="Arial"/>
          <w:szCs w:val="22"/>
        </w:rPr>
        <w:t xml:space="preserve"> krok a to je pripojenie do TCP/IP siete. Na </w:t>
      </w:r>
      <w:r w:rsidR="006E5A46" w:rsidRPr="003936E4">
        <w:rPr>
          <w:rFonts w:cs="Arial"/>
          <w:szCs w:val="22"/>
        </w:rPr>
        <w:t>pripojenie</w:t>
      </w:r>
      <w:r w:rsidRPr="003936E4">
        <w:rPr>
          <w:rFonts w:cs="Arial"/>
          <w:szCs w:val="22"/>
        </w:rPr>
        <w:t xml:space="preserve"> do siete je </w:t>
      </w:r>
      <w:r w:rsidR="006E5A46" w:rsidRPr="003936E4">
        <w:rPr>
          <w:rFonts w:cs="Arial"/>
          <w:szCs w:val="22"/>
        </w:rPr>
        <w:t>využívaná</w:t>
      </w:r>
      <w:r w:rsidRPr="003936E4">
        <w:rPr>
          <w:rFonts w:cs="Arial"/>
          <w:szCs w:val="22"/>
        </w:rPr>
        <w:t xml:space="preserve"> </w:t>
      </w:r>
      <w:r w:rsidR="006E5A46" w:rsidRPr="003936E4">
        <w:rPr>
          <w:rFonts w:cs="Arial"/>
          <w:szCs w:val="22"/>
        </w:rPr>
        <w:t>technológia</w:t>
      </w:r>
      <w:r w:rsidRPr="003936E4">
        <w:rPr>
          <w:rFonts w:cs="Arial"/>
          <w:szCs w:val="22"/>
        </w:rPr>
        <w:t xml:space="preserve"> Wi-Fi. Pripojenie ku Wi-Fi </w:t>
      </w:r>
      <w:r w:rsidR="006E5A46" w:rsidRPr="003936E4">
        <w:rPr>
          <w:rFonts w:cs="Arial"/>
          <w:szCs w:val="22"/>
        </w:rPr>
        <w:t>smerovaču</w:t>
      </w:r>
      <w:r w:rsidRPr="003936E4">
        <w:rPr>
          <w:rFonts w:cs="Arial"/>
          <w:szCs w:val="22"/>
        </w:rPr>
        <w:t xml:space="preserve"> je </w:t>
      </w:r>
      <w:r w:rsidR="006E5A46" w:rsidRPr="003936E4">
        <w:rPr>
          <w:rFonts w:cs="Arial"/>
          <w:szCs w:val="22"/>
        </w:rPr>
        <w:t>dôležitou</w:t>
      </w:r>
      <w:r w:rsidRPr="003936E4">
        <w:rPr>
          <w:rFonts w:cs="Arial"/>
          <w:szCs w:val="22"/>
        </w:rPr>
        <w:t xml:space="preserve"> </w:t>
      </w:r>
      <w:r w:rsidR="006E5A46" w:rsidRPr="003936E4">
        <w:rPr>
          <w:rFonts w:cs="Arial"/>
          <w:szCs w:val="22"/>
        </w:rPr>
        <w:t>čas</w:t>
      </w:r>
      <w:r w:rsidR="000F0354">
        <w:rPr>
          <w:rFonts w:cs="Arial"/>
          <w:szCs w:val="22"/>
        </w:rPr>
        <w:t>ť</w:t>
      </w:r>
      <w:r w:rsidR="006E5A46" w:rsidRPr="003936E4">
        <w:rPr>
          <w:rFonts w:cs="Arial"/>
          <w:szCs w:val="22"/>
        </w:rPr>
        <w:t>ou</w:t>
      </w:r>
      <w:r w:rsidRPr="003936E4">
        <w:rPr>
          <w:rFonts w:cs="Arial"/>
          <w:szCs w:val="22"/>
        </w:rPr>
        <w:t xml:space="preserve"> </w:t>
      </w:r>
      <w:r w:rsidR="006E5A46" w:rsidRPr="003936E4">
        <w:rPr>
          <w:rFonts w:cs="Arial"/>
          <w:szCs w:val="22"/>
        </w:rPr>
        <w:t>navrhnutého</w:t>
      </w:r>
      <w:r w:rsidRPr="003936E4">
        <w:rPr>
          <w:rFonts w:cs="Arial"/>
          <w:szCs w:val="22"/>
        </w:rPr>
        <w:t xml:space="preserve"> </w:t>
      </w:r>
      <w:r w:rsidR="006E5A46" w:rsidRPr="003936E4">
        <w:rPr>
          <w:rFonts w:cs="Arial"/>
          <w:szCs w:val="22"/>
        </w:rPr>
        <w:t>systému</w:t>
      </w:r>
      <w:r w:rsidRPr="003936E4">
        <w:rPr>
          <w:rFonts w:cs="Arial"/>
          <w:szCs w:val="22"/>
        </w:rPr>
        <w:t xml:space="preserve"> a proces </w:t>
      </w:r>
      <w:r w:rsidR="006E5A46" w:rsidRPr="003936E4">
        <w:rPr>
          <w:rFonts w:cs="Arial"/>
          <w:szCs w:val="22"/>
        </w:rPr>
        <w:t>pripájania</w:t>
      </w:r>
      <w:r w:rsidRPr="003936E4">
        <w:rPr>
          <w:rFonts w:cs="Arial"/>
          <w:szCs w:val="22"/>
        </w:rPr>
        <w:t xml:space="preserve"> sa periodicky opakuje </w:t>
      </w:r>
      <w:r w:rsidR="006E5A46" w:rsidRPr="003936E4">
        <w:rPr>
          <w:rFonts w:cs="Arial"/>
          <w:szCs w:val="22"/>
        </w:rPr>
        <w:t>až</w:t>
      </w:r>
      <w:r w:rsidRPr="003936E4">
        <w:rPr>
          <w:rFonts w:cs="Arial"/>
          <w:szCs w:val="22"/>
        </w:rPr>
        <w:t xml:space="preserve"> do momentu </w:t>
      </w:r>
      <w:r w:rsidR="006E5A46" w:rsidRPr="003936E4">
        <w:rPr>
          <w:rFonts w:cs="Arial"/>
          <w:szCs w:val="22"/>
        </w:rPr>
        <w:t>úspešného</w:t>
      </w:r>
      <w:r w:rsidRPr="003936E4">
        <w:rPr>
          <w:rFonts w:cs="Arial"/>
          <w:szCs w:val="22"/>
        </w:rPr>
        <w:t xml:space="preserve"> pripojenia s priradenou IP adresou.</w:t>
      </w:r>
    </w:p>
    <w:p w14:paraId="5B69B8EB" w14:textId="3ECF4816" w:rsidR="00894F18" w:rsidRPr="003936E4" w:rsidRDefault="006E5A46" w:rsidP="00894F18">
      <w:pPr>
        <w:spacing w:before="0" w:after="0"/>
        <w:textAlignment w:val="baseline"/>
        <w:rPr>
          <w:rFonts w:ascii="Segoe UI" w:hAnsi="Segoe UI" w:cs="Segoe UI"/>
          <w:sz w:val="18"/>
          <w:szCs w:val="18"/>
        </w:rPr>
      </w:pPr>
      <w:r w:rsidRPr="003936E4">
        <w:rPr>
          <w:rFonts w:cs="Arial"/>
          <w:szCs w:val="22"/>
        </w:rPr>
        <w:t>Navrhnutý</w:t>
      </w:r>
      <w:r w:rsidR="00894F18" w:rsidRPr="003936E4">
        <w:rPr>
          <w:rFonts w:cs="Arial"/>
          <w:szCs w:val="22"/>
        </w:rPr>
        <w:t xml:space="preserve"> </w:t>
      </w:r>
      <w:r w:rsidRPr="003936E4">
        <w:rPr>
          <w:rFonts w:cs="Arial"/>
          <w:szCs w:val="22"/>
        </w:rPr>
        <w:t>systém</w:t>
      </w:r>
      <w:r w:rsidR="00894F18" w:rsidRPr="003936E4">
        <w:rPr>
          <w:rFonts w:cs="Arial"/>
          <w:szCs w:val="22"/>
        </w:rPr>
        <w:t xml:space="preserve"> obsahuje </w:t>
      </w:r>
      <w:r w:rsidRPr="003936E4">
        <w:rPr>
          <w:rFonts w:cs="Arial"/>
          <w:szCs w:val="22"/>
        </w:rPr>
        <w:t>implementáciu</w:t>
      </w:r>
      <w:r w:rsidR="00894F18" w:rsidRPr="003936E4">
        <w:rPr>
          <w:rFonts w:cs="Arial"/>
          <w:szCs w:val="22"/>
        </w:rPr>
        <w:t xml:space="preserve"> </w:t>
      </w:r>
      <w:r w:rsidRPr="003936E4">
        <w:rPr>
          <w:rFonts w:cs="Arial"/>
          <w:szCs w:val="22"/>
        </w:rPr>
        <w:t>sieťového</w:t>
      </w:r>
      <w:r w:rsidR="00894F18" w:rsidRPr="003936E4">
        <w:rPr>
          <w:rFonts w:cs="Arial"/>
          <w:szCs w:val="22"/>
        </w:rPr>
        <w:t xml:space="preserve"> </w:t>
      </w:r>
      <w:r w:rsidRPr="003936E4">
        <w:rPr>
          <w:rFonts w:cs="Arial"/>
          <w:szCs w:val="22"/>
        </w:rPr>
        <w:t>manažéra</w:t>
      </w:r>
      <w:r w:rsidR="00894F18" w:rsidRPr="003936E4">
        <w:rPr>
          <w:rFonts w:cs="Arial"/>
          <w:szCs w:val="22"/>
        </w:rPr>
        <w:t>.</w:t>
      </w:r>
      <w:r w:rsidR="00894F18" w:rsidRPr="003936E4">
        <w:rPr>
          <w:rFonts w:cs="Arial"/>
          <w:b/>
          <w:bCs/>
          <w:szCs w:val="22"/>
        </w:rPr>
        <w:t xml:space="preserve"> </w:t>
      </w:r>
      <w:r w:rsidRPr="003936E4">
        <w:rPr>
          <w:rFonts w:cs="Arial"/>
          <w:szCs w:val="22"/>
        </w:rPr>
        <w:t>Úlohou</w:t>
      </w:r>
      <w:r w:rsidR="00894F18" w:rsidRPr="003936E4">
        <w:rPr>
          <w:rFonts w:cs="Arial"/>
          <w:szCs w:val="22"/>
        </w:rPr>
        <w:t xml:space="preserve"> </w:t>
      </w:r>
      <w:r w:rsidRPr="003936E4">
        <w:rPr>
          <w:rFonts w:cs="Arial"/>
          <w:szCs w:val="22"/>
        </w:rPr>
        <w:t>manažéra</w:t>
      </w:r>
      <w:r w:rsidR="00894F18" w:rsidRPr="003936E4">
        <w:rPr>
          <w:rFonts w:cs="Arial"/>
          <w:szCs w:val="22"/>
        </w:rPr>
        <w:t xml:space="preserve"> je </w:t>
      </w:r>
      <w:r w:rsidR="00D31CAB">
        <w:rPr>
          <w:rFonts w:cs="Arial"/>
          <w:szCs w:val="22"/>
        </w:rPr>
        <w:t>inicializácia</w:t>
      </w:r>
      <w:r w:rsidR="00894F18" w:rsidRPr="003936E4">
        <w:rPr>
          <w:rFonts w:cs="Arial"/>
          <w:szCs w:val="22"/>
        </w:rPr>
        <w:t xml:space="preserve"> Wi-Fi </w:t>
      </w:r>
      <w:r w:rsidRPr="003936E4">
        <w:rPr>
          <w:rFonts w:cs="Arial"/>
          <w:szCs w:val="22"/>
        </w:rPr>
        <w:t>ovládača</w:t>
      </w:r>
      <w:r w:rsidR="00894F18" w:rsidRPr="003936E4">
        <w:rPr>
          <w:rFonts w:cs="Arial"/>
          <w:szCs w:val="22"/>
        </w:rPr>
        <w:t xml:space="preserve">, MQTT klienta, spracovanie </w:t>
      </w:r>
      <w:r w:rsidRPr="003936E4">
        <w:rPr>
          <w:rFonts w:cs="Arial"/>
          <w:szCs w:val="22"/>
        </w:rPr>
        <w:t>dát</w:t>
      </w:r>
      <w:r w:rsidR="00894F18" w:rsidRPr="003936E4">
        <w:rPr>
          <w:rFonts w:cs="Arial"/>
          <w:szCs w:val="22"/>
        </w:rPr>
        <w:t xml:space="preserve"> zo siete a zasielanie </w:t>
      </w:r>
      <w:r w:rsidRPr="003936E4">
        <w:rPr>
          <w:rFonts w:cs="Arial"/>
          <w:szCs w:val="22"/>
        </w:rPr>
        <w:t>dát</w:t>
      </w:r>
      <w:r w:rsidR="00894F18" w:rsidRPr="003936E4">
        <w:rPr>
          <w:rFonts w:cs="Arial"/>
          <w:szCs w:val="22"/>
        </w:rPr>
        <w:t xml:space="preserve"> do siete. Pri prvotnom </w:t>
      </w:r>
      <w:r w:rsidRPr="003936E4">
        <w:rPr>
          <w:rFonts w:cs="Arial"/>
          <w:szCs w:val="22"/>
        </w:rPr>
        <w:t>volaní</w:t>
      </w:r>
      <w:r w:rsidR="00894F18" w:rsidRPr="003936E4">
        <w:rPr>
          <w:rFonts w:cs="Arial"/>
          <w:szCs w:val="22"/>
        </w:rPr>
        <w:t xml:space="preserve"> </w:t>
      </w:r>
      <w:r w:rsidRPr="003936E4">
        <w:rPr>
          <w:rFonts w:cs="Arial"/>
          <w:szCs w:val="22"/>
        </w:rPr>
        <w:t>metódy</w:t>
      </w:r>
      <w:r w:rsidR="00894F18" w:rsidRPr="003936E4">
        <w:rPr>
          <w:rFonts w:cs="Arial"/>
          <w:szCs w:val="22"/>
        </w:rPr>
        <w:t xml:space="preserve"> na pripojenie do siete je </w:t>
      </w:r>
      <w:r w:rsidRPr="003936E4">
        <w:rPr>
          <w:rFonts w:cs="Arial"/>
          <w:szCs w:val="22"/>
        </w:rPr>
        <w:t>vytvorená</w:t>
      </w:r>
      <w:r w:rsidR="00894F18" w:rsidRPr="003936E4">
        <w:rPr>
          <w:rFonts w:cs="Arial"/>
          <w:szCs w:val="22"/>
        </w:rPr>
        <w:t xml:space="preserve"> </w:t>
      </w:r>
      <w:r w:rsidRPr="003936E4">
        <w:rPr>
          <w:rFonts w:cs="Arial"/>
          <w:szCs w:val="22"/>
        </w:rPr>
        <w:t>inštancia</w:t>
      </w:r>
      <w:r w:rsidR="00894F18" w:rsidRPr="003936E4">
        <w:rPr>
          <w:rFonts w:cs="Arial"/>
          <w:szCs w:val="22"/>
        </w:rPr>
        <w:t xml:space="preserve"> Wi-Fi </w:t>
      </w:r>
      <w:r w:rsidRPr="003936E4">
        <w:rPr>
          <w:rFonts w:cs="Arial"/>
          <w:szCs w:val="22"/>
        </w:rPr>
        <w:t>ovládača</w:t>
      </w:r>
      <w:r w:rsidR="00894F18" w:rsidRPr="003936E4">
        <w:rPr>
          <w:rFonts w:cs="Arial"/>
          <w:szCs w:val="22"/>
        </w:rPr>
        <w:t xml:space="preserve">. Pri </w:t>
      </w:r>
      <w:r w:rsidRPr="003936E4">
        <w:rPr>
          <w:rFonts w:cs="Arial"/>
          <w:szCs w:val="22"/>
        </w:rPr>
        <w:t>vytvorení</w:t>
      </w:r>
      <w:r w:rsidR="00894F18" w:rsidRPr="003936E4">
        <w:rPr>
          <w:rFonts w:cs="Arial"/>
          <w:szCs w:val="22"/>
        </w:rPr>
        <w:t xml:space="preserve"> </w:t>
      </w:r>
      <w:r w:rsidRPr="003936E4">
        <w:rPr>
          <w:rFonts w:cs="Arial"/>
          <w:szCs w:val="22"/>
        </w:rPr>
        <w:t>inštancie</w:t>
      </w:r>
      <w:r w:rsidR="00894F18" w:rsidRPr="003936E4">
        <w:rPr>
          <w:rFonts w:cs="Arial"/>
          <w:szCs w:val="22"/>
        </w:rPr>
        <w:t xml:space="preserve"> </w:t>
      </w:r>
      <w:r w:rsidRPr="003936E4">
        <w:rPr>
          <w:rFonts w:cs="Arial"/>
          <w:szCs w:val="22"/>
        </w:rPr>
        <w:t>ovládača</w:t>
      </w:r>
      <w:r w:rsidR="00894F18" w:rsidRPr="003936E4">
        <w:rPr>
          <w:rFonts w:cs="Arial"/>
          <w:szCs w:val="22"/>
        </w:rPr>
        <w:t xml:space="preserve"> sa nastavuje </w:t>
      </w:r>
      <w:r w:rsidRPr="003936E4">
        <w:rPr>
          <w:rFonts w:cs="Arial"/>
          <w:szCs w:val="22"/>
        </w:rPr>
        <w:t>konfiguračný</w:t>
      </w:r>
      <w:r w:rsidR="00894F18" w:rsidRPr="003936E4">
        <w:rPr>
          <w:rFonts w:cs="Arial"/>
          <w:szCs w:val="22"/>
        </w:rPr>
        <w:t xml:space="preserve"> </w:t>
      </w:r>
      <w:r w:rsidRPr="003936E4">
        <w:rPr>
          <w:rFonts w:cs="Arial"/>
          <w:szCs w:val="22"/>
        </w:rPr>
        <w:t>súbor</w:t>
      </w:r>
      <w:r w:rsidR="00894F18" w:rsidRPr="003936E4">
        <w:rPr>
          <w:rFonts w:cs="Arial"/>
          <w:szCs w:val="22"/>
        </w:rPr>
        <w:t xml:space="preserve"> s typom </w:t>
      </w:r>
      <w:r w:rsidRPr="003936E4">
        <w:rPr>
          <w:rFonts w:cs="Arial"/>
          <w:szCs w:val="22"/>
        </w:rPr>
        <w:t>autentifikácie</w:t>
      </w:r>
      <w:r w:rsidR="00894F18" w:rsidRPr="003936E4">
        <w:rPr>
          <w:rFonts w:cs="Arial"/>
          <w:szCs w:val="22"/>
        </w:rPr>
        <w:t xml:space="preserve">, prihlasovacieho mena a hesla. </w:t>
      </w:r>
      <w:r w:rsidRPr="003936E4">
        <w:rPr>
          <w:rFonts w:cs="Arial"/>
          <w:szCs w:val="22"/>
        </w:rPr>
        <w:t>Následne</w:t>
      </w:r>
      <w:r w:rsidR="00894F18" w:rsidRPr="003936E4">
        <w:rPr>
          <w:rFonts w:cs="Arial"/>
          <w:szCs w:val="22"/>
        </w:rPr>
        <w:t xml:space="preserve"> je </w:t>
      </w:r>
      <w:r w:rsidRPr="003936E4">
        <w:rPr>
          <w:rFonts w:cs="Arial"/>
          <w:szCs w:val="22"/>
        </w:rPr>
        <w:t>vytvorená</w:t>
      </w:r>
      <w:r w:rsidR="00894F18" w:rsidRPr="003936E4">
        <w:rPr>
          <w:rFonts w:cs="Arial"/>
          <w:szCs w:val="22"/>
        </w:rPr>
        <w:t xml:space="preserve"> </w:t>
      </w:r>
      <w:r w:rsidRPr="003936E4">
        <w:rPr>
          <w:rFonts w:cs="Arial"/>
          <w:szCs w:val="22"/>
        </w:rPr>
        <w:t>nekonečna</w:t>
      </w:r>
      <w:r w:rsidR="00894F18" w:rsidRPr="003936E4">
        <w:rPr>
          <w:rFonts w:cs="Arial"/>
          <w:szCs w:val="22"/>
        </w:rPr>
        <w:t xml:space="preserve"> </w:t>
      </w:r>
      <w:r w:rsidRPr="003936E4">
        <w:rPr>
          <w:rFonts w:cs="Arial"/>
          <w:szCs w:val="22"/>
        </w:rPr>
        <w:t>slučka</w:t>
      </w:r>
      <w:r w:rsidR="00894F18" w:rsidRPr="003936E4">
        <w:rPr>
          <w:rFonts w:cs="Arial"/>
          <w:szCs w:val="22"/>
        </w:rPr>
        <w:t xml:space="preserve"> pre </w:t>
      </w:r>
      <w:r w:rsidRPr="003936E4">
        <w:rPr>
          <w:rFonts w:cs="Arial"/>
          <w:szCs w:val="22"/>
        </w:rPr>
        <w:t>sieťového</w:t>
      </w:r>
      <w:r w:rsidR="00894F18" w:rsidRPr="003936E4">
        <w:rPr>
          <w:rFonts w:cs="Arial"/>
          <w:szCs w:val="22"/>
        </w:rPr>
        <w:t xml:space="preserve"> udalosti a </w:t>
      </w:r>
      <w:r w:rsidRPr="003936E4">
        <w:rPr>
          <w:rFonts w:cs="Arial"/>
          <w:szCs w:val="22"/>
        </w:rPr>
        <w:t>taktiež</w:t>
      </w:r>
      <w:r w:rsidR="00894F18" w:rsidRPr="003936E4">
        <w:rPr>
          <w:rFonts w:cs="Arial"/>
          <w:szCs w:val="22"/>
        </w:rPr>
        <w:t xml:space="preserve"> prebehne </w:t>
      </w:r>
      <w:r w:rsidRPr="003936E4">
        <w:rPr>
          <w:rFonts w:cs="Arial"/>
          <w:szCs w:val="22"/>
        </w:rPr>
        <w:t>registrácia</w:t>
      </w:r>
      <w:r w:rsidR="00894F18" w:rsidRPr="003936E4">
        <w:rPr>
          <w:rFonts w:cs="Arial"/>
          <w:szCs w:val="22"/>
        </w:rPr>
        <w:t xml:space="preserve"> callback-ov na spracovanie </w:t>
      </w:r>
      <w:r w:rsidRPr="003936E4">
        <w:rPr>
          <w:rFonts w:cs="Arial"/>
          <w:szCs w:val="22"/>
        </w:rPr>
        <w:t>týchto</w:t>
      </w:r>
      <w:r w:rsidR="00894F18" w:rsidRPr="003936E4">
        <w:rPr>
          <w:rFonts w:cs="Arial"/>
          <w:szCs w:val="22"/>
        </w:rPr>
        <w:t xml:space="preserve"> udalosti. Proces </w:t>
      </w:r>
      <w:r w:rsidRPr="003936E4">
        <w:rPr>
          <w:rFonts w:cs="Arial"/>
          <w:szCs w:val="22"/>
        </w:rPr>
        <w:t>pripájania</w:t>
      </w:r>
      <w:r w:rsidR="00894F18" w:rsidRPr="003936E4">
        <w:rPr>
          <w:rFonts w:cs="Arial"/>
          <w:szCs w:val="22"/>
        </w:rPr>
        <w:t xml:space="preserve"> </w:t>
      </w:r>
      <w:r w:rsidRPr="003936E4">
        <w:rPr>
          <w:rFonts w:cs="Arial"/>
          <w:szCs w:val="22"/>
        </w:rPr>
        <w:t>začína</w:t>
      </w:r>
      <w:r w:rsidR="00894F18" w:rsidRPr="003936E4">
        <w:rPr>
          <w:rFonts w:cs="Arial"/>
          <w:szCs w:val="22"/>
        </w:rPr>
        <w:t xml:space="preserve"> so </w:t>
      </w:r>
      <w:r w:rsidRPr="003936E4">
        <w:rPr>
          <w:rFonts w:cs="Arial"/>
          <w:szCs w:val="22"/>
        </w:rPr>
        <w:t>zaslaním</w:t>
      </w:r>
      <w:r w:rsidR="00894F18" w:rsidRPr="003936E4">
        <w:rPr>
          <w:rFonts w:cs="Arial"/>
          <w:szCs w:val="22"/>
        </w:rPr>
        <w:t xml:space="preserve"> prvej </w:t>
      </w:r>
      <w:r w:rsidRPr="003936E4">
        <w:rPr>
          <w:rFonts w:cs="Arial"/>
          <w:szCs w:val="22"/>
        </w:rPr>
        <w:t>žiadosti</w:t>
      </w:r>
      <w:r w:rsidR="00894F18" w:rsidRPr="003936E4">
        <w:rPr>
          <w:rFonts w:cs="Arial"/>
          <w:szCs w:val="22"/>
        </w:rPr>
        <w:t xml:space="preserve"> o pripojenie. Celkovo je </w:t>
      </w:r>
      <w:r w:rsidRPr="003936E4">
        <w:rPr>
          <w:rFonts w:cs="Arial"/>
          <w:szCs w:val="22"/>
        </w:rPr>
        <w:t>zaslaných</w:t>
      </w:r>
      <w:r w:rsidR="00894F18" w:rsidRPr="003936E4">
        <w:rPr>
          <w:rFonts w:cs="Arial"/>
          <w:szCs w:val="22"/>
        </w:rPr>
        <w:t xml:space="preserve"> </w:t>
      </w:r>
      <w:r w:rsidRPr="003936E4">
        <w:rPr>
          <w:rFonts w:cs="Arial"/>
          <w:szCs w:val="22"/>
        </w:rPr>
        <w:t>týchto</w:t>
      </w:r>
      <w:r w:rsidR="00894F18" w:rsidRPr="003936E4">
        <w:rPr>
          <w:rFonts w:cs="Arial"/>
          <w:szCs w:val="22"/>
        </w:rPr>
        <w:t xml:space="preserve"> </w:t>
      </w:r>
      <w:r w:rsidRPr="003936E4">
        <w:rPr>
          <w:rFonts w:cs="Arial"/>
          <w:szCs w:val="22"/>
        </w:rPr>
        <w:t>žiadosti</w:t>
      </w:r>
      <w:r w:rsidR="00894F18" w:rsidRPr="003936E4">
        <w:rPr>
          <w:rFonts w:cs="Arial"/>
          <w:szCs w:val="22"/>
        </w:rPr>
        <w:t xml:space="preserve"> 10 v </w:t>
      </w:r>
      <w:r w:rsidRPr="003936E4">
        <w:rPr>
          <w:rFonts w:cs="Arial"/>
          <w:szCs w:val="22"/>
        </w:rPr>
        <w:t>časovom</w:t>
      </w:r>
      <w:r w:rsidR="00894F18" w:rsidRPr="003936E4">
        <w:rPr>
          <w:rFonts w:cs="Arial"/>
          <w:szCs w:val="22"/>
        </w:rPr>
        <w:t xml:space="preserve"> </w:t>
      </w:r>
      <w:r w:rsidRPr="003936E4">
        <w:rPr>
          <w:rFonts w:cs="Arial"/>
          <w:szCs w:val="22"/>
        </w:rPr>
        <w:t>rozmedzí</w:t>
      </w:r>
      <w:r w:rsidR="00894F18" w:rsidRPr="003936E4">
        <w:rPr>
          <w:rFonts w:cs="Arial"/>
          <w:szCs w:val="22"/>
        </w:rPr>
        <w:t xml:space="preserve"> 100 ms. V </w:t>
      </w:r>
      <w:r w:rsidRPr="003936E4">
        <w:rPr>
          <w:rFonts w:cs="Arial"/>
          <w:szCs w:val="22"/>
        </w:rPr>
        <w:t>prípade</w:t>
      </w:r>
      <w:r w:rsidR="00894F18" w:rsidRPr="003936E4">
        <w:rPr>
          <w:rFonts w:cs="Arial"/>
          <w:szCs w:val="22"/>
        </w:rPr>
        <w:t xml:space="preserve"> ak ani jeden z pokusov o pripojenie nie je </w:t>
      </w:r>
      <w:r w:rsidRPr="003936E4">
        <w:rPr>
          <w:rFonts w:cs="Arial"/>
          <w:szCs w:val="22"/>
        </w:rPr>
        <w:t>úspešný</w:t>
      </w:r>
      <w:r w:rsidR="00894F18" w:rsidRPr="003936E4">
        <w:rPr>
          <w:rFonts w:cs="Arial"/>
          <w:szCs w:val="22"/>
        </w:rPr>
        <w:t xml:space="preserve"> sa proces </w:t>
      </w:r>
      <w:r w:rsidRPr="003936E4">
        <w:rPr>
          <w:rFonts w:cs="Arial"/>
          <w:szCs w:val="22"/>
        </w:rPr>
        <w:t>postaví</w:t>
      </w:r>
      <w:r w:rsidR="00894F18" w:rsidRPr="003936E4">
        <w:rPr>
          <w:rFonts w:cs="Arial"/>
          <w:szCs w:val="22"/>
        </w:rPr>
        <w:t xml:space="preserve"> na jednu </w:t>
      </w:r>
      <w:r w:rsidRPr="003936E4">
        <w:rPr>
          <w:rFonts w:cs="Arial"/>
          <w:szCs w:val="22"/>
        </w:rPr>
        <w:t>minútu</w:t>
      </w:r>
      <w:r w:rsidR="00894F18" w:rsidRPr="003936E4">
        <w:rPr>
          <w:rFonts w:cs="Arial"/>
          <w:szCs w:val="22"/>
        </w:rPr>
        <w:t xml:space="preserve">. Po </w:t>
      </w:r>
      <w:r w:rsidRPr="003936E4">
        <w:rPr>
          <w:rFonts w:cs="Arial"/>
          <w:szCs w:val="22"/>
        </w:rPr>
        <w:t>uplynutí</w:t>
      </w:r>
      <w:r w:rsidR="00894F18" w:rsidRPr="003936E4">
        <w:rPr>
          <w:rFonts w:cs="Arial"/>
          <w:szCs w:val="22"/>
        </w:rPr>
        <w:t xml:space="preserve"> </w:t>
      </w:r>
      <w:r w:rsidRPr="003936E4">
        <w:rPr>
          <w:rFonts w:cs="Arial"/>
          <w:szCs w:val="22"/>
        </w:rPr>
        <w:t>min</w:t>
      </w:r>
      <w:r w:rsidR="00C24EC0">
        <w:rPr>
          <w:rFonts w:cs="Arial"/>
          <w:szCs w:val="22"/>
        </w:rPr>
        <w:t>ú</w:t>
      </w:r>
      <w:r w:rsidRPr="003936E4">
        <w:rPr>
          <w:rFonts w:cs="Arial"/>
          <w:szCs w:val="22"/>
        </w:rPr>
        <w:t>t</w:t>
      </w:r>
      <w:r w:rsidR="00C24EC0">
        <w:rPr>
          <w:rFonts w:cs="Arial"/>
          <w:szCs w:val="22"/>
        </w:rPr>
        <w:t>y</w:t>
      </w:r>
      <w:r w:rsidR="00894F18" w:rsidRPr="003936E4">
        <w:rPr>
          <w:rFonts w:cs="Arial"/>
          <w:szCs w:val="22"/>
        </w:rPr>
        <w:t xml:space="preserve"> sa proces znova </w:t>
      </w:r>
      <w:r w:rsidRPr="003936E4">
        <w:rPr>
          <w:rFonts w:cs="Arial"/>
          <w:szCs w:val="22"/>
        </w:rPr>
        <w:t>začína</w:t>
      </w:r>
      <w:r w:rsidR="00894F18" w:rsidRPr="003936E4">
        <w:rPr>
          <w:rFonts w:cs="Arial"/>
          <w:szCs w:val="22"/>
        </w:rPr>
        <w:t xml:space="preserve"> </w:t>
      </w:r>
      <w:r w:rsidRPr="003936E4">
        <w:rPr>
          <w:rFonts w:cs="Arial"/>
          <w:szCs w:val="22"/>
        </w:rPr>
        <w:t>zaslaním</w:t>
      </w:r>
      <w:r w:rsidR="00894F18" w:rsidRPr="003936E4">
        <w:rPr>
          <w:rFonts w:cs="Arial"/>
          <w:szCs w:val="22"/>
        </w:rPr>
        <w:t xml:space="preserve"> </w:t>
      </w:r>
      <w:r w:rsidRPr="003936E4">
        <w:rPr>
          <w:rFonts w:cs="Arial"/>
          <w:szCs w:val="22"/>
        </w:rPr>
        <w:t>žiadosti</w:t>
      </w:r>
      <w:r w:rsidR="00894F18" w:rsidRPr="003936E4">
        <w:rPr>
          <w:rFonts w:cs="Arial"/>
          <w:szCs w:val="22"/>
        </w:rPr>
        <w:t xml:space="preserve">. Ako </w:t>
      </w:r>
      <w:r w:rsidRPr="003936E4">
        <w:rPr>
          <w:rFonts w:cs="Arial"/>
          <w:szCs w:val="22"/>
        </w:rPr>
        <w:t>už</w:t>
      </w:r>
      <w:r w:rsidR="00894F18" w:rsidRPr="003936E4">
        <w:rPr>
          <w:rFonts w:cs="Arial"/>
          <w:szCs w:val="22"/>
        </w:rPr>
        <w:t xml:space="preserve"> bolo </w:t>
      </w:r>
      <w:r w:rsidRPr="003936E4">
        <w:rPr>
          <w:rFonts w:cs="Arial"/>
          <w:szCs w:val="22"/>
        </w:rPr>
        <w:t>spomínan</w:t>
      </w:r>
      <w:r w:rsidR="007B52E9">
        <w:rPr>
          <w:rFonts w:cs="Arial"/>
          <w:szCs w:val="22"/>
        </w:rPr>
        <w:t>é</w:t>
      </w:r>
      <w:r w:rsidR="00894F18" w:rsidRPr="003936E4">
        <w:rPr>
          <w:rFonts w:cs="Arial"/>
          <w:szCs w:val="22"/>
        </w:rPr>
        <w:t xml:space="preserve"> proces je </w:t>
      </w:r>
      <w:r w:rsidRPr="003936E4">
        <w:rPr>
          <w:rFonts w:cs="Arial"/>
          <w:szCs w:val="22"/>
        </w:rPr>
        <w:t>vykonávaný</w:t>
      </w:r>
      <w:r w:rsidR="00894F18" w:rsidRPr="003936E4">
        <w:rPr>
          <w:rFonts w:cs="Arial"/>
          <w:szCs w:val="22"/>
        </w:rPr>
        <w:t xml:space="preserve"> </w:t>
      </w:r>
      <w:r w:rsidRPr="003936E4">
        <w:rPr>
          <w:rFonts w:cs="Arial"/>
          <w:szCs w:val="22"/>
        </w:rPr>
        <w:t>až</w:t>
      </w:r>
      <w:r w:rsidR="00894F18" w:rsidRPr="003936E4">
        <w:rPr>
          <w:rFonts w:cs="Arial"/>
          <w:szCs w:val="22"/>
        </w:rPr>
        <w:t xml:space="preserve"> do momentu </w:t>
      </w:r>
      <w:r w:rsidRPr="003936E4">
        <w:rPr>
          <w:rFonts w:cs="Arial"/>
          <w:szCs w:val="22"/>
        </w:rPr>
        <w:t>úspešného</w:t>
      </w:r>
      <w:r w:rsidR="00894F18" w:rsidRPr="003936E4">
        <w:rPr>
          <w:rFonts w:cs="Arial"/>
          <w:szCs w:val="22"/>
        </w:rPr>
        <w:t xml:space="preserve"> pripojenia. Po </w:t>
      </w:r>
      <w:r w:rsidRPr="003936E4">
        <w:rPr>
          <w:rFonts w:cs="Arial"/>
          <w:szCs w:val="22"/>
        </w:rPr>
        <w:t>úspešnom</w:t>
      </w:r>
      <w:r w:rsidR="00894F18" w:rsidRPr="003936E4">
        <w:rPr>
          <w:rFonts w:cs="Arial"/>
          <w:szCs w:val="22"/>
        </w:rPr>
        <w:t xml:space="preserve"> </w:t>
      </w:r>
      <w:r w:rsidRPr="003936E4">
        <w:rPr>
          <w:rFonts w:cs="Arial"/>
          <w:szCs w:val="22"/>
        </w:rPr>
        <w:t>pripojený</w:t>
      </w:r>
      <w:r w:rsidR="00894F18" w:rsidRPr="003936E4">
        <w:rPr>
          <w:rFonts w:cs="Arial"/>
          <w:szCs w:val="22"/>
        </w:rPr>
        <w:t xml:space="preserve"> a </w:t>
      </w:r>
      <w:r w:rsidRPr="003936E4">
        <w:rPr>
          <w:rFonts w:cs="Arial"/>
          <w:szCs w:val="22"/>
        </w:rPr>
        <w:t>priradený</w:t>
      </w:r>
      <w:r w:rsidR="00894F18" w:rsidRPr="003936E4">
        <w:rPr>
          <w:rFonts w:cs="Arial"/>
          <w:szCs w:val="22"/>
        </w:rPr>
        <w:t xml:space="preserve"> </w:t>
      </w:r>
      <w:r>
        <w:rPr>
          <w:rFonts w:cs="Arial"/>
          <w:szCs w:val="22"/>
        </w:rPr>
        <w:t xml:space="preserve">IP </w:t>
      </w:r>
      <w:r w:rsidR="00894F18" w:rsidRPr="003936E4">
        <w:rPr>
          <w:rFonts w:cs="Arial"/>
          <w:szCs w:val="22"/>
        </w:rPr>
        <w:t xml:space="preserve">adresy je </w:t>
      </w:r>
      <w:r w:rsidRPr="003936E4">
        <w:rPr>
          <w:rFonts w:cs="Arial"/>
          <w:szCs w:val="22"/>
        </w:rPr>
        <w:t>užívateľ</w:t>
      </w:r>
      <w:r w:rsidR="00894F18" w:rsidRPr="003936E4">
        <w:rPr>
          <w:rFonts w:cs="Arial"/>
          <w:szCs w:val="22"/>
        </w:rPr>
        <w:t xml:space="preserve"> </w:t>
      </w:r>
      <w:r w:rsidRPr="003936E4">
        <w:rPr>
          <w:rFonts w:cs="Arial"/>
          <w:szCs w:val="22"/>
        </w:rPr>
        <w:t>systému</w:t>
      </w:r>
      <w:r w:rsidR="00894F18" w:rsidRPr="003936E4">
        <w:rPr>
          <w:rFonts w:cs="Arial"/>
          <w:szCs w:val="22"/>
        </w:rPr>
        <w:t xml:space="preserve"> </w:t>
      </w:r>
      <w:r w:rsidRPr="003936E4">
        <w:rPr>
          <w:rFonts w:cs="Arial"/>
          <w:szCs w:val="22"/>
        </w:rPr>
        <w:t>svetelným</w:t>
      </w:r>
      <w:r w:rsidR="00894F18" w:rsidRPr="003936E4">
        <w:rPr>
          <w:rFonts w:cs="Arial"/>
          <w:szCs w:val="22"/>
        </w:rPr>
        <w:t xml:space="preserve"> </w:t>
      </w:r>
      <w:r w:rsidRPr="003936E4">
        <w:rPr>
          <w:rFonts w:cs="Arial"/>
          <w:szCs w:val="22"/>
        </w:rPr>
        <w:t>signálom</w:t>
      </w:r>
      <w:r w:rsidR="00894F18" w:rsidRPr="003936E4">
        <w:rPr>
          <w:rFonts w:cs="Arial"/>
          <w:szCs w:val="22"/>
        </w:rPr>
        <w:t xml:space="preserve"> </w:t>
      </w:r>
      <w:r w:rsidRPr="003936E4">
        <w:rPr>
          <w:rFonts w:cs="Arial"/>
          <w:szCs w:val="22"/>
        </w:rPr>
        <w:t>informovaný</w:t>
      </w:r>
      <w:r w:rsidR="00894F18" w:rsidRPr="003936E4">
        <w:rPr>
          <w:rFonts w:cs="Arial"/>
          <w:szCs w:val="22"/>
        </w:rPr>
        <w:t xml:space="preserve"> o </w:t>
      </w:r>
      <w:r w:rsidRPr="003936E4">
        <w:rPr>
          <w:rFonts w:cs="Arial"/>
          <w:szCs w:val="22"/>
        </w:rPr>
        <w:t>úspechu</w:t>
      </w:r>
      <w:r w:rsidR="00894F18" w:rsidRPr="003936E4">
        <w:rPr>
          <w:rFonts w:cs="Arial"/>
          <w:szCs w:val="22"/>
        </w:rPr>
        <w:t xml:space="preserve"> a </w:t>
      </w:r>
      <w:r w:rsidRPr="003936E4">
        <w:rPr>
          <w:rFonts w:cs="Arial"/>
          <w:szCs w:val="22"/>
        </w:rPr>
        <w:t>mikrokontrolér</w:t>
      </w:r>
      <w:r w:rsidR="00894F18" w:rsidRPr="003936E4">
        <w:rPr>
          <w:rFonts w:cs="Arial"/>
          <w:szCs w:val="22"/>
        </w:rPr>
        <w:t xml:space="preserve"> </w:t>
      </w:r>
      <w:r w:rsidRPr="003936E4">
        <w:rPr>
          <w:rFonts w:cs="Arial"/>
          <w:szCs w:val="22"/>
        </w:rPr>
        <w:t>pokračuje</w:t>
      </w:r>
      <w:r w:rsidR="00894F18" w:rsidRPr="003936E4">
        <w:rPr>
          <w:rFonts w:cs="Arial"/>
          <w:szCs w:val="22"/>
        </w:rPr>
        <w:t xml:space="preserve"> s </w:t>
      </w:r>
      <w:r w:rsidRPr="003936E4">
        <w:rPr>
          <w:rFonts w:cs="Arial"/>
          <w:szCs w:val="22"/>
        </w:rPr>
        <w:t>iniciovaním</w:t>
      </w:r>
      <w:r w:rsidR="00894F18" w:rsidRPr="003936E4">
        <w:rPr>
          <w:rFonts w:cs="Arial"/>
          <w:szCs w:val="22"/>
        </w:rPr>
        <w:t xml:space="preserve"> </w:t>
      </w:r>
      <w:r w:rsidRPr="003936E4">
        <w:rPr>
          <w:rFonts w:cs="Arial"/>
          <w:szCs w:val="22"/>
        </w:rPr>
        <w:t>ďalších</w:t>
      </w:r>
      <w:r w:rsidR="00894F18" w:rsidRPr="003936E4">
        <w:rPr>
          <w:rFonts w:cs="Arial"/>
          <w:szCs w:val="22"/>
        </w:rPr>
        <w:t xml:space="preserve"> </w:t>
      </w:r>
      <w:r w:rsidRPr="003936E4">
        <w:rPr>
          <w:rFonts w:cs="Arial"/>
          <w:szCs w:val="22"/>
        </w:rPr>
        <w:t>sieťových</w:t>
      </w:r>
      <w:r w:rsidR="00894F18" w:rsidRPr="003936E4">
        <w:rPr>
          <w:rFonts w:cs="Arial"/>
          <w:szCs w:val="22"/>
        </w:rPr>
        <w:t xml:space="preserve"> komponentov </w:t>
      </w:r>
      <w:r w:rsidRPr="003936E4">
        <w:rPr>
          <w:rFonts w:cs="Arial"/>
          <w:szCs w:val="22"/>
        </w:rPr>
        <w:t>dôležitých</w:t>
      </w:r>
      <w:r w:rsidR="00894F18" w:rsidRPr="003936E4">
        <w:rPr>
          <w:rFonts w:cs="Arial"/>
          <w:szCs w:val="22"/>
        </w:rPr>
        <w:t xml:space="preserve"> pre </w:t>
      </w:r>
      <w:r w:rsidRPr="003936E4">
        <w:rPr>
          <w:rFonts w:cs="Arial"/>
          <w:szCs w:val="22"/>
        </w:rPr>
        <w:t>správnu</w:t>
      </w:r>
      <w:r w:rsidR="00894F18" w:rsidRPr="003936E4">
        <w:rPr>
          <w:rFonts w:cs="Arial"/>
          <w:szCs w:val="22"/>
        </w:rPr>
        <w:t xml:space="preserve"> </w:t>
      </w:r>
      <w:r w:rsidRPr="003936E4">
        <w:rPr>
          <w:rFonts w:cs="Arial"/>
          <w:szCs w:val="22"/>
        </w:rPr>
        <w:t>funkčnosť</w:t>
      </w:r>
      <w:r w:rsidR="00894F18" w:rsidRPr="003936E4">
        <w:rPr>
          <w:rFonts w:cs="Arial"/>
          <w:szCs w:val="22"/>
        </w:rPr>
        <w:t xml:space="preserve"> </w:t>
      </w:r>
      <w:r w:rsidRPr="003936E4">
        <w:rPr>
          <w:rFonts w:cs="Arial"/>
          <w:szCs w:val="22"/>
        </w:rPr>
        <w:t>celého</w:t>
      </w:r>
      <w:r w:rsidR="00894F18" w:rsidRPr="003936E4">
        <w:rPr>
          <w:rFonts w:cs="Arial"/>
          <w:szCs w:val="22"/>
        </w:rPr>
        <w:t xml:space="preserve"> </w:t>
      </w:r>
      <w:r w:rsidRPr="003936E4">
        <w:rPr>
          <w:rFonts w:cs="Arial"/>
          <w:szCs w:val="22"/>
        </w:rPr>
        <w:t>navrhnutého</w:t>
      </w:r>
      <w:r w:rsidR="00894F18" w:rsidRPr="003936E4">
        <w:rPr>
          <w:rFonts w:cs="Arial"/>
          <w:szCs w:val="22"/>
        </w:rPr>
        <w:t xml:space="preserve"> </w:t>
      </w:r>
      <w:r w:rsidRPr="003936E4">
        <w:rPr>
          <w:rFonts w:cs="Arial"/>
          <w:szCs w:val="22"/>
        </w:rPr>
        <w:t>systému</w:t>
      </w:r>
      <w:r w:rsidR="00894F18" w:rsidRPr="003936E4">
        <w:rPr>
          <w:rFonts w:cs="Arial"/>
          <w:szCs w:val="22"/>
        </w:rPr>
        <w:t>.</w:t>
      </w:r>
    </w:p>
    <w:p w14:paraId="5EDB077D" w14:textId="6A4DC3E7" w:rsidR="00211251" w:rsidRPr="006E5A46" w:rsidRDefault="006E5A46" w:rsidP="006E5A46">
      <w:pPr>
        <w:spacing w:before="0" w:after="0"/>
        <w:textAlignment w:val="baseline"/>
        <w:rPr>
          <w:rFonts w:ascii="Segoe UI" w:hAnsi="Segoe UI" w:cs="Segoe UI"/>
          <w:sz w:val="18"/>
          <w:szCs w:val="18"/>
        </w:rPr>
      </w:pPr>
      <w:r w:rsidRPr="003936E4">
        <w:rPr>
          <w:rFonts w:cs="Arial"/>
          <w:szCs w:val="22"/>
        </w:rPr>
        <w:t>Ďalšími</w:t>
      </w:r>
      <w:r w:rsidR="00894F18" w:rsidRPr="003936E4">
        <w:rPr>
          <w:rFonts w:cs="Arial"/>
          <w:szCs w:val="22"/>
        </w:rPr>
        <w:t xml:space="preserve"> </w:t>
      </w:r>
      <w:r w:rsidRPr="003936E4">
        <w:rPr>
          <w:rFonts w:cs="Arial"/>
          <w:szCs w:val="22"/>
        </w:rPr>
        <w:t>sieťovými</w:t>
      </w:r>
      <w:r w:rsidR="00894F18" w:rsidRPr="003936E4">
        <w:rPr>
          <w:rFonts w:cs="Arial"/>
          <w:szCs w:val="22"/>
        </w:rPr>
        <w:t xml:space="preserve"> komponentami </w:t>
      </w:r>
      <w:r w:rsidRPr="003936E4">
        <w:rPr>
          <w:rFonts w:cs="Arial"/>
          <w:szCs w:val="22"/>
        </w:rPr>
        <w:t>sú</w:t>
      </w:r>
      <w:r w:rsidR="00894F18" w:rsidRPr="003936E4">
        <w:rPr>
          <w:rFonts w:cs="Arial"/>
          <w:szCs w:val="22"/>
        </w:rPr>
        <w:t xml:space="preserve"> </w:t>
      </w:r>
      <w:r w:rsidRPr="003936E4">
        <w:rPr>
          <w:rFonts w:cs="Arial"/>
          <w:szCs w:val="22"/>
        </w:rPr>
        <w:t>manažér</w:t>
      </w:r>
      <w:r w:rsidR="00894F18" w:rsidRPr="003936E4">
        <w:rPr>
          <w:rFonts w:cs="Arial"/>
          <w:szCs w:val="22"/>
        </w:rPr>
        <w:t xml:space="preserve"> na </w:t>
      </w:r>
      <w:r w:rsidRPr="003936E4">
        <w:rPr>
          <w:rFonts w:cs="Arial"/>
          <w:szCs w:val="22"/>
        </w:rPr>
        <w:t>správu</w:t>
      </w:r>
      <w:r w:rsidR="00894F18" w:rsidRPr="003936E4">
        <w:rPr>
          <w:rFonts w:cs="Arial"/>
          <w:szCs w:val="22"/>
        </w:rPr>
        <w:t xml:space="preserve"> </w:t>
      </w:r>
      <w:r w:rsidRPr="003936E4">
        <w:rPr>
          <w:rFonts w:cs="Arial"/>
          <w:szCs w:val="22"/>
        </w:rPr>
        <w:t>systémového</w:t>
      </w:r>
      <w:r w:rsidR="00894F18" w:rsidRPr="003936E4">
        <w:rPr>
          <w:rFonts w:cs="Arial"/>
          <w:szCs w:val="22"/>
        </w:rPr>
        <w:t xml:space="preserve"> </w:t>
      </w:r>
      <w:r w:rsidRPr="003936E4">
        <w:rPr>
          <w:rFonts w:cs="Arial"/>
          <w:szCs w:val="22"/>
        </w:rPr>
        <w:t>času</w:t>
      </w:r>
      <w:r w:rsidR="00894F18" w:rsidRPr="003936E4">
        <w:rPr>
          <w:rFonts w:cs="Arial"/>
          <w:szCs w:val="22"/>
        </w:rPr>
        <w:t xml:space="preserve"> </w:t>
      </w:r>
      <w:r w:rsidRPr="003936E4">
        <w:rPr>
          <w:rFonts w:cs="Arial"/>
          <w:szCs w:val="22"/>
        </w:rPr>
        <w:t>implementovaný</w:t>
      </w:r>
      <w:r w:rsidR="00894F18" w:rsidRPr="003936E4">
        <w:rPr>
          <w:rFonts w:cs="Arial"/>
          <w:szCs w:val="22"/>
        </w:rPr>
        <w:t xml:space="preserve"> na b</w:t>
      </w:r>
      <w:r w:rsidR="00B26406">
        <w:rPr>
          <w:rFonts w:cs="Arial"/>
          <w:szCs w:val="22"/>
        </w:rPr>
        <w:t>á</w:t>
      </w:r>
      <w:r w:rsidR="00894F18" w:rsidRPr="003936E4">
        <w:rPr>
          <w:rFonts w:cs="Arial"/>
          <w:szCs w:val="22"/>
        </w:rPr>
        <w:t xml:space="preserve">ze NTP protokolu a MQTT klient. </w:t>
      </w:r>
      <w:r w:rsidRPr="003936E4">
        <w:rPr>
          <w:rFonts w:cs="Arial"/>
          <w:szCs w:val="22"/>
        </w:rPr>
        <w:t>Spomenuté</w:t>
      </w:r>
      <w:r w:rsidR="00894F18" w:rsidRPr="003936E4">
        <w:rPr>
          <w:rFonts w:cs="Arial"/>
          <w:szCs w:val="22"/>
        </w:rPr>
        <w:t xml:space="preserve"> komponenty </w:t>
      </w:r>
      <w:r w:rsidRPr="003936E4">
        <w:rPr>
          <w:rFonts w:cs="Arial"/>
          <w:szCs w:val="22"/>
        </w:rPr>
        <w:t>budú</w:t>
      </w:r>
      <w:r w:rsidR="00894F18" w:rsidRPr="003936E4">
        <w:rPr>
          <w:rFonts w:cs="Arial"/>
          <w:szCs w:val="22"/>
        </w:rPr>
        <w:t xml:space="preserve"> </w:t>
      </w:r>
      <w:r w:rsidRPr="003936E4">
        <w:rPr>
          <w:rFonts w:cs="Arial"/>
          <w:szCs w:val="22"/>
        </w:rPr>
        <w:t>detailnejšie</w:t>
      </w:r>
      <w:r w:rsidR="00894F18" w:rsidRPr="003936E4">
        <w:rPr>
          <w:rFonts w:cs="Arial"/>
          <w:szCs w:val="22"/>
        </w:rPr>
        <w:t xml:space="preserve"> </w:t>
      </w:r>
      <w:r w:rsidRPr="003936E4">
        <w:rPr>
          <w:rFonts w:cs="Arial"/>
          <w:szCs w:val="22"/>
        </w:rPr>
        <w:t>popísan</w:t>
      </w:r>
      <w:r w:rsidR="00B26406">
        <w:rPr>
          <w:rFonts w:cs="Arial"/>
          <w:szCs w:val="22"/>
        </w:rPr>
        <w:t>é</w:t>
      </w:r>
      <w:r w:rsidR="00894F18" w:rsidRPr="003936E4">
        <w:rPr>
          <w:rFonts w:cs="Arial"/>
          <w:szCs w:val="22"/>
        </w:rPr>
        <w:t xml:space="preserve"> </w:t>
      </w:r>
      <w:r w:rsidRPr="003936E4">
        <w:rPr>
          <w:rFonts w:cs="Arial"/>
          <w:szCs w:val="22"/>
        </w:rPr>
        <w:t>nižšie</w:t>
      </w:r>
      <w:r w:rsidR="00894F18" w:rsidRPr="003936E4">
        <w:rPr>
          <w:rFonts w:cs="Arial"/>
          <w:szCs w:val="22"/>
        </w:rPr>
        <w:t xml:space="preserve"> aj s opisom </w:t>
      </w:r>
      <w:r w:rsidRPr="003936E4">
        <w:rPr>
          <w:rFonts w:cs="Arial"/>
          <w:szCs w:val="22"/>
        </w:rPr>
        <w:t>teoretických</w:t>
      </w:r>
      <w:r w:rsidR="00894F18" w:rsidRPr="003936E4">
        <w:rPr>
          <w:rFonts w:cs="Arial"/>
          <w:szCs w:val="22"/>
        </w:rPr>
        <w:t xml:space="preserve"> </w:t>
      </w:r>
      <w:r w:rsidRPr="003936E4">
        <w:rPr>
          <w:rFonts w:cs="Arial"/>
          <w:szCs w:val="22"/>
        </w:rPr>
        <w:t>informáci</w:t>
      </w:r>
      <w:r w:rsidR="0089528E">
        <w:rPr>
          <w:rFonts w:cs="Arial"/>
          <w:szCs w:val="22"/>
        </w:rPr>
        <w:t>í</w:t>
      </w:r>
      <w:r w:rsidR="00894F18" w:rsidRPr="003936E4">
        <w:rPr>
          <w:rFonts w:cs="Arial"/>
          <w:szCs w:val="22"/>
        </w:rPr>
        <w:t xml:space="preserve"> </w:t>
      </w:r>
      <w:r w:rsidRPr="003936E4">
        <w:rPr>
          <w:rFonts w:cs="Arial"/>
          <w:szCs w:val="22"/>
        </w:rPr>
        <w:t>využitých</w:t>
      </w:r>
      <w:r w:rsidR="00894F18" w:rsidRPr="003936E4">
        <w:rPr>
          <w:rFonts w:cs="Arial"/>
          <w:szCs w:val="22"/>
        </w:rPr>
        <w:t xml:space="preserve"> protokolov a </w:t>
      </w:r>
      <w:r w:rsidRPr="003936E4">
        <w:rPr>
          <w:rFonts w:cs="Arial"/>
          <w:szCs w:val="22"/>
        </w:rPr>
        <w:t>úlohou</w:t>
      </w:r>
      <w:r w:rsidR="00894F18" w:rsidRPr="003936E4">
        <w:rPr>
          <w:rFonts w:cs="Arial"/>
          <w:szCs w:val="22"/>
        </w:rPr>
        <w:t xml:space="preserve"> v </w:t>
      </w:r>
      <w:r w:rsidRPr="003936E4">
        <w:rPr>
          <w:rFonts w:cs="Arial"/>
          <w:szCs w:val="22"/>
        </w:rPr>
        <w:t>rámci</w:t>
      </w:r>
      <w:r w:rsidR="00894F18" w:rsidRPr="003936E4">
        <w:rPr>
          <w:rFonts w:cs="Arial"/>
          <w:szCs w:val="22"/>
        </w:rPr>
        <w:t xml:space="preserve"> riadiaceho </w:t>
      </w:r>
      <w:r w:rsidRPr="003936E4">
        <w:rPr>
          <w:rFonts w:cs="Arial"/>
          <w:szCs w:val="22"/>
        </w:rPr>
        <w:t>člena</w:t>
      </w:r>
      <w:r w:rsidR="00894F18" w:rsidRPr="003936E4">
        <w:rPr>
          <w:rFonts w:cs="Arial"/>
          <w:szCs w:val="22"/>
        </w:rPr>
        <w:t>.</w:t>
      </w:r>
    </w:p>
    <w:p w14:paraId="5CDB73B3" w14:textId="0A675573" w:rsidR="00C53745" w:rsidRDefault="00734DC9" w:rsidP="00771BD7">
      <w:pPr>
        <w:pStyle w:val="Nadpis2"/>
      </w:pPr>
      <w:bookmarkStart w:id="71" w:name="_Ref130409603"/>
      <w:bookmarkStart w:id="72" w:name="_Toc131867256"/>
      <w:r>
        <w:lastRenderedPageBreak/>
        <w:t>Implementácia technológie Bluetooth</w:t>
      </w:r>
      <w:bookmarkEnd w:id="71"/>
      <w:bookmarkEnd w:id="72"/>
    </w:p>
    <w:p w14:paraId="5A13DAA1" w14:textId="6E6D5F5E" w:rsidR="007A6F4F" w:rsidRPr="007A6F4F" w:rsidRDefault="007A6F4F" w:rsidP="007A6F4F">
      <w:r>
        <w:t xml:space="preserve">Kapitola popisuje </w:t>
      </w:r>
      <w:r w:rsidR="003A3B80">
        <w:t>implementáciu technológie Bluetooth v navrhnutom systéme</w:t>
      </w:r>
      <w:r w:rsidR="003A73C7">
        <w:t xml:space="preserve">, </w:t>
      </w:r>
      <w:r w:rsidR="00BC344C">
        <w:t>inicializáciu</w:t>
      </w:r>
      <w:r w:rsidR="00B370DD">
        <w:t xml:space="preserve"> Bluetooth servera a jeho klientov</w:t>
      </w:r>
      <w:r w:rsidR="00BC344C">
        <w:t xml:space="preserve"> s popisom princípu funkčnosti implementovaných softvérových modulov.</w:t>
      </w:r>
      <w:r w:rsidR="003A3B80">
        <w:t xml:space="preserve"> </w:t>
      </w:r>
      <w:r w:rsidR="00C75507">
        <w:t>Súčasťou</w:t>
      </w:r>
      <w:r w:rsidR="004B10A8">
        <w:t xml:space="preserve"> kapitol</w:t>
      </w:r>
      <w:r w:rsidR="00C75507">
        <w:t>y</w:t>
      </w:r>
      <w:r w:rsidR="004B10A8">
        <w:t xml:space="preserve"> je </w:t>
      </w:r>
      <w:r w:rsidR="00C75507">
        <w:t>taktiež</w:t>
      </w:r>
      <w:r w:rsidR="004B10A8">
        <w:t xml:space="preserve"> </w:t>
      </w:r>
      <w:r w:rsidR="00C75507">
        <w:t>krátky</w:t>
      </w:r>
      <w:r w:rsidR="004B10A8">
        <w:t xml:space="preserve"> teoreticky popis o Bluetooth GATT profile, </w:t>
      </w:r>
      <w:r w:rsidR="00C75507">
        <w:t>ktorý</w:t>
      </w:r>
      <w:r w:rsidR="004B10A8">
        <w:t xml:space="preserve"> </w:t>
      </w:r>
      <w:r w:rsidR="00C75507">
        <w:t>bol využitý pri implementácii</w:t>
      </w:r>
      <w:r w:rsidR="00745D66">
        <w:t>.</w:t>
      </w:r>
    </w:p>
    <w:p w14:paraId="4167E503" w14:textId="77777777" w:rsidR="003936E4" w:rsidRPr="00BC344C" w:rsidRDefault="003936E4" w:rsidP="00BC344C">
      <w:pPr>
        <w:pStyle w:val="Nadpis3"/>
      </w:pPr>
      <w:bookmarkStart w:id="73" w:name="_Toc131867257"/>
      <w:r w:rsidRPr="00BC344C">
        <w:t>Bluetooth GATT profil</w:t>
      </w:r>
      <w:bookmarkEnd w:id="73"/>
      <w:r w:rsidRPr="00BC344C">
        <w:t> </w:t>
      </w:r>
    </w:p>
    <w:p w14:paraId="49C96DAB" w14:textId="021F5BA0" w:rsidR="003936E4" w:rsidRPr="003936E4" w:rsidRDefault="00EE1520" w:rsidP="00BC344C">
      <w:pPr>
        <w:rPr>
          <w:rFonts w:ascii="Segoe UI" w:hAnsi="Segoe UI" w:cs="Segoe UI"/>
          <w:sz w:val="18"/>
          <w:szCs w:val="18"/>
        </w:rPr>
      </w:pPr>
      <w:r w:rsidRPr="003936E4">
        <w:t>Súčasťou</w:t>
      </w:r>
      <w:r w:rsidR="003936E4" w:rsidRPr="003936E4">
        <w:t xml:space="preserve"> </w:t>
      </w:r>
      <w:r w:rsidRPr="003936E4">
        <w:t>Bluetooth</w:t>
      </w:r>
      <w:r w:rsidR="003936E4" w:rsidRPr="003936E4">
        <w:t xml:space="preserve"> </w:t>
      </w:r>
      <w:r w:rsidRPr="003936E4">
        <w:t>technológie</w:t>
      </w:r>
      <w:r w:rsidR="003936E4" w:rsidRPr="003936E4">
        <w:t xml:space="preserve"> je </w:t>
      </w:r>
      <w:r w:rsidRPr="003936E4">
        <w:t>podmnožina</w:t>
      </w:r>
      <w:r w:rsidR="003936E4" w:rsidRPr="003936E4">
        <w:t xml:space="preserve"> </w:t>
      </w:r>
      <w:r w:rsidRPr="003936E4">
        <w:t>rôznych</w:t>
      </w:r>
      <w:r w:rsidR="003936E4" w:rsidRPr="003936E4">
        <w:t xml:space="preserve"> profilov, </w:t>
      </w:r>
      <w:r w:rsidRPr="003936E4">
        <w:t>ktoré</w:t>
      </w:r>
      <w:r w:rsidR="003936E4" w:rsidRPr="003936E4">
        <w:t xml:space="preserve"> </w:t>
      </w:r>
      <w:r w:rsidRPr="003936E4">
        <w:t>zohrávajú</w:t>
      </w:r>
      <w:r w:rsidR="003936E4" w:rsidRPr="003936E4">
        <w:t xml:space="preserve"> </w:t>
      </w:r>
      <w:r w:rsidRPr="003936E4">
        <w:t>dôležitú</w:t>
      </w:r>
      <w:r w:rsidR="003936E4" w:rsidRPr="003936E4">
        <w:t xml:space="preserve"> </w:t>
      </w:r>
      <w:r w:rsidRPr="003936E4">
        <w:t>súčasť</w:t>
      </w:r>
      <w:r w:rsidR="003936E4" w:rsidRPr="003936E4">
        <w:t xml:space="preserve"> </w:t>
      </w:r>
      <w:r w:rsidRPr="003936E4">
        <w:t>pravé</w:t>
      </w:r>
      <w:r w:rsidR="003936E4" w:rsidRPr="003936E4">
        <w:t xml:space="preserve"> pri </w:t>
      </w:r>
      <w:r w:rsidRPr="003936E4">
        <w:t>komunikácii</w:t>
      </w:r>
      <w:r w:rsidR="003936E4" w:rsidRPr="003936E4">
        <w:t xml:space="preserve"> medzi </w:t>
      </w:r>
      <w:r w:rsidRPr="003936E4">
        <w:t>centrálnym</w:t>
      </w:r>
      <w:r w:rsidR="003936E4" w:rsidRPr="003936E4">
        <w:t xml:space="preserve"> </w:t>
      </w:r>
      <w:r w:rsidRPr="003936E4">
        <w:t>zariadením</w:t>
      </w:r>
      <w:r w:rsidR="003936E4" w:rsidRPr="003936E4">
        <w:t xml:space="preserve"> (Bluetooth server) a </w:t>
      </w:r>
      <w:r w:rsidR="00B06BC4" w:rsidRPr="003936E4">
        <w:t>perifériou</w:t>
      </w:r>
      <w:r w:rsidR="003936E4" w:rsidRPr="003936E4">
        <w:t xml:space="preserve"> (Bluetooth klient). </w:t>
      </w:r>
      <w:r w:rsidR="00B06BC4" w:rsidRPr="003936E4">
        <w:t>Každý</w:t>
      </w:r>
      <w:r w:rsidR="003936E4" w:rsidRPr="003936E4">
        <w:t xml:space="preserve"> z profilov ma vlastne </w:t>
      </w:r>
      <w:r w:rsidR="00B06BC4" w:rsidRPr="003936E4">
        <w:t>špecifikácie</w:t>
      </w:r>
      <w:r w:rsidR="00612E06">
        <w:t>,</w:t>
      </w:r>
      <w:r w:rsidR="003936E4" w:rsidRPr="003936E4">
        <w:t xml:space="preserve"> ako aj </w:t>
      </w:r>
      <w:r w:rsidR="00B06BC4" w:rsidRPr="003936E4">
        <w:t>výhody</w:t>
      </w:r>
      <w:r w:rsidR="003936E4" w:rsidRPr="003936E4">
        <w:t xml:space="preserve"> a </w:t>
      </w:r>
      <w:r w:rsidR="00B06BC4" w:rsidRPr="003936E4">
        <w:t>nevydoby</w:t>
      </w:r>
      <w:r w:rsidR="003936E4" w:rsidRPr="003936E4">
        <w:t xml:space="preserve"> v </w:t>
      </w:r>
      <w:r w:rsidR="00B06BC4" w:rsidRPr="003936E4">
        <w:t>závislosti</w:t>
      </w:r>
      <w:r w:rsidR="003936E4" w:rsidRPr="003936E4">
        <w:t xml:space="preserve"> s</w:t>
      </w:r>
      <w:r w:rsidR="00753187">
        <w:t> </w:t>
      </w:r>
      <w:r w:rsidR="00B06BC4">
        <w:t>kritériami</w:t>
      </w:r>
      <w:r w:rsidR="00753187">
        <w:t xml:space="preserve"> </w:t>
      </w:r>
      <w:r w:rsidR="003936E4" w:rsidRPr="003936E4">
        <w:t xml:space="preserve">navrhovanej </w:t>
      </w:r>
      <w:r w:rsidR="00B06BC4" w:rsidRPr="003936E4">
        <w:t>aplikácie</w:t>
      </w:r>
      <w:r w:rsidR="003936E4" w:rsidRPr="003936E4">
        <w:t xml:space="preserve">. GATT je jeden z </w:t>
      </w:r>
      <w:r w:rsidR="00B06BC4" w:rsidRPr="003936E4">
        <w:t>podmnožiny</w:t>
      </w:r>
      <w:r w:rsidR="003936E4" w:rsidRPr="003936E4">
        <w:t xml:space="preserve"> profilov.</w:t>
      </w:r>
    </w:p>
    <w:p w14:paraId="4F812132" w14:textId="73E1BBF5" w:rsidR="003936E4" w:rsidRPr="003936E4" w:rsidRDefault="003936E4" w:rsidP="00BC344C">
      <w:pPr>
        <w:rPr>
          <w:rFonts w:ascii="Segoe UI" w:hAnsi="Segoe UI" w:cs="Segoe UI"/>
          <w:sz w:val="18"/>
          <w:szCs w:val="18"/>
        </w:rPr>
      </w:pPr>
      <w:r w:rsidRPr="003936E4">
        <w:t>GATT je akronymom pre generick</w:t>
      </w:r>
      <w:r w:rsidR="00D27403">
        <w:t>ý</w:t>
      </w:r>
      <w:r w:rsidRPr="003936E4">
        <w:t xml:space="preserve"> </w:t>
      </w:r>
      <w:r w:rsidR="00B06BC4" w:rsidRPr="003936E4">
        <w:t>atribútový</w:t>
      </w:r>
      <w:r w:rsidRPr="003936E4">
        <w:t xml:space="preserve"> profil (</w:t>
      </w:r>
      <w:proofErr w:type="spellStart"/>
      <w:r w:rsidRPr="003936E4">
        <w:t>ang</w:t>
      </w:r>
      <w:proofErr w:type="spellEnd"/>
      <w:r w:rsidRPr="003936E4">
        <w:t xml:space="preserve">. </w:t>
      </w:r>
      <w:r w:rsidRPr="00B06BC4">
        <w:rPr>
          <w:b/>
          <w:bCs/>
          <w:lang w:val="en-GB"/>
        </w:rPr>
        <w:t>G</w:t>
      </w:r>
      <w:r w:rsidRPr="00B06BC4">
        <w:rPr>
          <w:lang w:val="en-GB"/>
        </w:rPr>
        <w:t>eneric</w:t>
      </w:r>
      <w:r w:rsidRPr="003936E4">
        <w:t xml:space="preserve"> </w:t>
      </w:r>
      <w:proofErr w:type="spellStart"/>
      <w:r w:rsidRPr="00B06BC4">
        <w:rPr>
          <w:b/>
          <w:bCs/>
          <w:lang w:val="en-GB"/>
        </w:rPr>
        <w:t>ATT</w:t>
      </w:r>
      <w:r w:rsidRPr="00B06BC4">
        <w:rPr>
          <w:lang w:val="en-GB"/>
        </w:rPr>
        <w:t>ribute</w:t>
      </w:r>
      <w:proofErr w:type="spellEnd"/>
      <w:r w:rsidRPr="003936E4">
        <w:t xml:space="preserve"> </w:t>
      </w:r>
      <w:r w:rsidRPr="00B06BC4">
        <w:rPr>
          <w:lang w:val="en-GB"/>
        </w:rPr>
        <w:t>Profile</w:t>
      </w:r>
      <w:r w:rsidRPr="003936E4">
        <w:t xml:space="preserve">). GATT profil definuje </w:t>
      </w:r>
      <w:r w:rsidR="00B06BC4" w:rsidRPr="003936E4">
        <w:t>spôsob</w:t>
      </w:r>
      <w:r w:rsidRPr="003936E4">
        <w:t xml:space="preserve"> </w:t>
      </w:r>
      <w:r w:rsidR="00B06BC4" w:rsidRPr="003936E4">
        <w:t>prenášania</w:t>
      </w:r>
      <w:r w:rsidRPr="003936E4">
        <w:t xml:space="preserve"> </w:t>
      </w:r>
      <w:r w:rsidR="00B06BC4" w:rsidRPr="003936E4">
        <w:t>údajov</w:t>
      </w:r>
      <w:r w:rsidRPr="003936E4">
        <w:t xml:space="preserve"> medzi dvoma Bluetooth LE zariadeniami. Profil je </w:t>
      </w:r>
      <w:r w:rsidR="00B06BC4" w:rsidRPr="003936E4">
        <w:t>definovaný</w:t>
      </w:r>
      <w:r w:rsidRPr="003936E4">
        <w:t xml:space="preserve"> na koncepte servisov a </w:t>
      </w:r>
      <w:r w:rsidR="00B06BC4" w:rsidRPr="003936E4">
        <w:t>charakteristík</w:t>
      </w:r>
      <w:r w:rsidRPr="003936E4">
        <w:t xml:space="preserve"> a </w:t>
      </w:r>
      <w:r w:rsidR="00B06BC4" w:rsidRPr="003936E4">
        <w:t>využíva</w:t>
      </w:r>
      <w:r w:rsidRPr="003936E4">
        <w:t xml:space="preserve"> generick</w:t>
      </w:r>
      <w:r w:rsidR="00D27403">
        <w:t>ý</w:t>
      </w:r>
      <w:r w:rsidRPr="003936E4">
        <w:t xml:space="preserve"> </w:t>
      </w:r>
      <w:r w:rsidR="00B06BC4" w:rsidRPr="003936E4">
        <w:t>dátový</w:t>
      </w:r>
      <w:r w:rsidRPr="003936E4">
        <w:t xml:space="preserve"> protokol ATT (</w:t>
      </w:r>
      <w:proofErr w:type="spellStart"/>
      <w:r w:rsidRPr="003936E4">
        <w:t>ang</w:t>
      </w:r>
      <w:proofErr w:type="spellEnd"/>
      <w:r w:rsidRPr="003936E4">
        <w:t xml:space="preserve">. </w:t>
      </w:r>
      <w:proofErr w:type="spellStart"/>
      <w:r w:rsidRPr="00B06BC4">
        <w:rPr>
          <w:b/>
          <w:bCs/>
          <w:lang w:val="en-GB"/>
        </w:rPr>
        <w:t>ATT</w:t>
      </w:r>
      <w:r w:rsidRPr="00B06BC4">
        <w:rPr>
          <w:lang w:val="en-GB"/>
        </w:rPr>
        <w:t>ribute</w:t>
      </w:r>
      <w:proofErr w:type="spellEnd"/>
      <w:r w:rsidRPr="003936E4">
        <w:t xml:space="preserve"> </w:t>
      </w:r>
      <w:r w:rsidRPr="00B06BC4">
        <w:rPr>
          <w:lang w:val="en-GB"/>
        </w:rPr>
        <w:t>Protocol</w:t>
      </w:r>
      <w:r w:rsidRPr="003936E4">
        <w:t xml:space="preserve">), </w:t>
      </w:r>
      <w:r w:rsidR="00B06BC4" w:rsidRPr="003936E4">
        <w:t>ktorý</w:t>
      </w:r>
      <w:r w:rsidRPr="003936E4">
        <w:t xml:space="preserve"> je </w:t>
      </w:r>
      <w:r w:rsidR="00B06BC4" w:rsidRPr="003936E4">
        <w:t>využívaný</w:t>
      </w:r>
      <w:r w:rsidRPr="003936E4">
        <w:t xml:space="preserve"> na ukladanie servisov, </w:t>
      </w:r>
      <w:r w:rsidR="00B06BC4" w:rsidRPr="003936E4">
        <w:t>charakteristík</w:t>
      </w:r>
      <w:r w:rsidRPr="003936E4">
        <w:t xml:space="preserve"> a </w:t>
      </w:r>
      <w:r w:rsidR="00B06BC4" w:rsidRPr="003936E4">
        <w:t>údajov</w:t>
      </w:r>
      <w:r w:rsidRPr="003936E4">
        <w:t xml:space="preserve"> do </w:t>
      </w:r>
      <w:r w:rsidR="00B06BC4" w:rsidRPr="003936E4">
        <w:t>tabuľky</w:t>
      </w:r>
      <w:r w:rsidRPr="003936E4">
        <w:t xml:space="preserve"> so 16-bitov</w:t>
      </w:r>
      <w:r w:rsidR="00520560">
        <w:t>ý</w:t>
      </w:r>
      <w:r w:rsidRPr="003936E4">
        <w:t xml:space="preserve">m </w:t>
      </w:r>
      <w:r w:rsidR="00B06BC4" w:rsidRPr="003936E4">
        <w:t>jedinečným</w:t>
      </w:r>
      <w:r w:rsidRPr="003936E4">
        <w:t xml:space="preserve"> </w:t>
      </w:r>
      <w:r w:rsidR="00B06BC4" w:rsidRPr="003936E4">
        <w:t>identifikátorom</w:t>
      </w:r>
      <w:r w:rsidRPr="003936E4">
        <w:t>.</w:t>
      </w:r>
    </w:p>
    <w:p w14:paraId="27E36078" w14:textId="2DB28503" w:rsidR="003936E4" w:rsidRPr="003936E4" w:rsidRDefault="00B06BC4" w:rsidP="00BC344C">
      <w:pPr>
        <w:rPr>
          <w:rFonts w:ascii="Segoe UI" w:hAnsi="Segoe UI" w:cs="Segoe UI"/>
          <w:sz w:val="18"/>
          <w:szCs w:val="18"/>
        </w:rPr>
      </w:pPr>
      <w:r w:rsidRPr="003936E4">
        <w:t>Exkluzívnosť</w:t>
      </w:r>
      <w:r w:rsidR="003936E4" w:rsidRPr="003936E4">
        <w:t xml:space="preserve"> GATT </w:t>
      </w:r>
      <w:r w:rsidRPr="003936E4">
        <w:t>spojení</w:t>
      </w:r>
      <w:r w:rsidR="003936E4" w:rsidRPr="003936E4">
        <w:t xml:space="preserve"> je </w:t>
      </w:r>
      <w:r w:rsidRPr="003936E4">
        <w:t>výraznou</w:t>
      </w:r>
      <w:r w:rsidR="003936E4" w:rsidRPr="003936E4">
        <w:t xml:space="preserve"> </w:t>
      </w:r>
      <w:r w:rsidR="002751DC" w:rsidRPr="003936E4">
        <w:t>vlastnosťou</w:t>
      </w:r>
      <w:r w:rsidR="003936E4" w:rsidRPr="003936E4">
        <w:t xml:space="preserve">, </w:t>
      </w:r>
      <w:r w:rsidR="002751DC" w:rsidRPr="003936E4">
        <w:t>ktorá</w:t>
      </w:r>
      <w:r w:rsidR="003936E4" w:rsidRPr="003936E4">
        <w:t xml:space="preserve"> bola </w:t>
      </w:r>
      <w:r w:rsidR="002751DC" w:rsidRPr="003936E4">
        <w:t>zvažovaná</w:t>
      </w:r>
      <w:r w:rsidR="003936E4" w:rsidRPr="003936E4">
        <w:t xml:space="preserve"> pri </w:t>
      </w:r>
      <w:r w:rsidR="002751DC" w:rsidRPr="003936E4">
        <w:t>návrhu</w:t>
      </w:r>
      <w:r w:rsidR="003936E4" w:rsidRPr="003936E4">
        <w:t xml:space="preserve"> </w:t>
      </w:r>
      <w:r w:rsidR="002751DC" w:rsidRPr="003936E4">
        <w:t>systému</w:t>
      </w:r>
      <w:r w:rsidR="003936E4" w:rsidRPr="003936E4">
        <w:t xml:space="preserve">. </w:t>
      </w:r>
      <w:r w:rsidR="002751DC" w:rsidRPr="003936E4">
        <w:t>Exkluzívnosť</w:t>
      </w:r>
      <w:r w:rsidR="003936E4" w:rsidRPr="003936E4">
        <w:t xml:space="preserve"> GATT spojenia </w:t>
      </w:r>
      <w:r w:rsidR="0007576E" w:rsidRPr="003936E4">
        <w:t>znamená</w:t>
      </w:r>
      <w:r w:rsidR="003936E4" w:rsidRPr="003936E4">
        <w:t xml:space="preserve">, </w:t>
      </w:r>
      <w:r w:rsidR="0007576E" w:rsidRPr="003936E4">
        <w:t>že</w:t>
      </w:r>
      <w:r w:rsidR="003936E4" w:rsidRPr="003936E4">
        <w:t xml:space="preserve"> Bluetooth LE klient (</w:t>
      </w:r>
      <w:r w:rsidR="0007576E" w:rsidRPr="003936E4">
        <w:t>periféria</w:t>
      </w:r>
      <w:r w:rsidR="003936E4" w:rsidRPr="003936E4">
        <w:t xml:space="preserve">) je </w:t>
      </w:r>
      <w:r w:rsidR="0007576E" w:rsidRPr="003936E4">
        <w:t>schopný</w:t>
      </w:r>
      <w:r w:rsidR="003936E4" w:rsidRPr="003936E4">
        <w:t xml:space="preserve"> sa </w:t>
      </w:r>
      <w:r w:rsidR="0007576E" w:rsidRPr="003936E4">
        <w:t>súčasne</w:t>
      </w:r>
      <w:r w:rsidR="003936E4" w:rsidRPr="003936E4">
        <w:t xml:space="preserve"> </w:t>
      </w:r>
      <w:r w:rsidR="0007576E" w:rsidRPr="003936E4">
        <w:t>pripojiť</w:t>
      </w:r>
      <w:r w:rsidR="003936E4" w:rsidRPr="003936E4">
        <w:t xml:space="preserve"> iba k </w:t>
      </w:r>
      <w:r w:rsidR="0007576E" w:rsidRPr="003936E4">
        <w:t>jednému</w:t>
      </w:r>
      <w:r w:rsidR="003936E4" w:rsidRPr="003936E4">
        <w:t xml:space="preserve"> </w:t>
      </w:r>
      <w:r w:rsidR="0007576E" w:rsidRPr="003936E4">
        <w:t>centrálnemu</w:t>
      </w:r>
      <w:r w:rsidR="003936E4" w:rsidRPr="003936E4">
        <w:t xml:space="preserve"> bodu a po </w:t>
      </w:r>
      <w:r w:rsidR="0007576E" w:rsidRPr="003936E4">
        <w:t>pripojení</w:t>
      </w:r>
      <w:r w:rsidR="003936E4" w:rsidRPr="003936E4">
        <w:t xml:space="preserve"> je </w:t>
      </w:r>
      <w:r w:rsidR="00963EB5" w:rsidRPr="003936E4">
        <w:t>samo</w:t>
      </w:r>
      <w:r w:rsidR="00963EB5">
        <w:t>-</w:t>
      </w:r>
      <w:r w:rsidR="00963EB5" w:rsidRPr="003936E4">
        <w:t>propagácia</w:t>
      </w:r>
      <w:r w:rsidR="003936E4" w:rsidRPr="003936E4">
        <w:t xml:space="preserve"> </w:t>
      </w:r>
      <w:r w:rsidR="002948EF">
        <w:t>centrálneho uzla</w:t>
      </w:r>
      <w:r w:rsidR="00154662">
        <w:t xml:space="preserve"> </w:t>
      </w:r>
      <w:r w:rsidR="00FA1D70" w:rsidRPr="003936E4">
        <w:t>pozastavená</w:t>
      </w:r>
      <w:r w:rsidR="003936E4" w:rsidRPr="003936E4">
        <w:t xml:space="preserve"> a </w:t>
      </w:r>
      <w:r w:rsidR="00963EB5" w:rsidRPr="003936E4">
        <w:t>tým</w:t>
      </w:r>
      <w:r w:rsidR="003936E4" w:rsidRPr="003936E4">
        <w:t xml:space="preserve"> ho ostatn</w:t>
      </w:r>
      <w:r w:rsidR="00C44C80">
        <w:t>é</w:t>
      </w:r>
      <w:r w:rsidR="003936E4" w:rsidRPr="003936E4">
        <w:t xml:space="preserve"> zariadenia </w:t>
      </w:r>
      <w:r w:rsidR="00963EB5" w:rsidRPr="003936E4">
        <w:t>nedokážu</w:t>
      </w:r>
      <w:r w:rsidR="003936E4" w:rsidRPr="003936E4">
        <w:t xml:space="preserve"> </w:t>
      </w:r>
      <w:r w:rsidR="00963EB5" w:rsidRPr="003936E4">
        <w:t>vidieť</w:t>
      </w:r>
      <w:r w:rsidR="003936E4" w:rsidRPr="003936E4">
        <w:t xml:space="preserve"> ani sa k nemu </w:t>
      </w:r>
      <w:r w:rsidR="00963EB5" w:rsidRPr="003936E4">
        <w:t>pripojiť</w:t>
      </w:r>
      <w:r w:rsidR="003936E4" w:rsidRPr="003936E4">
        <w:t xml:space="preserve">. </w:t>
      </w:r>
      <w:r w:rsidR="00FA1D70" w:rsidRPr="003936E4">
        <w:t>Spomínan</w:t>
      </w:r>
      <w:r w:rsidR="00E77484">
        <w:t>é</w:t>
      </w:r>
      <w:r w:rsidR="003936E4" w:rsidRPr="003936E4">
        <w:t xml:space="preserve"> spojenie je </w:t>
      </w:r>
      <w:r w:rsidR="00FA1D70" w:rsidRPr="003936E4">
        <w:t>zároveň</w:t>
      </w:r>
      <w:r w:rsidR="003936E4" w:rsidRPr="003936E4">
        <w:t xml:space="preserve"> jedinou cestou</w:t>
      </w:r>
      <w:r w:rsidR="00E77484">
        <w:t>,</w:t>
      </w:r>
      <w:r w:rsidR="003936E4" w:rsidRPr="003936E4">
        <w:t xml:space="preserve"> ako </w:t>
      </w:r>
      <w:r w:rsidR="00FA1D70" w:rsidRPr="003936E4">
        <w:t>zabezpečiť</w:t>
      </w:r>
      <w:r w:rsidR="003936E4" w:rsidRPr="003936E4">
        <w:t xml:space="preserve"> </w:t>
      </w:r>
      <w:r w:rsidR="00FA1D70" w:rsidRPr="003936E4">
        <w:t>obojsmernú</w:t>
      </w:r>
      <w:r w:rsidR="003936E4" w:rsidRPr="003936E4">
        <w:t xml:space="preserve"> </w:t>
      </w:r>
      <w:r w:rsidR="00FA1D70" w:rsidRPr="003936E4">
        <w:t>komunikáciu</w:t>
      </w:r>
      <w:r w:rsidR="003936E4" w:rsidRPr="003936E4">
        <w:t xml:space="preserve"> medzi klientom a </w:t>
      </w:r>
      <w:r w:rsidR="00FA1D70" w:rsidRPr="003936E4">
        <w:t>centrálnym</w:t>
      </w:r>
      <w:r w:rsidR="003936E4" w:rsidRPr="003936E4">
        <w:t xml:space="preserve"> </w:t>
      </w:r>
      <w:r w:rsidR="00FA1D70" w:rsidRPr="003936E4">
        <w:t>zariadením</w:t>
      </w:r>
      <w:r w:rsidR="003936E4" w:rsidRPr="003936E4">
        <w:t>.</w:t>
      </w:r>
    </w:p>
    <w:p w14:paraId="58F8A53F" w14:textId="27F0228E" w:rsidR="003936E4" w:rsidRPr="003936E4" w:rsidRDefault="003936E4" w:rsidP="00BC344C">
      <w:pPr>
        <w:rPr>
          <w:rFonts w:ascii="Segoe UI" w:hAnsi="Segoe UI" w:cs="Segoe UI"/>
          <w:sz w:val="18"/>
          <w:szCs w:val="18"/>
        </w:rPr>
      </w:pPr>
      <w:r w:rsidRPr="003936E4">
        <w:t xml:space="preserve">Koncept </w:t>
      </w:r>
      <w:r w:rsidR="002948EF" w:rsidRPr="003936E4">
        <w:t>funkčnosti</w:t>
      </w:r>
      <w:r w:rsidRPr="003936E4">
        <w:t xml:space="preserve"> je </w:t>
      </w:r>
      <w:r w:rsidR="002948EF" w:rsidRPr="003936E4">
        <w:t>založený</w:t>
      </w:r>
      <w:r w:rsidRPr="003936E4">
        <w:t xml:space="preserve"> na </w:t>
      </w:r>
      <w:r w:rsidR="002948EF" w:rsidRPr="003936E4">
        <w:t>vzťahu</w:t>
      </w:r>
      <w:r w:rsidRPr="003936E4">
        <w:t xml:space="preserve"> klienta a servera. Obsahom GATT servera </w:t>
      </w:r>
      <w:r w:rsidR="00E30215">
        <w:t>sú</w:t>
      </w:r>
      <w:r w:rsidRPr="003936E4">
        <w:t xml:space="preserve"> ATT </w:t>
      </w:r>
      <w:r w:rsidR="002948EF" w:rsidRPr="003936E4">
        <w:t>vyhľadávacie</w:t>
      </w:r>
      <w:r w:rsidRPr="003936E4">
        <w:t xml:space="preserve"> </w:t>
      </w:r>
      <w:r w:rsidR="00EB0B75" w:rsidRPr="003936E4">
        <w:t>dáta</w:t>
      </w:r>
      <w:r w:rsidRPr="003936E4">
        <w:t xml:space="preserve"> a </w:t>
      </w:r>
      <w:r w:rsidR="00EB0B75" w:rsidRPr="003936E4">
        <w:t>taktiež</w:t>
      </w:r>
      <w:r w:rsidRPr="003936E4">
        <w:t xml:space="preserve"> </w:t>
      </w:r>
      <w:r w:rsidR="00EB0B75" w:rsidRPr="003936E4">
        <w:t>definície</w:t>
      </w:r>
      <w:r w:rsidRPr="003936E4">
        <w:t xml:space="preserve"> servisov a </w:t>
      </w:r>
      <w:r w:rsidR="00EB0B75" w:rsidRPr="003936E4">
        <w:t>charakteristík</w:t>
      </w:r>
      <w:r w:rsidRPr="003936E4">
        <w:t xml:space="preserve">. GATT klient po </w:t>
      </w:r>
      <w:r w:rsidR="00EB0B75" w:rsidRPr="003936E4">
        <w:t>pripojení</w:t>
      </w:r>
      <w:r w:rsidRPr="003936E4">
        <w:t xml:space="preserve"> </w:t>
      </w:r>
      <w:r w:rsidR="00EB0B75" w:rsidRPr="003936E4">
        <w:t>už</w:t>
      </w:r>
      <w:r w:rsidRPr="003936E4">
        <w:t xml:space="preserve"> len </w:t>
      </w:r>
      <w:r w:rsidR="00EB0B75">
        <w:t>zasiela</w:t>
      </w:r>
      <w:r w:rsidRPr="003936E4">
        <w:t xml:space="preserve"> </w:t>
      </w:r>
      <w:r w:rsidR="00EB0B75" w:rsidRPr="003936E4">
        <w:t>požiadavky</w:t>
      </w:r>
      <w:r w:rsidRPr="003936E4">
        <w:t xml:space="preserve"> na server</w:t>
      </w:r>
      <w:r w:rsidR="00764F2C">
        <w:t>,</w:t>
      </w:r>
      <w:r w:rsidRPr="003936E4">
        <w:t xml:space="preserve"> </w:t>
      </w:r>
      <w:r w:rsidR="00EB0B75" w:rsidRPr="003936E4">
        <w:t>nazývan</w:t>
      </w:r>
      <w:r w:rsidR="003213EA">
        <w:t>é</w:t>
      </w:r>
      <w:r w:rsidRPr="003936E4">
        <w:t xml:space="preserve"> aj transakcie.</w:t>
      </w:r>
    </w:p>
    <w:p w14:paraId="55E850EE" w14:textId="305AEC75" w:rsidR="003936E4" w:rsidRPr="003936E4" w:rsidRDefault="00F53016" w:rsidP="00BC344C">
      <w:pPr>
        <w:rPr>
          <w:rFonts w:ascii="Segoe UI" w:hAnsi="Segoe UI" w:cs="Segoe UI"/>
          <w:sz w:val="18"/>
          <w:szCs w:val="18"/>
        </w:rPr>
      </w:pPr>
      <w:r>
        <w:rPr>
          <w:noProof/>
        </w:rPr>
        <w:lastRenderedPageBreak/>
        <mc:AlternateContent>
          <mc:Choice Requires="wps">
            <w:drawing>
              <wp:anchor distT="0" distB="0" distL="114300" distR="114300" simplePos="0" relativeHeight="251706368" behindDoc="0" locked="0" layoutInCell="1" allowOverlap="1" wp14:anchorId="71215E64" wp14:editId="1D13AD6B">
                <wp:simplePos x="0" y="0"/>
                <wp:positionH relativeFrom="column">
                  <wp:posOffset>1140460</wp:posOffset>
                </wp:positionH>
                <wp:positionV relativeFrom="paragraph">
                  <wp:posOffset>3536315</wp:posOffset>
                </wp:positionV>
                <wp:extent cx="3092450" cy="29400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092450" cy="294005"/>
                        </a:xfrm>
                        <a:prstGeom prst="rect">
                          <a:avLst/>
                        </a:prstGeom>
                        <a:solidFill>
                          <a:prstClr val="white"/>
                        </a:solidFill>
                        <a:ln>
                          <a:noFill/>
                        </a:ln>
                      </wps:spPr>
                      <wps:txbx>
                        <w:txbxContent>
                          <w:p w14:paraId="7D27EA37" w14:textId="0EF1791E" w:rsidR="00A12951" w:rsidRPr="00D3442A" w:rsidRDefault="00F53016" w:rsidP="00A12951">
                            <w:pPr>
                              <w:pStyle w:val="Popis"/>
                              <w:rPr>
                                <w:noProof/>
                                <w:szCs w:val="24"/>
                              </w:rPr>
                            </w:pPr>
                            <w:bookmarkStart w:id="74" w:name="_Toc131867202"/>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7</w:t>
                            </w:r>
                            <w:r w:rsidR="00000000">
                              <w:rPr>
                                <w:noProof/>
                              </w:rPr>
                              <w:fldChar w:fldCharType="end"/>
                            </w:r>
                            <w:r>
                              <w:t xml:space="preserve"> – </w:t>
                            </w:r>
                            <w:r w:rsidR="0092577C">
                              <w:t>Príklad</w:t>
                            </w:r>
                            <w:r>
                              <w:t xml:space="preserve"> </w:t>
                            </w:r>
                            <w:r w:rsidR="0092577C">
                              <w:t>GATT profilu</w:t>
                            </w:r>
                            <w:r w:rsidR="0001455F">
                              <w:t xml:space="preserve"> </w:t>
                            </w:r>
                            <w:sdt>
                              <w:sdtPr>
                                <w:id w:val="806976384"/>
                                <w:citation/>
                              </w:sdtPr>
                              <w:sdtContent>
                                <w:r w:rsidR="0001455F">
                                  <w:fldChar w:fldCharType="begin"/>
                                </w:r>
                                <w:r w:rsidR="0001455F">
                                  <w:rPr>
                                    <w:lang w:val="en-GB"/>
                                  </w:rPr>
                                  <w:instrText xml:space="preserve"> CITATION Tow14 \l 2057 </w:instrText>
                                </w:r>
                                <w:r w:rsidR="0001455F">
                                  <w:fldChar w:fldCharType="separate"/>
                                </w:r>
                                <w:r w:rsidR="0001455F" w:rsidRPr="0001455F">
                                  <w:rPr>
                                    <w:noProof/>
                                    <w:lang w:val="en-GB"/>
                                  </w:rPr>
                                  <w:t>[17]</w:t>
                                </w:r>
                                <w:r w:rsidR="0001455F">
                                  <w:fldChar w:fldCharType="end"/>
                                </w:r>
                              </w:sdtContent>
                            </w:sdt>
                            <w:bookmarkEnd w:id="74"/>
                          </w:p>
                          <w:p w14:paraId="12C7DBF2" w14:textId="7DC01335" w:rsidR="00F53016" w:rsidRPr="00D3442A" w:rsidRDefault="00F53016" w:rsidP="00F53016">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15E64" id="Textové pole 42" o:spid="_x0000_s1035" type="#_x0000_t202" style="position:absolute;left:0;text-align:left;margin-left:89.8pt;margin-top:278.45pt;width:243.5pt;height:2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" stroked="f">
                <v:textbox inset="0,0,0,0">
                  <w:txbxContent>
                    <w:p w14:paraId="7D27EA37" w14:textId="0EF1791E" w:rsidR="00A12951" w:rsidRPr="00D3442A" w:rsidRDefault="00F53016" w:rsidP="00A12951">
                      <w:pPr>
                        <w:pStyle w:val="Popis"/>
                        <w:rPr>
                          <w:noProof/>
                          <w:szCs w:val="24"/>
                        </w:rPr>
                      </w:pPr>
                      <w:bookmarkStart w:id="75" w:name="_Toc131867202"/>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7</w:t>
                      </w:r>
                      <w:r w:rsidR="00000000">
                        <w:rPr>
                          <w:noProof/>
                        </w:rPr>
                        <w:fldChar w:fldCharType="end"/>
                      </w:r>
                      <w:r>
                        <w:t xml:space="preserve"> – </w:t>
                      </w:r>
                      <w:r w:rsidR="0092577C">
                        <w:t>Príklad</w:t>
                      </w:r>
                      <w:r>
                        <w:t xml:space="preserve"> </w:t>
                      </w:r>
                      <w:r w:rsidR="0092577C">
                        <w:t>GATT profilu</w:t>
                      </w:r>
                      <w:r w:rsidR="0001455F">
                        <w:t xml:space="preserve"> </w:t>
                      </w:r>
                      <w:sdt>
                        <w:sdtPr>
                          <w:id w:val="806976384"/>
                          <w:citation/>
                        </w:sdtPr>
                        <w:sdtContent>
                          <w:r w:rsidR="0001455F">
                            <w:fldChar w:fldCharType="begin"/>
                          </w:r>
                          <w:r w:rsidR="0001455F">
                            <w:rPr>
                              <w:lang w:val="en-GB"/>
                            </w:rPr>
                            <w:instrText xml:space="preserve"> CITATION Tow14 \l 2057 </w:instrText>
                          </w:r>
                          <w:r w:rsidR="0001455F">
                            <w:fldChar w:fldCharType="separate"/>
                          </w:r>
                          <w:r w:rsidR="0001455F" w:rsidRPr="0001455F">
                            <w:rPr>
                              <w:noProof/>
                              <w:lang w:val="en-GB"/>
                            </w:rPr>
                            <w:t>[17]</w:t>
                          </w:r>
                          <w:r w:rsidR="0001455F">
                            <w:fldChar w:fldCharType="end"/>
                          </w:r>
                        </w:sdtContent>
                      </w:sdt>
                      <w:bookmarkEnd w:id="75"/>
                    </w:p>
                    <w:p w14:paraId="12C7DBF2" w14:textId="7DC01335" w:rsidR="00F53016" w:rsidRPr="00D3442A" w:rsidRDefault="00F53016" w:rsidP="00F53016">
                      <w:pPr>
                        <w:pStyle w:val="Popis"/>
                        <w:rPr>
                          <w:noProof/>
                          <w:szCs w:val="24"/>
                        </w:rPr>
                      </w:pPr>
                    </w:p>
                  </w:txbxContent>
                </v:textbox>
                <w10:wrap type="topAndBottom"/>
              </v:shape>
            </w:pict>
          </mc:Fallback>
        </mc:AlternateContent>
      </w:r>
      <w:r w:rsidR="00537CF7">
        <w:rPr>
          <w:noProof/>
        </w:rPr>
        <w:drawing>
          <wp:anchor distT="0" distB="0" distL="114300" distR="114300" simplePos="0" relativeHeight="251673600" behindDoc="0" locked="0" layoutInCell="1" allowOverlap="1" wp14:anchorId="34B1D393" wp14:editId="51F5024F">
            <wp:simplePos x="0" y="0"/>
            <wp:positionH relativeFrom="margin">
              <wp:align>center</wp:align>
            </wp:positionH>
            <wp:positionV relativeFrom="paragraph">
              <wp:posOffset>781740</wp:posOffset>
            </wp:positionV>
            <wp:extent cx="2106930" cy="2679700"/>
            <wp:effectExtent l="19050" t="19050" r="26670" b="25400"/>
            <wp:wrapTopAndBottom/>
            <wp:docPr id="14" name="Obrázok 14" descr="Obrázok, na ktorom je diagram&#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descr="Obrázok, na ktorom je diagram&#10;&#10;Automaticky generovaný pop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6930" cy="26797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3936E4" w:rsidRPr="003936E4">
        <w:t xml:space="preserve">GATT transakcie v Bluetooth LE </w:t>
      </w:r>
      <w:r w:rsidR="00EB0B75" w:rsidRPr="003936E4">
        <w:t>sú</w:t>
      </w:r>
      <w:r w:rsidR="003936E4" w:rsidRPr="003936E4">
        <w:t xml:space="preserve"> </w:t>
      </w:r>
      <w:r w:rsidR="00EB0B75" w:rsidRPr="003936E4">
        <w:t>za</w:t>
      </w:r>
      <w:r w:rsidR="00EB0B75">
        <w:t>l</w:t>
      </w:r>
      <w:r w:rsidR="00EB0B75" w:rsidRPr="003936E4">
        <w:t>ožené</w:t>
      </w:r>
      <w:r w:rsidR="003936E4" w:rsidRPr="003936E4">
        <w:t xml:space="preserve"> na </w:t>
      </w:r>
      <w:r w:rsidR="00EB0B75" w:rsidRPr="003936E4">
        <w:t>vnorených</w:t>
      </w:r>
      <w:r w:rsidR="003936E4" w:rsidRPr="003936E4">
        <w:t xml:space="preserve"> </w:t>
      </w:r>
      <w:r w:rsidR="00EB0B75" w:rsidRPr="003936E4">
        <w:t>objektoch</w:t>
      </w:r>
      <w:r w:rsidR="003936E4" w:rsidRPr="003936E4">
        <w:t xml:space="preserve"> </w:t>
      </w:r>
      <w:r w:rsidR="00EB0B75" w:rsidRPr="003936E4">
        <w:t>nazývan</w:t>
      </w:r>
      <w:r w:rsidR="00B75542">
        <w:t>é</w:t>
      </w:r>
      <w:r w:rsidR="003936E4" w:rsidRPr="003936E4">
        <w:t xml:space="preserve"> profily, servisy a charakteristiky. </w:t>
      </w:r>
      <w:r w:rsidR="00EB0B75" w:rsidRPr="003936E4">
        <w:t>Nasledujúci</w:t>
      </w:r>
      <w:r w:rsidR="003936E4" w:rsidRPr="003936E4">
        <w:t xml:space="preserve"> </w:t>
      </w:r>
      <w:r w:rsidR="00EB0B75" w:rsidRPr="003936E4">
        <w:t>obrázok</w:t>
      </w:r>
      <w:r w:rsidR="003936E4" w:rsidRPr="003936E4">
        <w:t xml:space="preserve"> graficky reprezentuje vnorene objekty p</w:t>
      </w:r>
      <w:r w:rsidR="00EB0B75">
        <w:t>r</w:t>
      </w:r>
      <w:r w:rsidR="003936E4" w:rsidRPr="003936E4">
        <w:t xml:space="preserve">i GATT </w:t>
      </w:r>
      <w:r w:rsidR="00EB0B75" w:rsidRPr="003936E4">
        <w:t>transakciách</w:t>
      </w:r>
      <w:r w:rsidR="003936E4" w:rsidRPr="003936E4">
        <w:t xml:space="preserve">. </w:t>
      </w:r>
      <w:sdt>
        <w:sdtPr>
          <w:id w:val="438110497"/>
          <w:citation/>
        </w:sdtPr>
        <w:sdtContent>
          <w:r w:rsidR="0001455F">
            <w:fldChar w:fldCharType="begin"/>
          </w:r>
          <w:r w:rsidR="0001455F">
            <w:rPr>
              <w:lang w:val="en-GB"/>
            </w:rPr>
            <w:instrText xml:space="preserve"> CITATION Tow14 \l 2057 </w:instrText>
          </w:r>
          <w:r w:rsidR="0001455F">
            <w:fldChar w:fldCharType="separate"/>
          </w:r>
          <w:r w:rsidR="0001455F" w:rsidRPr="0001455F">
            <w:rPr>
              <w:noProof/>
              <w:lang w:val="en-GB"/>
            </w:rPr>
            <w:t>[17]</w:t>
          </w:r>
          <w:r w:rsidR="0001455F">
            <w:fldChar w:fldCharType="end"/>
          </w:r>
        </w:sdtContent>
      </w:sdt>
    </w:p>
    <w:p w14:paraId="4C759BA4" w14:textId="396D8BBF" w:rsidR="003936E4" w:rsidRPr="00EB24C5" w:rsidRDefault="00B26455" w:rsidP="00EB24C5">
      <w:pPr>
        <w:pStyle w:val="Nadpis3"/>
      </w:pPr>
      <w:bookmarkStart w:id="76" w:name="_Ref130580743"/>
      <w:bookmarkStart w:id="77" w:name="_Toc131867258"/>
      <w:r>
        <w:t>Bluetooth i</w:t>
      </w:r>
      <w:r w:rsidR="00F573D2" w:rsidRPr="00EB24C5">
        <w:t>nicializácia</w:t>
      </w:r>
      <w:r w:rsidR="003936E4" w:rsidRPr="003936E4">
        <w:t xml:space="preserve"> BLE servera</w:t>
      </w:r>
      <w:bookmarkEnd w:id="76"/>
      <w:bookmarkEnd w:id="77"/>
    </w:p>
    <w:p w14:paraId="0A0A5F9F" w14:textId="0D876956" w:rsidR="003936E4" w:rsidRPr="003936E4" w:rsidRDefault="0043689E" w:rsidP="00DF0BE1">
      <w:pPr>
        <w:rPr>
          <w:rFonts w:ascii="Segoe UI" w:hAnsi="Segoe UI" w:cs="Segoe UI"/>
          <w:sz w:val="18"/>
          <w:szCs w:val="18"/>
        </w:rPr>
      </w:pPr>
      <w:r w:rsidRPr="003936E4">
        <w:t>Inicializácia</w:t>
      </w:r>
      <w:r w:rsidR="003936E4" w:rsidRPr="003936E4">
        <w:t xml:space="preserve"> servera </w:t>
      </w:r>
      <w:r w:rsidRPr="003936E4">
        <w:t>pozostáva</w:t>
      </w:r>
      <w:r w:rsidR="003936E4" w:rsidRPr="003936E4">
        <w:t xml:space="preserve"> z </w:t>
      </w:r>
      <w:r w:rsidR="002E76E2" w:rsidRPr="003936E4">
        <w:t>niekoľkých</w:t>
      </w:r>
      <w:r w:rsidR="003936E4" w:rsidRPr="003936E4">
        <w:t xml:space="preserve"> krokov. </w:t>
      </w:r>
      <w:r w:rsidR="002E76E2" w:rsidRPr="003936E4">
        <w:t>Systém</w:t>
      </w:r>
      <w:r w:rsidR="003936E4" w:rsidRPr="003936E4">
        <w:t xml:space="preserve"> je </w:t>
      </w:r>
      <w:r w:rsidR="002E76E2" w:rsidRPr="003936E4">
        <w:t>prispôsobený</w:t>
      </w:r>
      <w:r w:rsidR="003936E4" w:rsidRPr="003936E4">
        <w:t xml:space="preserve"> na kontrolu </w:t>
      </w:r>
      <w:r w:rsidR="002E76E2" w:rsidRPr="003936E4">
        <w:t>každého</w:t>
      </w:r>
      <w:r w:rsidR="003936E4" w:rsidRPr="003936E4">
        <w:t xml:space="preserve"> z krokov </w:t>
      </w:r>
      <w:r w:rsidR="002E76E2" w:rsidRPr="003936E4">
        <w:t>počas</w:t>
      </w:r>
      <w:r w:rsidR="003936E4" w:rsidRPr="003936E4">
        <w:t xml:space="preserve"> </w:t>
      </w:r>
      <w:r w:rsidR="002E76E2" w:rsidRPr="003936E4">
        <w:t>inicializácie</w:t>
      </w:r>
      <w:r w:rsidR="003936E4" w:rsidRPr="003936E4">
        <w:t xml:space="preserve"> a v </w:t>
      </w:r>
      <w:r w:rsidR="002E76E2" w:rsidRPr="003936E4">
        <w:t>prípade</w:t>
      </w:r>
      <w:r w:rsidR="003936E4" w:rsidRPr="003936E4">
        <w:t xml:space="preserve"> </w:t>
      </w:r>
      <w:r w:rsidR="002E76E2" w:rsidRPr="003936E4">
        <w:t>neúspechu</w:t>
      </w:r>
      <w:r w:rsidR="003936E4" w:rsidRPr="003936E4">
        <w:t xml:space="preserve"> </w:t>
      </w:r>
      <w:r w:rsidR="002E76E2" w:rsidRPr="003936E4">
        <w:t>jedného</w:t>
      </w:r>
      <w:r w:rsidR="003936E4" w:rsidRPr="003936E4">
        <w:t xml:space="preserve"> z nich je </w:t>
      </w:r>
      <w:r w:rsidR="002E76E2" w:rsidRPr="003936E4">
        <w:t>využit</w:t>
      </w:r>
      <w:r w:rsidR="002E041B">
        <w:t>ý</w:t>
      </w:r>
      <w:r w:rsidR="003936E4" w:rsidRPr="003936E4">
        <w:t xml:space="preserve"> </w:t>
      </w:r>
      <w:r w:rsidR="00027B9B">
        <w:t>podsystém</w:t>
      </w:r>
      <w:r w:rsidR="003936E4" w:rsidRPr="003936E4">
        <w:t xml:space="preserve"> na </w:t>
      </w:r>
      <w:r w:rsidR="002E76E2" w:rsidRPr="003936E4">
        <w:t>indikáciu</w:t>
      </w:r>
      <w:r w:rsidR="003936E4" w:rsidRPr="003936E4">
        <w:t xml:space="preserve"> </w:t>
      </w:r>
      <w:r w:rsidR="00741B84">
        <w:t xml:space="preserve">chybového </w:t>
      </w:r>
      <w:r w:rsidR="003936E4" w:rsidRPr="003936E4">
        <w:t xml:space="preserve">stavu. </w:t>
      </w:r>
      <w:r w:rsidR="00027B9B" w:rsidRPr="003936E4">
        <w:t>Prvým</w:t>
      </w:r>
      <w:r w:rsidR="003936E4" w:rsidRPr="003936E4">
        <w:t xml:space="preserve"> krokom je </w:t>
      </w:r>
      <w:r w:rsidR="00027B9B" w:rsidRPr="003936E4">
        <w:t>inicializácia</w:t>
      </w:r>
      <w:r w:rsidR="003936E4" w:rsidRPr="003936E4">
        <w:t xml:space="preserve"> </w:t>
      </w:r>
      <w:r w:rsidR="00027B9B" w:rsidRPr="003936E4">
        <w:t>Bluetooth</w:t>
      </w:r>
      <w:r w:rsidR="003936E4" w:rsidRPr="003936E4">
        <w:t xml:space="preserve"> </w:t>
      </w:r>
      <w:r w:rsidR="00AF41AA" w:rsidRPr="003936E4">
        <w:t>kontroléra</w:t>
      </w:r>
      <w:r w:rsidR="003936E4" w:rsidRPr="003936E4">
        <w:t xml:space="preserve">. Po kontrole </w:t>
      </w:r>
      <w:r w:rsidR="00AF41AA" w:rsidRPr="003936E4">
        <w:t>úspešnosti</w:t>
      </w:r>
      <w:r w:rsidR="003936E4" w:rsidRPr="003936E4">
        <w:t xml:space="preserve"> </w:t>
      </w:r>
      <w:r w:rsidR="00AF41AA" w:rsidRPr="003936E4">
        <w:t>inicializácie</w:t>
      </w:r>
      <w:r w:rsidR="003936E4" w:rsidRPr="003936E4">
        <w:t xml:space="preserve"> </w:t>
      </w:r>
      <w:r w:rsidR="00AF41AA" w:rsidRPr="003936E4">
        <w:t xml:space="preserve">kontroléra </w:t>
      </w:r>
      <w:r w:rsidR="003936E4" w:rsidRPr="003936E4">
        <w:t xml:space="preserve">sa </w:t>
      </w:r>
      <w:r w:rsidR="00AF41AA" w:rsidRPr="003936E4">
        <w:t>systém</w:t>
      </w:r>
      <w:r w:rsidR="003936E4" w:rsidRPr="003936E4">
        <w:t xml:space="preserve"> </w:t>
      </w:r>
      <w:r w:rsidR="00AF41AA" w:rsidRPr="003936E4">
        <w:t>posúva</w:t>
      </w:r>
      <w:r w:rsidR="003936E4" w:rsidRPr="003936E4">
        <w:t xml:space="preserve"> na </w:t>
      </w:r>
      <w:r w:rsidR="00AF41AA" w:rsidRPr="003936E4">
        <w:t>inicializáciu</w:t>
      </w:r>
      <w:r w:rsidR="003936E4" w:rsidRPr="003936E4">
        <w:t xml:space="preserve"> </w:t>
      </w:r>
      <w:r w:rsidR="00AF41AA" w:rsidRPr="00AF41AA">
        <w:rPr>
          <w:lang w:val="en-GB"/>
        </w:rPr>
        <w:t>Bluetooth</w:t>
      </w:r>
      <w:r w:rsidR="003936E4" w:rsidRPr="003936E4">
        <w:t xml:space="preserve"> profilov. Z</w:t>
      </w:r>
      <w:r w:rsidR="002E041B">
        <w:t>á</w:t>
      </w:r>
      <w:r w:rsidR="003936E4" w:rsidRPr="003936E4">
        <w:t xml:space="preserve">ver </w:t>
      </w:r>
      <w:r w:rsidR="00AF41AA" w:rsidRPr="003936E4">
        <w:t>inicializácie</w:t>
      </w:r>
      <w:r w:rsidR="003936E4" w:rsidRPr="003936E4">
        <w:t xml:space="preserve"> BLE servera </w:t>
      </w:r>
      <w:r w:rsidR="00AF41AA" w:rsidRPr="003936E4">
        <w:t>pozostáva</w:t>
      </w:r>
      <w:r w:rsidR="003936E4" w:rsidRPr="003936E4">
        <w:t xml:space="preserve"> z </w:t>
      </w:r>
      <w:r w:rsidR="00AF41AA" w:rsidRPr="003936E4">
        <w:t>registrácie</w:t>
      </w:r>
      <w:r w:rsidR="003936E4" w:rsidRPr="003936E4">
        <w:t xml:space="preserve"> </w:t>
      </w:r>
      <w:r w:rsidR="003936E4" w:rsidRPr="00E36939">
        <w:t>callback</w:t>
      </w:r>
      <w:r w:rsidR="00AF41AA" w:rsidRPr="00E36939">
        <w:t>-</w:t>
      </w:r>
      <w:r w:rsidR="003936E4" w:rsidRPr="00E36939">
        <w:t>ov</w:t>
      </w:r>
      <w:r w:rsidR="003936E4" w:rsidRPr="003936E4">
        <w:t xml:space="preserve"> a </w:t>
      </w:r>
      <w:r w:rsidR="00AF41AA" w:rsidRPr="003936E4">
        <w:t>registrácie</w:t>
      </w:r>
      <w:r w:rsidR="003936E4" w:rsidRPr="003936E4">
        <w:t xml:space="preserve"> profilu pre </w:t>
      </w:r>
      <w:r w:rsidR="00AF41AA" w:rsidRPr="003936E4">
        <w:t>inteligentný</w:t>
      </w:r>
      <w:r w:rsidR="003936E4" w:rsidRPr="003936E4">
        <w:t xml:space="preserve"> </w:t>
      </w:r>
      <w:r w:rsidR="00AF41AA" w:rsidRPr="003936E4">
        <w:t>skleník</w:t>
      </w:r>
      <w:r w:rsidR="003936E4" w:rsidRPr="003936E4">
        <w:t xml:space="preserve">. </w:t>
      </w:r>
      <w:r w:rsidR="00AF41AA" w:rsidRPr="003936E4">
        <w:t>Registrácia</w:t>
      </w:r>
      <w:r w:rsidR="003936E4" w:rsidRPr="003936E4">
        <w:t xml:space="preserve"> callback-ov </w:t>
      </w:r>
      <w:r w:rsidR="00AF41AA" w:rsidRPr="003936E4">
        <w:t>pozostáva</w:t>
      </w:r>
      <w:r w:rsidR="003936E4" w:rsidRPr="003936E4">
        <w:t xml:space="preserve"> z </w:t>
      </w:r>
      <w:r w:rsidR="00AF41AA" w:rsidRPr="003936E4">
        <w:t>registrácie</w:t>
      </w:r>
      <w:r w:rsidR="003936E4" w:rsidRPr="003936E4">
        <w:t xml:space="preserve"> </w:t>
      </w:r>
      <w:r w:rsidR="003936E4" w:rsidRPr="003936E4">
        <w:rPr>
          <w:b/>
          <w:bCs/>
        </w:rPr>
        <w:t xml:space="preserve">GAP </w:t>
      </w:r>
      <w:r w:rsidR="003936E4" w:rsidRPr="003936E4">
        <w:t xml:space="preserve">a </w:t>
      </w:r>
      <w:proofErr w:type="spellStart"/>
      <w:r w:rsidR="003936E4" w:rsidRPr="003936E4">
        <w:rPr>
          <w:b/>
          <w:bCs/>
        </w:rPr>
        <w:t>GATTs</w:t>
      </w:r>
      <w:proofErr w:type="spellEnd"/>
      <w:r w:rsidR="003936E4" w:rsidRPr="003936E4">
        <w:rPr>
          <w:b/>
          <w:bCs/>
        </w:rPr>
        <w:t xml:space="preserve"> </w:t>
      </w:r>
      <w:r w:rsidR="003936E4" w:rsidRPr="00E36939">
        <w:rPr>
          <w:lang w:val="en-GB"/>
        </w:rPr>
        <w:t>callback</w:t>
      </w:r>
      <w:r w:rsidR="003936E4" w:rsidRPr="003936E4">
        <w:t>-u.</w:t>
      </w:r>
      <w:r w:rsidR="00A62F94">
        <w:t xml:space="preserve"> </w:t>
      </w:r>
      <w:r w:rsidR="00AF41AA" w:rsidRPr="003936E4">
        <w:t>Navrhnutý</w:t>
      </w:r>
      <w:r w:rsidR="003936E4" w:rsidRPr="003936E4">
        <w:t xml:space="preserve"> </w:t>
      </w:r>
      <w:r w:rsidR="00AF41AA" w:rsidRPr="003936E4">
        <w:t>systém</w:t>
      </w:r>
      <w:r w:rsidR="003936E4" w:rsidRPr="003936E4">
        <w:t xml:space="preserve"> obsahuje </w:t>
      </w:r>
      <w:proofErr w:type="spellStart"/>
      <w:r w:rsidR="003936E4" w:rsidRPr="003936E4">
        <w:t>GreenhouseManager</w:t>
      </w:r>
      <w:proofErr w:type="spellEnd"/>
      <w:r w:rsidR="003936E4" w:rsidRPr="003936E4">
        <w:t xml:space="preserve">-a, </w:t>
      </w:r>
      <w:r w:rsidR="00AF41AA" w:rsidRPr="003936E4">
        <w:t>ktorý</w:t>
      </w:r>
      <w:r w:rsidR="003936E4" w:rsidRPr="003936E4">
        <w:t xml:space="preserve"> </w:t>
      </w:r>
      <w:r w:rsidR="00AF41AA" w:rsidRPr="003936E4">
        <w:t>vytvára</w:t>
      </w:r>
      <w:r w:rsidR="003936E4" w:rsidRPr="003936E4">
        <w:t xml:space="preserve"> objekty </w:t>
      </w:r>
      <w:r w:rsidR="003936E4" w:rsidRPr="007574EC">
        <w:rPr>
          <w:b/>
          <w:bCs/>
        </w:rPr>
        <w:t>ServerBluetoothHandler</w:t>
      </w:r>
      <w:r w:rsidR="003936E4" w:rsidRPr="003936E4">
        <w:t xml:space="preserve"> a </w:t>
      </w:r>
      <w:r w:rsidR="003936E4" w:rsidRPr="007574EC">
        <w:rPr>
          <w:b/>
          <w:bCs/>
        </w:rPr>
        <w:t>ServerBluetoothController</w:t>
      </w:r>
      <w:r w:rsidR="003936E4" w:rsidRPr="003936E4">
        <w:t xml:space="preserve">. </w:t>
      </w:r>
      <w:r w:rsidR="00AF41AA" w:rsidRPr="003936E4">
        <w:t>Obrázok</w:t>
      </w:r>
      <w:r w:rsidR="003936E4" w:rsidRPr="003936E4">
        <w:t xml:space="preserve"> </w:t>
      </w:r>
      <w:r w:rsidR="00AF41AA" w:rsidRPr="003936E4">
        <w:t>nižšie</w:t>
      </w:r>
      <w:r w:rsidR="003936E4" w:rsidRPr="003936E4">
        <w:t xml:space="preserve"> graficky </w:t>
      </w:r>
      <w:r w:rsidR="00AF41AA" w:rsidRPr="003936E4">
        <w:t>reprezentuje</w:t>
      </w:r>
      <w:r w:rsidR="003936E4" w:rsidRPr="003936E4">
        <w:t xml:space="preserve"> </w:t>
      </w:r>
      <w:r w:rsidR="00AF41AA" w:rsidRPr="003936E4">
        <w:t>jednotlivé</w:t>
      </w:r>
      <w:r w:rsidR="003936E4" w:rsidRPr="003936E4">
        <w:t xml:space="preserve"> </w:t>
      </w:r>
      <w:r w:rsidR="00AF41AA" w:rsidRPr="003936E4">
        <w:t>vzťahy</w:t>
      </w:r>
      <w:r w:rsidR="003936E4" w:rsidRPr="003936E4">
        <w:t xml:space="preserve"> medzi objektami.</w:t>
      </w:r>
    </w:p>
    <w:p w14:paraId="4CAFCEB9" w14:textId="0303DB99" w:rsidR="003936E4" w:rsidRPr="003936E4" w:rsidRDefault="00A12951" w:rsidP="00DF0BE1">
      <w:pPr>
        <w:rPr>
          <w:rFonts w:ascii="Segoe UI" w:hAnsi="Segoe UI" w:cs="Segoe UI"/>
          <w:sz w:val="18"/>
          <w:szCs w:val="18"/>
        </w:rPr>
      </w:pPr>
      <w:r>
        <w:rPr>
          <w:noProof/>
        </w:rPr>
        <w:lastRenderedPageBreak/>
        <mc:AlternateContent>
          <mc:Choice Requires="wps">
            <w:drawing>
              <wp:anchor distT="0" distB="0" distL="114300" distR="114300" simplePos="0" relativeHeight="251708416" behindDoc="0" locked="0" layoutInCell="1" allowOverlap="1" wp14:anchorId="56A5624B" wp14:editId="2ECCF52D">
                <wp:simplePos x="0" y="0"/>
                <wp:positionH relativeFrom="margin">
                  <wp:posOffset>218440</wp:posOffset>
                </wp:positionH>
                <wp:positionV relativeFrom="paragraph">
                  <wp:posOffset>2613660</wp:posOffset>
                </wp:positionV>
                <wp:extent cx="4961255" cy="360000"/>
                <wp:effectExtent l="0" t="0" r="0" b="2540"/>
                <wp:wrapTopAndBottom/>
                <wp:docPr id="43" name="Textové pole 43"/>
                <wp:cNvGraphicFramePr/>
                <a:graphic xmlns:a="http://schemas.openxmlformats.org/drawingml/2006/main">
                  <a:graphicData uri="http://schemas.microsoft.com/office/word/2010/wordprocessingShape">
                    <wps:wsp>
                      <wps:cNvSpPr txBox="1"/>
                      <wps:spPr>
                        <a:xfrm>
                          <a:off x="0" y="0"/>
                          <a:ext cx="4961255" cy="360000"/>
                        </a:xfrm>
                        <a:prstGeom prst="rect">
                          <a:avLst/>
                        </a:prstGeom>
                        <a:solidFill>
                          <a:prstClr val="white"/>
                        </a:solidFill>
                        <a:ln>
                          <a:noFill/>
                        </a:ln>
                      </wps:spPr>
                      <wps:txbx>
                        <w:txbxContent>
                          <w:p w14:paraId="1C5CF635" w14:textId="788D0E5E" w:rsidR="00A12951" w:rsidRPr="0090126D" w:rsidRDefault="0092577C" w:rsidP="00A12951">
                            <w:pPr>
                              <w:pStyle w:val="Popis"/>
                              <w:rPr>
                                <w:noProof/>
                                <w:szCs w:val="24"/>
                              </w:rPr>
                            </w:pPr>
                            <w:bookmarkStart w:id="78" w:name="_Ref131409862"/>
                            <w:bookmarkStart w:id="79" w:name="_Toc131867203"/>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8</w:t>
                            </w:r>
                            <w:r w:rsidR="00000000">
                              <w:rPr>
                                <w:noProof/>
                              </w:rPr>
                              <w:fldChar w:fldCharType="end"/>
                            </w:r>
                            <w:r>
                              <w:t xml:space="preserve"> </w:t>
                            </w:r>
                            <w:r w:rsidR="00F95C08">
                              <w:t>–</w:t>
                            </w:r>
                            <w:r>
                              <w:t xml:space="preserve"> </w:t>
                            </w:r>
                            <w:r w:rsidR="00F95C08">
                              <w:t>UML diagram reprezentujúci vzťah medzi objektami</w:t>
                            </w:r>
                            <w:bookmarkEnd w:id="78"/>
                            <w:bookmarkEnd w:id="79"/>
                          </w:p>
                          <w:p w14:paraId="3B3C6B4F" w14:textId="78AE9D85" w:rsidR="0092577C" w:rsidRPr="0090126D" w:rsidRDefault="0092577C" w:rsidP="0092577C">
                            <w:pPr>
                              <w:pStyle w:val="Popis"/>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5624B" id="Textové pole 43" o:spid="_x0000_s1036" type="#_x0000_t202" style="position:absolute;left:0;text-align:left;margin-left:17.2pt;margin-top:205.8pt;width:390.65pt;height:28.3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" stroked="f">
                <v:textbox inset="0,0,0,0">
                  <w:txbxContent>
                    <w:p w14:paraId="1C5CF635" w14:textId="788D0E5E" w:rsidR="00A12951" w:rsidRPr="0090126D" w:rsidRDefault="0092577C" w:rsidP="00A12951">
                      <w:pPr>
                        <w:pStyle w:val="Popis"/>
                        <w:rPr>
                          <w:noProof/>
                          <w:szCs w:val="24"/>
                        </w:rPr>
                      </w:pPr>
                      <w:bookmarkStart w:id="80" w:name="_Ref131409862"/>
                      <w:bookmarkStart w:id="81" w:name="_Toc131867203"/>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8</w:t>
                      </w:r>
                      <w:r w:rsidR="00000000">
                        <w:rPr>
                          <w:noProof/>
                        </w:rPr>
                        <w:fldChar w:fldCharType="end"/>
                      </w:r>
                      <w:r>
                        <w:t xml:space="preserve"> </w:t>
                      </w:r>
                      <w:r w:rsidR="00F95C08">
                        <w:t>–</w:t>
                      </w:r>
                      <w:r>
                        <w:t xml:space="preserve"> </w:t>
                      </w:r>
                      <w:r w:rsidR="00F95C08">
                        <w:t>UML diagram reprezentujúci vzťah medzi objektami</w:t>
                      </w:r>
                      <w:bookmarkEnd w:id="80"/>
                      <w:bookmarkEnd w:id="81"/>
                    </w:p>
                    <w:p w14:paraId="3B3C6B4F" w14:textId="78AE9D85" w:rsidR="0092577C" w:rsidRPr="0090126D" w:rsidRDefault="0092577C" w:rsidP="0092577C">
                      <w:pPr>
                        <w:pStyle w:val="Popis"/>
                        <w:rPr>
                          <w:noProof/>
                          <w:szCs w:val="24"/>
                        </w:rPr>
                      </w:pPr>
                    </w:p>
                  </w:txbxContent>
                </v:textbox>
                <w10:wrap type="topAndBottom" anchorx="margin"/>
              </v:shape>
            </w:pict>
          </mc:Fallback>
        </mc:AlternateContent>
      </w:r>
      <w:r w:rsidR="00A62F94">
        <w:rPr>
          <w:noProof/>
        </w:rPr>
        <w:drawing>
          <wp:anchor distT="0" distB="0" distL="114300" distR="114300" simplePos="0" relativeHeight="251674624" behindDoc="0" locked="0" layoutInCell="1" allowOverlap="1" wp14:anchorId="46D7B1CC" wp14:editId="5C44C49D">
            <wp:simplePos x="0" y="0"/>
            <wp:positionH relativeFrom="margin">
              <wp:align>center</wp:align>
            </wp:positionH>
            <wp:positionV relativeFrom="paragraph">
              <wp:posOffset>19050</wp:posOffset>
            </wp:positionV>
            <wp:extent cx="4961255" cy="2508885"/>
            <wp:effectExtent l="19050" t="19050" r="10795" b="24765"/>
            <wp:wrapTopAndBottom/>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a:picLocks noChangeAspect="1" noChangeArrowheads="1"/>
                    </pic:cNvPicPr>
                  </pic:nvPicPr>
                  <pic:blipFill>
                    <a:blip r:embed="rId35"/>
                    <a:stretch>
                      <a:fillRect/>
                    </a:stretch>
                  </pic:blipFill>
                  <pic:spPr bwMode="auto">
                    <a:xfrm>
                      <a:off x="0" y="0"/>
                      <a:ext cx="4961255" cy="25088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03E52" w:rsidRPr="003936E4">
        <w:t>Inicializácia</w:t>
      </w:r>
      <w:r w:rsidR="003936E4" w:rsidRPr="003936E4">
        <w:t xml:space="preserve"> </w:t>
      </w:r>
      <w:r w:rsidR="00B03E52" w:rsidRPr="003936E4">
        <w:t>kontroléra</w:t>
      </w:r>
      <w:r w:rsidR="003936E4" w:rsidRPr="003936E4">
        <w:t xml:space="preserve"> prebieha </w:t>
      </w:r>
      <w:r w:rsidR="00B03E52" w:rsidRPr="003936E4">
        <w:t>volaním</w:t>
      </w:r>
      <w:r w:rsidR="003936E4" w:rsidRPr="003936E4">
        <w:t xml:space="preserve"> funkcie s </w:t>
      </w:r>
      <w:r w:rsidR="00B03E52" w:rsidRPr="003936E4">
        <w:t>parametrom</w:t>
      </w:r>
      <w:r w:rsidR="003936E4" w:rsidRPr="003936E4">
        <w:t xml:space="preserve"> </w:t>
      </w:r>
      <w:r w:rsidR="00B03E52" w:rsidRPr="003936E4">
        <w:t>definujúcim</w:t>
      </w:r>
      <w:r w:rsidR="003936E4" w:rsidRPr="003936E4">
        <w:t xml:space="preserve"> </w:t>
      </w:r>
      <w:r w:rsidR="006E4FA7">
        <w:t>b</w:t>
      </w:r>
      <w:r w:rsidR="00B03E52" w:rsidRPr="003936E4">
        <w:t>luetooth</w:t>
      </w:r>
      <w:r w:rsidR="003936E4" w:rsidRPr="003936E4">
        <w:t xml:space="preserve"> </w:t>
      </w:r>
      <w:r w:rsidR="00B03E52" w:rsidRPr="003936E4">
        <w:t>režim</w:t>
      </w:r>
      <w:r w:rsidR="003936E4" w:rsidRPr="003936E4">
        <w:t xml:space="preserve"> v </w:t>
      </w:r>
      <w:r w:rsidR="00B03E52" w:rsidRPr="003936E4">
        <w:t>rámci</w:t>
      </w:r>
      <w:r w:rsidR="003936E4" w:rsidRPr="003936E4">
        <w:t xml:space="preserve"> </w:t>
      </w:r>
      <w:r w:rsidR="00B03E52" w:rsidRPr="003936E4">
        <w:t>mikrokontroléra</w:t>
      </w:r>
      <w:r w:rsidR="003936E4" w:rsidRPr="003936E4">
        <w:t xml:space="preserve">. V navrhnutom </w:t>
      </w:r>
      <w:r w:rsidR="00B03E52" w:rsidRPr="003936E4">
        <w:t>systéme</w:t>
      </w:r>
      <w:r w:rsidR="003936E4" w:rsidRPr="003936E4">
        <w:t xml:space="preserve"> bol </w:t>
      </w:r>
      <w:r w:rsidR="00B03E52" w:rsidRPr="003936E4">
        <w:t>použitý</w:t>
      </w:r>
      <w:r w:rsidR="003936E4" w:rsidRPr="003936E4">
        <w:t xml:space="preserve"> </w:t>
      </w:r>
      <w:r w:rsidR="00B03E52" w:rsidRPr="003936E4">
        <w:t>režim</w:t>
      </w:r>
      <w:r w:rsidR="003936E4" w:rsidRPr="003936E4">
        <w:t xml:space="preserve"> Bluetooth LE. V </w:t>
      </w:r>
      <w:r w:rsidR="00B03E52" w:rsidRPr="003936E4">
        <w:t>rámci</w:t>
      </w:r>
      <w:r w:rsidR="003936E4" w:rsidRPr="003936E4">
        <w:t xml:space="preserve"> volanej funkcie je v prvom rade </w:t>
      </w:r>
      <w:r w:rsidR="00B03E52" w:rsidRPr="003936E4">
        <w:t>uvoľnené</w:t>
      </w:r>
      <w:r w:rsidR="003936E4" w:rsidRPr="003936E4">
        <w:t xml:space="preserve"> miesto v </w:t>
      </w:r>
      <w:r w:rsidR="00B03E52" w:rsidRPr="003936E4">
        <w:t>pamäti</w:t>
      </w:r>
      <w:r w:rsidR="003936E4" w:rsidRPr="003936E4">
        <w:t xml:space="preserve"> pre </w:t>
      </w:r>
      <w:r w:rsidR="00B03E52" w:rsidRPr="003936E4">
        <w:t>nevyužitý</w:t>
      </w:r>
      <w:r w:rsidR="003936E4" w:rsidRPr="003936E4">
        <w:t xml:space="preserve"> klasicky </w:t>
      </w:r>
      <w:r w:rsidR="00B03E52" w:rsidRPr="003936E4">
        <w:t>Bluetooth</w:t>
      </w:r>
      <w:r w:rsidR="003936E4" w:rsidRPr="003936E4">
        <w:t xml:space="preserve"> s </w:t>
      </w:r>
      <w:r w:rsidR="00B03E52" w:rsidRPr="003936E4">
        <w:t>následnou</w:t>
      </w:r>
      <w:r w:rsidR="003936E4" w:rsidRPr="003936E4">
        <w:t xml:space="preserve"> </w:t>
      </w:r>
      <w:r w:rsidR="00B03E52" w:rsidRPr="003936E4">
        <w:t>inicializáciou</w:t>
      </w:r>
      <w:r w:rsidR="003936E4" w:rsidRPr="003936E4">
        <w:t xml:space="preserve"> </w:t>
      </w:r>
      <w:r w:rsidR="00B03E52" w:rsidRPr="003936E4">
        <w:t>kontroléra</w:t>
      </w:r>
      <w:r w:rsidR="003936E4" w:rsidRPr="003936E4">
        <w:t xml:space="preserve">. </w:t>
      </w:r>
      <w:r w:rsidR="00B03E52" w:rsidRPr="003936E4">
        <w:t>Úspešnú</w:t>
      </w:r>
      <w:r w:rsidR="003936E4" w:rsidRPr="003936E4">
        <w:t xml:space="preserve"> </w:t>
      </w:r>
      <w:r w:rsidR="00B03E52" w:rsidRPr="003936E4">
        <w:t>inicializáciu</w:t>
      </w:r>
      <w:r w:rsidR="003936E4" w:rsidRPr="003936E4">
        <w:t xml:space="preserve"> </w:t>
      </w:r>
      <w:r w:rsidR="00B03E52" w:rsidRPr="003936E4">
        <w:t>zakončuje</w:t>
      </w:r>
      <w:r w:rsidR="003936E4" w:rsidRPr="003936E4">
        <w:t xml:space="preserve"> povolenie </w:t>
      </w:r>
      <w:r w:rsidR="00B03E52" w:rsidRPr="003936E4">
        <w:t>kontroléra</w:t>
      </w:r>
      <w:r w:rsidR="003936E4" w:rsidRPr="003936E4">
        <w:t xml:space="preserve"> k </w:t>
      </w:r>
      <w:r w:rsidR="00B03E52" w:rsidRPr="003936E4">
        <w:t>používaniu</w:t>
      </w:r>
      <w:r w:rsidR="003936E4" w:rsidRPr="003936E4">
        <w:t>.  </w:t>
      </w:r>
    </w:p>
    <w:p w14:paraId="0F9A6920" w14:textId="40684498" w:rsidR="003936E4" w:rsidRPr="003936E4" w:rsidRDefault="003936E4" w:rsidP="00DF0BE1">
      <w:pPr>
        <w:rPr>
          <w:rFonts w:ascii="Segoe UI" w:hAnsi="Segoe UI" w:cs="Segoe UI"/>
          <w:sz w:val="18"/>
          <w:szCs w:val="18"/>
        </w:rPr>
      </w:pPr>
      <w:r w:rsidRPr="003936E4">
        <w:t xml:space="preserve">Pri </w:t>
      </w:r>
      <w:r w:rsidR="00B03E52" w:rsidRPr="003936E4">
        <w:t>inicializácii</w:t>
      </w:r>
      <w:r w:rsidRPr="003936E4">
        <w:t xml:space="preserve"> profilov </w:t>
      </w:r>
      <w:r w:rsidR="00B03E52" w:rsidRPr="003936E4">
        <w:t>dochádza</w:t>
      </w:r>
      <w:r w:rsidRPr="003936E4">
        <w:t xml:space="preserve"> ku </w:t>
      </w:r>
      <w:r w:rsidR="00B03E52" w:rsidRPr="003936E4">
        <w:t>modifikácii</w:t>
      </w:r>
      <w:r w:rsidRPr="003936E4">
        <w:t xml:space="preserve"> </w:t>
      </w:r>
      <w:r w:rsidR="00B03E52" w:rsidRPr="003936E4">
        <w:t>dátovej</w:t>
      </w:r>
      <w:r w:rsidRPr="003936E4">
        <w:t xml:space="preserve"> </w:t>
      </w:r>
      <w:r w:rsidR="00B03E52" w:rsidRPr="003936E4">
        <w:t>štruktúry</w:t>
      </w:r>
      <w:r w:rsidRPr="003936E4">
        <w:t xml:space="preserve"> </w:t>
      </w:r>
      <w:r w:rsidR="00B03E52" w:rsidRPr="003936E4">
        <w:t>uloženej</w:t>
      </w:r>
      <w:r w:rsidRPr="003936E4">
        <w:t xml:space="preserve"> v objekte ServerBluetoothHandler. Pri tejto </w:t>
      </w:r>
      <w:r w:rsidR="00B03E52" w:rsidRPr="003936E4">
        <w:t xml:space="preserve">inicializácii </w:t>
      </w:r>
      <w:r w:rsidRPr="003936E4">
        <w:t xml:space="preserve">je </w:t>
      </w:r>
      <w:r w:rsidR="00B03E52" w:rsidRPr="003936E4">
        <w:t>vložený</w:t>
      </w:r>
      <w:r w:rsidRPr="003936E4">
        <w:t xml:space="preserve"> </w:t>
      </w:r>
      <w:r w:rsidR="00B03E52" w:rsidRPr="003936E4">
        <w:t>záznam</w:t>
      </w:r>
      <w:r w:rsidRPr="003936E4">
        <w:t xml:space="preserve"> do </w:t>
      </w:r>
      <w:r w:rsidR="00B03E52" w:rsidRPr="003936E4">
        <w:t>dátovej</w:t>
      </w:r>
      <w:r w:rsidRPr="003936E4">
        <w:t xml:space="preserve"> </w:t>
      </w:r>
      <w:r w:rsidR="00B03E52" w:rsidRPr="003936E4">
        <w:t>štruktúry</w:t>
      </w:r>
      <w:r w:rsidRPr="003936E4">
        <w:t xml:space="preserve"> s ID </w:t>
      </w:r>
      <w:r w:rsidR="00B03E52" w:rsidRPr="003936E4">
        <w:t>Bluetooth</w:t>
      </w:r>
      <w:r w:rsidRPr="003936E4">
        <w:t xml:space="preserve"> profilu a callback-</w:t>
      </w:r>
      <w:proofErr w:type="spellStart"/>
      <w:r w:rsidRPr="003936E4">
        <w:t>om</w:t>
      </w:r>
      <w:proofErr w:type="spellEnd"/>
      <w:r w:rsidRPr="003936E4">
        <w:t xml:space="preserve"> pre spracovanie </w:t>
      </w:r>
      <w:r w:rsidR="00B03E52" w:rsidRPr="003936E4">
        <w:t>všetkých</w:t>
      </w:r>
      <w:r w:rsidRPr="003936E4">
        <w:t xml:space="preserve"> </w:t>
      </w:r>
      <w:r w:rsidR="00B03E52" w:rsidRPr="003936E4">
        <w:t>prichádzajúcich</w:t>
      </w:r>
      <w:r w:rsidRPr="003936E4">
        <w:t xml:space="preserve"> udalosti </w:t>
      </w:r>
      <w:r w:rsidR="00B03E52" w:rsidRPr="003936E4">
        <w:t>registrovaných</w:t>
      </w:r>
      <w:r w:rsidRPr="003936E4">
        <w:t xml:space="preserve"> </w:t>
      </w:r>
      <w:r w:rsidR="00B03E52" w:rsidRPr="003936E4">
        <w:t>pravé</w:t>
      </w:r>
      <w:r w:rsidRPr="003936E4">
        <w:t xml:space="preserve"> ku </w:t>
      </w:r>
      <w:r w:rsidR="00B03E52" w:rsidRPr="003936E4">
        <w:t>už</w:t>
      </w:r>
      <w:r w:rsidRPr="003936E4">
        <w:t xml:space="preserve"> </w:t>
      </w:r>
      <w:r w:rsidR="00B03E52" w:rsidRPr="003936E4">
        <w:t>spomínanému</w:t>
      </w:r>
      <w:r w:rsidRPr="003936E4">
        <w:t xml:space="preserve"> </w:t>
      </w:r>
      <w:r w:rsidR="00B03E52" w:rsidRPr="003936E4">
        <w:t>Bluetooth</w:t>
      </w:r>
      <w:r w:rsidRPr="003936E4">
        <w:t xml:space="preserve"> profilu. </w:t>
      </w:r>
      <w:r w:rsidR="00DE2270">
        <w:t xml:space="preserve">V navrhnutom </w:t>
      </w:r>
      <w:r w:rsidR="00F56E81">
        <w:t>systéme</w:t>
      </w:r>
      <w:r w:rsidR="00DE2270">
        <w:t xml:space="preserve"> sa </w:t>
      </w:r>
      <w:r w:rsidR="00F56E81">
        <w:t>používa iba jeden profil.</w:t>
      </w:r>
      <w:r w:rsidRPr="003936E4">
        <w:t xml:space="preserve"> Profil s </w:t>
      </w:r>
      <w:r w:rsidR="00B03E52" w:rsidRPr="003936E4">
        <w:t>identifikátorom</w:t>
      </w:r>
      <w:r w:rsidRPr="003936E4">
        <w:t xml:space="preserve"> 0 </w:t>
      </w:r>
      <w:r w:rsidR="00B03E52" w:rsidRPr="003936E4">
        <w:t>reprezentujúci</w:t>
      </w:r>
      <w:r w:rsidRPr="003936E4">
        <w:t xml:space="preserve"> profil </w:t>
      </w:r>
      <w:r w:rsidR="00B03E52" w:rsidRPr="003936E4">
        <w:t>inteligentného</w:t>
      </w:r>
      <w:r w:rsidRPr="003936E4">
        <w:t xml:space="preserve"> </w:t>
      </w:r>
      <w:r w:rsidR="00B03E52" w:rsidRPr="003936E4">
        <w:t>skleníka</w:t>
      </w:r>
      <w:r w:rsidRPr="003936E4">
        <w:t xml:space="preserve">. Obsahuje jeden servis s jednou charakteristikou na </w:t>
      </w:r>
      <w:r w:rsidR="00B03E52" w:rsidRPr="003936E4">
        <w:t>zápis</w:t>
      </w:r>
      <w:r w:rsidRPr="003936E4">
        <w:t xml:space="preserve"> </w:t>
      </w:r>
      <w:r w:rsidR="00B03E52" w:rsidRPr="003936E4">
        <w:t>údajov</w:t>
      </w:r>
      <w:r w:rsidRPr="003936E4">
        <w:t xml:space="preserve"> zo senzorov.  </w:t>
      </w:r>
    </w:p>
    <w:p w14:paraId="31BFA2E7" w14:textId="247775E4" w:rsidR="003936E4" w:rsidRPr="005630CB" w:rsidRDefault="005630CB" w:rsidP="005630CB">
      <w:pPr>
        <w:pStyle w:val="Nadpis3"/>
      </w:pPr>
      <w:bookmarkStart w:id="82" w:name="_Toc131867259"/>
      <w:r w:rsidRPr="005630CB">
        <w:t>Princíp</w:t>
      </w:r>
      <w:r w:rsidR="003936E4" w:rsidRPr="005630CB">
        <w:t xml:space="preserve"> fungovanie </w:t>
      </w:r>
      <w:r w:rsidR="00FD1500" w:rsidRPr="005630CB">
        <w:t>Bluetooth</w:t>
      </w:r>
      <w:r w:rsidR="003936E4" w:rsidRPr="005630CB">
        <w:t xml:space="preserve"> objektov na BLE servery</w:t>
      </w:r>
      <w:bookmarkEnd w:id="82"/>
      <w:r w:rsidR="003936E4" w:rsidRPr="005630CB">
        <w:t> </w:t>
      </w:r>
    </w:p>
    <w:p w14:paraId="1FD94D30" w14:textId="32CB2609" w:rsidR="003936E4" w:rsidRPr="003936E4" w:rsidRDefault="005630CB" w:rsidP="00DF0BE1">
      <w:pPr>
        <w:rPr>
          <w:rFonts w:ascii="Segoe UI" w:hAnsi="Segoe UI" w:cs="Segoe UI"/>
          <w:sz w:val="18"/>
          <w:szCs w:val="18"/>
        </w:rPr>
      </w:pPr>
      <w:r w:rsidRPr="003936E4">
        <w:t>Primárnou</w:t>
      </w:r>
      <w:r w:rsidR="003936E4" w:rsidRPr="003936E4">
        <w:t xml:space="preserve"> </w:t>
      </w:r>
      <w:r w:rsidRPr="003936E4">
        <w:t>úlohou</w:t>
      </w:r>
      <w:r w:rsidR="003936E4" w:rsidRPr="003936E4">
        <w:t xml:space="preserve"> objektu ServerBluetoothController je riadenie </w:t>
      </w:r>
      <w:r w:rsidRPr="003936E4">
        <w:t>Bluetooth</w:t>
      </w:r>
      <w:r w:rsidR="003936E4" w:rsidRPr="003936E4">
        <w:t xml:space="preserve"> </w:t>
      </w:r>
      <w:r w:rsidRPr="003936E4">
        <w:t>technológie</w:t>
      </w:r>
      <w:r w:rsidR="003936E4" w:rsidRPr="003936E4">
        <w:t xml:space="preserve"> vo </w:t>
      </w:r>
      <w:r w:rsidRPr="003936E4">
        <w:t>vnútri</w:t>
      </w:r>
      <w:r w:rsidR="003936E4" w:rsidRPr="003936E4">
        <w:t xml:space="preserve"> ESP </w:t>
      </w:r>
      <w:r w:rsidRPr="003936E4">
        <w:t>mikrokontroléra</w:t>
      </w:r>
      <w:r w:rsidR="003936E4" w:rsidRPr="003936E4">
        <w:t xml:space="preserve">. </w:t>
      </w:r>
      <w:r w:rsidRPr="003936E4">
        <w:t>Už</w:t>
      </w:r>
      <w:r w:rsidR="003936E4" w:rsidRPr="003936E4">
        <w:t xml:space="preserve"> </w:t>
      </w:r>
      <w:r w:rsidRPr="003936E4">
        <w:t>počas</w:t>
      </w:r>
      <w:r w:rsidR="003936E4" w:rsidRPr="003936E4">
        <w:t xml:space="preserve"> </w:t>
      </w:r>
      <w:r w:rsidRPr="003936E4">
        <w:t>inicializačného</w:t>
      </w:r>
      <w:r w:rsidR="003936E4" w:rsidRPr="003936E4">
        <w:t xml:space="preserve"> procesu bol </w:t>
      </w:r>
      <w:r w:rsidRPr="003936E4">
        <w:t>používaný</w:t>
      </w:r>
      <w:r w:rsidR="003936E4" w:rsidRPr="003936E4">
        <w:t xml:space="preserve"> na </w:t>
      </w:r>
      <w:r w:rsidRPr="003936E4">
        <w:t>registráciu</w:t>
      </w:r>
      <w:r w:rsidR="003936E4" w:rsidRPr="003936E4">
        <w:t xml:space="preserve"> callback-ov. Jeho </w:t>
      </w:r>
      <w:r w:rsidRPr="003936E4">
        <w:t>ďalšie</w:t>
      </w:r>
      <w:r w:rsidR="003936E4" w:rsidRPr="003936E4">
        <w:t xml:space="preserve"> funkcie </w:t>
      </w:r>
      <w:r w:rsidRPr="003936E4">
        <w:t>sú</w:t>
      </w:r>
      <w:r w:rsidR="003936E4" w:rsidRPr="003936E4">
        <w:t xml:space="preserve"> nastavovanie mena zariadenia, </w:t>
      </w:r>
      <w:r w:rsidRPr="003936E4">
        <w:t>vytváranie</w:t>
      </w:r>
      <w:r w:rsidR="003936E4" w:rsidRPr="003936E4">
        <w:t xml:space="preserve"> servisu a </w:t>
      </w:r>
      <w:r w:rsidRPr="003936E4">
        <w:t>charakteristík</w:t>
      </w:r>
      <w:r w:rsidR="003936E4" w:rsidRPr="003936E4">
        <w:t xml:space="preserve">, </w:t>
      </w:r>
      <w:r w:rsidRPr="003936E4">
        <w:t>ktoré</w:t>
      </w:r>
      <w:r w:rsidR="003936E4" w:rsidRPr="003936E4">
        <w:t xml:space="preserve"> </w:t>
      </w:r>
      <w:r w:rsidRPr="003936E4">
        <w:t>sú</w:t>
      </w:r>
      <w:r w:rsidR="003936E4" w:rsidRPr="003936E4">
        <w:t xml:space="preserve"> </w:t>
      </w:r>
      <w:r w:rsidRPr="003936E4">
        <w:t>pridávane</w:t>
      </w:r>
      <w:r w:rsidR="003936E4" w:rsidRPr="003936E4">
        <w:t xml:space="preserve"> do servisu, </w:t>
      </w:r>
      <w:r w:rsidRPr="003936E4">
        <w:t>konfigurácia</w:t>
      </w:r>
      <w:r w:rsidR="003936E4" w:rsidRPr="003936E4">
        <w:t xml:space="preserve"> parametrov </w:t>
      </w:r>
      <w:r w:rsidRPr="003936E4">
        <w:t>potrebných</w:t>
      </w:r>
      <w:r w:rsidR="003936E4" w:rsidRPr="003936E4">
        <w:t xml:space="preserve"> na </w:t>
      </w:r>
      <w:r w:rsidR="003F0904" w:rsidRPr="003936E4">
        <w:t>propagáciu</w:t>
      </w:r>
      <w:r w:rsidR="003936E4" w:rsidRPr="003936E4">
        <w:t xml:space="preserve"> a </w:t>
      </w:r>
      <w:r w:rsidR="003F0904" w:rsidRPr="003936E4">
        <w:t>taktiež</w:t>
      </w:r>
      <w:r w:rsidR="003936E4" w:rsidRPr="003936E4">
        <w:t xml:space="preserve"> samotn</w:t>
      </w:r>
      <w:r w:rsidR="008E2482">
        <w:t>é</w:t>
      </w:r>
      <w:r w:rsidR="003936E4" w:rsidRPr="003936E4">
        <w:t xml:space="preserve"> </w:t>
      </w:r>
      <w:r w:rsidR="003F0904" w:rsidRPr="003936E4">
        <w:t>spúšťanie</w:t>
      </w:r>
      <w:r w:rsidR="003936E4" w:rsidRPr="003936E4">
        <w:t xml:space="preserve"> </w:t>
      </w:r>
      <w:r w:rsidR="003F0904" w:rsidRPr="003936E4">
        <w:t>propagácie</w:t>
      </w:r>
      <w:r w:rsidR="003936E4" w:rsidRPr="003936E4">
        <w:t>. ServerBluetoothHandler (</w:t>
      </w:r>
      <w:r w:rsidR="003F0904" w:rsidRPr="003936E4">
        <w:t>ďalej</w:t>
      </w:r>
      <w:r w:rsidR="003936E4" w:rsidRPr="003936E4">
        <w:t xml:space="preserve"> len </w:t>
      </w:r>
      <w:r w:rsidR="00C67C2F">
        <w:t>„</w:t>
      </w:r>
      <w:r w:rsidR="00C67C2F" w:rsidRPr="00C67C2F">
        <w:rPr>
          <w:lang w:val="en-GB"/>
        </w:rPr>
        <w:t>handler</w:t>
      </w:r>
      <w:r w:rsidR="00C67C2F">
        <w:t>“</w:t>
      </w:r>
      <w:r w:rsidR="003936E4" w:rsidRPr="003936E4">
        <w:t xml:space="preserve">) je objektom </w:t>
      </w:r>
      <w:r w:rsidR="003F0904" w:rsidRPr="003936E4">
        <w:t>slúžiacim</w:t>
      </w:r>
      <w:r w:rsidR="003936E4" w:rsidRPr="003936E4">
        <w:t xml:space="preserve"> na spracovanie </w:t>
      </w:r>
      <w:r w:rsidR="003F0904" w:rsidRPr="003936E4">
        <w:t>všetkých</w:t>
      </w:r>
      <w:r w:rsidR="003936E4" w:rsidRPr="003936E4">
        <w:t xml:space="preserve"> druhov </w:t>
      </w:r>
      <w:r w:rsidR="003F0904" w:rsidRPr="003936E4">
        <w:t>Bluetooth</w:t>
      </w:r>
      <w:r w:rsidR="003936E4" w:rsidRPr="003936E4">
        <w:t xml:space="preserve"> udalosti.</w:t>
      </w:r>
    </w:p>
    <w:p w14:paraId="6E72F909" w14:textId="524E07C7" w:rsidR="003936E4" w:rsidRPr="003936E4" w:rsidRDefault="00FC78E5" w:rsidP="00DF0BE1">
      <w:pPr>
        <w:rPr>
          <w:rFonts w:ascii="Segoe UI" w:hAnsi="Segoe UI" w:cs="Segoe UI"/>
          <w:sz w:val="18"/>
          <w:szCs w:val="18"/>
        </w:rPr>
      </w:pPr>
      <w:r w:rsidRPr="003936E4">
        <w:t>Komunikácia</w:t>
      </w:r>
      <w:r w:rsidR="003936E4" w:rsidRPr="003936E4">
        <w:t xml:space="preserve"> medzi objektami </w:t>
      </w:r>
      <w:r w:rsidRPr="003936E4">
        <w:t>začína</w:t>
      </w:r>
      <w:r w:rsidR="003936E4" w:rsidRPr="003936E4">
        <w:t xml:space="preserve"> pri </w:t>
      </w:r>
      <w:r w:rsidRPr="003936E4">
        <w:t>registrovaní</w:t>
      </w:r>
      <w:r w:rsidR="003936E4" w:rsidRPr="003936E4">
        <w:t xml:space="preserve"> profilu </w:t>
      </w:r>
      <w:r>
        <w:t>inteligentného skleníka</w:t>
      </w:r>
      <w:r w:rsidR="003936E4" w:rsidRPr="003936E4">
        <w:t xml:space="preserve">. </w:t>
      </w:r>
      <w:r w:rsidR="003936E4" w:rsidRPr="009A53E7">
        <w:rPr>
          <w:lang w:val="en-GB"/>
        </w:rPr>
        <w:t>Handler</w:t>
      </w:r>
      <w:r w:rsidR="003936E4" w:rsidRPr="003936E4">
        <w:t xml:space="preserve"> pri </w:t>
      </w:r>
      <w:r w:rsidR="00985B4D" w:rsidRPr="003936E4">
        <w:t>spracovaní</w:t>
      </w:r>
      <w:r w:rsidR="003936E4" w:rsidRPr="003936E4">
        <w:t xml:space="preserve"> </w:t>
      </w:r>
      <w:r w:rsidR="00985B4D" w:rsidRPr="003936E4">
        <w:t>registračnej</w:t>
      </w:r>
      <w:r w:rsidR="003936E4" w:rsidRPr="003936E4">
        <w:t xml:space="preserve"> udalosti </w:t>
      </w:r>
      <w:r w:rsidR="00985B4D" w:rsidRPr="003936E4">
        <w:t>začne</w:t>
      </w:r>
      <w:r w:rsidR="003936E4" w:rsidRPr="003936E4">
        <w:t xml:space="preserve"> s </w:t>
      </w:r>
      <w:r w:rsidR="00985B4D" w:rsidRPr="003936E4">
        <w:t>nastavovaním</w:t>
      </w:r>
      <w:r w:rsidR="003936E4" w:rsidRPr="003936E4">
        <w:t xml:space="preserve"> mena zariadenia, </w:t>
      </w:r>
      <w:r w:rsidR="00985B4D" w:rsidRPr="003936E4">
        <w:t>nastavením</w:t>
      </w:r>
      <w:r w:rsidR="003936E4" w:rsidRPr="003936E4">
        <w:t xml:space="preserve"> </w:t>
      </w:r>
      <w:r w:rsidR="00985B4D" w:rsidRPr="003936E4">
        <w:t>konfiguračných</w:t>
      </w:r>
      <w:r w:rsidR="003936E4" w:rsidRPr="003936E4">
        <w:t xml:space="preserve"> </w:t>
      </w:r>
      <w:r w:rsidR="00985B4D" w:rsidRPr="003936E4">
        <w:t>dát</w:t>
      </w:r>
      <w:r w:rsidR="003936E4" w:rsidRPr="003936E4">
        <w:t xml:space="preserve"> na </w:t>
      </w:r>
      <w:r w:rsidR="00985B4D" w:rsidRPr="003936E4">
        <w:t>propagáciu</w:t>
      </w:r>
      <w:r w:rsidR="003936E4" w:rsidRPr="003936E4">
        <w:t xml:space="preserve">, </w:t>
      </w:r>
      <w:r w:rsidR="00985B4D" w:rsidRPr="003936E4">
        <w:t>nastavením</w:t>
      </w:r>
      <w:r w:rsidR="003936E4" w:rsidRPr="003936E4">
        <w:t xml:space="preserve"> </w:t>
      </w:r>
      <w:r w:rsidR="00985B4D" w:rsidRPr="003936E4">
        <w:t>odpovedajúcich</w:t>
      </w:r>
      <w:r w:rsidR="003936E4" w:rsidRPr="003936E4">
        <w:t xml:space="preserve"> </w:t>
      </w:r>
      <w:r w:rsidR="00985B4D" w:rsidRPr="003936E4">
        <w:t>dát</w:t>
      </w:r>
      <w:r w:rsidR="003936E4" w:rsidRPr="003936E4">
        <w:t xml:space="preserve"> a </w:t>
      </w:r>
      <w:r w:rsidR="00985B4D" w:rsidRPr="003936E4">
        <w:t>ukončuje</w:t>
      </w:r>
      <w:r w:rsidR="003936E4" w:rsidRPr="003936E4">
        <w:t xml:space="preserve"> to </w:t>
      </w:r>
      <w:r w:rsidR="00985B4D" w:rsidRPr="003936E4">
        <w:t>vytvorením</w:t>
      </w:r>
      <w:r w:rsidR="003936E4" w:rsidRPr="003936E4">
        <w:t xml:space="preserve"> servisu. Pri </w:t>
      </w:r>
      <w:r w:rsidR="00985B4D" w:rsidRPr="003936E4">
        <w:t>každej</w:t>
      </w:r>
      <w:r w:rsidR="003936E4" w:rsidRPr="003936E4">
        <w:t xml:space="preserve"> z </w:t>
      </w:r>
      <w:r w:rsidR="00985B4D" w:rsidRPr="003936E4">
        <w:t>týchto</w:t>
      </w:r>
      <w:r w:rsidR="003936E4" w:rsidRPr="003936E4">
        <w:t xml:space="preserve"> </w:t>
      </w:r>
      <w:r w:rsidR="00985B4D" w:rsidRPr="003936E4">
        <w:t>operácii</w:t>
      </w:r>
      <w:r w:rsidR="003936E4" w:rsidRPr="003936E4">
        <w:t xml:space="preserve"> </w:t>
      </w:r>
      <w:r w:rsidR="003936E4" w:rsidRPr="009A53E7">
        <w:rPr>
          <w:lang w:val="en-GB"/>
        </w:rPr>
        <w:t>handler</w:t>
      </w:r>
      <w:r w:rsidR="003936E4" w:rsidRPr="003936E4">
        <w:t xml:space="preserve"> </w:t>
      </w:r>
      <w:r w:rsidR="00985B4D" w:rsidRPr="003936E4">
        <w:t>používa</w:t>
      </w:r>
      <w:r w:rsidR="003936E4" w:rsidRPr="003936E4">
        <w:t xml:space="preserve"> </w:t>
      </w:r>
      <w:r w:rsidR="00985B4D" w:rsidRPr="003936E4">
        <w:t>inštanciu</w:t>
      </w:r>
      <w:r w:rsidR="003936E4" w:rsidRPr="003936E4">
        <w:t xml:space="preserve"> triedy </w:t>
      </w:r>
      <w:r w:rsidR="00985B4D" w:rsidRPr="003936E4">
        <w:lastRenderedPageBreak/>
        <w:t>kontroléra</w:t>
      </w:r>
      <w:r w:rsidR="003936E4" w:rsidRPr="003936E4">
        <w:t xml:space="preserve"> a vol</w:t>
      </w:r>
      <w:r w:rsidR="00E32D11">
        <w:t>á</w:t>
      </w:r>
      <w:r w:rsidR="003936E4" w:rsidRPr="003936E4">
        <w:t xml:space="preserve"> jeho funkcie. </w:t>
      </w:r>
      <w:r w:rsidR="00DE6B94" w:rsidRPr="003936E4">
        <w:t>Každá</w:t>
      </w:r>
      <w:r w:rsidR="003936E4" w:rsidRPr="003936E4">
        <w:t xml:space="preserve"> z </w:t>
      </w:r>
      <w:r w:rsidR="00DE6B94" w:rsidRPr="003936E4">
        <w:t>týchto</w:t>
      </w:r>
      <w:r w:rsidR="003936E4" w:rsidRPr="003936E4">
        <w:t xml:space="preserve"> </w:t>
      </w:r>
      <w:r w:rsidR="00DE6B94" w:rsidRPr="003936E4">
        <w:t>operácii</w:t>
      </w:r>
      <w:r w:rsidR="003936E4" w:rsidRPr="003936E4">
        <w:t xml:space="preserve"> </w:t>
      </w:r>
      <w:r w:rsidR="00DE6B94" w:rsidRPr="003936E4">
        <w:t>vyvoláva</w:t>
      </w:r>
      <w:r w:rsidR="003936E4" w:rsidRPr="003936E4">
        <w:t xml:space="preserve"> </w:t>
      </w:r>
      <w:r w:rsidR="00DE6B94" w:rsidRPr="003936E4">
        <w:t>ďalšiu</w:t>
      </w:r>
      <w:r w:rsidR="003936E4" w:rsidRPr="003936E4">
        <w:t xml:space="preserve"> </w:t>
      </w:r>
      <w:r w:rsidR="00DE6B94" w:rsidRPr="003936E4">
        <w:t>udalosť</w:t>
      </w:r>
      <w:r w:rsidR="003936E4" w:rsidRPr="003936E4">
        <w:t xml:space="preserve">, </w:t>
      </w:r>
      <w:r w:rsidR="00DE6B94" w:rsidRPr="003936E4">
        <w:t>ktorú</w:t>
      </w:r>
      <w:r w:rsidR="003936E4" w:rsidRPr="003936E4">
        <w:t xml:space="preserve"> </w:t>
      </w:r>
      <w:r w:rsidR="00DE6B94" w:rsidRPr="003936E4">
        <w:t>spracováva</w:t>
      </w:r>
      <w:r w:rsidR="003936E4" w:rsidRPr="003936E4">
        <w:t xml:space="preserve"> </w:t>
      </w:r>
      <w:r w:rsidR="003936E4" w:rsidRPr="009A53E7">
        <w:rPr>
          <w:lang w:val="en-GB"/>
        </w:rPr>
        <w:t>handler</w:t>
      </w:r>
      <w:r w:rsidR="003936E4" w:rsidRPr="003936E4">
        <w:t xml:space="preserve">. Pri prijatej udalosti o </w:t>
      </w:r>
      <w:r w:rsidR="00DE6B94" w:rsidRPr="003936E4">
        <w:t>úspešnom</w:t>
      </w:r>
      <w:r w:rsidR="003936E4" w:rsidRPr="003936E4">
        <w:t xml:space="preserve"> </w:t>
      </w:r>
      <w:r w:rsidR="00DE6B94" w:rsidRPr="003936E4">
        <w:t>nastavení</w:t>
      </w:r>
      <w:r w:rsidR="003936E4" w:rsidRPr="003936E4">
        <w:t xml:space="preserve"> </w:t>
      </w:r>
      <w:r w:rsidR="00DE6B94" w:rsidRPr="003936E4">
        <w:t>konfiguračných</w:t>
      </w:r>
      <w:r w:rsidR="003936E4" w:rsidRPr="003936E4">
        <w:t xml:space="preserve"> </w:t>
      </w:r>
      <w:r w:rsidR="00DE6B94" w:rsidRPr="003936E4">
        <w:t>dát</w:t>
      </w:r>
      <w:r w:rsidR="003936E4" w:rsidRPr="003936E4">
        <w:t xml:space="preserve"> a </w:t>
      </w:r>
      <w:r w:rsidR="00DE6B94" w:rsidRPr="003936E4">
        <w:t>odosielajúcich</w:t>
      </w:r>
      <w:r w:rsidR="003936E4" w:rsidRPr="003936E4">
        <w:t xml:space="preserve"> </w:t>
      </w:r>
      <w:r w:rsidR="00DE6B94" w:rsidRPr="003936E4">
        <w:t>dát</w:t>
      </w:r>
      <w:r w:rsidR="003936E4" w:rsidRPr="003936E4">
        <w:t xml:space="preserve"> sa </w:t>
      </w:r>
      <w:r w:rsidR="00DE6B94" w:rsidRPr="003936E4">
        <w:t>začne</w:t>
      </w:r>
      <w:r w:rsidR="003936E4" w:rsidRPr="003936E4">
        <w:t xml:space="preserve"> proces so samo</w:t>
      </w:r>
      <w:r w:rsidR="00DE6B94">
        <w:t>-</w:t>
      </w:r>
      <w:r w:rsidR="00DE6B94" w:rsidRPr="003936E4">
        <w:t>propagáciou</w:t>
      </w:r>
      <w:r w:rsidR="003936E4" w:rsidRPr="003936E4">
        <w:t xml:space="preserve">. Samozrejme aj o tejto udalosti je </w:t>
      </w:r>
      <w:r w:rsidR="003936E4" w:rsidRPr="009A53E7">
        <w:rPr>
          <w:lang w:val="en-GB"/>
        </w:rPr>
        <w:t>handler</w:t>
      </w:r>
      <w:r w:rsidR="003936E4" w:rsidRPr="003936E4">
        <w:t xml:space="preserve"> </w:t>
      </w:r>
      <w:r w:rsidR="00DE6B94" w:rsidRPr="003936E4">
        <w:t>informovaný</w:t>
      </w:r>
      <w:r w:rsidR="003936E4" w:rsidRPr="003936E4">
        <w:t xml:space="preserve"> a je </w:t>
      </w:r>
      <w:r w:rsidR="00DE6B94" w:rsidRPr="003936E4">
        <w:t>využitá</w:t>
      </w:r>
      <w:r w:rsidR="003936E4" w:rsidRPr="003936E4">
        <w:t xml:space="preserve"> ESP logovacia </w:t>
      </w:r>
      <w:r w:rsidR="00DE6B94" w:rsidRPr="003936E4">
        <w:t>knižnica</w:t>
      </w:r>
      <w:r w:rsidR="003936E4" w:rsidRPr="003936E4">
        <w:t xml:space="preserve"> na zalogovanie </w:t>
      </w:r>
      <w:r w:rsidR="00DE6B94" w:rsidRPr="003936E4">
        <w:t>úspešného</w:t>
      </w:r>
      <w:r w:rsidR="003936E4" w:rsidRPr="003936E4">
        <w:t xml:space="preserve"> resp. </w:t>
      </w:r>
      <w:r w:rsidR="00DE6B94" w:rsidRPr="003936E4">
        <w:t>neúspešného</w:t>
      </w:r>
      <w:r w:rsidR="003936E4" w:rsidRPr="003936E4">
        <w:t xml:space="preserve"> pokusu o </w:t>
      </w:r>
      <w:r w:rsidR="00DE6B94" w:rsidRPr="003936E4">
        <w:t>propagáciu</w:t>
      </w:r>
      <w:r w:rsidR="003936E4" w:rsidRPr="003936E4">
        <w:t xml:space="preserve">. Po </w:t>
      </w:r>
      <w:r w:rsidR="00DE6B94" w:rsidRPr="003936E4">
        <w:t>vytvorení</w:t>
      </w:r>
      <w:r w:rsidR="003936E4" w:rsidRPr="003936E4">
        <w:t xml:space="preserve"> servisu </w:t>
      </w:r>
      <w:r w:rsidR="00DE6B94" w:rsidRPr="003936E4">
        <w:t>sú</w:t>
      </w:r>
      <w:r w:rsidR="003936E4" w:rsidRPr="003936E4">
        <w:t xml:space="preserve"> </w:t>
      </w:r>
      <w:r w:rsidR="00DE6B94" w:rsidRPr="003936E4">
        <w:t>následné</w:t>
      </w:r>
      <w:r w:rsidR="003936E4" w:rsidRPr="003936E4">
        <w:t xml:space="preserve"> </w:t>
      </w:r>
      <w:r w:rsidR="00DE6B94" w:rsidRPr="003936E4">
        <w:t>popridávan</w:t>
      </w:r>
      <w:r w:rsidR="00FB2F10">
        <w:t>é</w:t>
      </w:r>
      <w:r w:rsidR="003936E4" w:rsidRPr="003936E4">
        <w:t xml:space="preserve"> </w:t>
      </w:r>
      <w:r w:rsidR="00DE6B94" w:rsidRPr="003936E4">
        <w:t>jednotlivé</w:t>
      </w:r>
      <w:r w:rsidR="003936E4" w:rsidRPr="003936E4">
        <w:t xml:space="preserve"> charakteristiky a servis je </w:t>
      </w:r>
      <w:r w:rsidR="00DE6B94" w:rsidRPr="003936E4">
        <w:t>spustení</w:t>
      </w:r>
      <w:r w:rsidR="003936E4" w:rsidRPr="003936E4">
        <w:t>.</w:t>
      </w:r>
    </w:p>
    <w:p w14:paraId="4BC8BCDD" w14:textId="3CBF5D16" w:rsidR="003936E4" w:rsidRPr="003936E4" w:rsidRDefault="003936E4" w:rsidP="00DF0BE1">
      <w:pPr>
        <w:rPr>
          <w:rFonts w:ascii="Segoe UI" w:hAnsi="Segoe UI" w:cs="Segoe UI"/>
          <w:sz w:val="18"/>
          <w:szCs w:val="18"/>
        </w:rPr>
      </w:pPr>
      <w:r w:rsidRPr="003936E4">
        <w:t xml:space="preserve">Po </w:t>
      </w:r>
      <w:r w:rsidR="00DE6B94" w:rsidRPr="003936E4">
        <w:t>všetkých</w:t>
      </w:r>
      <w:r w:rsidRPr="003936E4">
        <w:t xml:space="preserve"> </w:t>
      </w:r>
      <w:r w:rsidR="00DE6B94" w:rsidRPr="003936E4">
        <w:t>týchto</w:t>
      </w:r>
      <w:r w:rsidRPr="003936E4">
        <w:t xml:space="preserve"> </w:t>
      </w:r>
      <w:r w:rsidR="00BE54FC" w:rsidRPr="003936E4">
        <w:t>procedúrach</w:t>
      </w:r>
      <w:r w:rsidRPr="003936E4">
        <w:t xml:space="preserve"> ako bola </w:t>
      </w:r>
      <w:r w:rsidR="00BE54FC" w:rsidRPr="003936E4">
        <w:t>inicializácia</w:t>
      </w:r>
      <w:r w:rsidRPr="003936E4">
        <w:t xml:space="preserve"> a </w:t>
      </w:r>
      <w:r w:rsidR="00BE54FC" w:rsidRPr="003936E4">
        <w:t>následné</w:t>
      </w:r>
      <w:r w:rsidRPr="003936E4">
        <w:t xml:space="preserve"> </w:t>
      </w:r>
      <w:r w:rsidR="00BE54FC" w:rsidRPr="003936E4">
        <w:t>vytváranie</w:t>
      </w:r>
      <w:r w:rsidRPr="003936E4">
        <w:t xml:space="preserve"> servisu a </w:t>
      </w:r>
      <w:r w:rsidR="00BE54FC" w:rsidRPr="003936E4">
        <w:t>charakteristík</w:t>
      </w:r>
      <w:r w:rsidRPr="003936E4">
        <w:t xml:space="preserve"> je </w:t>
      </w:r>
      <w:r w:rsidR="00BE54FC" w:rsidRPr="003936E4">
        <w:t>komunikácia</w:t>
      </w:r>
      <w:r w:rsidRPr="003936E4">
        <w:t xml:space="preserve"> medzi objektami </w:t>
      </w:r>
      <w:r w:rsidR="00BE54FC" w:rsidRPr="003936E4">
        <w:t>sporadická</w:t>
      </w:r>
      <w:r w:rsidRPr="003936E4">
        <w:t xml:space="preserve"> a </w:t>
      </w:r>
      <w:r w:rsidR="00BE54FC" w:rsidRPr="003936E4">
        <w:t>nastáva</w:t>
      </w:r>
      <w:r w:rsidRPr="003936E4">
        <w:t xml:space="preserve"> len vtedy, </w:t>
      </w:r>
      <w:r w:rsidR="00BE54FC" w:rsidRPr="003936E4">
        <w:t>keď</w:t>
      </w:r>
      <w:r w:rsidRPr="003936E4">
        <w:t xml:space="preserve"> </w:t>
      </w:r>
      <w:r w:rsidR="00E51FA2">
        <w:t>b</w:t>
      </w:r>
      <w:r w:rsidR="00BE54FC" w:rsidRPr="003936E4">
        <w:t>luetooth</w:t>
      </w:r>
      <w:r w:rsidRPr="003936E4">
        <w:t xml:space="preserve"> klient posiela </w:t>
      </w:r>
      <w:r w:rsidR="00BE54FC" w:rsidRPr="003936E4">
        <w:t>dáta</w:t>
      </w:r>
      <w:r w:rsidRPr="003936E4">
        <w:t xml:space="preserve"> do </w:t>
      </w:r>
      <w:r w:rsidR="002B1196" w:rsidRPr="003936E4">
        <w:t>centrálneho</w:t>
      </w:r>
      <w:r w:rsidRPr="003936E4">
        <w:t xml:space="preserve"> uzla, vtedy </w:t>
      </w:r>
      <w:r w:rsidR="002B1196" w:rsidRPr="003936E4">
        <w:t>udalosť</w:t>
      </w:r>
      <w:r w:rsidRPr="003936E4">
        <w:t xml:space="preserve"> o </w:t>
      </w:r>
      <w:r w:rsidR="002B1196" w:rsidRPr="003936E4">
        <w:t>zápise</w:t>
      </w:r>
      <w:r w:rsidRPr="003936E4">
        <w:t xml:space="preserve"> </w:t>
      </w:r>
      <w:r w:rsidR="002B1196" w:rsidRPr="003936E4">
        <w:t>dát</w:t>
      </w:r>
      <w:r w:rsidRPr="003936E4">
        <w:t xml:space="preserve"> do </w:t>
      </w:r>
      <w:r w:rsidR="002B1196" w:rsidRPr="003936E4">
        <w:t>charakteristiky</w:t>
      </w:r>
      <w:r w:rsidRPr="003936E4">
        <w:t xml:space="preserve"> je </w:t>
      </w:r>
      <w:r w:rsidR="002B1196" w:rsidRPr="003936E4">
        <w:t>spracovaná</w:t>
      </w:r>
      <w:r w:rsidRPr="003936E4">
        <w:t xml:space="preserve"> </w:t>
      </w:r>
      <w:r w:rsidRPr="00915994">
        <w:rPr>
          <w:lang w:val="en-GB"/>
        </w:rPr>
        <w:t>handler</w:t>
      </w:r>
      <w:r w:rsidRPr="003936E4">
        <w:t>-</w:t>
      </w:r>
      <w:proofErr w:type="spellStart"/>
      <w:r w:rsidRPr="003936E4">
        <w:t>om</w:t>
      </w:r>
      <w:proofErr w:type="spellEnd"/>
      <w:r w:rsidRPr="003936E4">
        <w:t xml:space="preserve"> a s pomocou </w:t>
      </w:r>
      <w:r w:rsidR="002B1196" w:rsidRPr="003936E4">
        <w:t>kontroléra</w:t>
      </w:r>
      <w:r w:rsidRPr="003936E4">
        <w:t xml:space="preserve"> je </w:t>
      </w:r>
      <w:r w:rsidR="002B1196" w:rsidRPr="003936E4">
        <w:t>odoslaná</w:t>
      </w:r>
      <w:r w:rsidRPr="003936E4">
        <w:t xml:space="preserve"> </w:t>
      </w:r>
      <w:r w:rsidR="002B1196" w:rsidRPr="003936E4">
        <w:t>odpoveď</w:t>
      </w:r>
      <w:r w:rsidRPr="003936E4">
        <w:t xml:space="preserve"> </w:t>
      </w:r>
      <w:r w:rsidR="002B1196" w:rsidRPr="003936E4">
        <w:t>potvrdzujúca</w:t>
      </w:r>
      <w:r w:rsidRPr="003936E4">
        <w:t xml:space="preserve"> prijate </w:t>
      </w:r>
      <w:r w:rsidR="002B1196" w:rsidRPr="003936E4">
        <w:t>dáta</w:t>
      </w:r>
      <w:r w:rsidRPr="003936E4">
        <w:t>.</w:t>
      </w:r>
    </w:p>
    <w:p w14:paraId="6F024805" w14:textId="109E777B" w:rsidR="003936E4" w:rsidRPr="005630CB" w:rsidRDefault="00B26455" w:rsidP="005630CB">
      <w:pPr>
        <w:pStyle w:val="Nadpis3"/>
      </w:pPr>
      <w:bookmarkStart w:id="83" w:name="_Toc131867260"/>
      <w:r>
        <w:t>Bluetooth i</w:t>
      </w:r>
      <w:r w:rsidR="00A15498" w:rsidRPr="005630CB">
        <w:t>nicializácia</w:t>
      </w:r>
      <w:r w:rsidR="003936E4" w:rsidRPr="005630CB">
        <w:t xml:space="preserve"> BLE </w:t>
      </w:r>
      <w:r w:rsidR="00A15498" w:rsidRPr="005630CB">
        <w:t>klienta</w:t>
      </w:r>
      <w:bookmarkEnd w:id="83"/>
    </w:p>
    <w:p w14:paraId="4591CA92" w14:textId="197C24D9" w:rsidR="003936E4" w:rsidRPr="003936E4" w:rsidRDefault="003936E4" w:rsidP="003936E4">
      <w:pPr>
        <w:spacing w:before="0" w:after="0"/>
        <w:textAlignment w:val="baseline"/>
        <w:rPr>
          <w:rFonts w:ascii="Segoe UI" w:hAnsi="Segoe UI" w:cs="Segoe UI"/>
          <w:sz w:val="18"/>
          <w:szCs w:val="18"/>
        </w:rPr>
      </w:pPr>
      <w:r w:rsidRPr="00DF0BE1">
        <w:t xml:space="preserve">Proces </w:t>
      </w:r>
      <w:r w:rsidR="00A15498" w:rsidRPr="00DF0BE1">
        <w:t>inicializácie</w:t>
      </w:r>
      <w:r w:rsidRPr="00DF0BE1">
        <w:t xml:space="preserve"> BLE klienta je identicky s </w:t>
      </w:r>
      <w:r w:rsidR="00A15498" w:rsidRPr="00DF0BE1">
        <w:t>inicializáciou</w:t>
      </w:r>
      <w:r w:rsidRPr="00DF0BE1">
        <w:t xml:space="preserve"> BLE servera. </w:t>
      </w:r>
      <w:r w:rsidR="00A15498" w:rsidRPr="00DF0BE1">
        <w:t>Inštanciou</w:t>
      </w:r>
      <w:r w:rsidRPr="00DF0BE1">
        <w:t xml:space="preserve"> Greenhouse </w:t>
      </w:r>
      <w:r w:rsidR="00A15498" w:rsidRPr="00DF0BE1">
        <w:t>manažéra</w:t>
      </w:r>
      <w:r w:rsidRPr="00DF0BE1">
        <w:t xml:space="preserve"> </w:t>
      </w:r>
      <w:r w:rsidR="00093570" w:rsidRPr="00DF0BE1">
        <w:t>sú vytvorené</w:t>
      </w:r>
      <w:r w:rsidRPr="00DF0BE1">
        <w:t xml:space="preserve"> </w:t>
      </w:r>
      <w:r w:rsidR="00A15498" w:rsidRPr="00DF0BE1">
        <w:t>objekt</w:t>
      </w:r>
      <w:r w:rsidR="00093570" w:rsidRPr="00DF0BE1">
        <w:t>y</w:t>
      </w:r>
      <w:r w:rsidRPr="00DF0BE1">
        <w:t xml:space="preserve"> </w:t>
      </w:r>
      <w:r w:rsidRPr="00027800">
        <w:rPr>
          <w:b/>
          <w:bCs/>
        </w:rPr>
        <w:t>ClientBluetoothController</w:t>
      </w:r>
      <w:r w:rsidR="00093570" w:rsidRPr="00DF0BE1">
        <w:t xml:space="preserve"> a </w:t>
      </w:r>
      <w:r w:rsidR="00093570" w:rsidRPr="00027800">
        <w:rPr>
          <w:b/>
          <w:bCs/>
        </w:rPr>
        <w:t>ClientBluetoothHandler</w:t>
      </w:r>
      <w:r w:rsidRPr="00DF0BE1">
        <w:t xml:space="preserve">. </w:t>
      </w:r>
      <w:r w:rsidR="00A15498" w:rsidRPr="00DF0BE1">
        <w:t>Volaním</w:t>
      </w:r>
      <w:r w:rsidRPr="00DF0BE1">
        <w:t xml:space="preserve"> </w:t>
      </w:r>
      <w:r w:rsidR="00A15498" w:rsidRPr="00DF0BE1">
        <w:t>rodičovskej</w:t>
      </w:r>
      <w:r w:rsidRPr="00DF0BE1">
        <w:t xml:space="preserve"> </w:t>
      </w:r>
      <w:r w:rsidR="00A15498" w:rsidRPr="00DF0BE1">
        <w:t>metódy</w:t>
      </w:r>
      <w:r w:rsidRPr="00DF0BE1">
        <w:t xml:space="preserve"> </w:t>
      </w:r>
      <w:r w:rsidR="00A15498" w:rsidRPr="00DF0BE1">
        <w:t>kontroléra</w:t>
      </w:r>
      <w:r w:rsidRPr="00DF0BE1">
        <w:t xml:space="preserve"> je </w:t>
      </w:r>
      <w:r w:rsidR="00A15498" w:rsidRPr="00DF0BE1">
        <w:t>kontrolér</w:t>
      </w:r>
      <w:r w:rsidRPr="00DF0BE1">
        <w:t xml:space="preserve"> </w:t>
      </w:r>
      <w:r w:rsidR="00A15498" w:rsidRPr="00DF0BE1">
        <w:t>inicializovaný</w:t>
      </w:r>
      <w:r w:rsidRPr="00DF0BE1">
        <w:t xml:space="preserve"> </w:t>
      </w:r>
      <w:r w:rsidR="00A15498" w:rsidRPr="00DF0BE1">
        <w:t>totožným</w:t>
      </w:r>
      <w:r w:rsidRPr="00DF0BE1">
        <w:t xml:space="preserve"> </w:t>
      </w:r>
      <w:r w:rsidR="00A15498" w:rsidRPr="00DF0BE1">
        <w:t>spôsobom</w:t>
      </w:r>
      <w:r w:rsidRPr="00DF0BE1">
        <w:t xml:space="preserve"> ako to bolo </w:t>
      </w:r>
      <w:r w:rsidR="00A15498" w:rsidRPr="00DF0BE1">
        <w:t>opísan</w:t>
      </w:r>
      <w:r w:rsidR="00D44CDA">
        <w:t>é</w:t>
      </w:r>
      <w:r w:rsidRPr="00DF0BE1">
        <w:t xml:space="preserve"> v podkapitole na </w:t>
      </w:r>
      <w:r w:rsidR="00A15498" w:rsidRPr="00DF0BE1">
        <w:t>inicializáciou</w:t>
      </w:r>
      <w:r w:rsidRPr="00DF0BE1">
        <w:t xml:space="preserve"> BLE servera, </w:t>
      </w:r>
      <w:r w:rsidR="00A15498" w:rsidRPr="00DF0BE1">
        <w:t>keďže</w:t>
      </w:r>
      <w:r w:rsidRPr="00DF0BE1">
        <w:t xml:space="preserve"> ClientBluetoothController a ServerBluetoothContr</w:t>
      </w:r>
      <w:r w:rsidR="00731C8C">
        <w:t>o</w:t>
      </w:r>
      <w:r w:rsidRPr="00DF0BE1">
        <w:t xml:space="preserve">ller </w:t>
      </w:r>
      <w:r w:rsidR="003E5D80" w:rsidRPr="00DF0BE1">
        <w:t>sú</w:t>
      </w:r>
      <w:r w:rsidRPr="00DF0BE1">
        <w:t xml:space="preserve"> potomkovia </w:t>
      </w:r>
      <w:r w:rsidR="00A15498" w:rsidRPr="00DF0BE1">
        <w:t>spoločnej</w:t>
      </w:r>
      <w:r w:rsidRPr="00DF0BE1">
        <w:t xml:space="preserve"> </w:t>
      </w:r>
      <w:r w:rsidR="00A15498" w:rsidRPr="00DF0BE1">
        <w:t>rodičovskej</w:t>
      </w:r>
      <w:r w:rsidRPr="00DF0BE1">
        <w:t xml:space="preserve"> triedy BaseBluetoothController</w:t>
      </w:r>
      <w:r w:rsidR="00323436" w:rsidRPr="00DF0BE1">
        <w:t xml:space="preserve"> (pozri </w:t>
      </w:r>
      <w:r w:rsidR="00C45182" w:rsidRPr="00DF0BE1">
        <w:t>obrázok</w:t>
      </w:r>
      <w:r w:rsidR="00731C8C">
        <w:t xml:space="preserve"> </w:t>
      </w:r>
      <w:r w:rsidR="00731C8C">
        <w:fldChar w:fldCharType="begin"/>
      </w:r>
      <w:r w:rsidR="00731C8C">
        <w:instrText xml:space="preserve"> REF _Ref131409862 \h </w:instrText>
      </w:r>
      <w:r w:rsidR="00731C8C">
        <w:fldChar w:fldCharType="separate"/>
      </w:r>
      <w:r w:rsidR="007531DC">
        <w:t xml:space="preserve">Obr. </w:t>
      </w:r>
      <w:r w:rsidR="007531DC">
        <w:rPr>
          <w:noProof/>
        </w:rPr>
        <w:t>4</w:t>
      </w:r>
      <w:r w:rsidR="007531DC">
        <w:t>.</w:t>
      </w:r>
      <w:r w:rsidR="007531DC">
        <w:rPr>
          <w:noProof/>
        </w:rPr>
        <w:t>8</w:t>
      </w:r>
      <w:r w:rsidR="007531DC">
        <w:t xml:space="preserve"> – UML diagram reprezentujúci vzťah medzi objektami</w:t>
      </w:r>
      <w:r w:rsidR="00731C8C">
        <w:fldChar w:fldCharType="end"/>
      </w:r>
      <w:r w:rsidR="00323436" w:rsidRPr="00DF0BE1">
        <w:t>)</w:t>
      </w:r>
      <w:r w:rsidRPr="00DF0BE1">
        <w:t>. Z</w:t>
      </w:r>
      <w:r w:rsidR="00A03C73">
        <w:t>á</w:t>
      </w:r>
      <w:r w:rsidRPr="00DF0BE1">
        <w:t xml:space="preserve">ver </w:t>
      </w:r>
      <w:r w:rsidR="00C45182" w:rsidRPr="00DF0BE1">
        <w:t>inicializácie</w:t>
      </w:r>
      <w:r w:rsidRPr="00DF0BE1">
        <w:t xml:space="preserve"> </w:t>
      </w:r>
      <w:r w:rsidR="00C45182" w:rsidRPr="00DF0BE1">
        <w:t>uzatvára</w:t>
      </w:r>
      <w:r w:rsidRPr="00DF0BE1">
        <w:t xml:space="preserve"> </w:t>
      </w:r>
      <w:r w:rsidR="00C45182" w:rsidRPr="00DF0BE1">
        <w:t>registrácia</w:t>
      </w:r>
      <w:r w:rsidRPr="00DF0BE1">
        <w:t xml:space="preserve"> klientskych callback-ov s </w:t>
      </w:r>
      <w:r w:rsidR="00C45182" w:rsidRPr="00DF0BE1">
        <w:t>potrebným</w:t>
      </w:r>
      <w:r w:rsidRPr="00DF0BE1">
        <w:t xml:space="preserve"> </w:t>
      </w:r>
      <w:r w:rsidR="00C45182" w:rsidRPr="00DF0BE1">
        <w:t>zaregistrovan</w:t>
      </w:r>
      <w:r w:rsidR="00A03C73">
        <w:t>í</w:t>
      </w:r>
      <w:r w:rsidR="00C45182" w:rsidRPr="00DF0BE1">
        <w:t>m</w:t>
      </w:r>
      <w:r w:rsidRPr="00DF0BE1">
        <w:t xml:space="preserve"> profilu s </w:t>
      </w:r>
      <w:r w:rsidR="00C45182" w:rsidRPr="00DF0BE1">
        <w:t>identifikátorom</w:t>
      </w:r>
      <w:r w:rsidRPr="00DF0BE1">
        <w:t xml:space="preserve"> 0</w:t>
      </w:r>
      <w:r w:rsidRPr="003936E4">
        <w:rPr>
          <w:rFonts w:cs="Arial"/>
          <w:szCs w:val="22"/>
        </w:rPr>
        <w:t>.</w:t>
      </w:r>
    </w:p>
    <w:p w14:paraId="05152C78" w14:textId="22F87FD3" w:rsidR="003936E4" w:rsidRPr="005630CB" w:rsidRDefault="00093570" w:rsidP="005630CB">
      <w:pPr>
        <w:pStyle w:val="Nadpis3"/>
      </w:pPr>
      <w:bookmarkStart w:id="84" w:name="_Toc131867261"/>
      <w:r w:rsidRPr="005630CB">
        <w:t>Princíp</w:t>
      </w:r>
      <w:r w:rsidR="003936E4" w:rsidRPr="005630CB">
        <w:t xml:space="preserve"> fungovanie </w:t>
      </w:r>
      <w:r w:rsidRPr="005630CB">
        <w:t>Bluetooth</w:t>
      </w:r>
      <w:r w:rsidR="003936E4" w:rsidRPr="005630CB">
        <w:t xml:space="preserve"> objektov na BLE </w:t>
      </w:r>
      <w:r w:rsidRPr="005630CB">
        <w:t>klientovi</w:t>
      </w:r>
      <w:bookmarkEnd w:id="84"/>
    </w:p>
    <w:p w14:paraId="18579A83" w14:textId="27011F76" w:rsidR="003936E4" w:rsidRPr="003936E4" w:rsidRDefault="003936E4" w:rsidP="003936E4">
      <w:pPr>
        <w:spacing w:before="0" w:after="0"/>
        <w:textAlignment w:val="baseline"/>
        <w:rPr>
          <w:rFonts w:ascii="Segoe UI" w:hAnsi="Segoe UI" w:cs="Segoe UI"/>
          <w:sz w:val="18"/>
          <w:szCs w:val="18"/>
        </w:rPr>
      </w:pPr>
      <w:r w:rsidRPr="00DF0BE1">
        <w:t xml:space="preserve">Podobne ako je to v </w:t>
      </w:r>
      <w:r w:rsidR="003E5D80" w:rsidRPr="00DF0BE1">
        <w:t>prípade</w:t>
      </w:r>
      <w:r w:rsidRPr="00DF0BE1">
        <w:t xml:space="preserve"> BLE servera, </w:t>
      </w:r>
      <w:r w:rsidR="0054719D">
        <w:t xml:space="preserve">ESP </w:t>
      </w:r>
      <w:r w:rsidRPr="00DF0BE1">
        <w:t xml:space="preserve">klient obsahuje klientsku </w:t>
      </w:r>
      <w:r w:rsidR="003E5D80" w:rsidRPr="00DF0BE1">
        <w:t>implementáciu</w:t>
      </w:r>
      <w:r w:rsidRPr="00DF0BE1">
        <w:t xml:space="preserve"> </w:t>
      </w:r>
      <w:r w:rsidR="003E5D80" w:rsidRPr="00DF0BE1">
        <w:t>kontroléra</w:t>
      </w:r>
      <w:r w:rsidR="005738E1" w:rsidRPr="00DF0BE1">
        <w:t xml:space="preserve"> (ClientBluetoothController)</w:t>
      </w:r>
      <w:r w:rsidRPr="00DF0BE1">
        <w:t xml:space="preserve"> a </w:t>
      </w:r>
      <w:r w:rsidR="003E5D80" w:rsidRPr="00DF0BE1">
        <w:t>manažéra</w:t>
      </w:r>
      <w:r w:rsidRPr="00DF0BE1">
        <w:t xml:space="preserve"> na spracovanie </w:t>
      </w:r>
      <w:r w:rsidR="006609A0">
        <w:t>b</w:t>
      </w:r>
      <w:r w:rsidR="003E5D80" w:rsidRPr="00DF0BE1">
        <w:t>luetooth</w:t>
      </w:r>
      <w:r w:rsidRPr="00DF0BE1">
        <w:t xml:space="preserve"> udalosti</w:t>
      </w:r>
      <w:r w:rsidR="003E5D80" w:rsidRPr="00DF0BE1">
        <w:t xml:space="preserve"> (ClientBluetoothHandler)</w:t>
      </w:r>
      <w:r w:rsidRPr="00DF0BE1">
        <w:t xml:space="preserve">. Klientska </w:t>
      </w:r>
      <w:r w:rsidR="003E5D80" w:rsidRPr="00DF0BE1">
        <w:t>implementácia</w:t>
      </w:r>
      <w:r w:rsidRPr="00DF0BE1">
        <w:t xml:space="preserve"> </w:t>
      </w:r>
      <w:r w:rsidR="003E5D80" w:rsidRPr="00DF0BE1">
        <w:t>kontroléra</w:t>
      </w:r>
      <w:r w:rsidRPr="00DF0BE1">
        <w:t xml:space="preserve"> sa vo </w:t>
      </w:r>
      <w:r w:rsidR="003E5D80" w:rsidRPr="00DF0BE1">
        <w:t>veľkej</w:t>
      </w:r>
      <w:r w:rsidRPr="00DF0BE1">
        <w:t xml:space="preserve"> miere </w:t>
      </w:r>
      <w:r w:rsidR="003E5D80" w:rsidRPr="00DF0BE1">
        <w:t>odlišuje</w:t>
      </w:r>
      <w:r w:rsidRPr="00DF0BE1">
        <w:t xml:space="preserve"> </w:t>
      </w:r>
      <w:r w:rsidR="003E5D80" w:rsidRPr="00DF0BE1">
        <w:t>pr</w:t>
      </w:r>
      <w:r w:rsidR="00FD5216">
        <w:t>á</w:t>
      </w:r>
      <w:r w:rsidR="003E5D80" w:rsidRPr="00DF0BE1">
        <w:t>v</w:t>
      </w:r>
      <w:r w:rsidR="00FD5216">
        <w:t>e</w:t>
      </w:r>
      <w:r w:rsidRPr="00DF0BE1">
        <w:t xml:space="preserve"> procesmi, </w:t>
      </w:r>
      <w:r w:rsidR="005738E1" w:rsidRPr="00DF0BE1">
        <w:t>ktoré</w:t>
      </w:r>
      <w:r w:rsidRPr="00DF0BE1">
        <w:t xml:space="preserve"> </w:t>
      </w:r>
      <w:r w:rsidR="005738E1" w:rsidRPr="00DF0BE1">
        <w:t>vykonáva</w:t>
      </w:r>
      <w:r w:rsidRPr="00DF0BE1">
        <w:t xml:space="preserve">. </w:t>
      </w:r>
      <w:r w:rsidR="005738E1" w:rsidRPr="00DF0BE1">
        <w:t>Úlohy</w:t>
      </w:r>
      <w:r w:rsidRPr="00DF0BE1">
        <w:t xml:space="preserve"> klientskeho </w:t>
      </w:r>
      <w:r w:rsidR="005738E1" w:rsidRPr="00DF0BE1">
        <w:t>kontroléra</w:t>
      </w:r>
      <w:r w:rsidRPr="00DF0BE1">
        <w:t xml:space="preserve"> </w:t>
      </w:r>
      <w:r w:rsidR="005738E1" w:rsidRPr="00DF0BE1">
        <w:t>sú</w:t>
      </w:r>
      <w:r w:rsidRPr="00DF0BE1">
        <w:t xml:space="preserve"> nastavovanie </w:t>
      </w:r>
      <w:r w:rsidR="005738E1" w:rsidRPr="00DF0BE1">
        <w:t>skenovacích</w:t>
      </w:r>
      <w:r w:rsidRPr="00DF0BE1">
        <w:t xml:space="preserve"> parametrov, spustenie a </w:t>
      </w:r>
      <w:r w:rsidR="00FD5216">
        <w:t>zastavenie</w:t>
      </w:r>
      <w:r w:rsidRPr="00DF0BE1">
        <w:t xml:space="preserve"> skenovania, vytvorenie spojenia s BLE serverom a samozrejme jeho </w:t>
      </w:r>
      <w:r w:rsidR="005738E1" w:rsidRPr="00DF0BE1">
        <w:t>ukončenie</w:t>
      </w:r>
      <w:r w:rsidRPr="00DF0BE1">
        <w:t xml:space="preserve"> a </w:t>
      </w:r>
      <w:r w:rsidR="005738E1" w:rsidRPr="00DF0BE1">
        <w:t>mnohé</w:t>
      </w:r>
      <w:r w:rsidRPr="00DF0BE1">
        <w:t xml:space="preserve"> </w:t>
      </w:r>
      <w:r w:rsidR="005738E1" w:rsidRPr="00DF0BE1">
        <w:t>ďalšie</w:t>
      </w:r>
      <w:r w:rsidRPr="00DF0BE1">
        <w:t xml:space="preserve"> </w:t>
      </w:r>
      <w:r w:rsidR="00C70529" w:rsidRPr="00DF0BE1">
        <w:t>súvisiace</w:t>
      </w:r>
      <w:r w:rsidRPr="00DF0BE1">
        <w:t xml:space="preserve"> s </w:t>
      </w:r>
      <w:r w:rsidR="005738E1" w:rsidRPr="00DF0BE1">
        <w:t>komunikáciou</w:t>
      </w:r>
      <w:r w:rsidRPr="00DF0BE1">
        <w:t xml:space="preserve"> s BLE serverom</w:t>
      </w:r>
      <w:r w:rsidRPr="003936E4">
        <w:rPr>
          <w:rFonts w:cs="Arial"/>
          <w:szCs w:val="22"/>
        </w:rPr>
        <w:t>.</w:t>
      </w:r>
    </w:p>
    <w:p w14:paraId="73CF5FCA" w14:textId="1854066C" w:rsidR="003936E4" w:rsidRPr="003936E4" w:rsidRDefault="00C70529" w:rsidP="00DF0BE1">
      <w:pPr>
        <w:rPr>
          <w:rFonts w:ascii="Segoe UI" w:hAnsi="Segoe UI" w:cs="Segoe UI"/>
          <w:sz w:val="18"/>
          <w:szCs w:val="18"/>
        </w:rPr>
      </w:pPr>
      <w:r w:rsidRPr="003936E4">
        <w:t>Práca</w:t>
      </w:r>
      <w:r w:rsidR="003936E4" w:rsidRPr="003936E4">
        <w:t xml:space="preserve"> </w:t>
      </w:r>
      <w:r w:rsidRPr="003936E4">
        <w:t>manažéra</w:t>
      </w:r>
      <w:r w:rsidR="003936E4" w:rsidRPr="003936E4">
        <w:t xml:space="preserve"> na spracovanie udalosti </w:t>
      </w:r>
      <w:r w:rsidRPr="003936E4">
        <w:t>začína</w:t>
      </w:r>
      <w:r w:rsidR="003936E4" w:rsidRPr="003936E4">
        <w:t xml:space="preserve"> v momente zaregistrovania profilu. Po </w:t>
      </w:r>
      <w:r w:rsidRPr="003936E4">
        <w:t>spracovaní</w:t>
      </w:r>
      <w:r w:rsidR="003936E4" w:rsidRPr="003936E4">
        <w:t xml:space="preserve"> </w:t>
      </w:r>
      <w:r w:rsidRPr="003936E4">
        <w:t>registračnej</w:t>
      </w:r>
      <w:r w:rsidR="003936E4" w:rsidRPr="003936E4">
        <w:t xml:space="preserve"> udalosti </w:t>
      </w:r>
      <w:r w:rsidRPr="003936E4">
        <w:t>manažér</w:t>
      </w:r>
      <w:r w:rsidR="003936E4" w:rsidRPr="003936E4">
        <w:t xml:space="preserve"> s </w:t>
      </w:r>
      <w:r w:rsidRPr="003936E4">
        <w:t>využitím</w:t>
      </w:r>
      <w:r w:rsidR="003936E4" w:rsidRPr="003936E4">
        <w:t xml:space="preserve"> </w:t>
      </w:r>
      <w:r w:rsidRPr="003936E4">
        <w:t>kontroléra</w:t>
      </w:r>
      <w:r w:rsidR="003936E4" w:rsidRPr="003936E4">
        <w:t xml:space="preserve"> </w:t>
      </w:r>
      <w:r w:rsidRPr="003936E4">
        <w:t>nastavuje</w:t>
      </w:r>
      <w:r w:rsidR="003936E4" w:rsidRPr="003936E4">
        <w:t xml:space="preserve"> skenovacie parametre. Po </w:t>
      </w:r>
      <w:r w:rsidR="001A0542" w:rsidRPr="003936E4">
        <w:t>úspešnom</w:t>
      </w:r>
      <w:r w:rsidR="003936E4" w:rsidRPr="003936E4">
        <w:t xml:space="preserve"> </w:t>
      </w:r>
      <w:r w:rsidR="001A0542" w:rsidRPr="003936E4">
        <w:t>nastavení</w:t>
      </w:r>
      <w:r w:rsidR="003936E4" w:rsidRPr="003936E4">
        <w:t xml:space="preserve"> sa </w:t>
      </w:r>
      <w:r w:rsidR="001A0542" w:rsidRPr="003936E4">
        <w:t>znovu použitím</w:t>
      </w:r>
      <w:r w:rsidR="003936E4" w:rsidRPr="003936E4">
        <w:t xml:space="preserve"> </w:t>
      </w:r>
      <w:r w:rsidR="001A0542" w:rsidRPr="003936E4">
        <w:t>kontroléra</w:t>
      </w:r>
      <w:r w:rsidR="003936E4" w:rsidRPr="003936E4">
        <w:t xml:space="preserve"> spusti skenovanie </w:t>
      </w:r>
      <w:r w:rsidR="00DC3AB0">
        <w:t>b</w:t>
      </w:r>
      <w:r w:rsidR="001A0542" w:rsidRPr="003936E4">
        <w:t>luetooth</w:t>
      </w:r>
      <w:r w:rsidR="003936E4" w:rsidRPr="003936E4">
        <w:t xml:space="preserve"> siete. Skenovanie je </w:t>
      </w:r>
      <w:r w:rsidR="001A0542" w:rsidRPr="003936E4">
        <w:t>vykonávané</w:t>
      </w:r>
      <w:r w:rsidR="003936E4" w:rsidRPr="003936E4">
        <w:t xml:space="preserve"> v </w:t>
      </w:r>
      <w:r w:rsidR="001A0542" w:rsidRPr="003936E4">
        <w:t>časovom</w:t>
      </w:r>
      <w:r w:rsidR="003936E4" w:rsidRPr="003936E4">
        <w:t xml:space="preserve"> horizonte 30 </w:t>
      </w:r>
      <w:r w:rsidR="001A0542" w:rsidRPr="003936E4">
        <w:t>sekúnd</w:t>
      </w:r>
      <w:r w:rsidR="003936E4" w:rsidRPr="003936E4">
        <w:t xml:space="preserve">. </w:t>
      </w:r>
      <w:r w:rsidR="001A0542" w:rsidRPr="003936E4">
        <w:t>Počas</w:t>
      </w:r>
      <w:r w:rsidR="003936E4" w:rsidRPr="003936E4">
        <w:t xml:space="preserve"> tohto </w:t>
      </w:r>
      <w:r w:rsidR="001A0542" w:rsidRPr="003936E4">
        <w:t>časového</w:t>
      </w:r>
      <w:r w:rsidR="003936E4" w:rsidRPr="003936E4">
        <w:t xml:space="preserve"> okna </w:t>
      </w:r>
      <w:r w:rsidR="001A0542" w:rsidRPr="003936E4">
        <w:t>sú</w:t>
      </w:r>
      <w:r w:rsidR="003936E4" w:rsidRPr="003936E4">
        <w:t xml:space="preserve"> skenovacie </w:t>
      </w:r>
      <w:r w:rsidR="001A0542" w:rsidRPr="003936E4">
        <w:t>výsledky</w:t>
      </w:r>
      <w:r w:rsidR="003936E4" w:rsidRPr="003936E4">
        <w:t xml:space="preserve"> </w:t>
      </w:r>
      <w:r w:rsidR="001A0542" w:rsidRPr="003936E4">
        <w:t>spracovávané</w:t>
      </w:r>
      <w:r w:rsidR="003936E4" w:rsidRPr="003936E4">
        <w:t xml:space="preserve"> </w:t>
      </w:r>
      <w:r w:rsidR="001A0542" w:rsidRPr="003936E4">
        <w:t>manažérom</w:t>
      </w:r>
      <w:r w:rsidR="003936E4" w:rsidRPr="003936E4">
        <w:t xml:space="preserve"> a v </w:t>
      </w:r>
      <w:r w:rsidR="001A0542" w:rsidRPr="003936E4">
        <w:t>prípade</w:t>
      </w:r>
      <w:r w:rsidR="003936E4" w:rsidRPr="003936E4">
        <w:t xml:space="preserve"> ak </w:t>
      </w:r>
      <w:r w:rsidR="001A0542" w:rsidRPr="003936E4">
        <w:lastRenderedPageBreak/>
        <w:t>výsledok</w:t>
      </w:r>
      <w:r w:rsidR="003936E4" w:rsidRPr="003936E4">
        <w:t xml:space="preserve"> </w:t>
      </w:r>
      <w:r w:rsidR="001A0542">
        <w:t>skenovania</w:t>
      </w:r>
      <w:r w:rsidR="003936E4" w:rsidRPr="003936E4">
        <w:t xml:space="preserve"> je </w:t>
      </w:r>
      <w:r w:rsidR="001A0542" w:rsidRPr="003936E4">
        <w:t>totožný</w:t>
      </w:r>
      <w:r w:rsidR="003936E4" w:rsidRPr="003936E4">
        <w:t xml:space="preserve"> s </w:t>
      </w:r>
      <w:r w:rsidR="001A0542" w:rsidRPr="003936E4">
        <w:t>požadovaním</w:t>
      </w:r>
      <w:r w:rsidR="003936E4" w:rsidRPr="003936E4">
        <w:t xml:space="preserve"> </w:t>
      </w:r>
      <w:r w:rsidR="001A0542" w:rsidRPr="003936E4">
        <w:t>názvom</w:t>
      </w:r>
      <w:r w:rsidR="003936E4" w:rsidRPr="003936E4">
        <w:t xml:space="preserve"> BLE servera tak skenovanie je pozastaven</w:t>
      </w:r>
      <w:r w:rsidR="009A47E8">
        <w:t>é</w:t>
      </w:r>
      <w:r w:rsidR="003936E4" w:rsidRPr="003936E4">
        <w:t xml:space="preserve"> a </w:t>
      </w:r>
      <w:r w:rsidR="001A0542" w:rsidRPr="003936E4">
        <w:t>vytvára</w:t>
      </w:r>
      <w:r w:rsidR="003936E4" w:rsidRPr="003936E4">
        <w:t xml:space="preserve"> sa spojenie.</w:t>
      </w:r>
    </w:p>
    <w:p w14:paraId="759ABE2B" w14:textId="37AEFDF2" w:rsidR="003936E4" w:rsidRPr="003936E4" w:rsidRDefault="003936E4" w:rsidP="00DF0BE1">
      <w:pPr>
        <w:rPr>
          <w:rFonts w:ascii="Segoe UI" w:hAnsi="Segoe UI" w:cs="Segoe UI"/>
          <w:sz w:val="18"/>
          <w:szCs w:val="18"/>
        </w:rPr>
      </w:pPr>
      <w:r w:rsidRPr="003936E4">
        <w:t xml:space="preserve">Po </w:t>
      </w:r>
      <w:r w:rsidR="001A0542" w:rsidRPr="003936E4">
        <w:t>vytvorení</w:t>
      </w:r>
      <w:r w:rsidRPr="003936E4">
        <w:t xml:space="preserve"> spojenia klient posiela na server </w:t>
      </w:r>
      <w:r w:rsidR="001A0542" w:rsidRPr="003936E4">
        <w:t>navrhovanú</w:t>
      </w:r>
      <w:r w:rsidRPr="003936E4">
        <w:t xml:space="preserve"> </w:t>
      </w:r>
      <w:r w:rsidR="00F86DD5" w:rsidRPr="003936E4">
        <w:t>maximálnu</w:t>
      </w:r>
      <w:r w:rsidRPr="003936E4">
        <w:t xml:space="preserve"> </w:t>
      </w:r>
      <w:r w:rsidR="00F86DD5" w:rsidRPr="003936E4">
        <w:t>veľkosť</w:t>
      </w:r>
      <w:r w:rsidRPr="003936E4">
        <w:t xml:space="preserve"> jednej prenosovej jednotky. </w:t>
      </w:r>
      <w:r w:rsidR="00F86DD5" w:rsidRPr="003936E4">
        <w:t>Paralelne</w:t>
      </w:r>
      <w:r w:rsidRPr="003936E4">
        <w:t xml:space="preserve"> s </w:t>
      </w:r>
      <w:r w:rsidR="00F86DD5" w:rsidRPr="003936E4">
        <w:t>tým</w:t>
      </w:r>
      <w:r w:rsidRPr="003936E4">
        <w:t xml:space="preserve"> je </w:t>
      </w:r>
      <w:r w:rsidR="00F86DD5" w:rsidRPr="003936E4">
        <w:t>manažérom</w:t>
      </w:r>
      <w:r w:rsidRPr="003936E4">
        <w:t xml:space="preserve"> </w:t>
      </w:r>
      <w:r w:rsidR="00F86DD5" w:rsidRPr="003936E4">
        <w:t>spracovaná</w:t>
      </w:r>
      <w:r w:rsidRPr="003936E4">
        <w:t xml:space="preserve"> aj </w:t>
      </w:r>
      <w:r w:rsidR="00F86DD5" w:rsidRPr="003936E4">
        <w:t>ďalšia</w:t>
      </w:r>
      <w:r w:rsidRPr="003936E4">
        <w:t xml:space="preserve"> </w:t>
      </w:r>
      <w:r w:rsidR="00F86DD5" w:rsidRPr="003936E4">
        <w:t>udalosť</w:t>
      </w:r>
      <w:r w:rsidRPr="003936E4">
        <w:t xml:space="preserve">. </w:t>
      </w:r>
      <w:r w:rsidR="00F86DD5" w:rsidRPr="003936E4">
        <w:t>Udalosť</w:t>
      </w:r>
      <w:r w:rsidRPr="003936E4">
        <w:t xml:space="preserve"> indikuje, </w:t>
      </w:r>
      <w:r w:rsidR="00F86DD5" w:rsidRPr="003936E4">
        <w:t>že</w:t>
      </w:r>
      <w:r w:rsidRPr="003936E4">
        <w:t xml:space="preserve"> na vzdialenom BLE servery boli objaven</w:t>
      </w:r>
      <w:r w:rsidR="0055225D">
        <w:t>é</w:t>
      </w:r>
      <w:r w:rsidRPr="003936E4">
        <w:t xml:space="preserve"> servisy. </w:t>
      </w:r>
      <w:r w:rsidR="00F86DD5" w:rsidRPr="003936E4">
        <w:t>Manažér</w:t>
      </w:r>
      <w:r w:rsidRPr="003936E4">
        <w:t xml:space="preserve"> zas a znova s </w:t>
      </w:r>
      <w:r w:rsidR="00F86DD5" w:rsidRPr="003936E4">
        <w:t>využitím</w:t>
      </w:r>
      <w:r w:rsidRPr="003936E4">
        <w:t xml:space="preserve"> </w:t>
      </w:r>
      <w:r w:rsidR="00F86DD5" w:rsidRPr="003936E4">
        <w:t>kontroléra</w:t>
      </w:r>
      <w:r w:rsidRPr="003936E4">
        <w:t xml:space="preserve"> </w:t>
      </w:r>
      <w:r w:rsidR="00F86DD5" w:rsidRPr="003936E4">
        <w:t>začne</w:t>
      </w:r>
      <w:r w:rsidRPr="003936E4">
        <w:t xml:space="preserve"> </w:t>
      </w:r>
      <w:r w:rsidR="00F86DD5" w:rsidRPr="003936E4">
        <w:t>vyhľadávanie</w:t>
      </w:r>
      <w:r w:rsidRPr="003936E4">
        <w:t xml:space="preserve"> </w:t>
      </w:r>
      <w:r w:rsidR="00F86DD5" w:rsidRPr="003936E4">
        <w:t>požadovaného</w:t>
      </w:r>
      <w:r w:rsidRPr="003936E4">
        <w:t xml:space="preserve"> servisu pre </w:t>
      </w:r>
      <w:r w:rsidR="00F86DD5" w:rsidRPr="003936E4">
        <w:t>inteligentný</w:t>
      </w:r>
      <w:r w:rsidRPr="003936E4">
        <w:t xml:space="preserve"> </w:t>
      </w:r>
      <w:r w:rsidR="00F86DD5" w:rsidRPr="003936E4">
        <w:t>skleník</w:t>
      </w:r>
      <w:r w:rsidRPr="003936E4">
        <w:t xml:space="preserve">. Po </w:t>
      </w:r>
      <w:r w:rsidR="00F86DD5" w:rsidRPr="003936E4">
        <w:t>úspešnom</w:t>
      </w:r>
      <w:r w:rsidRPr="003936E4">
        <w:t xml:space="preserve"> </w:t>
      </w:r>
      <w:r w:rsidR="00F86DD5" w:rsidRPr="003936E4">
        <w:t>lokalizovaní</w:t>
      </w:r>
      <w:r w:rsidRPr="003936E4">
        <w:t xml:space="preserve"> </w:t>
      </w:r>
      <w:r w:rsidR="00F86DD5" w:rsidRPr="003936E4">
        <w:t>požadovaného</w:t>
      </w:r>
      <w:r w:rsidRPr="003936E4">
        <w:t xml:space="preserve"> servisu </w:t>
      </w:r>
      <w:r w:rsidR="00F86DD5" w:rsidRPr="003936E4">
        <w:t>systém</w:t>
      </w:r>
      <w:r w:rsidRPr="003936E4">
        <w:t xml:space="preserve"> spracuje </w:t>
      </w:r>
      <w:r w:rsidR="00F86DD5" w:rsidRPr="003936E4">
        <w:t>dáta</w:t>
      </w:r>
      <w:r w:rsidRPr="003936E4">
        <w:t xml:space="preserve">, </w:t>
      </w:r>
      <w:r w:rsidR="00F86DD5" w:rsidRPr="003936E4">
        <w:t>získa</w:t>
      </w:r>
      <w:r w:rsidRPr="003936E4">
        <w:t xml:space="preserve"> charakteristiku servisu a</w:t>
      </w:r>
      <w:r w:rsidR="006D5A40">
        <w:t> ESP klient</w:t>
      </w:r>
      <w:r w:rsidRPr="003936E4">
        <w:t xml:space="preserve"> je </w:t>
      </w:r>
      <w:r w:rsidR="00F86DD5" w:rsidRPr="003936E4">
        <w:t>pripravený</w:t>
      </w:r>
      <w:r w:rsidRPr="003936E4">
        <w:t xml:space="preserve"> na </w:t>
      </w:r>
      <w:r w:rsidR="00F86DD5" w:rsidRPr="003936E4">
        <w:t>komunikáciu</w:t>
      </w:r>
      <w:r w:rsidRPr="003936E4">
        <w:t xml:space="preserve"> s </w:t>
      </w:r>
      <w:r w:rsidR="00F86DD5" w:rsidRPr="003936E4">
        <w:t>centrálnym</w:t>
      </w:r>
      <w:r w:rsidRPr="003936E4">
        <w:t xml:space="preserve"> uzlom.</w:t>
      </w:r>
    </w:p>
    <w:p w14:paraId="4C7E6624" w14:textId="09E7CA1E" w:rsidR="003936E4" w:rsidRPr="008F1328" w:rsidRDefault="003936E4" w:rsidP="00F86DD5">
      <w:pPr>
        <w:pStyle w:val="Nadpis3"/>
      </w:pPr>
      <w:bookmarkStart w:id="85" w:name="_Toc131867262"/>
      <w:r w:rsidRPr="003936E4">
        <w:t>Strata spojenia s BLE serverom</w:t>
      </w:r>
      <w:bookmarkEnd w:id="85"/>
    </w:p>
    <w:p w14:paraId="256EFF60" w14:textId="61D62275" w:rsidR="0055412A" w:rsidRPr="004E5F43" w:rsidRDefault="00016E05" w:rsidP="003936E4">
      <w:pPr>
        <w:spacing w:before="0" w:after="0"/>
        <w:textAlignment w:val="baseline"/>
        <w:rPr>
          <w:rFonts w:cs="Arial"/>
          <w:szCs w:val="22"/>
        </w:rPr>
      </w:pPr>
      <w:r>
        <w:rPr>
          <w:noProof/>
        </w:rPr>
        <mc:AlternateContent>
          <mc:Choice Requires="wps">
            <w:drawing>
              <wp:anchor distT="0" distB="0" distL="114300" distR="114300" simplePos="0" relativeHeight="251710464" behindDoc="0" locked="0" layoutInCell="1" allowOverlap="1" wp14:anchorId="1EA738D3" wp14:editId="1B931382">
                <wp:simplePos x="0" y="0"/>
                <wp:positionH relativeFrom="margin">
                  <wp:align>right</wp:align>
                </wp:positionH>
                <wp:positionV relativeFrom="paragraph">
                  <wp:posOffset>5245072</wp:posOffset>
                </wp:positionV>
                <wp:extent cx="5399405" cy="333375"/>
                <wp:effectExtent l="0" t="0" r="0" b="9525"/>
                <wp:wrapTopAndBottom/>
                <wp:docPr id="44" name="Textové pole 44"/>
                <wp:cNvGraphicFramePr/>
                <a:graphic xmlns:a="http://schemas.openxmlformats.org/drawingml/2006/main">
                  <a:graphicData uri="http://schemas.microsoft.com/office/word/2010/wordprocessingShape">
                    <wps:wsp>
                      <wps:cNvSpPr txBox="1"/>
                      <wps:spPr>
                        <a:xfrm>
                          <a:off x="0" y="0"/>
                          <a:ext cx="5399405" cy="333375"/>
                        </a:xfrm>
                        <a:prstGeom prst="rect">
                          <a:avLst/>
                        </a:prstGeom>
                        <a:solidFill>
                          <a:prstClr val="white"/>
                        </a:solidFill>
                        <a:ln>
                          <a:noFill/>
                        </a:ln>
                      </wps:spPr>
                      <wps:txbx>
                        <w:txbxContent>
                          <w:p w14:paraId="6847A425" w14:textId="7AEE561E" w:rsidR="00F95C08" w:rsidRPr="008A615A" w:rsidRDefault="00F95C08" w:rsidP="00F95C08">
                            <w:pPr>
                              <w:pStyle w:val="Popis"/>
                              <w:rPr>
                                <w:noProof/>
                                <w:szCs w:val="24"/>
                              </w:rPr>
                            </w:pPr>
                            <w:bookmarkStart w:id="86" w:name="_Toc131867204"/>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9</w:t>
                            </w:r>
                            <w:r w:rsidR="00000000">
                              <w:rPr>
                                <w:noProof/>
                              </w:rPr>
                              <w:fldChar w:fldCharType="end"/>
                            </w:r>
                            <w:r>
                              <w:t xml:space="preserve"> – UML diagram </w:t>
                            </w:r>
                            <w:r w:rsidR="00B53418">
                              <w:t xml:space="preserve">modulu: </w:t>
                            </w:r>
                            <w:proofErr w:type="spellStart"/>
                            <w:r w:rsidR="00B53418">
                              <w:t>ConnectionHolder</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738D3" id="Textové pole 44" o:spid="_x0000_s1037" type="#_x0000_t202" style="position:absolute;left:0;text-align:left;margin-left:373.95pt;margin-top:413pt;width:425.15pt;height:26.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" stroked="f">
                <v:textbox inset="0,0,0,0">
                  <w:txbxContent>
                    <w:p w14:paraId="6847A425" w14:textId="7AEE561E" w:rsidR="00F95C08" w:rsidRPr="008A615A" w:rsidRDefault="00F95C08" w:rsidP="00F95C08">
                      <w:pPr>
                        <w:pStyle w:val="Popis"/>
                        <w:rPr>
                          <w:noProof/>
                          <w:szCs w:val="24"/>
                        </w:rPr>
                      </w:pPr>
                      <w:bookmarkStart w:id="87" w:name="_Toc131867204"/>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9</w:t>
                      </w:r>
                      <w:r w:rsidR="00000000">
                        <w:rPr>
                          <w:noProof/>
                        </w:rPr>
                        <w:fldChar w:fldCharType="end"/>
                      </w:r>
                      <w:r>
                        <w:t xml:space="preserve"> – UML diagram </w:t>
                      </w:r>
                      <w:r w:rsidR="00B53418">
                        <w:t xml:space="preserve">modulu: </w:t>
                      </w:r>
                      <w:proofErr w:type="spellStart"/>
                      <w:r w:rsidR="00B53418">
                        <w:t>ConnectionHolder</w:t>
                      </w:r>
                      <w:bookmarkEnd w:id="87"/>
                      <w:proofErr w:type="spellEnd"/>
                    </w:p>
                  </w:txbxContent>
                </v:textbox>
                <w10:wrap type="topAndBottom" anchorx="margin"/>
              </v:shape>
            </w:pict>
          </mc:Fallback>
        </mc:AlternateContent>
      </w:r>
      <w:r w:rsidRPr="00DF0BE1">
        <w:rPr>
          <w:noProof/>
        </w:rPr>
        <w:drawing>
          <wp:anchor distT="0" distB="0" distL="114300" distR="114300" simplePos="0" relativeHeight="251675648" behindDoc="0" locked="0" layoutInCell="1" allowOverlap="1" wp14:anchorId="150D5632" wp14:editId="0515A2FE">
            <wp:simplePos x="0" y="0"/>
            <wp:positionH relativeFrom="margin">
              <wp:align>left</wp:align>
            </wp:positionH>
            <wp:positionV relativeFrom="paragraph">
              <wp:posOffset>3879077</wp:posOffset>
            </wp:positionV>
            <wp:extent cx="5399405" cy="1245870"/>
            <wp:effectExtent l="19050" t="19050" r="10795" b="11430"/>
            <wp:wrapTopAndBottom/>
            <wp:docPr id="17" name="Obrázok 17"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ext&#10;&#10;Automaticky generovaný popi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405" cy="1245870"/>
                    </a:xfrm>
                    <a:prstGeom prst="rect">
                      <a:avLst/>
                    </a:prstGeom>
                    <a:noFill/>
                    <a:ln w="12700">
                      <a:solidFill>
                        <a:schemeClr val="tx1"/>
                      </a:solidFill>
                    </a:ln>
                  </pic:spPr>
                </pic:pic>
              </a:graphicData>
            </a:graphic>
          </wp:anchor>
        </w:drawing>
      </w:r>
      <w:r w:rsidR="003936E4" w:rsidRPr="00DF0BE1">
        <w:t xml:space="preserve">Strata spojenia s BLE serverom je </w:t>
      </w:r>
      <w:r w:rsidR="002C0BAE" w:rsidRPr="00DF0BE1">
        <w:t>obrovským</w:t>
      </w:r>
      <w:r w:rsidR="003936E4" w:rsidRPr="00DF0BE1">
        <w:t xml:space="preserve"> </w:t>
      </w:r>
      <w:r w:rsidR="00CD319D" w:rsidRPr="00DF0BE1">
        <w:t>problémom</w:t>
      </w:r>
      <w:r w:rsidR="003936E4" w:rsidRPr="00DF0BE1">
        <w:t xml:space="preserve"> </w:t>
      </w:r>
      <w:r w:rsidR="00CD319D" w:rsidRPr="00DF0BE1">
        <w:t>navrhnutého</w:t>
      </w:r>
      <w:r w:rsidR="003936E4" w:rsidRPr="00DF0BE1">
        <w:t xml:space="preserve"> </w:t>
      </w:r>
      <w:r w:rsidR="00CD319D" w:rsidRPr="00DF0BE1">
        <w:t>systému</w:t>
      </w:r>
      <w:r w:rsidR="003936E4" w:rsidRPr="00DF0BE1">
        <w:t xml:space="preserve">. </w:t>
      </w:r>
      <w:r w:rsidR="00CD319D" w:rsidRPr="00DF0BE1">
        <w:t>Keďže</w:t>
      </w:r>
      <w:r w:rsidR="003936E4" w:rsidRPr="00DF0BE1">
        <w:t xml:space="preserve"> </w:t>
      </w:r>
      <w:r w:rsidR="00CD319D" w:rsidRPr="00DF0BE1">
        <w:t>v navrhn</w:t>
      </w:r>
      <w:r w:rsidR="00F62BD1">
        <w:t>utom</w:t>
      </w:r>
      <w:r w:rsidR="003936E4" w:rsidRPr="00DF0BE1">
        <w:t xml:space="preserve"> </w:t>
      </w:r>
      <w:r w:rsidR="00CD319D" w:rsidRPr="00DF0BE1">
        <w:t>systéme</w:t>
      </w:r>
      <w:r w:rsidR="003936E4" w:rsidRPr="00DF0BE1">
        <w:t xml:space="preserve"> prakticky </w:t>
      </w:r>
      <w:r w:rsidR="00CD319D" w:rsidRPr="00DF0BE1">
        <w:t>neexistujú</w:t>
      </w:r>
      <w:r w:rsidR="003936E4" w:rsidRPr="00DF0BE1">
        <w:t xml:space="preserve"> </w:t>
      </w:r>
      <w:r w:rsidR="00CD319D" w:rsidRPr="00DF0BE1">
        <w:t>žiadne</w:t>
      </w:r>
      <w:r w:rsidR="003936E4" w:rsidRPr="00DF0BE1">
        <w:t xml:space="preserve"> </w:t>
      </w:r>
      <w:r w:rsidR="00CD319D" w:rsidRPr="00DF0BE1">
        <w:t>iné</w:t>
      </w:r>
      <w:r w:rsidR="003936E4" w:rsidRPr="00DF0BE1">
        <w:t xml:space="preserve"> </w:t>
      </w:r>
      <w:r w:rsidR="00CD319D" w:rsidRPr="00DF0BE1">
        <w:t>redundantn</w:t>
      </w:r>
      <w:r w:rsidR="008F746C">
        <w:t>é</w:t>
      </w:r>
      <w:r w:rsidR="003936E4" w:rsidRPr="00DF0BE1">
        <w:t xml:space="preserve"> cesty na zasielanie </w:t>
      </w:r>
      <w:r w:rsidR="00CD319D" w:rsidRPr="00DF0BE1">
        <w:t>dát</w:t>
      </w:r>
      <w:r w:rsidR="003936E4" w:rsidRPr="00DF0BE1">
        <w:t xml:space="preserve"> na </w:t>
      </w:r>
      <w:r w:rsidR="00303426" w:rsidRPr="00DF0BE1">
        <w:t xml:space="preserve">BLE </w:t>
      </w:r>
      <w:r w:rsidR="003936E4" w:rsidRPr="00DF0BE1">
        <w:t xml:space="preserve">server pre </w:t>
      </w:r>
      <w:r w:rsidR="00303426" w:rsidRPr="00DF0BE1">
        <w:t>ich ďalšie</w:t>
      </w:r>
      <w:r w:rsidR="003936E4" w:rsidRPr="00DF0BE1">
        <w:t xml:space="preserve"> spracovanie</w:t>
      </w:r>
      <w:r w:rsidR="00303426" w:rsidRPr="00DF0BE1">
        <w:t xml:space="preserve">, </w:t>
      </w:r>
      <w:r w:rsidR="00965D43">
        <w:t xml:space="preserve">a preto </w:t>
      </w:r>
      <w:r w:rsidR="003936E4" w:rsidRPr="00DF0BE1">
        <w:t xml:space="preserve">je </w:t>
      </w:r>
      <w:r w:rsidR="00303426" w:rsidRPr="00DF0BE1">
        <w:t>potrebné</w:t>
      </w:r>
      <w:r w:rsidR="003936E4" w:rsidRPr="00DF0BE1">
        <w:t xml:space="preserve"> aby ESP klienti, </w:t>
      </w:r>
      <w:r w:rsidR="00303426" w:rsidRPr="00DF0BE1">
        <w:t>ktorí</w:t>
      </w:r>
      <w:r w:rsidR="003936E4" w:rsidRPr="00DF0BE1">
        <w:t xml:space="preserve"> </w:t>
      </w:r>
      <w:r w:rsidR="00303426" w:rsidRPr="00DF0BE1">
        <w:t>sú</w:t>
      </w:r>
      <w:r w:rsidR="003936E4" w:rsidRPr="00DF0BE1">
        <w:t xml:space="preserve"> </w:t>
      </w:r>
      <w:r w:rsidR="00303426" w:rsidRPr="00DF0BE1">
        <w:t>zodpovední</w:t>
      </w:r>
      <w:r w:rsidR="003936E4" w:rsidRPr="00DF0BE1">
        <w:t xml:space="preserve"> za zber </w:t>
      </w:r>
      <w:r w:rsidR="00303426" w:rsidRPr="00DF0BE1">
        <w:t>údajov</w:t>
      </w:r>
      <w:r w:rsidR="003936E4" w:rsidRPr="00DF0BE1">
        <w:t xml:space="preserve"> a </w:t>
      </w:r>
      <w:r w:rsidR="00303426" w:rsidRPr="00DF0BE1">
        <w:t>následnú</w:t>
      </w:r>
      <w:r w:rsidR="003936E4" w:rsidRPr="00DF0BE1">
        <w:t xml:space="preserve"> </w:t>
      </w:r>
      <w:r w:rsidR="00303426" w:rsidRPr="00DF0BE1">
        <w:t>distribúci</w:t>
      </w:r>
      <w:r w:rsidR="00E34D9A">
        <w:t>u</w:t>
      </w:r>
      <w:r w:rsidR="003936E4" w:rsidRPr="00DF0BE1">
        <w:t xml:space="preserve"> mali stabiln</w:t>
      </w:r>
      <w:r w:rsidR="00E34D9A">
        <w:t>é</w:t>
      </w:r>
      <w:r w:rsidR="003936E4" w:rsidRPr="00DF0BE1">
        <w:t xml:space="preserve"> spojenie s BLE serverom. Za </w:t>
      </w:r>
      <w:r w:rsidR="00303426" w:rsidRPr="00DF0BE1">
        <w:t>týmto</w:t>
      </w:r>
      <w:r w:rsidR="003936E4" w:rsidRPr="00DF0BE1">
        <w:t xml:space="preserve"> </w:t>
      </w:r>
      <w:r w:rsidR="00303426" w:rsidRPr="00DF0BE1">
        <w:t>účelom</w:t>
      </w:r>
      <w:r w:rsidR="003936E4" w:rsidRPr="00DF0BE1">
        <w:t xml:space="preserve"> bolo do klientskeho </w:t>
      </w:r>
      <w:r w:rsidR="00303426" w:rsidRPr="00DF0BE1">
        <w:t>systému</w:t>
      </w:r>
      <w:r w:rsidR="003936E4" w:rsidRPr="00DF0BE1">
        <w:t xml:space="preserve"> </w:t>
      </w:r>
      <w:r w:rsidR="00303426" w:rsidRPr="00DF0BE1">
        <w:t>implementovaný</w:t>
      </w:r>
      <w:r w:rsidR="003936E4" w:rsidRPr="00DF0BE1">
        <w:t xml:space="preserve"> </w:t>
      </w:r>
      <w:r w:rsidR="00965D43">
        <w:t>modul</w:t>
      </w:r>
      <w:r w:rsidR="003936E4" w:rsidRPr="00DF0BE1">
        <w:t xml:space="preserve"> na kontrolu a </w:t>
      </w:r>
      <w:r w:rsidR="00303426" w:rsidRPr="00DF0BE1">
        <w:t>udržiavanie</w:t>
      </w:r>
      <w:r w:rsidR="003936E4" w:rsidRPr="00DF0BE1">
        <w:t xml:space="preserve"> spojenia s BLE serverom. </w:t>
      </w:r>
      <w:r w:rsidR="00303426" w:rsidRPr="00DF0BE1">
        <w:t>Definícia</w:t>
      </w:r>
      <w:r w:rsidR="003936E4" w:rsidRPr="00DF0BE1">
        <w:t xml:space="preserve"> </w:t>
      </w:r>
      <w:r w:rsidR="00965D43">
        <w:t>modulu</w:t>
      </w:r>
      <w:r w:rsidR="003936E4" w:rsidRPr="00DF0BE1">
        <w:t xml:space="preserve"> </w:t>
      </w:r>
      <w:r w:rsidR="00303426" w:rsidRPr="00DF0BE1">
        <w:t>pozostáva</w:t>
      </w:r>
      <w:r w:rsidR="003936E4" w:rsidRPr="00DF0BE1">
        <w:t xml:space="preserve"> iba z </w:t>
      </w:r>
      <w:r w:rsidR="00303426" w:rsidRPr="00DF0BE1">
        <w:t>konštruktora</w:t>
      </w:r>
      <w:r w:rsidR="003936E4" w:rsidRPr="00DF0BE1">
        <w:t xml:space="preserve"> a </w:t>
      </w:r>
      <w:r w:rsidR="005A03F7" w:rsidRPr="00DF0BE1">
        <w:t>deštruktora</w:t>
      </w:r>
      <w:r w:rsidR="003936E4" w:rsidRPr="00DF0BE1">
        <w:t xml:space="preserve">. </w:t>
      </w:r>
      <w:r w:rsidR="005A03F7" w:rsidRPr="00DF0BE1">
        <w:t>Dôležitou</w:t>
      </w:r>
      <w:r w:rsidR="003936E4" w:rsidRPr="00DF0BE1">
        <w:t xml:space="preserve"> </w:t>
      </w:r>
      <w:r w:rsidR="005A03F7" w:rsidRPr="00DF0BE1">
        <w:t>súčasnou</w:t>
      </w:r>
      <w:r w:rsidR="003936E4" w:rsidRPr="00DF0BE1">
        <w:t xml:space="preserve"> </w:t>
      </w:r>
      <w:r w:rsidR="005A03F7" w:rsidRPr="00DF0BE1">
        <w:t>implementovaného</w:t>
      </w:r>
      <w:r w:rsidR="003936E4" w:rsidRPr="00DF0BE1">
        <w:t xml:space="preserve"> objektu </w:t>
      </w:r>
      <w:r w:rsidR="005A03F7" w:rsidRPr="00DF0BE1">
        <w:t>sú</w:t>
      </w:r>
      <w:r w:rsidR="003936E4" w:rsidRPr="00DF0BE1">
        <w:t xml:space="preserve"> </w:t>
      </w:r>
      <w:r w:rsidR="005A03F7" w:rsidRPr="00DF0BE1">
        <w:t>pr</w:t>
      </w:r>
      <w:r w:rsidR="007E497C">
        <w:t>á</w:t>
      </w:r>
      <w:r w:rsidR="005A03F7" w:rsidRPr="00DF0BE1">
        <w:t>v</w:t>
      </w:r>
      <w:r w:rsidR="007E497C">
        <w:t>e</w:t>
      </w:r>
      <w:r w:rsidR="003936E4" w:rsidRPr="00DF0BE1">
        <w:t xml:space="preserve"> parametre </w:t>
      </w:r>
      <w:r w:rsidR="005A03F7" w:rsidRPr="00DF0BE1">
        <w:t>konštruktora</w:t>
      </w:r>
      <w:r w:rsidR="003936E4" w:rsidRPr="00DF0BE1">
        <w:t xml:space="preserve">, </w:t>
      </w:r>
      <w:r w:rsidR="005A03F7" w:rsidRPr="00DF0BE1">
        <w:t>smerník</w:t>
      </w:r>
      <w:r w:rsidR="003936E4" w:rsidRPr="00DF0BE1">
        <w:t xml:space="preserve"> na </w:t>
      </w:r>
      <w:r w:rsidR="005A03F7" w:rsidRPr="00DF0BE1">
        <w:t>Bluetooth</w:t>
      </w:r>
      <w:r w:rsidR="003936E4" w:rsidRPr="00DF0BE1">
        <w:t xml:space="preserve"> </w:t>
      </w:r>
      <w:r w:rsidR="005A03F7" w:rsidRPr="00DF0BE1">
        <w:t>kontrolér</w:t>
      </w:r>
      <w:r w:rsidR="003936E4" w:rsidRPr="00DF0BE1">
        <w:t xml:space="preserve">, referencia na </w:t>
      </w:r>
      <w:r w:rsidR="0047158E" w:rsidRPr="00DF0BE1">
        <w:t>premennú</w:t>
      </w:r>
      <w:r w:rsidR="003936E4" w:rsidRPr="00DF0BE1">
        <w:t xml:space="preserve">, </w:t>
      </w:r>
      <w:r w:rsidR="0047158E" w:rsidRPr="00DF0BE1">
        <w:t>ktorá</w:t>
      </w:r>
      <w:r w:rsidR="003936E4" w:rsidRPr="00DF0BE1">
        <w:t xml:space="preserve"> </w:t>
      </w:r>
      <w:r w:rsidR="0047158E" w:rsidRPr="00DF0BE1">
        <w:t>uchováva</w:t>
      </w:r>
      <w:r w:rsidR="003936E4" w:rsidRPr="00DF0BE1">
        <w:t xml:space="preserve"> </w:t>
      </w:r>
      <w:r w:rsidR="0047158E" w:rsidRPr="00DF0BE1">
        <w:t>aktuálny</w:t>
      </w:r>
      <w:r w:rsidR="003936E4" w:rsidRPr="00DF0BE1">
        <w:t xml:space="preserve"> status ESP klienta z </w:t>
      </w:r>
      <w:r w:rsidR="0047158E" w:rsidRPr="00DF0BE1">
        <w:t>pohľadu</w:t>
      </w:r>
      <w:r w:rsidR="003936E4" w:rsidRPr="00DF0BE1">
        <w:t xml:space="preserve"> </w:t>
      </w:r>
      <w:r w:rsidR="001608D7">
        <w:t>b</w:t>
      </w:r>
      <w:r w:rsidR="0047158E" w:rsidRPr="00DF0BE1">
        <w:t>luetooth</w:t>
      </w:r>
      <w:r w:rsidR="003936E4" w:rsidRPr="00DF0BE1">
        <w:t xml:space="preserve"> </w:t>
      </w:r>
      <w:r w:rsidR="0047158E" w:rsidRPr="00DF0BE1">
        <w:t>konektivity</w:t>
      </w:r>
      <w:r w:rsidR="003936E4" w:rsidRPr="00DF0BE1">
        <w:t xml:space="preserve"> a </w:t>
      </w:r>
      <w:r w:rsidR="0047158E" w:rsidRPr="00DF0BE1">
        <w:t>posledným</w:t>
      </w:r>
      <w:r w:rsidR="003936E4" w:rsidRPr="00DF0BE1">
        <w:t xml:space="preserve"> parametrom je hodnota, </w:t>
      </w:r>
      <w:r w:rsidR="0047158E" w:rsidRPr="00DF0BE1">
        <w:t>ktorá</w:t>
      </w:r>
      <w:r w:rsidR="003936E4" w:rsidRPr="00DF0BE1">
        <w:t xml:space="preserve"> definuje </w:t>
      </w:r>
      <w:r w:rsidR="0047158E" w:rsidRPr="00DF0BE1">
        <w:t>periódu</w:t>
      </w:r>
      <w:r w:rsidR="003936E4" w:rsidRPr="00DF0BE1">
        <w:t xml:space="preserve"> kontrolovania spojenia. Na kontrolu </w:t>
      </w:r>
      <w:r w:rsidR="0047158E" w:rsidRPr="00DF0BE1">
        <w:t>konektivity</w:t>
      </w:r>
      <w:r w:rsidR="003936E4" w:rsidRPr="00DF0BE1">
        <w:t xml:space="preserve"> je </w:t>
      </w:r>
      <w:r w:rsidR="0047158E" w:rsidRPr="00DF0BE1">
        <w:t>využívaný</w:t>
      </w:r>
      <w:r w:rsidR="003936E4" w:rsidRPr="00DF0BE1">
        <w:t xml:space="preserve"> ESP </w:t>
      </w:r>
      <w:r w:rsidR="0047158E" w:rsidRPr="00DF0BE1">
        <w:t>časovač</w:t>
      </w:r>
      <w:r w:rsidR="003936E4" w:rsidRPr="00DF0BE1">
        <w:t xml:space="preserve">, </w:t>
      </w:r>
      <w:r w:rsidR="0047158E" w:rsidRPr="00DF0BE1">
        <w:t>ktorý</w:t>
      </w:r>
      <w:r w:rsidR="003936E4" w:rsidRPr="00DF0BE1">
        <w:t xml:space="preserve"> v defino</w:t>
      </w:r>
      <w:r w:rsidR="0047158E" w:rsidRPr="00DF0BE1">
        <w:t>van</w:t>
      </w:r>
      <w:r w:rsidR="003936E4" w:rsidRPr="00DF0BE1">
        <w:t xml:space="preserve">ej </w:t>
      </w:r>
      <w:r w:rsidR="0047158E" w:rsidRPr="00DF0BE1">
        <w:t>perióde</w:t>
      </w:r>
      <w:r w:rsidR="003936E4" w:rsidRPr="00DF0BE1">
        <w:t xml:space="preserve"> generuje </w:t>
      </w:r>
      <w:r w:rsidR="0047158E" w:rsidRPr="00DF0BE1">
        <w:t>prerušenia</w:t>
      </w:r>
      <w:r w:rsidR="003936E4" w:rsidRPr="00DF0BE1">
        <w:t xml:space="preserve">. Hlavnou ideou </w:t>
      </w:r>
      <w:r w:rsidR="0047158E" w:rsidRPr="00DF0BE1">
        <w:t>opísanej</w:t>
      </w:r>
      <w:r w:rsidR="003936E4" w:rsidRPr="00DF0BE1">
        <w:t xml:space="preserve"> </w:t>
      </w:r>
      <w:r w:rsidR="0047158E" w:rsidRPr="00DF0BE1">
        <w:t>inicializácie</w:t>
      </w:r>
      <w:r w:rsidR="003936E4" w:rsidRPr="00DF0BE1">
        <w:t xml:space="preserve"> objektu len s </w:t>
      </w:r>
      <w:r w:rsidR="0047158E" w:rsidRPr="00DF0BE1">
        <w:t>využitím</w:t>
      </w:r>
      <w:r w:rsidR="003936E4" w:rsidRPr="00DF0BE1">
        <w:t xml:space="preserve"> </w:t>
      </w:r>
      <w:r w:rsidR="0047158E" w:rsidRPr="00DF0BE1">
        <w:t>konštruktora</w:t>
      </w:r>
      <w:r w:rsidR="003936E4" w:rsidRPr="00DF0BE1">
        <w:t xml:space="preserve"> bez </w:t>
      </w:r>
      <w:r w:rsidR="0047158E" w:rsidRPr="00DF0BE1">
        <w:t>ďalších</w:t>
      </w:r>
      <w:r w:rsidR="003936E4" w:rsidRPr="00DF0BE1">
        <w:t xml:space="preserve"> </w:t>
      </w:r>
      <w:r w:rsidR="0047158E" w:rsidRPr="00DF0BE1">
        <w:t>metód</w:t>
      </w:r>
      <w:r w:rsidR="003936E4" w:rsidRPr="00DF0BE1">
        <w:t xml:space="preserve"> na kontrolu </w:t>
      </w:r>
      <w:r w:rsidR="0047158E" w:rsidRPr="00DF0BE1">
        <w:t>časovača</w:t>
      </w:r>
      <w:r w:rsidR="003936E4" w:rsidRPr="00DF0BE1">
        <w:t xml:space="preserve"> je redukcia </w:t>
      </w:r>
      <w:r w:rsidR="0047158E" w:rsidRPr="00DF0BE1">
        <w:t>ďalších</w:t>
      </w:r>
      <w:r w:rsidR="003936E4" w:rsidRPr="00DF0BE1">
        <w:t xml:space="preserve"> </w:t>
      </w:r>
      <w:r w:rsidR="0047158E" w:rsidRPr="00DF0BE1">
        <w:t>potrebných</w:t>
      </w:r>
      <w:r w:rsidR="003936E4" w:rsidRPr="00DF0BE1">
        <w:t xml:space="preserve"> </w:t>
      </w:r>
      <w:r w:rsidR="0047158E" w:rsidRPr="00DF0BE1">
        <w:t>operácii</w:t>
      </w:r>
      <w:r w:rsidR="003936E4" w:rsidRPr="00DF0BE1">
        <w:t xml:space="preserve"> na </w:t>
      </w:r>
      <w:r w:rsidR="00616777">
        <w:t>spustenie kontroly stavu</w:t>
      </w:r>
      <w:r w:rsidR="003936E4" w:rsidRPr="00DF0BE1">
        <w:t xml:space="preserve">. S definovanou </w:t>
      </w:r>
      <w:r w:rsidR="0047158E" w:rsidRPr="00DF0BE1">
        <w:t>periódou</w:t>
      </w:r>
      <w:r w:rsidR="003936E4" w:rsidRPr="00DF0BE1">
        <w:t xml:space="preserve"> </w:t>
      </w:r>
      <w:r w:rsidR="0047158E" w:rsidRPr="00DF0BE1">
        <w:t>sú</w:t>
      </w:r>
      <w:r w:rsidR="003936E4" w:rsidRPr="00DF0BE1">
        <w:t xml:space="preserve"> generovan</w:t>
      </w:r>
      <w:r w:rsidR="00616777">
        <w:t>é</w:t>
      </w:r>
      <w:r w:rsidR="003936E4" w:rsidRPr="00DF0BE1">
        <w:t xml:space="preserve"> </w:t>
      </w:r>
      <w:r w:rsidR="0047158E" w:rsidRPr="00DF0BE1">
        <w:t>prerušenia</w:t>
      </w:r>
      <w:r w:rsidR="003936E4" w:rsidRPr="00DF0BE1">
        <w:t>, kde je kontrolovan</w:t>
      </w:r>
      <w:r w:rsidR="00616777">
        <w:t>é</w:t>
      </w:r>
      <w:r w:rsidR="003936E4" w:rsidRPr="00DF0BE1">
        <w:t xml:space="preserve"> spojenie s BLE serverom. V </w:t>
      </w:r>
      <w:r w:rsidR="0047158E" w:rsidRPr="00DF0BE1">
        <w:t>prípade</w:t>
      </w:r>
      <w:r w:rsidR="003936E4" w:rsidRPr="00DF0BE1">
        <w:t xml:space="preserve"> ak spojenie s BLE serverom neexistuje s </w:t>
      </w:r>
      <w:r w:rsidR="0037480D" w:rsidRPr="00DF0BE1">
        <w:t>využitím</w:t>
      </w:r>
      <w:r w:rsidR="003936E4" w:rsidRPr="00DF0BE1">
        <w:t xml:space="preserve"> </w:t>
      </w:r>
      <w:r w:rsidR="0037480D" w:rsidRPr="00DF0BE1">
        <w:t>Bluetooth</w:t>
      </w:r>
      <w:r w:rsidR="003936E4" w:rsidRPr="00DF0BE1">
        <w:t xml:space="preserve"> </w:t>
      </w:r>
      <w:r w:rsidR="0037480D" w:rsidRPr="00DF0BE1">
        <w:t>kontroléra</w:t>
      </w:r>
      <w:r w:rsidR="003936E4" w:rsidRPr="00DF0BE1">
        <w:t xml:space="preserve"> sa </w:t>
      </w:r>
      <w:r w:rsidR="0037480D" w:rsidRPr="00DF0BE1">
        <w:t>spúšťa</w:t>
      </w:r>
      <w:r w:rsidR="003936E4" w:rsidRPr="00DF0BE1">
        <w:t xml:space="preserve"> proces skenovania na 30 </w:t>
      </w:r>
      <w:r w:rsidR="0037480D" w:rsidRPr="00DF0BE1">
        <w:t>sekúnd</w:t>
      </w:r>
      <w:r w:rsidR="003936E4" w:rsidRPr="00DF0BE1">
        <w:t xml:space="preserve"> ako to bolo </w:t>
      </w:r>
      <w:r w:rsidR="0037480D" w:rsidRPr="00DF0BE1">
        <w:t>opísane</w:t>
      </w:r>
      <w:r w:rsidR="003936E4" w:rsidRPr="00DF0BE1">
        <w:t xml:space="preserve"> </w:t>
      </w:r>
      <w:r w:rsidR="0037480D" w:rsidRPr="00DF0BE1">
        <w:t>vyššie</w:t>
      </w:r>
      <w:r w:rsidR="003936E4" w:rsidRPr="003936E4">
        <w:rPr>
          <w:rFonts w:cs="Arial"/>
          <w:szCs w:val="22"/>
        </w:rPr>
        <w:t>.</w:t>
      </w:r>
    </w:p>
    <w:p w14:paraId="201DAA38" w14:textId="509D3E86" w:rsidR="003936E4" w:rsidRDefault="008845C0" w:rsidP="00771BD7">
      <w:pPr>
        <w:pStyle w:val="Nadpis2"/>
      </w:pPr>
      <w:bookmarkStart w:id="88" w:name="_Toc131867263"/>
      <w:r w:rsidRPr="003936E4">
        <w:lastRenderedPageBreak/>
        <w:t>Konfigurácia</w:t>
      </w:r>
      <w:r w:rsidR="003936E4" w:rsidRPr="003936E4">
        <w:t xml:space="preserve"> klienta</w:t>
      </w:r>
      <w:bookmarkEnd w:id="88"/>
    </w:p>
    <w:p w14:paraId="4FC32583" w14:textId="5BEBF64D" w:rsidR="0061425C" w:rsidRPr="0061425C" w:rsidRDefault="00374EF3" w:rsidP="00C7119F">
      <w:pPr>
        <w:rPr>
          <w:rFonts w:cs="Arial"/>
          <w:szCs w:val="22"/>
        </w:rPr>
      </w:pPr>
      <w:r>
        <w:t>Konfigurácia klienta pozostáva z konfigurácie riadiaceho člena a ESP klientov.</w:t>
      </w:r>
      <w:r w:rsidR="00C7119F">
        <w:t xml:space="preserve"> </w:t>
      </w:r>
      <w:r w:rsidR="00B26455" w:rsidRPr="003936E4">
        <w:rPr>
          <w:rFonts w:cs="Arial"/>
          <w:szCs w:val="22"/>
        </w:rPr>
        <w:t>Konfiguráci</w:t>
      </w:r>
      <w:r w:rsidR="00017CE3">
        <w:rPr>
          <w:rFonts w:cs="Arial"/>
          <w:szCs w:val="22"/>
        </w:rPr>
        <w:t>a</w:t>
      </w:r>
      <w:r w:rsidR="00C7119F">
        <w:rPr>
          <w:rFonts w:cs="Arial"/>
          <w:szCs w:val="22"/>
        </w:rPr>
        <w:t xml:space="preserve"> </w:t>
      </w:r>
      <w:r w:rsidR="003936E4" w:rsidRPr="003936E4">
        <w:rPr>
          <w:rFonts w:cs="Arial"/>
          <w:szCs w:val="22"/>
        </w:rPr>
        <w:t xml:space="preserve">je </w:t>
      </w:r>
      <w:r w:rsidR="00A91CA2" w:rsidRPr="003936E4">
        <w:rPr>
          <w:rFonts w:cs="Arial"/>
          <w:szCs w:val="22"/>
        </w:rPr>
        <w:t>ďalšou</w:t>
      </w:r>
      <w:r w:rsidR="003936E4" w:rsidRPr="003936E4">
        <w:rPr>
          <w:rFonts w:cs="Arial"/>
          <w:szCs w:val="22"/>
        </w:rPr>
        <w:t xml:space="preserve"> </w:t>
      </w:r>
      <w:r w:rsidR="00C7119F" w:rsidRPr="003936E4">
        <w:rPr>
          <w:rFonts w:cs="Arial"/>
          <w:szCs w:val="22"/>
        </w:rPr>
        <w:t>čas</w:t>
      </w:r>
      <w:r w:rsidR="00017CE3">
        <w:rPr>
          <w:rFonts w:cs="Arial"/>
          <w:szCs w:val="22"/>
        </w:rPr>
        <w:t>ť</w:t>
      </w:r>
      <w:r w:rsidR="00C7119F" w:rsidRPr="003936E4">
        <w:rPr>
          <w:rFonts w:cs="Arial"/>
          <w:szCs w:val="22"/>
        </w:rPr>
        <w:t>ou</w:t>
      </w:r>
      <w:r w:rsidR="003936E4" w:rsidRPr="003936E4">
        <w:rPr>
          <w:rFonts w:cs="Arial"/>
          <w:szCs w:val="22"/>
        </w:rPr>
        <w:t xml:space="preserve"> v procese </w:t>
      </w:r>
      <w:r w:rsidR="00C7119F">
        <w:rPr>
          <w:rFonts w:cs="Arial"/>
          <w:szCs w:val="22"/>
        </w:rPr>
        <w:t>implementácie</w:t>
      </w:r>
      <w:r w:rsidR="003936E4" w:rsidRPr="003936E4">
        <w:rPr>
          <w:rFonts w:cs="Arial"/>
          <w:szCs w:val="22"/>
        </w:rPr>
        <w:t xml:space="preserve"> a je nevyhnutn</w:t>
      </w:r>
      <w:r w:rsidR="00017CE3">
        <w:rPr>
          <w:rFonts w:cs="Arial"/>
          <w:szCs w:val="22"/>
        </w:rPr>
        <w:t>é</w:t>
      </w:r>
      <w:r w:rsidR="003936E4" w:rsidRPr="003936E4">
        <w:rPr>
          <w:rFonts w:cs="Arial"/>
          <w:szCs w:val="22"/>
        </w:rPr>
        <w:t xml:space="preserve"> ju </w:t>
      </w:r>
      <w:r w:rsidR="00C7119F" w:rsidRPr="003936E4">
        <w:rPr>
          <w:rFonts w:cs="Arial"/>
          <w:szCs w:val="22"/>
        </w:rPr>
        <w:t>vykonať</w:t>
      </w:r>
      <w:r w:rsidR="003936E4" w:rsidRPr="003936E4">
        <w:rPr>
          <w:rFonts w:cs="Arial"/>
          <w:szCs w:val="22"/>
        </w:rPr>
        <w:t xml:space="preserve"> pred procesmi </w:t>
      </w:r>
      <w:proofErr w:type="spellStart"/>
      <w:r w:rsidR="003936E4" w:rsidRPr="003936E4">
        <w:rPr>
          <w:rFonts w:cs="Arial"/>
          <w:szCs w:val="22"/>
        </w:rPr>
        <w:t>buildovania</w:t>
      </w:r>
      <w:proofErr w:type="spellEnd"/>
      <w:r w:rsidR="003936E4" w:rsidRPr="003936E4">
        <w:rPr>
          <w:rFonts w:cs="Arial"/>
          <w:szCs w:val="22"/>
        </w:rPr>
        <w:t xml:space="preserve"> a </w:t>
      </w:r>
      <w:r w:rsidR="00C7119F" w:rsidRPr="003936E4">
        <w:rPr>
          <w:rFonts w:cs="Arial"/>
          <w:szCs w:val="22"/>
        </w:rPr>
        <w:t>nahrávania</w:t>
      </w:r>
      <w:r w:rsidR="003936E4" w:rsidRPr="003936E4">
        <w:rPr>
          <w:rFonts w:cs="Arial"/>
          <w:szCs w:val="22"/>
        </w:rPr>
        <w:t xml:space="preserve"> </w:t>
      </w:r>
      <w:r w:rsidR="00C7119F" w:rsidRPr="003936E4">
        <w:rPr>
          <w:rFonts w:cs="Arial"/>
          <w:szCs w:val="22"/>
        </w:rPr>
        <w:t>softvéru</w:t>
      </w:r>
      <w:r w:rsidR="003936E4" w:rsidRPr="003936E4">
        <w:rPr>
          <w:rFonts w:cs="Arial"/>
          <w:szCs w:val="22"/>
        </w:rPr>
        <w:t xml:space="preserve"> do </w:t>
      </w:r>
      <w:r w:rsidR="00C7119F" w:rsidRPr="003936E4">
        <w:rPr>
          <w:rFonts w:cs="Arial"/>
          <w:szCs w:val="22"/>
        </w:rPr>
        <w:t>mikrokontroléra</w:t>
      </w:r>
      <w:r w:rsidR="003936E4" w:rsidRPr="003936E4">
        <w:rPr>
          <w:rFonts w:cs="Arial"/>
          <w:szCs w:val="22"/>
        </w:rPr>
        <w:t xml:space="preserve">. </w:t>
      </w:r>
      <w:r w:rsidR="00C7119F" w:rsidRPr="003936E4">
        <w:rPr>
          <w:rFonts w:cs="Arial"/>
          <w:szCs w:val="22"/>
        </w:rPr>
        <w:t>Nevyhnutnosť</w:t>
      </w:r>
      <w:r w:rsidR="003936E4" w:rsidRPr="003936E4">
        <w:rPr>
          <w:rFonts w:cs="Arial"/>
          <w:szCs w:val="22"/>
        </w:rPr>
        <w:t xml:space="preserve"> tohto kroku </w:t>
      </w:r>
      <w:r w:rsidR="00C7119F" w:rsidRPr="003936E4">
        <w:rPr>
          <w:rFonts w:cs="Arial"/>
          <w:szCs w:val="22"/>
        </w:rPr>
        <w:t>spočíva</w:t>
      </w:r>
      <w:r w:rsidR="003936E4" w:rsidRPr="003936E4">
        <w:rPr>
          <w:rFonts w:cs="Arial"/>
          <w:szCs w:val="22"/>
        </w:rPr>
        <w:t xml:space="preserve"> v tom, </w:t>
      </w:r>
      <w:r w:rsidR="00C7119F" w:rsidRPr="003936E4">
        <w:rPr>
          <w:rFonts w:cs="Arial"/>
          <w:szCs w:val="22"/>
        </w:rPr>
        <w:t>že</w:t>
      </w:r>
      <w:r w:rsidR="003936E4" w:rsidRPr="003936E4">
        <w:rPr>
          <w:rFonts w:cs="Arial"/>
          <w:szCs w:val="22"/>
        </w:rPr>
        <w:t xml:space="preserve"> </w:t>
      </w:r>
      <w:r w:rsidR="00C7119F" w:rsidRPr="003936E4">
        <w:rPr>
          <w:rFonts w:cs="Arial"/>
          <w:szCs w:val="22"/>
        </w:rPr>
        <w:t>konfigurácia</w:t>
      </w:r>
      <w:r w:rsidR="003936E4" w:rsidRPr="003936E4">
        <w:rPr>
          <w:rFonts w:cs="Arial"/>
          <w:szCs w:val="22"/>
        </w:rPr>
        <w:t xml:space="preserve"> projektu a </w:t>
      </w:r>
      <w:r w:rsidR="00C7119F" w:rsidRPr="003936E4">
        <w:rPr>
          <w:rFonts w:cs="Arial"/>
          <w:szCs w:val="22"/>
        </w:rPr>
        <w:t>úprava</w:t>
      </w:r>
      <w:r w:rsidR="003936E4" w:rsidRPr="003936E4">
        <w:rPr>
          <w:rFonts w:cs="Arial"/>
          <w:szCs w:val="22"/>
        </w:rPr>
        <w:t xml:space="preserve"> </w:t>
      </w:r>
      <w:r w:rsidR="00C7119F" w:rsidRPr="003936E4">
        <w:rPr>
          <w:rFonts w:cs="Arial"/>
          <w:szCs w:val="22"/>
        </w:rPr>
        <w:t>samotného</w:t>
      </w:r>
      <w:r w:rsidR="003936E4" w:rsidRPr="003936E4">
        <w:rPr>
          <w:rFonts w:cs="Arial"/>
          <w:szCs w:val="22"/>
        </w:rPr>
        <w:t xml:space="preserve"> </w:t>
      </w:r>
      <w:r w:rsidR="00C7119F" w:rsidRPr="003936E4">
        <w:rPr>
          <w:rFonts w:cs="Arial"/>
          <w:szCs w:val="22"/>
        </w:rPr>
        <w:t>kódu</w:t>
      </w:r>
      <w:r w:rsidR="003936E4" w:rsidRPr="003936E4">
        <w:rPr>
          <w:rFonts w:cs="Arial"/>
          <w:szCs w:val="22"/>
        </w:rPr>
        <w:t xml:space="preserve"> je </w:t>
      </w:r>
      <w:r w:rsidR="00C7119F" w:rsidRPr="003936E4">
        <w:rPr>
          <w:rFonts w:cs="Arial"/>
          <w:szCs w:val="22"/>
        </w:rPr>
        <w:t>vykonávaná</w:t>
      </w:r>
      <w:r w:rsidR="003936E4" w:rsidRPr="003936E4">
        <w:rPr>
          <w:rFonts w:cs="Arial"/>
          <w:szCs w:val="22"/>
        </w:rPr>
        <w:t xml:space="preserve"> pri proces </w:t>
      </w:r>
      <w:r w:rsidR="00C7119F" w:rsidRPr="003936E4">
        <w:rPr>
          <w:rFonts w:cs="Arial"/>
          <w:szCs w:val="22"/>
        </w:rPr>
        <w:t>kompilácie</w:t>
      </w:r>
      <w:r w:rsidR="003936E4" w:rsidRPr="003936E4">
        <w:rPr>
          <w:rFonts w:cs="Arial"/>
          <w:szCs w:val="22"/>
        </w:rPr>
        <w:t xml:space="preserve">. </w:t>
      </w:r>
      <w:r w:rsidR="00C7119F" w:rsidRPr="003936E4">
        <w:rPr>
          <w:rFonts w:cs="Arial"/>
          <w:szCs w:val="22"/>
        </w:rPr>
        <w:t>Konfigurácia</w:t>
      </w:r>
      <w:r w:rsidR="003936E4" w:rsidRPr="003936E4">
        <w:rPr>
          <w:rFonts w:cs="Arial"/>
          <w:szCs w:val="22"/>
        </w:rPr>
        <w:t xml:space="preserve"> </w:t>
      </w:r>
      <w:r w:rsidR="00C7119F" w:rsidRPr="003936E4">
        <w:rPr>
          <w:rFonts w:cs="Arial"/>
          <w:szCs w:val="22"/>
        </w:rPr>
        <w:t>zohráva</w:t>
      </w:r>
      <w:r w:rsidR="003936E4" w:rsidRPr="003936E4">
        <w:rPr>
          <w:rFonts w:cs="Arial"/>
          <w:szCs w:val="22"/>
        </w:rPr>
        <w:t xml:space="preserve"> </w:t>
      </w:r>
      <w:r w:rsidR="00C7119F" w:rsidRPr="003936E4">
        <w:rPr>
          <w:rFonts w:cs="Arial"/>
          <w:szCs w:val="22"/>
        </w:rPr>
        <w:t>obrovskú</w:t>
      </w:r>
      <w:r w:rsidR="003936E4" w:rsidRPr="003936E4">
        <w:rPr>
          <w:rFonts w:cs="Arial"/>
          <w:szCs w:val="22"/>
        </w:rPr>
        <w:t xml:space="preserve"> </w:t>
      </w:r>
      <w:r w:rsidR="00C7119F" w:rsidRPr="003936E4">
        <w:rPr>
          <w:rFonts w:cs="Arial"/>
          <w:szCs w:val="22"/>
        </w:rPr>
        <w:t>úlohu</w:t>
      </w:r>
      <w:r w:rsidR="003936E4" w:rsidRPr="003936E4">
        <w:rPr>
          <w:rFonts w:cs="Arial"/>
          <w:szCs w:val="22"/>
        </w:rPr>
        <w:t xml:space="preserve"> </w:t>
      </w:r>
      <w:r w:rsidR="00C7119F" w:rsidRPr="003936E4">
        <w:rPr>
          <w:rFonts w:cs="Arial"/>
          <w:szCs w:val="22"/>
        </w:rPr>
        <w:t>pravé</w:t>
      </w:r>
      <w:r w:rsidR="003936E4" w:rsidRPr="003936E4">
        <w:rPr>
          <w:rFonts w:cs="Arial"/>
          <w:szCs w:val="22"/>
        </w:rPr>
        <w:t xml:space="preserve"> k uspokojeniu </w:t>
      </w:r>
      <w:r w:rsidR="00C7119F" w:rsidRPr="003936E4">
        <w:rPr>
          <w:rFonts w:cs="Arial"/>
          <w:szCs w:val="22"/>
        </w:rPr>
        <w:t>kritérií</w:t>
      </w:r>
      <w:r w:rsidR="003936E4" w:rsidRPr="003936E4">
        <w:rPr>
          <w:rFonts w:cs="Arial"/>
          <w:szCs w:val="22"/>
        </w:rPr>
        <w:t xml:space="preserve"> </w:t>
      </w:r>
      <w:r w:rsidR="00C7119F" w:rsidRPr="003936E4">
        <w:rPr>
          <w:rFonts w:cs="Arial"/>
          <w:szCs w:val="22"/>
        </w:rPr>
        <w:t>používateľa</w:t>
      </w:r>
      <w:r w:rsidR="003936E4" w:rsidRPr="003936E4">
        <w:rPr>
          <w:rFonts w:cs="Arial"/>
          <w:szCs w:val="22"/>
        </w:rPr>
        <w:t xml:space="preserve"> a </w:t>
      </w:r>
      <w:r w:rsidR="00C7119F" w:rsidRPr="003936E4">
        <w:rPr>
          <w:rFonts w:cs="Arial"/>
          <w:szCs w:val="22"/>
        </w:rPr>
        <w:t>prispôsobenie</w:t>
      </w:r>
      <w:r w:rsidR="003936E4" w:rsidRPr="003936E4">
        <w:rPr>
          <w:rFonts w:cs="Arial"/>
          <w:szCs w:val="22"/>
        </w:rPr>
        <w:t xml:space="preserve"> </w:t>
      </w:r>
      <w:r w:rsidR="00C7119F" w:rsidRPr="003936E4">
        <w:rPr>
          <w:rFonts w:cs="Arial"/>
          <w:szCs w:val="22"/>
        </w:rPr>
        <w:t>systému</w:t>
      </w:r>
      <w:r w:rsidR="003936E4" w:rsidRPr="003936E4">
        <w:rPr>
          <w:rFonts w:cs="Arial"/>
          <w:szCs w:val="22"/>
        </w:rPr>
        <w:t xml:space="preserve"> na </w:t>
      </w:r>
      <w:r w:rsidR="00C7119F" w:rsidRPr="003936E4">
        <w:rPr>
          <w:rFonts w:cs="Arial"/>
          <w:szCs w:val="22"/>
        </w:rPr>
        <w:t>základe</w:t>
      </w:r>
      <w:r w:rsidR="003936E4" w:rsidRPr="003936E4">
        <w:rPr>
          <w:rFonts w:cs="Arial"/>
          <w:szCs w:val="22"/>
        </w:rPr>
        <w:t xml:space="preserve"> </w:t>
      </w:r>
      <w:r w:rsidR="00C7119F" w:rsidRPr="003936E4">
        <w:rPr>
          <w:rFonts w:cs="Arial"/>
          <w:szCs w:val="22"/>
        </w:rPr>
        <w:t>použitých</w:t>
      </w:r>
      <w:r w:rsidR="003936E4" w:rsidRPr="003936E4">
        <w:rPr>
          <w:rFonts w:cs="Arial"/>
          <w:szCs w:val="22"/>
        </w:rPr>
        <w:t xml:space="preserve"> senzorov a </w:t>
      </w:r>
      <w:r w:rsidR="00C7119F" w:rsidRPr="003936E4">
        <w:rPr>
          <w:rFonts w:cs="Arial"/>
          <w:szCs w:val="22"/>
        </w:rPr>
        <w:t>iných</w:t>
      </w:r>
      <w:r w:rsidR="003936E4" w:rsidRPr="003936E4">
        <w:rPr>
          <w:rFonts w:cs="Arial"/>
          <w:szCs w:val="22"/>
        </w:rPr>
        <w:t xml:space="preserve"> </w:t>
      </w:r>
      <w:r w:rsidR="00C7119F" w:rsidRPr="003936E4">
        <w:rPr>
          <w:rFonts w:cs="Arial"/>
          <w:szCs w:val="22"/>
        </w:rPr>
        <w:t>dôležitých</w:t>
      </w:r>
      <w:r w:rsidR="003936E4" w:rsidRPr="003936E4">
        <w:rPr>
          <w:rFonts w:cs="Arial"/>
          <w:szCs w:val="22"/>
        </w:rPr>
        <w:t xml:space="preserve"> </w:t>
      </w:r>
      <w:r w:rsidR="00C7119F" w:rsidRPr="003936E4">
        <w:rPr>
          <w:rFonts w:cs="Arial"/>
          <w:szCs w:val="22"/>
        </w:rPr>
        <w:t>hodnotách</w:t>
      </w:r>
      <w:r w:rsidR="003936E4" w:rsidRPr="003936E4">
        <w:rPr>
          <w:rFonts w:cs="Arial"/>
          <w:szCs w:val="22"/>
        </w:rPr>
        <w:t>.</w:t>
      </w:r>
    </w:p>
    <w:p w14:paraId="544B880F" w14:textId="00890AFE" w:rsidR="00A62F94" w:rsidRDefault="003936E4" w:rsidP="00A62F94">
      <w:pPr>
        <w:spacing w:before="0" w:after="0"/>
        <w:textAlignment w:val="baseline"/>
        <w:rPr>
          <w:rFonts w:cs="Arial"/>
          <w:szCs w:val="22"/>
        </w:rPr>
      </w:pPr>
      <w:r w:rsidRPr="003936E4">
        <w:rPr>
          <w:rFonts w:cs="Arial"/>
          <w:szCs w:val="22"/>
        </w:rPr>
        <w:t xml:space="preserve">Na </w:t>
      </w:r>
      <w:r w:rsidR="004272EF" w:rsidRPr="003936E4">
        <w:rPr>
          <w:rFonts w:cs="Arial"/>
          <w:szCs w:val="22"/>
        </w:rPr>
        <w:t>konfiguráciu</w:t>
      </w:r>
      <w:r w:rsidRPr="003936E4">
        <w:rPr>
          <w:rFonts w:cs="Arial"/>
          <w:szCs w:val="22"/>
        </w:rPr>
        <w:t xml:space="preserve"> je </w:t>
      </w:r>
      <w:r w:rsidR="004272EF" w:rsidRPr="003936E4">
        <w:rPr>
          <w:rFonts w:cs="Arial"/>
          <w:szCs w:val="22"/>
        </w:rPr>
        <w:t>využívaný</w:t>
      </w:r>
      <w:r w:rsidRPr="003936E4">
        <w:rPr>
          <w:rFonts w:cs="Arial"/>
          <w:szCs w:val="22"/>
        </w:rPr>
        <w:t xml:space="preserve"> ESP-IDF SDK </w:t>
      </w:r>
      <w:r w:rsidR="004272EF" w:rsidRPr="003936E4">
        <w:rPr>
          <w:rFonts w:cs="Arial"/>
          <w:szCs w:val="22"/>
        </w:rPr>
        <w:t>konfiguračný</w:t>
      </w:r>
      <w:r w:rsidRPr="003936E4">
        <w:rPr>
          <w:rFonts w:cs="Arial"/>
          <w:szCs w:val="22"/>
        </w:rPr>
        <w:t xml:space="preserve"> editor. V </w:t>
      </w:r>
      <w:r w:rsidR="004272EF" w:rsidRPr="003936E4">
        <w:rPr>
          <w:rFonts w:cs="Arial"/>
          <w:szCs w:val="22"/>
        </w:rPr>
        <w:t>konfiguračnom</w:t>
      </w:r>
      <w:r w:rsidRPr="003936E4">
        <w:rPr>
          <w:rFonts w:cs="Arial"/>
          <w:szCs w:val="22"/>
        </w:rPr>
        <w:t xml:space="preserve"> editore je </w:t>
      </w:r>
      <w:r w:rsidR="00CB2534" w:rsidRPr="003936E4">
        <w:rPr>
          <w:rFonts w:cs="Arial"/>
          <w:szCs w:val="22"/>
        </w:rPr>
        <w:t>využívaný</w:t>
      </w:r>
      <w:r w:rsidRPr="003936E4">
        <w:rPr>
          <w:rFonts w:cs="Arial"/>
          <w:szCs w:val="22"/>
        </w:rPr>
        <w:t xml:space="preserve"> </w:t>
      </w:r>
      <w:proofErr w:type="spellStart"/>
      <w:r w:rsidRPr="003936E4">
        <w:rPr>
          <w:rFonts w:cs="Arial"/>
          <w:szCs w:val="22"/>
        </w:rPr>
        <w:t>esp-idf-kconfig</w:t>
      </w:r>
      <w:proofErr w:type="spellEnd"/>
      <w:r w:rsidRPr="003936E4">
        <w:rPr>
          <w:rFonts w:cs="Arial"/>
          <w:szCs w:val="22"/>
        </w:rPr>
        <w:t xml:space="preserve">, </w:t>
      </w:r>
      <w:r w:rsidR="00CB2534" w:rsidRPr="003936E4">
        <w:rPr>
          <w:rFonts w:cs="Arial"/>
          <w:szCs w:val="22"/>
        </w:rPr>
        <w:t>ktorý</w:t>
      </w:r>
      <w:r w:rsidRPr="003936E4">
        <w:rPr>
          <w:rFonts w:cs="Arial"/>
          <w:szCs w:val="22"/>
        </w:rPr>
        <w:t xml:space="preserve"> je </w:t>
      </w:r>
      <w:r w:rsidR="00CB2534" w:rsidRPr="003936E4">
        <w:rPr>
          <w:rFonts w:cs="Arial"/>
          <w:szCs w:val="22"/>
        </w:rPr>
        <w:t>založený</w:t>
      </w:r>
      <w:r w:rsidRPr="003936E4">
        <w:rPr>
          <w:rFonts w:cs="Arial"/>
          <w:szCs w:val="22"/>
        </w:rPr>
        <w:t xml:space="preserve"> na </w:t>
      </w:r>
      <w:r w:rsidR="00CB2534" w:rsidRPr="003936E4">
        <w:rPr>
          <w:rFonts w:cs="Arial"/>
          <w:szCs w:val="22"/>
        </w:rPr>
        <w:t>knižnici</w:t>
      </w:r>
      <w:r w:rsidRPr="003936E4">
        <w:rPr>
          <w:rFonts w:cs="Arial"/>
          <w:szCs w:val="22"/>
        </w:rPr>
        <w:t xml:space="preserve"> </w:t>
      </w:r>
      <w:proofErr w:type="spellStart"/>
      <w:r w:rsidRPr="003936E4">
        <w:rPr>
          <w:rFonts w:cs="Arial"/>
          <w:b/>
          <w:bCs/>
          <w:szCs w:val="22"/>
        </w:rPr>
        <w:t>kconfiglib</w:t>
      </w:r>
      <w:proofErr w:type="spellEnd"/>
      <w:r w:rsidRPr="003936E4">
        <w:rPr>
          <w:rFonts w:cs="Arial"/>
          <w:szCs w:val="22"/>
        </w:rPr>
        <w:t xml:space="preserve">. </w:t>
      </w:r>
      <w:r w:rsidR="00CB2534" w:rsidRPr="003936E4">
        <w:rPr>
          <w:rFonts w:cs="Arial"/>
          <w:szCs w:val="22"/>
        </w:rPr>
        <w:t>Samotná</w:t>
      </w:r>
      <w:r w:rsidRPr="003936E4">
        <w:rPr>
          <w:rFonts w:cs="Arial"/>
          <w:szCs w:val="22"/>
        </w:rPr>
        <w:t xml:space="preserve"> </w:t>
      </w:r>
      <w:r w:rsidR="00CB2534" w:rsidRPr="003936E4">
        <w:rPr>
          <w:rFonts w:cs="Arial"/>
          <w:szCs w:val="22"/>
        </w:rPr>
        <w:t>knižnica</w:t>
      </w:r>
      <w:r w:rsidRPr="003936E4">
        <w:rPr>
          <w:rFonts w:cs="Arial"/>
          <w:szCs w:val="22"/>
        </w:rPr>
        <w:t xml:space="preserve"> je </w:t>
      </w:r>
      <w:r w:rsidR="00CB2534" w:rsidRPr="003936E4">
        <w:rPr>
          <w:rFonts w:cs="Arial"/>
          <w:szCs w:val="22"/>
        </w:rPr>
        <w:t>rozšírením</w:t>
      </w:r>
      <w:r w:rsidRPr="003936E4">
        <w:rPr>
          <w:rFonts w:cs="Arial"/>
          <w:szCs w:val="22"/>
        </w:rPr>
        <w:t xml:space="preserve"> </w:t>
      </w:r>
      <w:r w:rsidR="00CB2534" w:rsidRPr="003936E4">
        <w:rPr>
          <w:rFonts w:cs="Arial"/>
          <w:szCs w:val="22"/>
        </w:rPr>
        <w:t>systému</w:t>
      </w:r>
      <w:r w:rsidRPr="003936E4">
        <w:rPr>
          <w:rFonts w:cs="Arial"/>
          <w:szCs w:val="22"/>
        </w:rPr>
        <w:t xml:space="preserve"> </w:t>
      </w:r>
      <w:proofErr w:type="spellStart"/>
      <w:r w:rsidRPr="003936E4">
        <w:rPr>
          <w:rFonts w:cs="Arial"/>
          <w:b/>
          <w:bCs/>
          <w:szCs w:val="22"/>
        </w:rPr>
        <w:t>Kconfig</w:t>
      </w:r>
      <w:proofErr w:type="spellEnd"/>
      <w:r w:rsidRPr="003936E4">
        <w:rPr>
          <w:rFonts w:cs="Arial"/>
          <w:szCs w:val="22"/>
        </w:rPr>
        <w:t xml:space="preserve"> </w:t>
      </w:r>
      <w:r w:rsidR="00CB2534" w:rsidRPr="003936E4">
        <w:rPr>
          <w:rFonts w:cs="Arial"/>
          <w:szCs w:val="22"/>
        </w:rPr>
        <w:t>založený</w:t>
      </w:r>
      <w:r w:rsidRPr="003936E4">
        <w:rPr>
          <w:rFonts w:cs="Arial"/>
          <w:szCs w:val="22"/>
        </w:rPr>
        <w:t xml:space="preserve"> na </w:t>
      </w:r>
      <w:proofErr w:type="spellStart"/>
      <w:r w:rsidRPr="00CB2534">
        <w:rPr>
          <w:rFonts w:cs="Arial"/>
          <w:szCs w:val="22"/>
          <w:lang w:val="en-GB"/>
        </w:rPr>
        <w:t>Pythone</w:t>
      </w:r>
      <w:proofErr w:type="spellEnd"/>
      <w:r w:rsidRPr="003936E4">
        <w:rPr>
          <w:rFonts w:cs="Arial"/>
          <w:szCs w:val="22"/>
        </w:rPr>
        <w:t xml:space="preserve">. Mechanizmus na </w:t>
      </w:r>
      <w:r w:rsidR="00CB2534" w:rsidRPr="003936E4">
        <w:rPr>
          <w:rFonts w:cs="Arial"/>
          <w:szCs w:val="22"/>
        </w:rPr>
        <w:t>konfiguráciu</w:t>
      </w:r>
      <w:r w:rsidRPr="003936E4">
        <w:rPr>
          <w:rFonts w:cs="Arial"/>
          <w:szCs w:val="22"/>
        </w:rPr>
        <w:t xml:space="preserve"> projektu v </w:t>
      </w:r>
      <w:r w:rsidR="00CB2534" w:rsidRPr="003936E4">
        <w:rPr>
          <w:rFonts w:cs="Arial"/>
          <w:szCs w:val="22"/>
        </w:rPr>
        <w:t>čase</w:t>
      </w:r>
      <w:r w:rsidRPr="003936E4">
        <w:rPr>
          <w:rFonts w:cs="Arial"/>
          <w:szCs w:val="22"/>
        </w:rPr>
        <w:t xml:space="preserve"> </w:t>
      </w:r>
      <w:r w:rsidR="00CB2534" w:rsidRPr="003936E4">
        <w:rPr>
          <w:rFonts w:cs="Arial"/>
          <w:szCs w:val="22"/>
        </w:rPr>
        <w:t>kompilácie</w:t>
      </w:r>
      <w:r w:rsidRPr="003936E4">
        <w:rPr>
          <w:rFonts w:cs="Arial"/>
          <w:szCs w:val="22"/>
        </w:rPr>
        <w:t xml:space="preserve"> </w:t>
      </w:r>
      <w:r w:rsidR="00CB2534" w:rsidRPr="003936E4">
        <w:rPr>
          <w:rFonts w:cs="Arial"/>
          <w:szCs w:val="22"/>
        </w:rPr>
        <w:t>nám</w:t>
      </w:r>
      <w:r w:rsidRPr="003936E4">
        <w:rPr>
          <w:rFonts w:cs="Arial"/>
          <w:szCs w:val="22"/>
        </w:rPr>
        <w:t xml:space="preserve"> poskytuje priamo </w:t>
      </w:r>
      <w:r w:rsidR="00CB2534" w:rsidRPr="003936E4">
        <w:rPr>
          <w:rFonts w:cs="Arial"/>
          <w:szCs w:val="22"/>
        </w:rPr>
        <w:t>systém</w:t>
      </w:r>
      <w:r w:rsidRPr="003936E4">
        <w:rPr>
          <w:rFonts w:cs="Arial"/>
          <w:szCs w:val="22"/>
        </w:rPr>
        <w:t xml:space="preserve"> </w:t>
      </w:r>
      <w:proofErr w:type="spellStart"/>
      <w:r w:rsidRPr="003936E4">
        <w:rPr>
          <w:rFonts w:cs="Arial"/>
          <w:szCs w:val="22"/>
        </w:rPr>
        <w:t>Kconfig</w:t>
      </w:r>
      <w:proofErr w:type="spellEnd"/>
      <w:r w:rsidRPr="003936E4">
        <w:rPr>
          <w:rFonts w:cs="Arial"/>
          <w:szCs w:val="22"/>
        </w:rPr>
        <w:t xml:space="preserve">, </w:t>
      </w:r>
      <w:r w:rsidR="00CB2534" w:rsidRPr="003936E4">
        <w:rPr>
          <w:rFonts w:cs="Arial"/>
          <w:szCs w:val="22"/>
        </w:rPr>
        <w:t>ktorý</w:t>
      </w:r>
      <w:r w:rsidRPr="003936E4">
        <w:rPr>
          <w:rFonts w:cs="Arial"/>
          <w:szCs w:val="22"/>
        </w:rPr>
        <w:t xml:space="preserve"> podporuje </w:t>
      </w:r>
      <w:r w:rsidR="00DE0A3A" w:rsidRPr="003936E4">
        <w:rPr>
          <w:rFonts w:cs="Arial"/>
          <w:szCs w:val="22"/>
        </w:rPr>
        <w:t>niekoľko</w:t>
      </w:r>
      <w:r w:rsidRPr="003936E4">
        <w:rPr>
          <w:rFonts w:cs="Arial"/>
          <w:szCs w:val="22"/>
        </w:rPr>
        <w:t xml:space="preserve"> </w:t>
      </w:r>
      <w:r w:rsidR="00DE0A3A" w:rsidRPr="003936E4">
        <w:rPr>
          <w:rFonts w:cs="Arial"/>
          <w:szCs w:val="22"/>
        </w:rPr>
        <w:t>dátových</w:t>
      </w:r>
      <w:r w:rsidRPr="003936E4">
        <w:rPr>
          <w:rFonts w:cs="Arial"/>
          <w:szCs w:val="22"/>
        </w:rPr>
        <w:t xml:space="preserve"> typov: cel</w:t>
      </w:r>
      <w:r w:rsidR="00F42175">
        <w:rPr>
          <w:rFonts w:cs="Arial"/>
          <w:szCs w:val="22"/>
        </w:rPr>
        <w:t>é</w:t>
      </w:r>
      <w:r w:rsidRPr="003936E4">
        <w:rPr>
          <w:rFonts w:cs="Arial"/>
          <w:szCs w:val="22"/>
        </w:rPr>
        <w:t xml:space="preserve"> </w:t>
      </w:r>
      <w:r w:rsidR="00DE0A3A" w:rsidRPr="003936E4">
        <w:rPr>
          <w:rFonts w:cs="Arial"/>
          <w:szCs w:val="22"/>
        </w:rPr>
        <w:t>číslo</w:t>
      </w:r>
      <w:r w:rsidRPr="003936E4">
        <w:rPr>
          <w:rFonts w:cs="Arial"/>
          <w:szCs w:val="22"/>
        </w:rPr>
        <w:t xml:space="preserve">, </w:t>
      </w:r>
      <w:r w:rsidR="00DE0A3A" w:rsidRPr="003936E4">
        <w:rPr>
          <w:rFonts w:cs="Arial"/>
          <w:szCs w:val="22"/>
        </w:rPr>
        <w:t>reťazec</w:t>
      </w:r>
      <w:r w:rsidRPr="003936E4">
        <w:rPr>
          <w:rFonts w:cs="Arial"/>
          <w:szCs w:val="22"/>
        </w:rPr>
        <w:t xml:space="preserve"> znakov a </w:t>
      </w:r>
      <w:r w:rsidR="00DE0A3A" w:rsidRPr="003936E4">
        <w:rPr>
          <w:rFonts w:cs="Arial"/>
          <w:szCs w:val="22"/>
        </w:rPr>
        <w:t>dátový</w:t>
      </w:r>
      <w:r w:rsidRPr="003936E4">
        <w:rPr>
          <w:rFonts w:cs="Arial"/>
          <w:szCs w:val="22"/>
        </w:rPr>
        <w:t xml:space="preserve"> typ boolean. </w:t>
      </w:r>
      <w:r w:rsidR="00DE0A3A" w:rsidRPr="003936E4">
        <w:rPr>
          <w:rFonts w:cs="Arial"/>
          <w:szCs w:val="22"/>
        </w:rPr>
        <w:t>Špecifikácia</w:t>
      </w:r>
      <w:r w:rsidRPr="003936E4">
        <w:rPr>
          <w:rFonts w:cs="Arial"/>
          <w:szCs w:val="22"/>
        </w:rPr>
        <w:t xml:space="preserve"> </w:t>
      </w:r>
      <w:r w:rsidR="00DE0A3A" w:rsidRPr="003936E4">
        <w:rPr>
          <w:rFonts w:cs="Arial"/>
          <w:szCs w:val="22"/>
        </w:rPr>
        <w:t>systému</w:t>
      </w:r>
      <w:r w:rsidRPr="003936E4">
        <w:rPr>
          <w:rFonts w:cs="Arial"/>
          <w:szCs w:val="22"/>
        </w:rPr>
        <w:t xml:space="preserve"> </w:t>
      </w:r>
      <w:proofErr w:type="spellStart"/>
      <w:r w:rsidRPr="003936E4">
        <w:rPr>
          <w:rFonts w:cs="Arial"/>
          <w:szCs w:val="22"/>
        </w:rPr>
        <w:t>Kconfig</w:t>
      </w:r>
      <w:proofErr w:type="spellEnd"/>
      <w:r w:rsidRPr="003936E4">
        <w:rPr>
          <w:rFonts w:cs="Arial"/>
          <w:szCs w:val="22"/>
        </w:rPr>
        <w:t xml:space="preserve"> </w:t>
      </w:r>
      <w:r w:rsidR="00DE0A3A" w:rsidRPr="003936E4">
        <w:rPr>
          <w:rFonts w:cs="Arial"/>
          <w:szCs w:val="22"/>
        </w:rPr>
        <w:t>ná</w:t>
      </w:r>
      <w:r w:rsidR="00DE0A3A">
        <w:rPr>
          <w:rFonts w:cs="Arial"/>
          <w:szCs w:val="22"/>
        </w:rPr>
        <w:t>m</w:t>
      </w:r>
      <w:r w:rsidRPr="003936E4">
        <w:rPr>
          <w:rFonts w:cs="Arial"/>
          <w:szCs w:val="22"/>
        </w:rPr>
        <w:t xml:space="preserve"> poskytuje </w:t>
      </w:r>
      <w:r w:rsidR="00DE0A3A" w:rsidRPr="003936E4">
        <w:rPr>
          <w:rFonts w:cs="Arial"/>
          <w:szCs w:val="22"/>
        </w:rPr>
        <w:t>možnosti</w:t>
      </w:r>
      <w:r w:rsidRPr="003936E4">
        <w:rPr>
          <w:rFonts w:cs="Arial"/>
          <w:szCs w:val="22"/>
        </w:rPr>
        <w:t xml:space="preserve"> na definovanie </w:t>
      </w:r>
      <w:r w:rsidR="00DE0A3A" w:rsidRPr="003936E4">
        <w:rPr>
          <w:rFonts w:cs="Arial"/>
          <w:szCs w:val="22"/>
        </w:rPr>
        <w:t>predvolených</w:t>
      </w:r>
      <w:r w:rsidRPr="003936E4">
        <w:rPr>
          <w:rFonts w:cs="Arial"/>
          <w:szCs w:val="22"/>
        </w:rPr>
        <w:t xml:space="preserve"> </w:t>
      </w:r>
      <w:r w:rsidR="00DE0A3A" w:rsidRPr="003936E4">
        <w:rPr>
          <w:rFonts w:cs="Arial"/>
          <w:szCs w:val="22"/>
        </w:rPr>
        <w:t>hodnôt</w:t>
      </w:r>
      <w:r w:rsidRPr="003936E4">
        <w:rPr>
          <w:rFonts w:cs="Arial"/>
          <w:szCs w:val="22"/>
        </w:rPr>
        <w:t xml:space="preserve">, </w:t>
      </w:r>
      <w:r w:rsidR="00DE0A3A" w:rsidRPr="003936E4">
        <w:rPr>
          <w:rFonts w:cs="Arial"/>
          <w:szCs w:val="22"/>
        </w:rPr>
        <w:t>závislosťami</w:t>
      </w:r>
      <w:r w:rsidRPr="003936E4">
        <w:rPr>
          <w:rFonts w:cs="Arial"/>
          <w:szCs w:val="22"/>
        </w:rPr>
        <w:t xml:space="preserve"> medzi </w:t>
      </w:r>
      <w:r w:rsidR="00DE0A3A" w:rsidRPr="003936E4">
        <w:rPr>
          <w:rFonts w:cs="Arial"/>
          <w:szCs w:val="22"/>
        </w:rPr>
        <w:t>konfiguračnými</w:t>
      </w:r>
      <w:r w:rsidRPr="003936E4">
        <w:rPr>
          <w:rFonts w:cs="Arial"/>
          <w:szCs w:val="22"/>
        </w:rPr>
        <w:t xml:space="preserve"> hodnotami, zoskupenia </w:t>
      </w:r>
      <w:r w:rsidR="00DE0A3A" w:rsidRPr="003936E4">
        <w:rPr>
          <w:rFonts w:cs="Arial"/>
          <w:szCs w:val="22"/>
        </w:rPr>
        <w:t>týchto</w:t>
      </w:r>
      <w:r w:rsidRPr="003936E4">
        <w:rPr>
          <w:rFonts w:cs="Arial"/>
          <w:szCs w:val="22"/>
        </w:rPr>
        <w:t xml:space="preserve"> </w:t>
      </w:r>
      <w:r w:rsidR="00DE0A3A" w:rsidRPr="003936E4">
        <w:rPr>
          <w:rFonts w:cs="Arial"/>
          <w:szCs w:val="22"/>
        </w:rPr>
        <w:t>hodnôt</w:t>
      </w:r>
      <w:r w:rsidRPr="003936E4">
        <w:rPr>
          <w:rFonts w:cs="Arial"/>
          <w:szCs w:val="22"/>
        </w:rPr>
        <w:t xml:space="preserve"> a </w:t>
      </w:r>
      <w:r w:rsidR="00DE0A3A" w:rsidRPr="003936E4">
        <w:rPr>
          <w:rFonts w:cs="Arial"/>
          <w:szCs w:val="22"/>
        </w:rPr>
        <w:t>ďalšie</w:t>
      </w:r>
      <w:r w:rsidRPr="003936E4">
        <w:rPr>
          <w:rFonts w:cs="Arial"/>
          <w:szCs w:val="22"/>
        </w:rPr>
        <w:t>. </w:t>
      </w:r>
      <w:r w:rsidR="00E25D35" w:rsidRPr="003936E4">
        <w:rPr>
          <w:rFonts w:cs="Arial"/>
          <w:szCs w:val="22"/>
        </w:rPr>
        <w:t>Po ukončení konfigurácie v editore sú dáta uložen</w:t>
      </w:r>
      <w:r w:rsidR="002D0D1F">
        <w:rPr>
          <w:rFonts w:cs="Arial"/>
          <w:szCs w:val="22"/>
        </w:rPr>
        <w:t>é</w:t>
      </w:r>
      <w:r w:rsidR="00E25D35" w:rsidRPr="003936E4">
        <w:rPr>
          <w:rFonts w:cs="Arial"/>
          <w:szCs w:val="22"/>
        </w:rPr>
        <w:t xml:space="preserve"> do súboru </w:t>
      </w:r>
      <w:proofErr w:type="spellStart"/>
      <w:r w:rsidR="00E25D35" w:rsidRPr="003936E4">
        <w:rPr>
          <w:rFonts w:cs="Arial"/>
          <w:szCs w:val="22"/>
        </w:rPr>
        <w:t>sdkconfig</w:t>
      </w:r>
      <w:proofErr w:type="spellEnd"/>
      <w:r w:rsidR="00E25D35" w:rsidRPr="003936E4">
        <w:rPr>
          <w:rFonts w:cs="Arial"/>
          <w:szCs w:val="22"/>
        </w:rPr>
        <w:t xml:space="preserve">, ktorý je súčasťou koreňového adresa aplikácie. Zo súboru </w:t>
      </w:r>
      <w:proofErr w:type="spellStart"/>
      <w:r w:rsidR="00E25D35" w:rsidRPr="003936E4">
        <w:rPr>
          <w:rFonts w:cs="Arial"/>
          <w:szCs w:val="22"/>
        </w:rPr>
        <w:t>sdkconfig</w:t>
      </w:r>
      <w:proofErr w:type="spellEnd"/>
      <w:r w:rsidR="00E25D35" w:rsidRPr="003936E4">
        <w:rPr>
          <w:rFonts w:cs="Arial"/>
          <w:szCs w:val="22"/>
        </w:rPr>
        <w:t xml:space="preserve"> je pri procese </w:t>
      </w:r>
      <w:proofErr w:type="spellStart"/>
      <w:r w:rsidR="00E25D35" w:rsidRPr="003936E4">
        <w:rPr>
          <w:rFonts w:cs="Arial"/>
          <w:szCs w:val="22"/>
        </w:rPr>
        <w:t>buildovania</w:t>
      </w:r>
      <w:proofErr w:type="spellEnd"/>
      <w:r w:rsidR="00E25D35" w:rsidRPr="003936E4">
        <w:rPr>
          <w:rFonts w:cs="Arial"/>
          <w:szCs w:val="22"/>
        </w:rPr>
        <w:t xml:space="preserve"> vytvorený hlavičkový súbor </w:t>
      </w:r>
      <w:proofErr w:type="spellStart"/>
      <w:r w:rsidR="00E25D35" w:rsidRPr="003936E4">
        <w:rPr>
          <w:rFonts w:cs="Arial"/>
          <w:szCs w:val="22"/>
        </w:rPr>
        <w:t>sdkconfig.h</w:t>
      </w:r>
      <w:proofErr w:type="spellEnd"/>
      <w:r w:rsidR="00E25D35" w:rsidRPr="003936E4">
        <w:rPr>
          <w:rFonts w:cs="Arial"/>
          <w:szCs w:val="22"/>
        </w:rPr>
        <w:t>. Obsahom hlavičkového súboru sú vygenerovan</w:t>
      </w:r>
      <w:r w:rsidR="002D0D1F">
        <w:rPr>
          <w:rFonts w:cs="Arial"/>
          <w:szCs w:val="22"/>
        </w:rPr>
        <w:t>é</w:t>
      </w:r>
      <w:r w:rsidR="00E25D35" w:rsidRPr="003936E4">
        <w:rPr>
          <w:rFonts w:cs="Arial"/>
          <w:szCs w:val="22"/>
        </w:rPr>
        <w:t xml:space="preserve"> direktíva, ktoré sú následné využívané pri implementácii systému.</w:t>
      </w:r>
      <w:r w:rsidR="009A69DE">
        <w:rPr>
          <w:rFonts w:cs="Arial"/>
          <w:szCs w:val="22"/>
        </w:rPr>
        <w:t xml:space="preserve"> </w:t>
      </w:r>
      <w:sdt>
        <w:sdtPr>
          <w:rPr>
            <w:rFonts w:cs="Arial"/>
            <w:szCs w:val="22"/>
          </w:rPr>
          <w:id w:val="-1180121108"/>
          <w:citation/>
        </w:sdtPr>
        <w:sdtContent>
          <w:r w:rsidR="009A69DE">
            <w:rPr>
              <w:rFonts w:cs="Arial"/>
              <w:szCs w:val="22"/>
            </w:rPr>
            <w:fldChar w:fldCharType="begin"/>
          </w:r>
          <w:r w:rsidR="009A69DE">
            <w:rPr>
              <w:rFonts w:cs="Arial"/>
              <w:szCs w:val="22"/>
              <w:lang w:val="en-GB"/>
            </w:rPr>
            <w:instrText xml:space="preserve"> CITATION Esp23 \l 2057 </w:instrText>
          </w:r>
          <w:r w:rsidR="009A69DE">
            <w:rPr>
              <w:rFonts w:cs="Arial"/>
              <w:szCs w:val="22"/>
            </w:rPr>
            <w:fldChar w:fldCharType="separate"/>
          </w:r>
          <w:r w:rsidR="009A69DE" w:rsidRPr="009A69DE">
            <w:rPr>
              <w:rFonts w:cs="Arial"/>
              <w:noProof/>
              <w:szCs w:val="22"/>
              <w:lang w:val="en-GB"/>
            </w:rPr>
            <w:t>[18]</w:t>
          </w:r>
          <w:r w:rsidR="009A69DE">
            <w:rPr>
              <w:rFonts w:cs="Arial"/>
              <w:szCs w:val="22"/>
            </w:rPr>
            <w:fldChar w:fldCharType="end"/>
          </w:r>
        </w:sdtContent>
      </w:sdt>
    </w:p>
    <w:p w14:paraId="32A54751" w14:textId="6CF6D4B8" w:rsidR="00B615A3" w:rsidRPr="00A62F94" w:rsidRDefault="008D398F" w:rsidP="00A62F94">
      <w:pPr>
        <w:pStyle w:val="Nadpis3"/>
      </w:pPr>
      <w:bookmarkStart w:id="89" w:name="_Toc131867264"/>
      <w:r w:rsidRPr="00A62F94">
        <w:t>Konfigurácia ESP klienta</w:t>
      </w:r>
      <w:bookmarkEnd w:id="89"/>
    </w:p>
    <w:p w14:paraId="1BBB089D" w14:textId="79224D80" w:rsidR="003961EC" w:rsidRDefault="003936E4" w:rsidP="003936E4">
      <w:pPr>
        <w:spacing w:before="0" w:after="0"/>
        <w:textAlignment w:val="baseline"/>
        <w:rPr>
          <w:rFonts w:cs="Arial"/>
          <w:szCs w:val="22"/>
        </w:rPr>
      </w:pPr>
      <w:r w:rsidRPr="003936E4">
        <w:rPr>
          <w:rFonts w:cs="Arial"/>
          <w:szCs w:val="22"/>
        </w:rPr>
        <w:t xml:space="preserve">V navrhnutom </w:t>
      </w:r>
      <w:r w:rsidR="00B615A3" w:rsidRPr="003936E4">
        <w:rPr>
          <w:rFonts w:cs="Arial"/>
          <w:szCs w:val="22"/>
        </w:rPr>
        <w:t>systéme</w:t>
      </w:r>
      <w:r w:rsidRPr="003936E4">
        <w:rPr>
          <w:rFonts w:cs="Arial"/>
          <w:szCs w:val="22"/>
        </w:rPr>
        <w:t xml:space="preserve"> je </w:t>
      </w:r>
      <w:r w:rsidR="008D398F" w:rsidRPr="003936E4">
        <w:rPr>
          <w:rFonts w:cs="Arial"/>
          <w:szCs w:val="22"/>
        </w:rPr>
        <w:t>konfigurácia</w:t>
      </w:r>
      <w:r w:rsidRPr="003936E4">
        <w:rPr>
          <w:rFonts w:cs="Arial"/>
          <w:szCs w:val="22"/>
        </w:rPr>
        <w:t xml:space="preserve"> ESP klienta </w:t>
      </w:r>
      <w:r w:rsidR="008D398F" w:rsidRPr="003936E4">
        <w:rPr>
          <w:rFonts w:cs="Arial"/>
          <w:szCs w:val="22"/>
        </w:rPr>
        <w:t>rozdelená</w:t>
      </w:r>
      <w:r w:rsidRPr="003936E4">
        <w:rPr>
          <w:rFonts w:cs="Arial"/>
          <w:szCs w:val="22"/>
        </w:rPr>
        <w:t xml:space="preserve"> do troch </w:t>
      </w:r>
      <w:r w:rsidR="008D398F" w:rsidRPr="003936E4">
        <w:rPr>
          <w:rFonts w:cs="Arial"/>
          <w:szCs w:val="22"/>
        </w:rPr>
        <w:t>kategórii</w:t>
      </w:r>
      <w:r w:rsidRPr="003936E4">
        <w:rPr>
          <w:rFonts w:cs="Arial"/>
          <w:szCs w:val="22"/>
        </w:rPr>
        <w:t xml:space="preserve">. </w:t>
      </w:r>
      <w:r w:rsidR="008D398F" w:rsidRPr="003936E4">
        <w:rPr>
          <w:rFonts w:cs="Arial"/>
          <w:szCs w:val="22"/>
        </w:rPr>
        <w:t>Prvá</w:t>
      </w:r>
      <w:r w:rsidRPr="003936E4">
        <w:rPr>
          <w:rFonts w:cs="Arial"/>
          <w:szCs w:val="22"/>
        </w:rPr>
        <w:t xml:space="preserve"> </w:t>
      </w:r>
      <w:r w:rsidR="008D398F" w:rsidRPr="003936E4">
        <w:rPr>
          <w:rFonts w:cs="Arial"/>
          <w:szCs w:val="22"/>
        </w:rPr>
        <w:t>všeobecná</w:t>
      </w:r>
      <w:r w:rsidRPr="003936E4">
        <w:rPr>
          <w:rFonts w:cs="Arial"/>
          <w:szCs w:val="22"/>
        </w:rPr>
        <w:t xml:space="preserve"> </w:t>
      </w:r>
      <w:r w:rsidR="008D398F" w:rsidRPr="003936E4">
        <w:rPr>
          <w:rFonts w:cs="Arial"/>
          <w:szCs w:val="22"/>
        </w:rPr>
        <w:t>kategória</w:t>
      </w:r>
      <w:r w:rsidRPr="003936E4">
        <w:rPr>
          <w:rFonts w:cs="Arial"/>
          <w:szCs w:val="22"/>
        </w:rPr>
        <w:t xml:space="preserve"> </w:t>
      </w:r>
      <w:r w:rsidR="008D398F" w:rsidRPr="003936E4">
        <w:rPr>
          <w:rFonts w:cs="Arial"/>
          <w:szCs w:val="22"/>
        </w:rPr>
        <w:t>zahŕňa</w:t>
      </w:r>
      <w:r w:rsidRPr="003936E4">
        <w:rPr>
          <w:rFonts w:cs="Arial"/>
          <w:szCs w:val="22"/>
        </w:rPr>
        <w:t xml:space="preserve"> nastavenie</w:t>
      </w:r>
      <w:r w:rsidR="008D398F">
        <w:rPr>
          <w:rFonts w:cs="Arial"/>
          <w:szCs w:val="22"/>
        </w:rPr>
        <w:t xml:space="preserve"> klientskeho </w:t>
      </w:r>
      <w:r w:rsidR="008D398F" w:rsidRPr="003936E4">
        <w:rPr>
          <w:rFonts w:cs="Arial"/>
          <w:szCs w:val="22"/>
        </w:rPr>
        <w:t>identifikátora</w:t>
      </w:r>
      <w:r w:rsidRPr="003936E4">
        <w:rPr>
          <w:rFonts w:cs="Arial"/>
          <w:szCs w:val="22"/>
        </w:rPr>
        <w:t xml:space="preserve"> a jeho </w:t>
      </w:r>
      <w:r w:rsidR="008D398F" w:rsidRPr="003936E4">
        <w:rPr>
          <w:rFonts w:cs="Arial"/>
          <w:szCs w:val="22"/>
        </w:rPr>
        <w:t>pozíciu</w:t>
      </w:r>
      <w:r w:rsidRPr="003936E4">
        <w:rPr>
          <w:rFonts w:cs="Arial"/>
          <w:szCs w:val="22"/>
        </w:rPr>
        <w:t xml:space="preserve"> v </w:t>
      </w:r>
      <w:r w:rsidR="008D398F" w:rsidRPr="003936E4">
        <w:rPr>
          <w:rFonts w:cs="Arial"/>
          <w:szCs w:val="22"/>
        </w:rPr>
        <w:t>rámci</w:t>
      </w:r>
      <w:r w:rsidRPr="003936E4">
        <w:rPr>
          <w:rFonts w:cs="Arial"/>
          <w:szCs w:val="22"/>
        </w:rPr>
        <w:t xml:space="preserve"> </w:t>
      </w:r>
      <w:r w:rsidR="008D398F" w:rsidRPr="003936E4">
        <w:rPr>
          <w:rFonts w:cs="Arial"/>
          <w:szCs w:val="22"/>
        </w:rPr>
        <w:t>skleníka</w:t>
      </w:r>
      <w:r w:rsidRPr="003936E4">
        <w:rPr>
          <w:rFonts w:cs="Arial"/>
          <w:szCs w:val="22"/>
        </w:rPr>
        <w:t xml:space="preserve">. Pri </w:t>
      </w:r>
      <w:r w:rsidR="008D398F" w:rsidRPr="003936E4">
        <w:rPr>
          <w:rFonts w:cs="Arial"/>
          <w:szCs w:val="22"/>
        </w:rPr>
        <w:t>konfigurácii</w:t>
      </w:r>
      <w:r w:rsidRPr="003936E4">
        <w:rPr>
          <w:rFonts w:cs="Arial"/>
          <w:szCs w:val="22"/>
        </w:rPr>
        <w:t xml:space="preserve"> klientskeho ID je </w:t>
      </w:r>
      <w:r w:rsidR="00A97A64">
        <w:rPr>
          <w:rFonts w:cs="Arial"/>
          <w:szCs w:val="22"/>
        </w:rPr>
        <w:t>nevyhnutné</w:t>
      </w:r>
      <w:r w:rsidRPr="003936E4">
        <w:rPr>
          <w:rFonts w:cs="Arial"/>
          <w:szCs w:val="22"/>
        </w:rPr>
        <w:t xml:space="preserve"> aby osoba </w:t>
      </w:r>
      <w:r w:rsidR="008D398F" w:rsidRPr="003936E4">
        <w:rPr>
          <w:rFonts w:cs="Arial"/>
          <w:szCs w:val="22"/>
        </w:rPr>
        <w:t>konfigur</w:t>
      </w:r>
      <w:r w:rsidR="008D398F">
        <w:rPr>
          <w:rFonts w:cs="Arial"/>
          <w:szCs w:val="22"/>
        </w:rPr>
        <w:t>ujú</w:t>
      </w:r>
      <w:r w:rsidR="008D398F" w:rsidRPr="003936E4">
        <w:rPr>
          <w:rFonts w:cs="Arial"/>
          <w:szCs w:val="22"/>
        </w:rPr>
        <w:t>ca</w:t>
      </w:r>
      <w:r w:rsidRPr="003936E4">
        <w:rPr>
          <w:rFonts w:cs="Arial"/>
          <w:szCs w:val="22"/>
        </w:rPr>
        <w:t xml:space="preserve"> klienta </w:t>
      </w:r>
      <w:r w:rsidR="008D398F" w:rsidRPr="003936E4">
        <w:rPr>
          <w:rFonts w:cs="Arial"/>
          <w:szCs w:val="22"/>
        </w:rPr>
        <w:t>zabezpečila</w:t>
      </w:r>
      <w:r w:rsidRPr="003936E4">
        <w:rPr>
          <w:rFonts w:cs="Arial"/>
          <w:szCs w:val="22"/>
        </w:rPr>
        <w:t xml:space="preserve"> </w:t>
      </w:r>
      <w:r w:rsidR="008D398F" w:rsidRPr="003936E4">
        <w:rPr>
          <w:rFonts w:cs="Arial"/>
          <w:szCs w:val="22"/>
        </w:rPr>
        <w:t>jedinečnosť</w:t>
      </w:r>
      <w:r w:rsidRPr="003936E4">
        <w:rPr>
          <w:rFonts w:cs="Arial"/>
          <w:szCs w:val="22"/>
        </w:rPr>
        <w:t xml:space="preserve"> poskytnutej hodnoty v </w:t>
      </w:r>
      <w:r w:rsidR="008D398F" w:rsidRPr="003936E4">
        <w:rPr>
          <w:rFonts w:cs="Arial"/>
          <w:szCs w:val="22"/>
        </w:rPr>
        <w:t>rámci</w:t>
      </w:r>
      <w:r w:rsidRPr="003936E4">
        <w:rPr>
          <w:rFonts w:cs="Arial"/>
          <w:szCs w:val="22"/>
        </w:rPr>
        <w:t xml:space="preserve"> </w:t>
      </w:r>
      <w:r w:rsidR="008D398F" w:rsidRPr="003936E4">
        <w:rPr>
          <w:rFonts w:cs="Arial"/>
          <w:szCs w:val="22"/>
        </w:rPr>
        <w:t>skleníka</w:t>
      </w:r>
      <w:r w:rsidRPr="003936E4">
        <w:rPr>
          <w:rFonts w:cs="Arial"/>
          <w:szCs w:val="22"/>
        </w:rPr>
        <w:t xml:space="preserve">. Pri </w:t>
      </w:r>
      <w:r w:rsidR="008D398F" w:rsidRPr="003936E4">
        <w:rPr>
          <w:rFonts w:cs="Arial"/>
          <w:szCs w:val="22"/>
        </w:rPr>
        <w:t>konfigurácii</w:t>
      </w:r>
      <w:r w:rsidRPr="003936E4">
        <w:rPr>
          <w:rFonts w:cs="Arial"/>
          <w:szCs w:val="22"/>
        </w:rPr>
        <w:t xml:space="preserve"> </w:t>
      </w:r>
      <w:r w:rsidR="001A019A">
        <w:rPr>
          <w:rFonts w:cs="Arial"/>
          <w:szCs w:val="22"/>
        </w:rPr>
        <w:t xml:space="preserve">pozície </w:t>
      </w:r>
      <w:r w:rsidRPr="003936E4">
        <w:rPr>
          <w:rFonts w:cs="Arial"/>
          <w:szCs w:val="22"/>
        </w:rPr>
        <w:t xml:space="preserve">je </w:t>
      </w:r>
      <w:r w:rsidR="008D398F" w:rsidRPr="003936E4">
        <w:rPr>
          <w:rFonts w:cs="Arial"/>
          <w:szCs w:val="22"/>
        </w:rPr>
        <w:t>možnosť</w:t>
      </w:r>
      <w:r w:rsidRPr="003936E4">
        <w:rPr>
          <w:rFonts w:cs="Arial"/>
          <w:szCs w:val="22"/>
        </w:rPr>
        <w:t xml:space="preserve"> </w:t>
      </w:r>
      <w:r w:rsidR="008D398F" w:rsidRPr="003936E4">
        <w:rPr>
          <w:rFonts w:cs="Arial"/>
          <w:szCs w:val="22"/>
        </w:rPr>
        <w:t>výberu</w:t>
      </w:r>
      <w:r w:rsidRPr="003936E4">
        <w:rPr>
          <w:rFonts w:cs="Arial"/>
          <w:szCs w:val="22"/>
        </w:rPr>
        <w:t xml:space="preserve"> z 2 </w:t>
      </w:r>
      <w:r w:rsidR="008D398F" w:rsidRPr="003936E4">
        <w:rPr>
          <w:rFonts w:cs="Arial"/>
          <w:szCs w:val="22"/>
        </w:rPr>
        <w:t>možnosti</w:t>
      </w:r>
      <w:r w:rsidRPr="003936E4">
        <w:rPr>
          <w:rFonts w:cs="Arial"/>
          <w:szCs w:val="22"/>
        </w:rPr>
        <w:t xml:space="preserve">. </w:t>
      </w:r>
      <w:r w:rsidR="008D398F">
        <w:rPr>
          <w:rFonts w:cs="Arial"/>
          <w:szCs w:val="22"/>
        </w:rPr>
        <w:t>ESP k</w:t>
      </w:r>
      <w:r w:rsidRPr="003936E4">
        <w:rPr>
          <w:rFonts w:cs="Arial"/>
          <w:szCs w:val="22"/>
        </w:rPr>
        <w:t xml:space="preserve">lient </w:t>
      </w:r>
      <w:r w:rsidR="008D398F" w:rsidRPr="003936E4">
        <w:rPr>
          <w:rFonts w:cs="Arial"/>
          <w:szCs w:val="22"/>
        </w:rPr>
        <w:t>môže</w:t>
      </w:r>
      <w:r w:rsidRPr="003936E4">
        <w:rPr>
          <w:rFonts w:cs="Arial"/>
          <w:szCs w:val="22"/>
        </w:rPr>
        <w:t xml:space="preserve"> byt </w:t>
      </w:r>
      <w:r w:rsidR="008D398F" w:rsidRPr="003936E4">
        <w:rPr>
          <w:rFonts w:cs="Arial"/>
          <w:szCs w:val="22"/>
        </w:rPr>
        <w:t>umiestnený</w:t>
      </w:r>
      <w:r w:rsidRPr="003936E4">
        <w:rPr>
          <w:rFonts w:cs="Arial"/>
          <w:szCs w:val="22"/>
        </w:rPr>
        <w:t xml:space="preserve"> vo </w:t>
      </w:r>
      <w:r w:rsidR="008D398F" w:rsidRPr="003936E4">
        <w:rPr>
          <w:rFonts w:cs="Arial"/>
          <w:szCs w:val="22"/>
        </w:rPr>
        <w:t>vnútri</w:t>
      </w:r>
      <w:r w:rsidRPr="003936E4">
        <w:rPr>
          <w:rFonts w:cs="Arial"/>
          <w:szCs w:val="22"/>
        </w:rPr>
        <w:t xml:space="preserve"> </w:t>
      </w:r>
      <w:r w:rsidR="008D398F" w:rsidRPr="003936E4">
        <w:rPr>
          <w:rFonts w:cs="Arial"/>
          <w:szCs w:val="22"/>
        </w:rPr>
        <w:t>skleníka</w:t>
      </w:r>
      <w:r w:rsidRPr="003936E4">
        <w:rPr>
          <w:rFonts w:cs="Arial"/>
          <w:szCs w:val="22"/>
        </w:rPr>
        <w:t xml:space="preserve"> alebo mimo neho. Druh</w:t>
      </w:r>
      <w:r w:rsidR="00B4712B">
        <w:rPr>
          <w:rFonts w:cs="Arial"/>
          <w:szCs w:val="22"/>
        </w:rPr>
        <w:t>á</w:t>
      </w:r>
      <w:r w:rsidRPr="003936E4">
        <w:rPr>
          <w:rFonts w:cs="Arial"/>
          <w:szCs w:val="22"/>
        </w:rPr>
        <w:t xml:space="preserve"> </w:t>
      </w:r>
      <w:r w:rsidR="008D398F" w:rsidRPr="003936E4">
        <w:rPr>
          <w:rFonts w:cs="Arial"/>
          <w:szCs w:val="22"/>
        </w:rPr>
        <w:t>kategória</w:t>
      </w:r>
      <w:r w:rsidRPr="003936E4">
        <w:rPr>
          <w:rFonts w:cs="Arial"/>
          <w:szCs w:val="22"/>
        </w:rPr>
        <w:t xml:space="preserve"> </w:t>
      </w:r>
      <w:r w:rsidR="008D398F" w:rsidRPr="003936E4">
        <w:rPr>
          <w:rFonts w:cs="Arial"/>
          <w:szCs w:val="22"/>
        </w:rPr>
        <w:t>pokrýva</w:t>
      </w:r>
      <w:r w:rsidRPr="003936E4">
        <w:rPr>
          <w:rFonts w:cs="Arial"/>
          <w:szCs w:val="22"/>
        </w:rPr>
        <w:t xml:space="preserve"> </w:t>
      </w:r>
      <w:r w:rsidR="008D398F" w:rsidRPr="003936E4">
        <w:rPr>
          <w:rFonts w:cs="Arial"/>
          <w:szCs w:val="22"/>
        </w:rPr>
        <w:t>konfiguráciu</w:t>
      </w:r>
      <w:r w:rsidRPr="003936E4">
        <w:rPr>
          <w:rFonts w:cs="Arial"/>
          <w:szCs w:val="22"/>
        </w:rPr>
        <w:t xml:space="preserve"> </w:t>
      </w:r>
      <w:r w:rsidR="00B4712B">
        <w:rPr>
          <w:rFonts w:cs="Arial"/>
          <w:szCs w:val="22"/>
        </w:rPr>
        <w:t>b</w:t>
      </w:r>
      <w:r w:rsidR="008D398F" w:rsidRPr="003936E4">
        <w:rPr>
          <w:rFonts w:cs="Arial"/>
          <w:szCs w:val="22"/>
        </w:rPr>
        <w:t>luetooth</w:t>
      </w:r>
      <w:r w:rsidRPr="003936E4">
        <w:rPr>
          <w:rFonts w:cs="Arial"/>
          <w:szCs w:val="22"/>
        </w:rPr>
        <w:t xml:space="preserve"> s </w:t>
      </w:r>
      <w:r w:rsidR="008D398F" w:rsidRPr="003936E4">
        <w:rPr>
          <w:rFonts w:cs="Arial"/>
          <w:szCs w:val="22"/>
        </w:rPr>
        <w:t>nastavením</w:t>
      </w:r>
      <w:r w:rsidRPr="003936E4">
        <w:rPr>
          <w:rFonts w:cs="Arial"/>
          <w:szCs w:val="22"/>
        </w:rPr>
        <w:t xml:space="preserve"> </w:t>
      </w:r>
      <w:r w:rsidR="00B4712B">
        <w:rPr>
          <w:rFonts w:cs="Arial"/>
          <w:szCs w:val="22"/>
        </w:rPr>
        <w:t>b</w:t>
      </w:r>
      <w:r w:rsidR="008D398F" w:rsidRPr="003936E4">
        <w:rPr>
          <w:rFonts w:cs="Arial"/>
          <w:szCs w:val="22"/>
        </w:rPr>
        <w:t>luetooth</w:t>
      </w:r>
      <w:r w:rsidRPr="003936E4">
        <w:rPr>
          <w:rFonts w:cs="Arial"/>
          <w:szCs w:val="22"/>
        </w:rPr>
        <w:t xml:space="preserve"> </w:t>
      </w:r>
      <w:r w:rsidR="000E22A5" w:rsidRPr="003936E4">
        <w:rPr>
          <w:rFonts w:cs="Arial"/>
          <w:szCs w:val="22"/>
        </w:rPr>
        <w:t>názvu</w:t>
      </w:r>
      <w:r w:rsidRPr="003936E4">
        <w:rPr>
          <w:rFonts w:cs="Arial"/>
          <w:szCs w:val="22"/>
        </w:rPr>
        <w:t xml:space="preserve"> </w:t>
      </w:r>
      <w:r w:rsidR="000E22A5" w:rsidRPr="003936E4">
        <w:rPr>
          <w:rFonts w:cs="Arial"/>
          <w:szCs w:val="22"/>
        </w:rPr>
        <w:t>vzdialeného</w:t>
      </w:r>
      <w:r w:rsidRPr="003936E4">
        <w:rPr>
          <w:rFonts w:cs="Arial"/>
          <w:szCs w:val="22"/>
        </w:rPr>
        <w:t xml:space="preserve"> </w:t>
      </w:r>
      <w:r w:rsidR="000E22A5">
        <w:rPr>
          <w:rFonts w:cs="Arial"/>
          <w:szCs w:val="22"/>
        </w:rPr>
        <w:t>BLE</w:t>
      </w:r>
      <w:r w:rsidRPr="003936E4">
        <w:rPr>
          <w:rFonts w:cs="Arial"/>
          <w:szCs w:val="22"/>
        </w:rPr>
        <w:t xml:space="preserve"> servera. </w:t>
      </w:r>
      <w:r w:rsidR="000E22A5" w:rsidRPr="003936E4">
        <w:rPr>
          <w:rFonts w:cs="Arial"/>
          <w:szCs w:val="22"/>
        </w:rPr>
        <w:t>Poskytnutá</w:t>
      </w:r>
      <w:r w:rsidRPr="003936E4">
        <w:rPr>
          <w:rFonts w:cs="Arial"/>
          <w:szCs w:val="22"/>
        </w:rPr>
        <w:t xml:space="preserve"> hodnota je </w:t>
      </w:r>
      <w:r w:rsidR="000E22A5" w:rsidRPr="003936E4">
        <w:rPr>
          <w:rFonts w:cs="Arial"/>
          <w:szCs w:val="22"/>
        </w:rPr>
        <w:t>následné</w:t>
      </w:r>
      <w:r w:rsidRPr="003936E4">
        <w:rPr>
          <w:rFonts w:cs="Arial"/>
          <w:szCs w:val="22"/>
        </w:rPr>
        <w:t xml:space="preserve"> </w:t>
      </w:r>
      <w:r w:rsidR="000E22A5" w:rsidRPr="003936E4">
        <w:rPr>
          <w:rFonts w:cs="Arial"/>
          <w:szCs w:val="22"/>
        </w:rPr>
        <w:t>porovnávaná</w:t>
      </w:r>
      <w:r w:rsidRPr="003936E4">
        <w:rPr>
          <w:rFonts w:cs="Arial"/>
          <w:szCs w:val="22"/>
        </w:rPr>
        <w:t xml:space="preserve"> s </w:t>
      </w:r>
      <w:r w:rsidR="000E22A5" w:rsidRPr="003936E4">
        <w:rPr>
          <w:rFonts w:cs="Arial"/>
          <w:szCs w:val="22"/>
        </w:rPr>
        <w:t>výsledkami</w:t>
      </w:r>
      <w:r w:rsidRPr="003936E4">
        <w:rPr>
          <w:rFonts w:cs="Arial"/>
          <w:szCs w:val="22"/>
        </w:rPr>
        <w:t xml:space="preserve"> </w:t>
      </w:r>
      <w:r w:rsidR="000E22A5" w:rsidRPr="003936E4">
        <w:rPr>
          <w:rFonts w:cs="Arial"/>
          <w:szCs w:val="22"/>
        </w:rPr>
        <w:t>počas</w:t>
      </w:r>
      <w:r w:rsidRPr="003936E4">
        <w:rPr>
          <w:rFonts w:cs="Arial"/>
          <w:szCs w:val="22"/>
        </w:rPr>
        <w:t xml:space="preserve"> procesu skenovania. </w:t>
      </w:r>
      <w:r w:rsidR="000E22A5" w:rsidRPr="003936E4">
        <w:rPr>
          <w:rFonts w:cs="Arial"/>
          <w:szCs w:val="22"/>
        </w:rPr>
        <w:t>Posledná</w:t>
      </w:r>
      <w:r w:rsidRPr="003936E4">
        <w:rPr>
          <w:rFonts w:cs="Arial"/>
          <w:szCs w:val="22"/>
        </w:rPr>
        <w:t xml:space="preserve"> </w:t>
      </w:r>
      <w:r w:rsidR="000E22A5" w:rsidRPr="003936E4">
        <w:rPr>
          <w:rFonts w:cs="Arial"/>
          <w:szCs w:val="22"/>
        </w:rPr>
        <w:t>kategória</w:t>
      </w:r>
      <w:r w:rsidRPr="003936E4">
        <w:rPr>
          <w:rFonts w:cs="Arial"/>
          <w:szCs w:val="22"/>
        </w:rPr>
        <w:t xml:space="preserve"> obsahuje zoznam </w:t>
      </w:r>
      <w:r w:rsidR="000E22A5" w:rsidRPr="003936E4">
        <w:rPr>
          <w:rFonts w:cs="Arial"/>
          <w:szCs w:val="22"/>
        </w:rPr>
        <w:t>dostupných</w:t>
      </w:r>
      <w:r w:rsidRPr="003936E4">
        <w:rPr>
          <w:rFonts w:cs="Arial"/>
          <w:szCs w:val="22"/>
        </w:rPr>
        <w:t xml:space="preserve"> </w:t>
      </w:r>
      <w:r w:rsidR="000E22A5" w:rsidRPr="003936E4">
        <w:rPr>
          <w:rFonts w:cs="Arial"/>
          <w:szCs w:val="22"/>
        </w:rPr>
        <w:t>veličín</w:t>
      </w:r>
      <w:r w:rsidRPr="003936E4">
        <w:rPr>
          <w:rFonts w:cs="Arial"/>
          <w:szCs w:val="22"/>
        </w:rPr>
        <w:t xml:space="preserve">. Pri </w:t>
      </w:r>
      <w:r w:rsidR="000E22A5" w:rsidRPr="003936E4">
        <w:rPr>
          <w:rFonts w:cs="Arial"/>
          <w:szCs w:val="22"/>
        </w:rPr>
        <w:t>výbere</w:t>
      </w:r>
      <w:r w:rsidRPr="003936E4">
        <w:rPr>
          <w:rFonts w:cs="Arial"/>
          <w:szCs w:val="22"/>
        </w:rPr>
        <w:t xml:space="preserve"> </w:t>
      </w:r>
      <w:r w:rsidR="000E22A5" w:rsidRPr="003936E4">
        <w:rPr>
          <w:rFonts w:cs="Arial"/>
          <w:szCs w:val="22"/>
        </w:rPr>
        <w:t>veličín</w:t>
      </w:r>
      <w:r w:rsidRPr="003936E4">
        <w:rPr>
          <w:rFonts w:cs="Arial"/>
          <w:szCs w:val="22"/>
        </w:rPr>
        <w:t xml:space="preserve"> je </w:t>
      </w:r>
      <w:r w:rsidR="000E22A5" w:rsidRPr="003936E4">
        <w:rPr>
          <w:rFonts w:cs="Arial"/>
          <w:szCs w:val="22"/>
        </w:rPr>
        <w:t>taktiež</w:t>
      </w:r>
      <w:r w:rsidRPr="003936E4">
        <w:rPr>
          <w:rFonts w:cs="Arial"/>
          <w:szCs w:val="22"/>
        </w:rPr>
        <w:t xml:space="preserve"> potrebn</w:t>
      </w:r>
      <w:r w:rsidR="00EA4D82">
        <w:rPr>
          <w:rFonts w:cs="Arial"/>
          <w:szCs w:val="22"/>
        </w:rPr>
        <w:t>é</w:t>
      </w:r>
      <w:r w:rsidRPr="003936E4">
        <w:rPr>
          <w:rFonts w:cs="Arial"/>
          <w:szCs w:val="22"/>
        </w:rPr>
        <w:t xml:space="preserve"> </w:t>
      </w:r>
      <w:r w:rsidR="000E22A5" w:rsidRPr="003936E4">
        <w:rPr>
          <w:rFonts w:cs="Arial"/>
          <w:szCs w:val="22"/>
        </w:rPr>
        <w:t>sparovať</w:t>
      </w:r>
      <w:r w:rsidRPr="003936E4">
        <w:rPr>
          <w:rFonts w:cs="Arial"/>
          <w:szCs w:val="22"/>
        </w:rPr>
        <w:t xml:space="preserve"> </w:t>
      </w:r>
      <w:r w:rsidR="000E22A5" w:rsidRPr="003936E4">
        <w:rPr>
          <w:rFonts w:cs="Arial"/>
          <w:szCs w:val="22"/>
        </w:rPr>
        <w:t>veličiny</w:t>
      </w:r>
      <w:r w:rsidRPr="003936E4">
        <w:rPr>
          <w:rFonts w:cs="Arial"/>
          <w:szCs w:val="22"/>
        </w:rPr>
        <w:t xml:space="preserve"> so </w:t>
      </w:r>
      <w:r w:rsidR="000E22A5" w:rsidRPr="003936E4">
        <w:rPr>
          <w:rFonts w:cs="Arial"/>
          <w:szCs w:val="22"/>
        </w:rPr>
        <w:t>správnym</w:t>
      </w:r>
      <w:r w:rsidRPr="003936E4">
        <w:rPr>
          <w:rFonts w:cs="Arial"/>
          <w:szCs w:val="22"/>
        </w:rPr>
        <w:t xml:space="preserve"> senzorov a </w:t>
      </w:r>
      <w:r w:rsidR="000E22A5" w:rsidRPr="003936E4">
        <w:rPr>
          <w:rFonts w:cs="Arial"/>
          <w:szCs w:val="22"/>
        </w:rPr>
        <w:t>daný</w:t>
      </w:r>
      <w:r w:rsidRPr="003936E4">
        <w:rPr>
          <w:rFonts w:cs="Arial"/>
          <w:szCs w:val="22"/>
        </w:rPr>
        <w:t xml:space="preserve"> senzor aj fyzicky </w:t>
      </w:r>
      <w:r w:rsidR="000E22A5" w:rsidRPr="003936E4">
        <w:rPr>
          <w:rFonts w:cs="Arial"/>
          <w:szCs w:val="22"/>
        </w:rPr>
        <w:t>pripojiť</w:t>
      </w:r>
      <w:r w:rsidRPr="003936E4">
        <w:rPr>
          <w:rFonts w:cs="Arial"/>
          <w:szCs w:val="22"/>
        </w:rPr>
        <w:t xml:space="preserve"> ku </w:t>
      </w:r>
      <w:r w:rsidR="000E22A5" w:rsidRPr="003936E4">
        <w:rPr>
          <w:rFonts w:cs="Arial"/>
          <w:szCs w:val="22"/>
        </w:rPr>
        <w:t>mikrokontrolér</w:t>
      </w:r>
      <w:r w:rsidR="00E25D35">
        <w:rPr>
          <w:rFonts w:cs="Arial"/>
          <w:szCs w:val="22"/>
        </w:rPr>
        <w:t>u</w:t>
      </w:r>
      <w:r w:rsidRPr="003936E4">
        <w:rPr>
          <w:rFonts w:cs="Arial"/>
          <w:szCs w:val="22"/>
        </w:rPr>
        <w:t xml:space="preserve">. </w:t>
      </w:r>
      <w:r w:rsidR="00E25D35" w:rsidRPr="003936E4">
        <w:rPr>
          <w:rFonts w:cs="Arial"/>
          <w:szCs w:val="22"/>
        </w:rPr>
        <w:t>Príkladom</w:t>
      </w:r>
      <w:r w:rsidRPr="003936E4">
        <w:rPr>
          <w:rFonts w:cs="Arial"/>
          <w:szCs w:val="22"/>
        </w:rPr>
        <w:t xml:space="preserve"> </w:t>
      </w:r>
      <w:r w:rsidR="00E25D35" w:rsidRPr="003936E4">
        <w:rPr>
          <w:rFonts w:cs="Arial"/>
          <w:szCs w:val="22"/>
        </w:rPr>
        <w:t>nesprávnej</w:t>
      </w:r>
      <w:r w:rsidRPr="003936E4">
        <w:rPr>
          <w:rFonts w:cs="Arial"/>
          <w:szCs w:val="22"/>
        </w:rPr>
        <w:t xml:space="preserve"> </w:t>
      </w:r>
      <w:r w:rsidR="00E25D35" w:rsidRPr="003936E4">
        <w:rPr>
          <w:rFonts w:cs="Arial"/>
          <w:szCs w:val="22"/>
        </w:rPr>
        <w:t>konfigurácie</w:t>
      </w:r>
      <w:r w:rsidRPr="003936E4">
        <w:rPr>
          <w:rFonts w:cs="Arial"/>
          <w:szCs w:val="22"/>
        </w:rPr>
        <w:t xml:space="preserve"> </w:t>
      </w:r>
      <w:r w:rsidR="00E25D35" w:rsidRPr="003936E4">
        <w:rPr>
          <w:rFonts w:cs="Arial"/>
          <w:szCs w:val="22"/>
        </w:rPr>
        <w:t>môže</w:t>
      </w:r>
      <w:r w:rsidRPr="003936E4">
        <w:rPr>
          <w:rFonts w:cs="Arial"/>
          <w:szCs w:val="22"/>
        </w:rPr>
        <w:t xml:space="preserve"> byt </w:t>
      </w:r>
      <w:r w:rsidR="00E25D35" w:rsidRPr="003936E4">
        <w:rPr>
          <w:rFonts w:cs="Arial"/>
          <w:szCs w:val="22"/>
        </w:rPr>
        <w:t>práve</w:t>
      </w:r>
      <w:r w:rsidRPr="003936E4">
        <w:rPr>
          <w:rFonts w:cs="Arial"/>
          <w:szCs w:val="22"/>
        </w:rPr>
        <w:t xml:space="preserve"> </w:t>
      </w:r>
      <w:r w:rsidR="00E25D35" w:rsidRPr="003936E4">
        <w:rPr>
          <w:rFonts w:cs="Arial"/>
          <w:szCs w:val="22"/>
        </w:rPr>
        <w:t>požiadavka</w:t>
      </w:r>
      <w:r w:rsidRPr="003936E4">
        <w:rPr>
          <w:rFonts w:cs="Arial"/>
          <w:szCs w:val="22"/>
        </w:rPr>
        <w:t xml:space="preserve"> od </w:t>
      </w:r>
      <w:r w:rsidR="00E25D35" w:rsidRPr="003936E4">
        <w:rPr>
          <w:rFonts w:cs="Arial"/>
          <w:szCs w:val="22"/>
        </w:rPr>
        <w:t>používateľa</w:t>
      </w:r>
      <w:r w:rsidRPr="003936E4">
        <w:rPr>
          <w:rFonts w:cs="Arial"/>
          <w:szCs w:val="22"/>
        </w:rPr>
        <w:t xml:space="preserve"> </w:t>
      </w:r>
      <w:r w:rsidR="00E25D35" w:rsidRPr="003936E4">
        <w:rPr>
          <w:rFonts w:cs="Arial"/>
          <w:szCs w:val="22"/>
        </w:rPr>
        <w:t>merať</w:t>
      </w:r>
      <w:r w:rsidRPr="003936E4">
        <w:rPr>
          <w:rFonts w:cs="Arial"/>
          <w:szCs w:val="22"/>
        </w:rPr>
        <w:t xml:space="preserve"> CO2 no k </w:t>
      </w:r>
      <w:r w:rsidR="00E25D35" w:rsidRPr="003936E4">
        <w:rPr>
          <w:rFonts w:cs="Arial"/>
          <w:szCs w:val="22"/>
        </w:rPr>
        <w:t>mikrokontroléra</w:t>
      </w:r>
      <w:r w:rsidRPr="003936E4">
        <w:rPr>
          <w:rFonts w:cs="Arial"/>
          <w:szCs w:val="22"/>
        </w:rPr>
        <w:t xml:space="preserve"> </w:t>
      </w:r>
      <w:r w:rsidR="00E25D35">
        <w:rPr>
          <w:rFonts w:cs="Arial"/>
          <w:szCs w:val="22"/>
        </w:rPr>
        <w:t>sa</w:t>
      </w:r>
      <w:r w:rsidRPr="003936E4">
        <w:rPr>
          <w:rFonts w:cs="Arial"/>
          <w:szCs w:val="22"/>
        </w:rPr>
        <w:t xml:space="preserve"> </w:t>
      </w:r>
      <w:r w:rsidR="00E25D35" w:rsidRPr="003936E4">
        <w:rPr>
          <w:rFonts w:cs="Arial"/>
          <w:szCs w:val="22"/>
        </w:rPr>
        <w:t>pripoj</w:t>
      </w:r>
      <w:r w:rsidR="00E25D35">
        <w:rPr>
          <w:rFonts w:cs="Arial"/>
          <w:szCs w:val="22"/>
        </w:rPr>
        <w:t>í senzor</w:t>
      </w:r>
      <w:r w:rsidRPr="003936E4">
        <w:rPr>
          <w:rFonts w:cs="Arial"/>
          <w:szCs w:val="22"/>
        </w:rPr>
        <w:t xml:space="preserve"> SHT41, </w:t>
      </w:r>
      <w:r w:rsidR="00E25D35" w:rsidRPr="003936E4">
        <w:rPr>
          <w:rFonts w:cs="Arial"/>
          <w:szCs w:val="22"/>
        </w:rPr>
        <w:t>ktorý</w:t>
      </w:r>
      <w:r w:rsidRPr="003936E4">
        <w:rPr>
          <w:rFonts w:cs="Arial"/>
          <w:szCs w:val="22"/>
        </w:rPr>
        <w:t xml:space="preserve"> je </w:t>
      </w:r>
      <w:r w:rsidR="00E25D35" w:rsidRPr="003936E4">
        <w:rPr>
          <w:rFonts w:cs="Arial"/>
          <w:szCs w:val="22"/>
        </w:rPr>
        <w:t>limitovan</w:t>
      </w:r>
      <w:r w:rsidR="00E25D35">
        <w:rPr>
          <w:rFonts w:cs="Arial"/>
          <w:szCs w:val="22"/>
        </w:rPr>
        <w:t>ý</w:t>
      </w:r>
      <w:r w:rsidRPr="003936E4">
        <w:rPr>
          <w:rFonts w:cs="Arial"/>
          <w:szCs w:val="22"/>
        </w:rPr>
        <w:t xml:space="preserve"> na meranie iba teploty a vlhkosti vzduchu.</w:t>
      </w:r>
    </w:p>
    <w:p w14:paraId="49392E42" w14:textId="05B7A8E8" w:rsidR="00E25D35" w:rsidRDefault="00A12951" w:rsidP="00E25D35">
      <w:pPr>
        <w:pStyle w:val="Nadpis3"/>
      </w:pPr>
      <w:bookmarkStart w:id="90" w:name="_Toc131867265"/>
      <w:r>
        <w:rPr>
          <w:noProof/>
        </w:rPr>
        <w:lastRenderedPageBreak/>
        <mc:AlternateContent>
          <mc:Choice Requires="wps">
            <w:drawing>
              <wp:anchor distT="0" distB="0" distL="114300" distR="114300" simplePos="0" relativeHeight="251712512" behindDoc="0" locked="0" layoutInCell="1" allowOverlap="1" wp14:anchorId="5457542B" wp14:editId="71D790D7">
                <wp:simplePos x="0" y="0"/>
                <wp:positionH relativeFrom="margin">
                  <wp:align>right</wp:align>
                </wp:positionH>
                <wp:positionV relativeFrom="paragraph">
                  <wp:posOffset>3646088</wp:posOffset>
                </wp:positionV>
                <wp:extent cx="5399405" cy="357505"/>
                <wp:effectExtent l="0" t="0" r="0" b="4445"/>
                <wp:wrapTopAndBottom/>
                <wp:docPr id="45" name="Textové pole 45"/>
                <wp:cNvGraphicFramePr/>
                <a:graphic xmlns:a="http://schemas.openxmlformats.org/drawingml/2006/main">
                  <a:graphicData uri="http://schemas.microsoft.com/office/word/2010/wordprocessingShape">
                    <wps:wsp>
                      <wps:cNvSpPr txBox="1"/>
                      <wps:spPr>
                        <a:xfrm>
                          <a:off x="0" y="0"/>
                          <a:ext cx="5399405" cy="357809"/>
                        </a:xfrm>
                        <a:prstGeom prst="rect">
                          <a:avLst/>
                        </a:prstGeom>
                        <a:solidFill>
                          <a:prstClr val="white"/>
                        </a:solidFill>
                        <a:ln>
                          <a:noFill/>
                        </a:ln>
                      </wps:spPr>
                      <wps:txbx>
                        <w:txbxContent>
                          <w:p w14:paraId="06BCA110" w14:textId="7902BE4B" w:rsidR="00B53418" w:rsidRPr="00567717" w:rsidRDefault="00B53418" w:rsidP="00A12951">
                            <w:pPr>
                              <w:pStyle w:val="Popis"/>
                              <w:rPr>
                                <w:noProof/>
                                <w:szCs w:val="24"/>
                              </w:rPr>
                            </w:pPr>
                            <w:bookmarkStart w:id="91" w:name="_Toc131867205"/>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10</w:t>
                            </w:r>
                            <w:r w:rsidR="00000000">
                              <w:rPr>
                                <w:noProof/>
                              </w:rPr>
                              <w:fldChar w:fldCharType="end"/>
                            </w:r>
                            <w:r>
                              <w:t xml:space="preserve"> </w:t>
                            </w:r>
                            <w:r w:rsidR="00C92662">
                              <w:t>–</w:t>
                            </w:r>
                            <w:r>
                              <w:t xml:space="preserve"> </w:t>
                            </w:r>
                            <w:r w:rsidR="00C92662">
                              <w:t>Záznam z konfigurácie ESP klienta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7542B" id="Textové pole 45" o:spid="_x0000_s1038" type="#_x0000_t202" style="position:absolute;left:0;text-align:left;margin-left:373.95pt;margin-top:287.1pt;width:425.15pt;height:28.1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" stroked="f">
                <v:textbox inset="0,0,0,0">
                  <w:txbxContent>
                    <w:p w14:paraId="06BCA110" w14:textId="7902BE4B" w:rsidR="00B53418" w:rsidRPr="00567717" w:rsidRDefault="00B53418" w:rsidP="00A12951">
                      <w:pPr>
                        <w:pStyle w:val="Popis"/>
                        <w:rPr>
                          <w:noProof/>
                          <w:szCs w:val="24"/>
                        </w:rPr>
                      </w:pPr>
                      <w:bookmarkStart w:id="92" w:name="_Toc131867205"/>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10</w:t>
                      </w:r>
                      <w:r w:rsidR="00000000">
                        <w:rPr>
                          <w:noProof/>
                        </w:rPr>
                        <w:fldChar w:fldCharType="end"/>
                      </w:r>
                      <w:r>
                        <w:t xml:space="preserve"> </w:t>
                      </w:r>
                      <w:r w:rsidR="00C92662">
                        <w:t>–</w:t>
                      </w:r>
                      <w:r>
                        <w:t xml:space="preserve"> </w:t>
                      </w:r>
                      <w:r w:rsidR="00C92662">
                        <w:t>Záznam z konfigurácie ESP klienta</w:t>
                      </w:r>
                      <w:bookmarkEnd w:id="92"/>
                    </w:p>
                  </w:txbxContent>
                </v:textbox>
                <w10:wrap type="topAndBottom" anchorx="margin"/>
              </v:shape>
            </w:pict>
          </mc:Fallback>
        </mc:AlternateContent>
      </w:r>
      <w:r w:rsidR="00A62F94">
        <w:rPr>
          <w:noProof/>
        </w:rPr>
        <w:drawing>
          <wp:anchor distT="0" distB="0" distL="114300" distR="114300" simplePos="0" relativeHeight="251677696" behindDoc="0" locked="0" layoutInCell="1" allowOverlap="1" wp14:anchorId="5FF94DC3" wp14:editId="248B7283">
            <wp:simplePos x="0" y="0"/>
            <wp:positionH relativeFrom="margin">
              <wp:align>center</wp:align>
            </wp:positionH>
            <wp:positionV relativeFrom="paragraph">
              <wp:posOffset>19050</wp:posOffset>
            </wp:positionV>
            <wp:extent cx="2083435" cy="3569970"/>
            <wp:effectExtent l="19050" t="19050" r="12065" b="11430"/>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3435" cy="3569970"/>
                    </a:xfrm>
                    <a:prstGeom prst="rect">
                      <a:avLst/>
                    </a:prstGeom>
                    <a:noFill/>
                    <a:ln w="12700">
                      <a:solidFill>
                        <a:schemeClr val="tx1"/>
                      </a:solidFill>
                    </a:ln>
                  </pic:spPr>
                </pic:pic>
              </a:graphicData>
            </a:graphic>
          </wp:anchor>
        </w:drawing>
      </w:r>
      <w:r w:rsidR="00E25D35">
        <w:t>Konfigurácia riadiaceho člena</w:t>
      </w:r>
      <w:bookmarkEnd w:id="90"/>
    </w:p>
    <w:p w14:paraId="3F08A1EF" w14:textId="7FC05FFE" w:rsidR="00E25D35" w:rsidRPr="003936E4" w:rsidRDefault="00747F54" w:rsidP="00747F54">
      <w:r>
        <w:t xml:space="preserve">Konfiguráciu riadiaceho člena je </w:t>
      </w:r>
      <w:r w:rsidR="00196246">
        <w:t>taktiež</w:t>
      </w:r>
      <w:r>
        <w:t xml:space="preserve"> možné rozdeliť do niekoľkých kategórii. </w:t>
      </w:r>
      <w:r w:rsidR="0095683B">
        <w:t>Do všeobecnej kategórii</w:t>
      </w:r>
      <w:r w:rsidR="00196246">
        <w:t>,</w:t>
      </w:r>
      <w:r w:rsidR="0095683B">
        <w:t xml:space="preserve"> kde sa konfiguruje identifikátor klienta. </w:t>
      </w:r>
      <w:r w:rsidR="00ED5814">
        <w:t xml:space="preserve">Pri </w:t>
      </w:r>
      <w:r w:rsidR="0013585E">
        <w:t>konfigurácii</w:t>
      </w:r>
      <w:r w:rsidR="00ED5814">
        <w:t xml:space="preserve"> </w:t>
      </w:r>
      <w:r w:rsidR="0013585E">
        <w:t>identifikátora</w:t>
      </w:r>
      <w:r w:rsidR="00ED5814">
        <w:t xml:space="preserve"> je potrebn</w:t>
      </w:r>
      <w:r w:rsidR="00196246">
        <w:t>é</w:t>
      </w:r>
      <w:r w:rsidR="00ED5814">
        <w:t xml:space="preserve"> </w:t>
      </w:r>
      <w:r w:rsidR="0013585E">
        <w:t>zabezpečiť</w:t>
      </w:r>
      <w:r w:rsidR="00ED5814">
        <w:t xml:space="preserve"> </w:t>
      </w:r>
      <w:r w:rsidR="0013585E">
        <w:t>jedinečnosť v rámci celého systému a je nevyhnutn</w:t>
      </w:r>
      <w:r w:rsidR="001A1E60">
        <w:t>é</w:t>
      </w:r>
      <w:r w:rsidR="0013585E">
        <w:t xml:space="preserve"> použiť unikátne ID pre každý registrovaný skleník.</w:t>
      </w:r>
      <w:r w:rsidR="00524346">
        <w:t xml:space="preserve"> </w:t>
      </w:r>
      <w:r w:rsidR="00C51372">
        <w:t>Ďalšou konfiguračnou čas</w:t>
      </w:r>
      <w:r w:rsidR="001A1E60">
        <w:t>ť</w:t>
      </w:r>
      <w:r w:rsidR="00C51372">
        <w:t xml:space="preserve">ou je nastavovanie sieťových prvkov. </w:t>
      </w:r>
      <w:r w:rsidR="00C205F0">
        <w:t xml:space="preserve">Prvým krokom je konfigurácia údajov na prístup do siete s využitím technológie Wi-Fi. </w:t>
      </w:r>
      <w:r w:rsidR="004B3DEE">
        <w:t xml:space="preserve">Nasleduje </w:t>
      </w:r>
      <w:r w:rsidR="00870946">
        <w:t>konfigurácia IP adresy servera</w:t>
      </w:r>
      <w:r w:rsidR="00E365EF">
        <w:t>,</w:t>
      </w:r>
      <w:r w:rsidR="00870946">
        <w:t xml:space="preserve"> na ktorom </w:t>
      </w:r>
      <w:r w:rsidR="00446F2A">
        <w:t>sú</w:t>
      </w:r>
      <w:r w:rsidR="00870946">
        <w:t xml:space="preserve"> spusten</w:t>
      </w:r>
      <w:r w:rsidR="00E365EF">
        <w:t>é</w:t>
      </w:r>
      <w:r w:rsidR="00870946">
        <w:t xml:space="preserve"> služby ako MQTT Broker, NTP server a pod. </w:t>
      </w:r>
      <w:r w:rsidR="00E97625">
        <w:t>Služby</w:t>
      </w:r>
      <w:r w:rsidR="00870946">
        <w:t xml:space="preserve"> nemusia byt umiestnen</w:t>
      </w:r>
      <w:r w:rsidR="00E365EF">
        <w:t>é</w:t>
      </w:r>
      <w:r w:rsidR="00870946">
        <w:t xml:space="preserve"> na jednom servery</w:t>
      </w:r>
      <w:r w:rsidR="00E365EF">
        <w:t>, a</w:t>
      </w:r>
      <w:r w:rsidR="00870946">
        <w:t xml:space="preserve"> preto bola </w:t>
      </w:r>
      <w:r w:rsidR="00E97625">
        <w:t>pridaná</w:t>
      </w:r>
      <w:r w:rsidR="00870946">
        <w:t xml:space="preserve"> </w:t>
      </w:r>
      <w:r w:rsidR="00E97625">
        <w:t>možnosť</w:t>
      </w:r>
      <w:r w:rsidR="00870946">
        <w:t xml:space="preserve"> </w:t>
      </w:r>
      <w:r w:rsidR="00E365EF">
        <w:t>individuálne</w:t>
      </w:r>
      <w:r w:rsidR="00E97625">
        <w:t xml:space="preserve"> nakonfigurovať IP adresy prislúchajúce</w:t>
      </w:r>
      <w:r w:rsidR="00E365EF">
        <w:t>j</w:t>
      </w:r>
      <w:r w:rsidR="00E97625">
        <w:t xml:space="preserve"> službe. </w:t>
      </w:r>
      <w:r w:rsidR="00446F2A">
        <w:t>Poslednými</w:t>
      </w:r>
      <w:r w:rsidR="0048147E">
        <w:t xml:space="preserve"> </w:t>
      </w:r>
      <w:r w:rsidR="00446F2A">
        <w:t>konfiguračnými</w:t>
      </w:r>
      <w:r w:rsidR="0048147E">
        <w:t xml:space="preserve"> hodnotami k nastaveniu je </w:t>
      </w:r>
      <w:r w:rsidR="00446F2A">
        <w:t>časová zóna využívaná v NTP servery a autentifikačné údaje na pripojenie ku MQTT Broker-u</w:t>
      </w:r>
      <w:r w:rsidR="007F6909">
        <w:t>.</w:t>
      </w:r>
    </w:p>
    <w:p w14:paraId="0D67B25E" w14:textId="5FC2D61F" w:rsidR="009E5EBD" w:rsidRDefault="003936E4" w:rsidP="00771BD7">
      <w:pPr>
        <w:pStyle w:val="Nadpis2"/>
      </w:pPr>
      <w:bookmarkStart w:id="93" w:name="_Toc131867266"/>
      <w:r w:rsidRPr="003936E4">
        <w:t xml:space="preserve">Zber </w:t>
      </w:r>
      <w:r w:rsidR="00486451" w:rsidRPr="003936E4">
        <w:t>údajov</w:t>
      </w:r>
      <w:bookmarkEnd w:id="93"/>
    </w:p>
    <w:p w14:paraId="328C9969" w14:textId="5DC68CB8" w:rsidR="005F4320" w:rsidRDefault="00931AC1" w:rsidP="00294035">
      <w:r>
        <w:t>Najpodstatnejšou úlohou</w:t>
      </w:r>
      <w:r w:rsidR="00BB7C3F">
        <w:t xml:space="preserve"> ESP klienta je </w:t>
      </w:r>
      <w:r w:rsidR="00BB7C3F" w:rsidRPr="003936E4">
        <w:t>komunikácia</w:t>
      </w:r>
      <w:r w:rsidR="003936E4" w:rsidRPr="003936E4">
        <w:t xml:space="preserve"> so senzormi na zber </w:t>
      </w:r>
      <w:r w:rsidR="007F2A8A">
        <w:t>dát</w:t>
      </w:r>
      <w:r w:rsidR="003936E4" w:rsidRPr="003936E4">
        <w:t xml:space="preserve">. Pri senzoroch SHT41 a SCD41 je na </w:t>
      </w:r>
      <w:r w:rsidR="007F2A8A" w:rsidRPr="003936E4">
        <w:t>komunikáciu</w:t>
      </w:r>
      <w:r w:rsidR="003936E4" w:rsidRPr="003936E4">
        <w:t xml:space="preserve"> </w:t>
      </w:r>
      <w:r w:rsidR="007F2A8A" w:rsidRPr="003936E4">
        <w:t>využívaná</w:t>
      </w:r>
      <w:r w:rsidR="003936E4" w:rsidRPr="003936E4">
        <w:t xml:space="preserve"> zbernica I2C. Meranie </w:t>
      </w:r>
      <w:r w:rsidR="007F2A8A" w:rsidRPr="003936E4">
        <w:t>vlhkosti</w:t>
      </w:r>
      <w:r w:rsidR="003936E4" w:rsidRPr="003936E4">
        <w:t xml:space="preserve"> </w:t>
      </w:r>
      <w:r w:rsidR="007F2A8A" w:rsidRPr="003936E4">
        <w:t>pôdy</w:t>
      </w:r>
      <w:r w:rsidR="003936E4" w:rsidRPr="003936E4">
        <w:t xml:space="preserve"> je </w:t>
      </w:r>
      <w:r w:rsidR="007F2A8A" w:rsidRPr="003936E4">
        <w:t>zabezpečen</w:t>
      </w:r>
      <w:r w:rsidR="00FB5364">
        <w:t>é</w:t>
      </w:r>
      <w:r w:rsidR="003936E4" w:rsidRPr="003936E4">
        <w:t xml:space="preserve"> </w:t>
      </w:r>
      <w:r w:rsidR="007F2A8A">
        <w:t xml:space="preserve">kapacitným </w:t>
      </w:r>
      <w:r w:rsidR="003936E4" w:rsidRPr="003936E4">
        <w:t xml:space="preserve">senzorom, </w:t>
      </w:r>
      <w:r w:rsidR="007F2A8A" w:rsidRPr="003936E4">
        <w:t>ktorého</w:t>
      </w:r>
      <w:r w:rsidR="003936E4" w:rsidRPr="003936E4">
        <w:t xml:space="preserve"> </w:t>
      </w:r>
      <w:r w:rsidR="007F2A8A" w:rsidRPr="003936E4">
        <w:t>výstupom</w:t>
      </w:r>
      <w:r w:rsidR="003936E4" w:rsidRPr="003936E4">
        <w:t xml:space="preserve"> je </w:t>
      </w:r>
      <w:r w:rsidR="007F2A8A" w:rsidRPr="003936E4">
        <w:t>analógová</w:t>
      </w:r>
      <w:r w:rsidR="003936E4" w:rsidRPr="003936E4">
        <w:t xml:space="preserve"> hodnota. Pri </w:t>
      </w:r>
      <w:r w:rsidR="00D755FB" w:rsidRPr="003936E4">
        <w:t>meraní</w:t>
      </w:r>
      <w:r w:rsidR="003936E4" w:rsidRPr="003936E4">
        <w:t xml:space="preserve"> </w:t>
      </w:r>
      <w:r w:rsidR="00D755FB" w:rsidRPr="003936E4">
        <w:t>veľkosti</w:t>
      </w:r>
      <w:r w:rsidR="003936E4" w:rsidRPr="003936E4">
        <w:t xml:space="preserve"> </w:t>
      </w:r>
      <w:r w:rsidR="00D755FB" w:rsidRPr="003936E4">
        <w:t>pôdy</w:t>
      </w:r>
      <w:r w:rsidR="003936E4" w:rsidRPr="003936E4">
        <w:t xml:space="preserve"> je </w:t>
      </w:r>
      <w:r w:rsidR="00D755FB" w:rsidRPr="003936E4">
        <w:t>využívaný</w:t>
      </w:r>
      <w:r w:rsidR="003936E4" w:rsidRPr="003936E4">
        <w:t xml:space="preserve"> v </w:t>
      </w:r>
      <w:r w:rsidR="00D755FB" w:rsidRPr="003936E4">
        <w:t>rámci</w:t>
      </w:r>
      <w:r w:rsidR="003936E4" w:rsidRPr="003936E4">
        <w:t xml:space="preserve"> </w:t>
      </w:r>
      <w:r w:rsidR="007F2A8A" w:rsidRPr="003936E4">
        <w:t>mikrokontroléra</w:t>
      </w:r>
      <w:r w:rsidR="003936E4" w:rsidRPr="003936E4">
        <w:t xml:space="preserve"> </w:t>
      </w:r>
      <w:r w:rsidR="00D755FB" w:rsidRPr="003936E4">
        <w:t>analógovo</w:t>
      </w:r>
      <w:r w:rsidR="00D755FB">
        <w:t xml:space="preserve"> </w:t>
      </w:r>
      <w:r w:rsidR="003936E4" w:rsidRPr="003936E4">
        <w:t>-</w:t>
      </w:r>
      <w:r w:rsidR="00D755FB">
        <w:t xml:space="preserve"> </w:t>
      </w:r>
      <w:r w:rsidR="00D755FB" w:rsidRPr="003936E4">
        <w:t>digitálny</w:t>
      </w:r>
      <w:r w:rsidR="003936E4" w:rsidRPr="003936E4">
        <w:t xml:space="preserve"> </w:t>
      </w:r>
      <w:r w:rsidR="00D755FB" w:rsidRPr="003936E4">
        <w:t>prevodník</w:t>
      </w:r>
      <w:r w:rsidR="003936E4" w:rsidRPr="003936E4">
        <w:t xml:space="preserve"> so </w:t>
      </w:r>
      <w:r w:rsidR="00D755FB" w:rsidRPr="003936E4">
        <w:t>šírkou</w:t>
      </w:r>
      <w:r w:rsidR="003936E4" w:rsidRPr="003936E4">
        <w:t xml:space="preserve"> 12 bitov. </w:t>
      </w:r>
      <w:r w:rsidR="00D755FB" w:rsidRPr="003936E4">
        <w:t>Výstupná</w:t>
      </w:r>
      <w:r w:rsidR="003936E4" w:rsidRPr="003936E4">
        <w:t xml:space="preserve"> hodnota z </w:t>
      </w:r>
      <w:r w:rsidR="00D755FB" w:rsidRPr="003936E4">
        <w:t>prevodníka</w:t>
      </w:r>
      <w:r w:rsidR="003936E4" w:rsidRPr="003936E4">
        <w:t xml:space="preserve"> je </w:t>
      </w:r>
      <w:r w:rsidR="00D755FB" w:rsidRPr="003936E4">
        <w:t>následné</w:t>
      </w:r>
      <w:r w:rsidR="003936E4" w:rsidRPr="003936E4">
        <w:t xml:space="preserve"> </w:t>
      </w:r>
      <w:r w:rsidR="00D755FB" w:rsidRPr="003936E4">
        <w:t>poskytnutá</w:t>
      </w:r>
      <w:r w:rsidR="003936E4" w:rsidRPr="003936E4">
        <w:t xml:space="preserve"> ako vstup do vzorca na </w:t>
      </w:r>
      <w:r w:rsidR="00D755FB" w:rsidRPr="003936E4">
        <w:t>výpočet</w:t>
      </w:r>
      <w:r w:rsidR="003936E4" w:rsidRPr="003936E4">
        <w:t xml:space="preserve"> </w:t>
      </w:r>
      <w:r w:rsidR="00D755FB" w:rsidRPr="003936E4">
        <w:t>finálnej</w:t>
      </w:r>
      <w:r w:rsidR="003936E4" w:rsidRPr="003936E4">
        <w:t xml:space="preserve"> hodnoty </w:t>
      </w:r>
      <w:r w:rsidR="00D755FB" w:rsidRPr="003936E4">
        <w:t>vyjadrujúca</w:t>
      </w:r>
      <w:r w:rsidR="003936E4" w:rsidRPr="003936E4">
        <w:t xml:space="preserve"> </w:t>
      </w:r>
      <w:r w:rsidR="00D755FB" w:rsidRPr="003936E4">
        <w:t>vlhkosť</w:t>
      </w:r>
      <w:r w:rsidR="003936E4" w:rsidRPr="003936E4">
        <w:t xml:space="preserve"> </w:t>
      </w:r>
      <w:r w:rsidR="00D755FB" w:rsidRPr="003936E4">
        <w:t>pôdy</w:t>
      </w:r>
      <w:r w:rsidR="003936E4" w:rsidRPr="003936E4">
        <w:t xml:space="preserve"> v </w:t>
      </w:r>
      <w:r w:rsidR="00D755FB" w:rsidRPr="003936E4">
        <w:t>percentách</w:t>
      </w:r>
      <w:r w:rsidR="003936E4" w:rsidRPr="003936E4">
        <w:t>.</w:t>
      </w:r>
    </w:p>
    <w:p w14:paraId="0CBD1B3E" w14:textId="51F41301" w:rsidR="001C7499" w:rsidRDefault="005F4320" w:rsidP="00BB7C3F">
      <w:pPr>
        <w:rPr>
          <w:rFonts w:cs="Arial"/>
          <w:szCs w:val="22"/>
        </w:rPr>
      </w:pPr>
      <m:oMath>
        <m:r>
          <w:rPr>
            <w:rFonts w:ascii="Cambria Math" w:hAnsi="Cambria Math" w:cs="Arial"/>
            <w:szCs w:val="22"/>
          </w:rPr>
          <w:lastRenderedPageBreak/>
          <m:t xml:space="preserve">Vlhkosť pôdy= </m:t>
        </m:r>
        <m:f>
          <m:fPr>
            <m:ctrlPr>
              <w:rPr>
                <w:rFonts w:ascii="Cambria Math" w:hAnsi="Cambria Math" w:cs="Arial"/>
                <w:i/>
                <w:szCs w:val="22"/>
              </w:rPr>
            </m:ctrlPr>
          </m:fPr>
          <m:num>
            <m:r>
              <w:rPr>
                <w:rFonts w:ascii="Cambria Math" w:hAnsi="Cambria Math" w:cs="Arial"/>
                <w:szCs w:val="22"/>
              </w:rPr>
              <m:t>Data-SENSOR_MIN</m:t>
            </m:r>
          </m:num>
          <m:den>
            <m:r>
              <w:rPr>
                <w:rFonts w:ascii="Cambria Math" w:hAnsi="Cambria Math" w:cs="Arial"/>
                <w:szCs w:val="22"/>
              </w:rPr>
              <m:t>SENSOR_MAX -SENSOR_MIN</m:t>
            </m:r>
          </m:den>
        </m:f>
        <m:r>
          <w:rPr>
            <w:rFonts w:ascii="Cambria Math" w:hAnsi="Cambria Math" w:cs="Arial"/>
            <w:szCs w:val="22"/>
          </w:rPr>
          <m:t>*100</m:t>
        </m:r>
      </m:oMath>
      <w:r w:rsidR="003936E4" w:rsidRPr="003936E4">
        <w:rPr>
          <w:rFonts w:cs="Arial"/>
          <w:szCs w:val="22"/>
        </w:rPr>
        <w:t> </w:t>
      </w:r>
      <w:r w:rsidR="001C7499">
        <w:rPr>
          <w:rFonts w:cs="Arial"/>
          <w:szCs w:val="22"/>
        </w:rPr>
        <w:t>[%]</w:t>
      </w:r>
    </w:p>
    <w:p w14:paraId="4974FCC2" w14:textId="52736C69" w:rsidR="003936E4" w:rsidRPr="00C41560" w:rsidRDefault="001C7499" w:rsidP="00C41560">
      <w:pPr>
        <w:pStyle w:val="Odrka1"/>
      </w:pPr>
      <w:r w:rsidRPr="00C41560">
        <w:rPr>
          <w:lang w:val="en-GB"/>
        </w:rPr>
        <w:t>Data</w:t>
      </w:r>
      <w:r w:rsidRPr="00C41560">
        <w:t xml:space="preserve"> – vstupn</w:t>
      </w:r>
      <w:r w:rsidR="00FE3268">
        <w:t>é</w:t>
      </w:r>
      <w:r w:rsidRPr="00C41560">
        <w:t xml:space="preserve"> dáta zo senzora</w:t>
      </w:r>
    </w:p>
    <w:p w14:paraId="20882921" w14:textId="7B1B5E6C" w:rsidR="001C7499" w:rsidRPr="00C41560" w:rsidRDefault="009D7C2F" w:rsidP="00C41560">
      <w:pPr>
        <w:pStyle w:val="Odrka1"/>
      </w:pPr>
      <w:r>
        <w:t>SENSOR_MIN</w:t>
      </w:r>
      <w:r w:rsidR="001C7499" w:rsidRPr="00C41560">
        <w:t xml:space="preserve"> </w:t>
      </w:r>
      <w:r w:rsidR="005B0E81" w:rsidRPr="00C41560">
        <w:t>–</w:t>
      </w:r>
      <w:r w:rsidR="001C7499" w:rsidRPr="00C41560">
        <w:t xml:space="preserve"> </w:t>
      </w:r>
      <w:r w:rsidR="005B0E81" w:rsidRPr="00C41560">
        <w:t>minimálna vstupná hodnota</w:t>
      </w:r>
      <w:r>
        <w:t xml:space="preserve"> zo senzora</w:t>
      </w:r>
    </w:p>
    <w:p w14:paraId="503E3AEE" w14:textId="77777777" w:rsidR="009D7C2F" w:rsidRDefault="009D7C2F" w:rsidP="009D7C2F">
      <w:pPr>
        <w:pStyle w:val="Odrka1"/>
      </w:pPr>
      <w:r>
        <w:t>SENSOR_MAX</w:t>
      </w:r>
      <w:r w:rsidR="005B0E81" w:rsidRPr="00C41560">
        <w:t>– maximálna vstupná hodnota</w:t>
      </w:r>
      <w:r>
        <w:t xml:space="preserve"> zo senzora</w:t>
      </w:r>
    </w:p>
    <w:p w14:paraId="430D7868" w14:textId="16CD45CE" w:rsidR="003936E4" w:rsidRPr="001F0642" w:rsidRDefault="00D8632E" w:rsidP="009D7C2F">
      <w:r w:rsidRPr="003936E4">
        <w:t>Softvérová</w:t>
      </w:r>
      <w:r w:rsidR="003936E4" w:rsidRPr="003936E4">
        <w:t xml:space="preserve"> </w:t>
      </w:r>
      <w:r w:rsidRPr="003936E4">
        <w:t>implementácia</w:t>
      </w:r>
      <w:r w:rsidR="003936E4" w:rsidRPr="003936E4">
        <w:t xml:space="preserve"> v navrhnutom </w:t>
      </w:r>
      <w:r w:rsidRPr="003936E4">
        <w:t>systéme</w:t>
      </w:r>
      <w:r w:rsidR="003936E4" w:rsidRPr="003936E4">
        <w:t xml:space="preserve"> je </w:t>
      </w:r>
      <w:r w:rsidRPr="003936E4">
        <w:t>prispôsobená</w:t>
      </w:r>
      <w:r w:rsidR="003936E4" w:rsidRPr="003936E4">
        <w:t xml:space="preserve"> na </w:t>
      </w:r>
      <w:r w:rsidRPr="003936E4">
        <w:t>inicializáciu</w:t>
      </w:r>
      <w:r w:rsidR="003936E4" w:rsidRPr="003936E4">
        <w:t xml:space="preserve"> zbernice I2C zbernice len za predpokladu, </w:t>
      </w:r>
      <w:r w:rsidRPr="003936E4">
        <w:t>že</w:t>
      </w:r>
      <w:r w:rsidR="003936E4" w:rsidRPr="003936E4">
        <w:t xml:space="preserve"> </w:t>
      </w:r>
      <w:r w:rsidR="00782CEF">
        <w:t>počas</w:t>
      </w:r>
      <w:r w:rsidR="00A64897">
        <w:t xml:space="preserve"> </w:t>
      </w:r>
      <w:r w:rsidR="00782CEF">
        <w:t>konfigurácie</w:t>
      </w:r>
      <w:r w:rsidR="00A64897">
        <w:t xml:space="preserve"> ESP klienta bola </w:t>
      </w:r>
      <w:r w:rsidR="00782CEF" w:rsidRPr="003936E4">
        <w:t>zvol</w:t>
      </w:r>
      <w:r w:rsidR="00782CEF">
        <w:t>en</w:t>
      </w:r>
      <w:r w:rsidR="00782CEF" w:rsidRPr="003936E4">
        <w:t>á</w:t>
      </w:r>
      <w:r w:rsidR="003936E4" w:rsidRPr="003936E4">
        <w:t xml:space="preserve"> </w:t>
      </w:r>
      <w:r w:rsidR="00782CEF" w:rsidRPr="003936E4">
        <w:t>aspoň</w:t>
      </w:r>
      <w:r w:rsidR="003936E4" w:rsidRPr="003936E4">
        <w:t xml:space="preserve"> jedn</w:t>
      </w:r>
      <w:r w:rsidR="00782CEF">
        <w:t>a</w:t>
      </w:r>
      <w:r w:rsidR="003936E4" w:rsidRPr="003936E4">
        <w:t xml:space="preserve"> z </w:t>
      </w:r>
      <w:r w:rsidR="00782CEF" w:rsidRPr="003936E4">
        <w:t>možnosti</w:t>
      </w:r>
      <w:r w:rsidR="003936E4" w:rsidRPr="003936E4">
        <w:t xml:space="preserve">, </w:t>
      </w:r>
      <w:r w:rsidR="00AC4568">
        <w:t>č</w:t>
      </w:r>
      <w:r w:rsidR="003936E4" w:rsidRPr="003936E4">
        <w:t xml:space="preserve">i </w:t>
      </w:r>
      <w:r w:rsidR="00782CEF" w:rsidRPr="003936E4">
        <w:t>už</w:t>
      </w:r>
      <w:r w:rsidR="003936E4" w:rsidRPr="003936E4">
        <w:t xml:space="preserve"> to bolo meranie teploty, vlhkosti vzduchu alebo meranie CO2. </w:t>
      </w:r>
      <w:r w:rsidR="00782CEF" w:rsidRPr="003936E4">
        <w:t>Variácia</w:t>
      </w:r>
      <w:r w:rsidR="003936E4" w:rsidRPr="003936E4">
        <w:t xml:space="preserve"> </w:t>
      </w:r>
      <w:r w:rsidR="00782CEF" w:rsidRPr="003936E4">
        <w:t>jednotlivých</w:t>
      </w:r>
      <w:r w:rsidR="003936E4" w:rsidRPr="003936E4">
        <w:t xml:space="preserve"> </w:t>
      </w:r>
      <w:r w:rsidR="00782CEF" w:rsidRPr="003936E4">
        <w:t>možnosti</w:t>
      </w:r>
      <w:r w:rsidR="003936E4" w:rsidRPr="003936E4">
        <w:t xml:space="preserve"> </w:t>
      </w:r>
      <w:r w:rsidR="00782CEF" w:rsidRPr="003936E4">
        <w:t>taktiež</w:t>
      </w:r>
      <w:r w:rsidR="003936E4" w:rsidRPr="003936E4">
        <w:t xml:space="preserve"> vo </w:t>
      </w:r>
      <w:r w:rsidR="00782CEF" w:rsidRPr="003936E4">
        <w:t>veľkej</w:t>
      </w:r>
      <w:r w:rsidR="003936E4" w:rsidRPr="003936E4">
        <w:t xml:space="preserve"> miere </w:t>
      </w:r>
      <w:r w:rsidR="00782CEF" w:rsidRPr="003936E4">
        <w:t>ovplyvňuje</w:t>
      </w:r>
      <w:r w:rsidR="003936E4" w:rsidRPr="003936E4">
        <w:t xml:space="preserve"> typ </w:t>
      </w:r>
      <w:r w:rsidR="00782CEF" w:rsidRPr="003936E4">
        <w:t>inicializovaného</w:t>
      </w:r>
      <w:r w:rsidR="003936E4" w:rsidRPr="003936E4">
        <w:t xml:space="preserve"> </w:t>
      </w:r>
      <w:r w:rsidR="00782CEF" w:rsidRPr="003936E4">
        <w:t>ovládača</w:t>
      </w:r>
      <w:r w:rsidR="003936E4" w:rsidRPr="003936E4">
        <w:t xml:space="preserve"> pre </w:t>
      </w:r>
      <w:r w:rsidR="00782CEF" w:rsidRPr="003936E4">
        <w:t>konkrétny</w:t>
      </w:r>
      <w:r w:rsidR="003936E4" w:rsidRPr="003936E4">
        <w:t xml:space="preserve"> senzor. V </w:t>
      </w:r>
      <w:r w:rsidR="00782CEF" w:rsidRPr="003936E4">
        <w:t>prípade</w:t>
      </w:r>
      <w:r w:rsidR="003936E4" w:rsidRPr="003936E4">
        <w:t xml:space="preserve"> ak </w:t>
      </w:r>
      <w:r w:rsidR="00782CEF" w:rsidRPr="003936E4">
        <w:t>používateľovi</w:t>
      </w:r>
      <w:r w:rsidR="003936E4" w:rsidRPr="003936E4">
        <w:t xml:space="preserve"> </w:t>
      </w:r>
      <w:r w:rsidR="00782CEF" w:rsidRPr="003936E4">
        <w:t>postačuje</w:t>
      </w:r>
      <w:r w:rsidR="003936E4" w:rsidRPr="003936E4">
        <w:t xml:space="preserve"> </w:t>
      </w:r>
      <w:r w:rsidR="00782CEF" w:rsidRPr="003936E4">
        <w:t>merať</w:t>
      </w:r>
      <w:r w:rsidR="003936E4" w:rsidRPr="003936E4">
        <w:t xml:space="preserve"> iba teplotu a </w:t>
      </w:r>
      <w:r w:rsidR="00782CEF" w:rsidRPr="003936E4">
        <w:t>vlhkosť</w:t>
      </w:r>
      <w:r w:rsidR="003936E4" w:rsidRPr="003936E4">
        <w:t xml:space="preserve"> vzduchu je </w:t>
      </w:r>
      <w:r w:rsidR="00782CEF" w:rsidRPr="003936E4">
        <w:t>inicializovaný</w:t>
      </w:r>
      <w:r w:rsidR="003936E4" w:rsidRPr="003936E4">
        <w:t xml:space="preserve"> </w:t>
      </w:r>
      <w:r w:rsidR="00782CEF" w:rsidRPr="003936E4">
        <w:t>ovládač</w:t>
      </w:r>
      <w:r w:rsidR="003936E4" w:rsidRPr="003936E4">
        <w:t xml:space="preserve"> pre senzor SHT41. Pri zvolenej </w:t>
      </w:r>
      <w:r w:rsidR="00782CEF" w:rsidRPr="003936E4">
        <w:t>možnosti</w:t>
      </w:r>
      <w:r w:rsidR="003936E4" w:rsidRPr="003936E4">
        <w:t xml:space="preserve"> CO2 je nepodstatn</w:t>
      </w:r>
      <w:r w:rsidR="000B5B77">
        <w:t>é</w:t>
      </w:r>
      <w:r w:rsidR="003936E4" w:rsidRPr="003936E4">
        <w:t xml:space="preserve"> </w:t>
      </w:r>
      <w:r w:rsidR="00782CEF" w:rsidRPr="003936E4">
        <w:t>aké</w:t>
      </w:r>
      <w:r w:rsidR="003936E4" w:rsidRPr="003936E4">
        <w:t xml:space="preserve"> </w:t>
      </w:r>
      <w:r w:rsidR="00782CEF" w:rsidRPr="003936E4">
        <w:t>ďalšie</w:t>
      </w:r>
      <w:r w:rsidR="003936E4" w:rsidRPr="003936E4">
        <w:t xml:space="preserve"> </w:t>
      </w:r>
      <w:r w:rsidR="00782CEF" w:rsidRPr="003936E4">
        <w:t>možnosti</w:t>
      </w:r>
      <w:r w:rsidR="003936E4" w:rsidRPr="003936E4">
        <w:t xml:space="preserve"> </w:t>
      </w:r>
      <w:r w:rsidR="00782CEF" w:rsidRPr="003936E4">
        <w:t>sú</w:t>
      </w:r>
      <w:r w:rsidR="003936E4" w:rsidRPr="003936E4">
        <w:t xml:space="preserve"> zvolen</w:t>
      </w:r>
      <w:r w:rsidR="000B5B77">
        <w:t>é</w:t>
      </w:r>
      <w:r w:rsidR="00E15B90">
        <w:t>,</w:t>
      </w:r>
      <w:r w:rsidR="003936E4" w:rsidRPr="003936E4">
        <w:t xml:space="preserve"> automaticky sa </w:t>
      </w:r>
      <w:r w:rsidR="00E15B90" w:rsidRPr="003936E4">
        <w:t>inicializuje</w:t>
      </w:r>
      <w:r w:rsidR="003936E4" w:rsidRPr="003936E4">
        <w:t xml:space="preserve"> </w:t>
      </w:r>
      <w:r w:rsidR="00E15B90" w:rsidRPr="003936E4">
        <w:t>ovládač</w:t>
      </w:r>
      <w:r w:rsidR="003936E4" w:rsidRPr="003936E4">
        <w:t xml:space="preserve"> na senzor SCD41, </w:t>
      </w:r>
      <w:r w:rsidR="00E15B90" w:rsidRPr="003936E4">
        <w:t>keďže</w:t>
      </w:r>
      <w:r w:rsidR="003936E4" w:rsidRPr="003936E4">
        <w:t xml:space="preserve"> </w:t>
      </w:r>
      <w:r w:rsidR="00E15B90" w:rsidRPr="003936E4">
        <w:t>jediný</w:t>
      </w:r>
      <w:r w:rsidR="003936E4" w:rsidRPr="003936E4">
        <w:t xml:space="preserve"> poskytuje meranie tejto </w:t>
      </w:r>
      <w:r w:rsidR="00E15B90" w:rsidRPr="003936E4">
        <w:t>veličiny</w:t>
      </w:r>
      <w:r w:rsidR="003936E4" w:rsidRPr="003936E4">
        <w:t xml:space="preserve">. </w:t>
      </w:r>
      <w:r w:rsidR="00E15B90" w:rsidRPr="003936E4">
        <w:t>Integrácia</w:t>
      </w:r>
      <w:r w:rsidR="003936E4" w:rsidRPr="003936E4">
        <w:t xml:space="preserve"> senzora SHT41 do </w:t>
      </w:r>
      <w:r w:rsidR="00E15B90" w:rsidRPr="003936E4">
        <w:t>navrhnutého</w:t>
      </w:r>
      <w:r w:rsidR="003936E4" w:rsidRPr="003936E4">
        <w:t xml:space="preserve"> </w:t>
      </w:r>
      <w:r w:rsidR="00E15B90" w:rsidRPr="003936E4">
        <w:t>systému</w:t>
      </w:r>
      <w:r w:rsidR="003936E4" w:rsidRPr="003936E4">
        <w:t>, napriek tomu</w:t>
      </w:r>
      <w:r w:rsidR="000B5B77">
        <w:t>,</w:t>
      </w:r>
      <w:r w:rsidR="003936E4" w:rsidRPr="003936E4">
        <w:t xml:space="preserve"> </w:t>
      </w:r>
      <w:r w:rsidR="00E15B90" w:rsidRPr="003936E4">
        <w:t>že</w:t>
      </w:r>
      <w:r w:rsidR="003936E4" w:rsidRPr="003936E4">
        <w:t xml:space="preserve"> je </w:t>
      </w:r>
      <w:r w:rsidR="00E15B90" w:rsidRPr="003936E4">
        <w:t>súčasťou</w:t>
      </w:r>
      <w:r w:rsidR="003936E4" w:rsidRPr="003936E4">
        <w:t xml:space="preserve"> senzora SCD41 bola z </w:t>
      </w:r>
      <w:r w:rsidR="00E15B90" w:rsidRPr="003936E4">
        <w:t>dôvodu</w:t>
      </w:r>
      <w:r w:rsidR="003936E4" w:rsidRPr="003936E4">
        <w:t xml:space="preserve"> </w:t>
      </w:r>
      <w:r w:rsidR="00E15B90" w:rsidRPr="003936E4">
        <w:t>nevyužiteľnosti</w:t>
      </w:r>
      <w:r w:rsidR="003936E4" w:rsidRPr="003936E4">
        <w:t xml:space="preserve"> </w:t>
      </w:r>
      <w:r w:rsidR="00E15B90" w:rsidRPr="003936E4">
        <w:t>plného</w:t>
      </w:r>
      <w:r w:rsidR="003936E4" w:rsidRPr="003936E4">
        <w:t xml:space="preserve"> </w:t>
      </w:r>
      <w:r w:rsidR="00E15B90" w:rsidRPr="003936E4">
        <w:t>potenciálu</w:t>
      </w:r>
      <w:r w:rsidR="003936E4" w:rsidRPr="003936E4">
        <w:t xml:space="preserve"> senzora SCD41 v </w:t>
      </w:r>
      <w:r w:rsidR="00E15B90" w:rsidRPr="003936E4">
        <w:t>spomínanom</w:t>
      </w:r>
      <w:r w:rsidR="003936E4" w:rsidRPr="003936E4">
        <w:t xml:space="preserve"> </w:t>
      </w:r>
      <w:r w:rsidR="00E15B90" w:rsidRPr="003936E4">
        <w:t>príklade</w:t>
      </w:r>
      <w:r w:rsidR="000B5B77">
        <w:t>,</w:t>
      </w:r>
      <w:r w:rsidR="003936E4" w:rsidRPr="003936E4">
        <w:t xml:space="preserve"> kedy </w:t>
      </w:r>
      <w:r w:rsidR="00E15B90" w:rsidRPr="003936E4">
        <w:t>používateľ</w:t>
      </w:r>
      <w:r w:rsidR="003936E4" w:rsidRPr="003936E4">
        <w:t xml:space="preserve"> </w:t>
      </w:r>
      <w:r w:rsidR="00E15B90" w:rsidRPr="003936E4">
        <w:t>nepožaduje</w:t>
      </w:r>
      <w:r w:rsidR="003936E4" w:rsidRPr="003936E4">
        <w:t xml:space="preserve"> meranie CO2. </w:t>
      </w:r>
      <w:r w:rsidR="00E15B90">
        <w:t>Samostatný s</w:t>
      </w:r>
      <w:r w:rsidR="003936E4" w:rsidRPr="003936E4">
        <w:t xml:space="preserve">enzor SHT41 je </w:t>
      </w:r>
      <w:r w:rsidR="00E15B90" w:rsidRPr="003936E4">
        <w:t>taktiež</w:t>
      </w:r>
      <w:r w:rsidR="003936E4" w:rsidRPr="003936E4">
        <w:t xml:space="preserve"> </w:t>
      </w:r>
      <w:r w:rsidR="00E15B90" w:rsidRPr="003936E4">
        <w:t>lacnejšou</w:t>
      </w:r>
      <w:r w:rsidR="003936E4" w:rsidRPr="003936E4">
        <w:t xml:space="preserve"> </w:t>
      </w:r>
      <w:r w:rsidR="00E15B90" w:rsidRPr="003936E4">
        <w:t>alternatívou</w:t>
      </w:r>
      <w:r w:rsidR="003936E4" w:rsidRPr="003936E4">
        <w:t xml:space="preserve"> </w:t>
      </w:r>
      <w:r w:rsidR="00720EA0">
        <w:t xml:space="preserve">za predpokladu </w:t>
      </w:r>
      <w:r w:rsidR="003936E4" w:rsidRPr="003936E4">
        <w:t>merani</w:t>
      </w:r>
      <w:r w:rsidR="00720EA0">
        <w:t>a</w:t>
      </w:r>
      <w:r w:rsidR="003936E4" w:rsidRPr="003936E4">
        <w:t xml:space="preserve"> </w:t>
      </w:r>
      <w:r w:rsidR="00E15B90">
        <w:t xml:space="preserve">iba </w:t>
      </w:r>
      <w:r w:rsidR="003936E4" w:rsidRPr="003936E4">
        <w:t>teploty a vlhkosti vzduchu.</w:t>
      </w:r>
    </w:p>
    <w:p w14:paraId="4DDE54ED" w14:textId="0C6F97CC" w:rsidR="0039665D" w:rsidRPr="007D0B6D" w:rsidRDefault="001F2F51" w:rsidP="00771BD7">
      <w:pPr>
        <w:pStyle w:val="Nadpis2"/>
      </w:pPr>
      <w:bookmarkStart w:id="94" w:name="_Toc131867267"/>
      <w:r w:rsidRPr="007D0B6D">
        <w:t>Prenos dát do centrálneho uzla</w:t>
      </w:r>
      <w:bookmarkEnd w:id="94"/>
    </w:p>
    <w:p w14:paraId="7DCFB560" w14:textId="5E37A295" w:rsidR="007C4F43" w:rsidRPr="007C4F43" w:rsidRDefault="003936E4" w:rsidP="007D0B6D">
      <w:r w:rsidRPr="003936E4">
        <w:t xml:space="preserve">Proces zasielania </w:t>
      </w:r>
      <w:r w:rsidR="0039665D" w:rsidRPr="003936E4">
        <w:t>dát</w:t>
      </w:r>
      <w:r w:rsidRPr="003936E4">
        <w:t xml:space="preserve"> je </w:t>
      </w:r>
      <w:r w:rsidR="00A51B8E" w:rsidRPr="003936E4">
        <w:t>vykonávan</w:t>
      </w:r>
      <w:r w:rsidR="00A51B8E">
        <w:t>é</w:t>
      </w:r>
      <w:r w:rsidRPr="003936E4">
        <w:t xml:space="preserve"> s </w:t>
      </w:r>
      <w:r w:rsidR="00A51B8E" w:rsidRPr="003936E4">
        <w:t>využitím</w:t>
      </w:r>
      <w:r w:rsidRPr="003936E4">
        <w:t xml:space="preserve"> </w:t>
      </w:r>
      <w:r w:rsidR="00E310BA">
        <w:t>b</w:t>
      </w:r>
      <w:r w:rsidR="00A51B8E" w:rsidRPr="003936E4">
        <w:t>luetooth</w:t>
      </w:r>
      <w:r w:rsidRPr="003936E4">
        <w:t xml:space="preserve"> </w:t>
      </w:r>
      <w:r w:rsidR="00A51B8E" w:rsidRPr="003936E4">
        <w:t>kontroléra</w:t>
      </w:r>
      <w:r w:rsidR="00E310BA">
        <w:t>,</w:t>
      </w:r>
      <w:r w:rsidRPr="003936E4">
        <w:t xml:space="preserve"> no </w:t>
      </w:r>
      <w:r w:rsidR="00E51000" w:rsidRPr="003936E4">
        <w:t>ešte</w:t>
      </w:r>
      <w:r w:rsidRPr="003936E4">
        <w:t xml:space="preserve"> pred </w:t>
      </w:r>
      <w:r w:rsidR="00E51000" w:rsidRPr="003936E4">
        <w:t>samotným</w:t>
      </w:r>
      <w:r w:rsidRPr="003936E4">
        <w:t xml:space="preserve"> </w:t>
      </w:r>
      <w:r w:rsidR="00E51000" w:rsidRPr="003936E4">
        <w:t>zaslaním</w:t>
      </w:r>
      <w:r w:rsidRPr="003936E4">
        <w:t xml:space="preserve"> </w:t>
      </w:r>
      <w:r w:rsidR="00E51000" w:rsidRPr="003936E4">
        <w:t>údajov</w:t>
      </w:r>
      <w:r w:rsidRPr="003936E4">
        <w:t xml:space="preserve"> je vykonan</w:t>
      </w:r>
      <w:r w:rsidR="00E310BA">
        <w:t>é</w:t>
      </w:r>
      <w:r w:rsidRPr="003936E4">
        <w:t xml:space="preserve"> meranie </w:t>
      </w:r>
      <w:r w:rsidR="00E51000" w:rsidRPr="003936E4">
        <w:t>predkonfigurovaných</w:t>
      </w:r>
      <w:r w:rsidRPr="003936E4">
        <w:t xml:space="preserve"> </w:t>
      </w:r>
      <w:r w:rsidR="00E51000" w:rsidRPr="003936E4">
        <w:t>veličín</w:t>
      </w:r>
      <w:r w:rsidRPr="003936E4">
        <w:t xml:space="preserve"> na dosiahnutie </w:t>
      </w:r>
      <w:r w:rsidR="00E51000" w:rsidRPr="003936E4">
        <w:t>čo</w:t>
      </w:r>
      <w:r w:rsidRPr="003936E4">
        <w:t xml:space="preserve"> </w:t>
      </w:r>
      <w:r w:rsidR="00E51000" w:rsidRPr="003936E4">
        <w:t>najaktuálnejších</w:t>
      </w:r>
      <w:r w:rsidRPr="003936E4">
        <w:t xml:space="preserve"> </w:t>
      </w:r>
      <w:r w:rsidR="00E51000" w:rsidRPr="003936E4">
        <w:t>hodnôt</w:t>
      </w:r>
      <w:r w:rsidRPr="003936E4">
        <w:t xml:space="preserve"> </w:t>
      </w:r>
      <w:r w:rsidR="00E51000" w:rsidRPr="003936E4">
        <w:t>reflektujúce</w:t>
      </w:r>
      <w:r w:rsidRPr="003936E4">
        <w:t xml:space="preserve"> realitu. Nameran</w:t>
      </w:r>
      <w:r w:rsidR="00F111E7">
        <w:t>é</w:t>
      </w:r>
      <w:r w:rsidRPr="003936E4">
        <w:t xml:space="preserve"> </w:t>
      </w:r>
      <w:r w:rsidR="00E51000" w:rsidRPr="003936E4">
        <w:t>dáta</w:t>
      </w:r>
      <w:r w:rsidRPr="003936E4">
        <w:t xml:space="preserve"> sa </w:t>
      </w:r>
      <w:r w:rsidR="00E51000" w:rsidRPr="003936E4">
        <w:t>následné</w:t>
      </w:r>
      <w:r w:rsidRPr="003936E4">
        <w:t xml:space="preserve"> </w:t>
      </w:r>
      <w:r w:rsidR="00E51000" w:rsidRPr="003936E4">
        <w:t>spracujú</w:t>
      </w:r>
      <w:r w:rsidRPr="003936E4">
        <w:t xml:space="preserve"> a </w:t>
      </w:r>
      <w:r w:rsidR="00E51000" w:rsidRPr="003936E4">
        <w:t>vytvorí</w:t>
      </w:r>
      <w:r w:rsidRPr="003936E4">
        <w:t xml:space="preserve"> sa </w:t>
      </w:r>
      <w:r w:rsidR="00E51000" w:rsidRPr="003936E4">
        <w:t>dynamická</w:t>
      </w:r>
      <w:r w:rsidRPr="003936E4">
        <w:t xml:space="preserve"> </w:t>
      </w:r>
      <w:r w:rsidR="00E51000" w:rsidRPr="003936E4">
        <w:t>štruktúra</w:t>
      </w:r>
      <w:r w:rsidRPr="003936E4">
        <w:t xml:space="preserve"> </w:t>
      </w:r>
      <w:r w:rsidR="00E51000" w:rsidRPr="003936E4">
        <w:t>obsahujúca</w:t>
      </w:r>
      <w:r w:rsidRPr="003936E4">
        <w:t xml:space="preserve"> </w:t>
      </w:r>
      <w:r w:rsidR="00E51000" w:rsidRPr="003936E4">
        <w:t>základne</w:t>
      </w:r>
      <w:r w:rsidRPr="003936E4">
        <w:t xml:space="preserve"> </w:t>
      </w:r>
      <w:r w:rsidR="00E51000" w:rsidRPr="003936E4">
        <w:t>informácie</w:t>
      </w:r>
      <w:r w:rsidRPr="003936E4">
        <w:t xml:space="preserve"> o klientovi, </w:t>
      </w:r>
      <w:r w:rsidR="008C1E2D">
        <w:t>bajt</w:t>
      </w:r>
      <w:r w:rsidRPr="003936E4">
        <w:t xml:space="preserve"> </w:t>
      </w:r>
      <w:r w:rsidR="00E51000" w:rsidRPr="003936E4">
        <w:t>definujúci</w:t>
      </w:r>
      <w:r w:rsidRPr="003936E4">
        <w:t xml:space="preserve"> obsah dynamickej </w:t>
      </w:r>
      <w:r w:rsidR="00E51000" w:rsidRPr="003936E4">
        <w:t>štruktúry</w:t>
      </w:r>
      <w:r w:rsidRPr="003936E4">
        <w:t xml:space="preserve"> a</w:t>
      </w:r>
      <w:r w:rsidR="00E51000">
        <w:t xml:space="preserve"> nasledujú </w:t>
      </w:r>
      <w:r w:rsidRPr="003936E4">
        <w:t>nameran</w:t>
      </w:r>
      <w:r w:rsidR="00176CB9">
        <w:t>é</w:t>
      </w:r>
      <w:r w:rsidRPr="003936E4">
        <w:t xml:space="preserve"> </w:t>
      </w:r>
      <w:r w:rsidR="00E51000" w:rsidRPr="003936E4">
        <w:t>dáta</w:t>
      </w:r>
      <w:r w:rsidRPr="003936E4">
        <w:t xml:space="preserve">. </w:t>
      </w:r>
      <w:r w:rsidR="00176CB9">
        <w:t>T</w:t>
      </w:r>
      <w:r w:rsidR="00E51000" w:rsidRPr="003936E4">
        <w:t>abuľka</w:t>
      </w:r>
      <w:r w:rsidRPr="003936E4">
        <w:t xml:space="preserve"> </w:t>
      </w:r>
      <w:r w:rsidR="00176CB9">
        <w:t xml:space="preserve">nižšie </w:t>
      </w:r>
      <w:r w:rsidRPr="003936E4">
        <w:t xml:space="preserve">graficky reprezentuje obsah dynamickej </w:t>
      </w:r>
      <w:r w:rsidR="00E51000" w:rsidRPr="003936E4">
        <w:t>štruktúry</w:t>
      </w:r>
      <w:r w:rsidRPr="003936E4">
        <w:t xml:space="preserve">. </w:t>
      </w:r>
      <w:r w:rsidR="00E51000" w:rsidRPr="003936E4">
        <w:t>Každá</w:t>
      </w:r>
      <w:r w:rsidRPr="003936E4">
        <w:t xml:space="preserve"> bunka </w:t>
      </w:r>
      <w:r w:rsidR="00E51000" w:rsidRPr="003936E4">
        <w:t>tabuľky</w:t>
      </w:r>
      <w:r w:rsidRPr="003936E4">
        <w:t xml:space="preserve"> reprezentuje 8 bitov v </w:t>
      </w:r>
      <w:r w:rsidR="00E51000" w:rsidRPr="003936E4">
        <w:t>rámci</w:t>
      </w:r>
      <w:r w:rsidRPr="003936E4">
        <w:t xml:space="preserve"> </w:t>
      </w:r>
      <w:r w:rsidR="00E51000" w:rsidRPr="003936E4">
        <w:t>štruktúry</w:t>
      </w:r>
      <w:r w:rsidRPr="003936E4">
        <w:t>.</w:t>
      </w:r>
    </w:p>
    <w:p w14:paraId="69F5BEF4" w14:textId="045F1072" w:rsidR="00A86E39" w:rsidRDefault="00A86E39" w:rsidP="007921AB">
      <w:pPr>
        <w:pStyle w:val="Tabuka-oznaenie"/>
      </w:pPr>
      <w:bookmarkStart w:id="95" w:name="_Ref131410769"/>
      <w:bookmarkStart w:id="96" w:name="_Ref131410726"/>
      <w:bookmarkStart w:id="97" w:name="_Toc131867215"/>
      <w:r>
        <w:t xml:space="preserve">Tab. </w:t>
      </w:r>
      <w:fldSimple w:instr=" STYLEREF 1 \s ">
        <w:r w:rsidR="007531DC">
          <w:rPr>
            <w:noProof/>
          </w:rPr>
          <w:t>4</w:t>
        </w:r>
      </w:fldSimple>
      <w:r w:rsidR="00046BD7">
        <w:t>.</w:t>
      </w:r>
      <w:r w:rsidR="00000000">
        <w:fldChar w:fldCharType="begin"/>
      </w:r>
      <w:r w:rsidR="00000000">
        <w:instrText xml:space="preserve"> SEQ Tab. \* ARABIC \s 1 </w:instrText>
      </w:r>
      <w:r w:rsidR="00000000">
        <w:fldChar w:fldCharType="separate"/>
      </w:r>
      <w:r w:rsidR="007531DC">
        <w:rPr>
          <w:noProof/>
        </w:rPr>
        <w:t>2</w:t>
      </w:r>
      <w:r w:rsidR="00000000">
        <w:rPr>
          <w:noProof/>
        </w:rPr>
        <w:fldChar w:fldCharType="end"/>
      </w:r>
      <w:bookmarkEnd w:id="95"/>
      <w:r w:rsidR="007921AB">
        <w:t xml:space="preserve"> –</w:t>
      </w:r>
      <w:r w:rsidR="00977EC9">
        <w:t>D</w:t>
      </w:r>
      <w:r w:rsidR="007921AB">
        <w:t>átová štruktúra</w:t>
      </w:r>
      <w:r w:rsidR="00977EC9">
        <w:t xml:space="preserve"> bluetooth dát</w:t>
      </w:r>
      <w:bookmarkEnd w:id="96"/>
      <w:bookmarkEnd w:id="97"/>
    </w:p>
    <w:tbl>
      <w:tblPr>
        <w:tblW w:w="84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3"/>
        <w:gridCol w:w="868"/>
        <w:gridCol w:w="862"/>
        <w:gridCol w:w="852"/>
        <w:gridCol w:w="872"/>
        <w:gridCol w:w="862"/>
        <w:gridCol w:w="858"/>
        <w:gridCol w:w="848"/>
        <w:gridCol w:w="835"/>
        <w:gridCol w:w="857"/>
      </w:tblGrid>
      <w:tr w:rsidR="003936E4" w:rsidRPr="003936E4" w14:paraId="7736FCE4" w14:textId="77777777" w:rsidTr="00A86E39">
        <w:trPr>
          <w:trHeight w:val="300"/>
        </w:trPr>
        <w:tc>
          <w:tcPr>
            <w:tcW w:w="773" w:type="dxa"/>
            <w:tcBorders>
              <w:top w:val="single" w:sz="6" w:space="0" w:color="000000"/>
              <w:left w:val="single" w:sz="6" w:space="0" w:color="000000"/>
              <w:bottom w:val="single" w:sz="6" w:space="0" w:color="000000"/>
              <w:right w:val="nil"/>
            </w:tcBorders>
            <w:shd w:val="clear" w:color="auto" w:fill="auto"/>
            <w:hideMark/>
          </w:tcPr>
          <w:p w14:paraId="3BC46705" w14:textId="47E232CC" w:rsidR="003936E4" w:rsidRPr="003936E4" w:rsidRDefault="003936E4" w:rsidP="00FB76DD">
            <w:pPr>
              <w:pStyle w:val="tabulkatexthlavicka"/>
              <w:rPr>
                <w:rFonts w:ascii="Times New Roman" w:hAnsi="Times New Roman"/>
                <w:sz w:val="24"/>
              </w:rPr>
            </w:pPr>
            <w:r w:rsidRPr="003936E4">
              <w:t>0</w:t>
            </w:r>
          </w:p>
        </w:tc>
        <w:tc>
          <w:tcPr>
            <w:tcW w:w="868" w:type="dxa"/>
            <w:tcBorders>
              <w:top w:val="single" w:sz="6" w:space="0" w:color="000000"/>
              <w:left w:val="single" w:sz="6" w:space="0" w:color="000000"/>
              <w:bottom w:val="single" w:sz="6" w:space="0" w:color="000000"/>
              <w:right w:val="nil"/>
            </w:tcBorders>
            <w:shd w:val="clear" w:color="auto" w:fill="auto"/>
            <w:hideMark/>
          </w:tcPr>
          <w:p w14:paraId="78B0F84A" w14:textId="66DC0A64" w:rsidR="003936E4" w:rsidRPr="003936E4" w:rsidRDefault="007C4F43" w:rsidP="00FB76DD">
            <w:pPr>
              <w:pStyle w:val="tabulkatexthlavicka"/>
              <w:rPr>
                <w:rFonts w:ascii="Times New Roman" w:hAnsi="Times New Roman"/>
                <w:sz w:val="24"/>
              </w:rPr>
            </w:pPr>
            <w:r>
              <w:t>1</w:t>
            </w:r>
          </w:p>
        </w:tc>
        <w:tc>
          <w:tcPr>
            <w:tcW w:w="6846" w:type="dxa"/>
            <w:gridSpan w:val="8"/>
            <w:tcBorders>
              <w:top w:val="single" w:sz="6" w:space="0" w:color="000000"/>
              <w:left w:val="single" w:sz="6" w:space="0" w:color="000000"/>
              <w:bottom w:val="single" w:sz="6" w:space="0" w:color="000000"/>
              <w:right w:val="single" w:sz="6" w:space="0" w:color="000000"/>
            </w:tcBorders>
            <w:shd w:val="clear" w:color="auto" w:fill="auto"/>
            <w:hideMark/>
          </w:tcPr>
          <w:p w14:paraId="3832280B" w14:textId="22878163" w:rsidR="003936E4" w:rsidRPr="003936E4" w:rsidRDefault="003936E4" w:rsidP="00FB76DD">
            <w:pPr>
              <w:pStyle w:val="tabulkatexthlavicka"/>
              <w:rPr>
                <w:rFonts w:ascii="Times New Roman" w:hAnsi="Times New Roman"/>
                <w:sz w:val="24"/>
              </w:rPr>
            </w:pPr>
            <w:r w:rsidRPr="003936E4">
              <w:t>&lt;2 … N&gt;</w:t>
            </w:r>
          </w:p>
        </w:tc>
      </w:tr>
      <w:tr w:rsidR="007C4F43" w:rsidRPr="003936E4" w14:paraId="14D4A169" w14:textId="77777777" w:rsidTr="00A86E39">
        <w:trPr>
          <w:trHeight w:val="300"/>
        </w:trPr>
        <w:tc>
          <w:tcPr>
            <w:tcW w:w="773" w:type="dxa"/>
            <w:tcBorders>
              <w:top w:val="nil"/>
              <w:left w:val="single" w:sz="6" w:space="0" w:color="000000"/>
              <w:bottom w:val="single" w:sz="6" w:space="0" w:color="000000"/>
              <w:right w:val="nil"/>
            </w:tcBorders>
            <w:shd w:val="clear" w:color="auto" w:fill="auto"/>
            <w:hideMark/>
          </w:tcPr>
          <w:p w14:paraId="1390C14C" w14:textId="610CECB8" w:rsidR="003936E4" w:rsidRPr="003936E4" w:rsidRDefault="003936E4" w:rsidP="00FB76DD">
            <w:pPr>
              <w:pStyle w:val="tabulkatext"/>
              <w:rPr>
                <w:rFonts w:ascii="Times New Roman" w:hAnsi="Times New Roman"/>
                <w:sz w:val="24"/>
              </w:rPr>
            </w:pPr>
            <w:r w:rsidRPr="003936E4">
              <w:t>ID/P</w:t>
            </w:r>
          </w:p>
        </w:tc>
        <w:tc>
          <w:tcPr>
            <w:tcW w:w="868" w:type="dxa"/>
            <w:tcBorders>
              <w:top w:val="nil"/>
              <w:left w:val="single" w:sz="6" w:space="0" w:color="000000"/>
              <w:bottom w:val="single" w:sz="6" w:space="0" w:color="000000"/>
              <w:right w:val="nil"/>
            </w:tcBorders>
            <w:shd w:val="clear" w:color="auto" w:fill="auto"/>
            <w:hideMark/>
          </w:tcPr>
          <w:p w14:paraId="33544DDD" w14:textId="1D18F21C" w:rsidR="003936E4" w:rsidRPr="003936E4" w:rsidRDefault="003936E4" w:rsidP="00FB76DD">
            <w:pPr>
              <w:pStyle w:val="tabulkatext"/>
              <w:rPr>
                <w:rFonts w:ascii="Times New Roman" w:hAnsi="Times New Roman"/>
                <w:sz w:val="24"/>
              </w:rPr>
            </w:pPr>
            <w:r w:rsidRPr="003936E4">
              <w:t>D_CON</w:t>
            </w:r>
          </w:p>
        </w:tc>
        <w:tc>
          <w:tcPr>
            <w:tcW w:w="862" w:type="dxa"/>
            <w:tcBorders>
              <w:top w:val="nil"/>
              <w:left w:val="single" w:sz="6" w:space="0" w:color="000000"/>
              <w:bottom w:val="single" w:sz="6" w:space="0" w:color="000000"/>
              <w:right w:val="nil"/>
            </w:tcBorders>
            <w:shd w:val="clear" w:color="auto" w:fill="auto"/>
            <w:hideMark/>
          </w:tcPr>
          <w:p w14:paraId="443BD52D" w14:textId="0AB6AD09" w:rsidR="003936E4" w:rsidRPr="003936E4" w:rsidRDefault="003936E4" w:rsidP="00FB76DD">
            <w:pPr>
              <w:pStyle w:val="tabulkatext"/>
              <w:rPr>
                <w:rFonts w:ascii="Times New Roman" w:hAnsi="Times New Roman"/>
                <w:sz w:val="24"/>
              </w:rPr>
            </w:pPr>
            <w:r w:rsidRPr="003936E4">
              <w:t>TEM_H</w:t>
            </w:r>
          </w:p>
        </w:tc>
        <w:tc>
          <w:tcPr>
            <w:tcW w:w="852" w:type="dxa"/>
            <w:tcBorders>
              <w:top w:val="nil"/>
              <w:left w:val="single" w:sz="6" w:space="0" w:color="000000"/>
              <w:bottom w:val="single" w:sz="6" w:space="0" w:color="000000"/>
              <w:right w:val="nil"/>
            </w:tcBorders>
            <w:shd w:val="clear" w:color="auto" w:fill="auto"/>
            <w:hideMark/>
          </w:tcPr>
          <w:p w14:paraId="466DFA89" w14:textId="1CCD4AAE" w:rsidR="003936E4" w:rsidRPr="003936E4" w:rsidRDefault="003936E4" w:rsidP="00FB76DD">
            <w:pPr>
              <w:pStyle w:val="tabulkatext"/>
              <w:rPr>
                <w:rFonts w:ascii="Times New Roman" w:hAnsi="Times New Roman"/>
                <w:sz w:val="24"/>
              </w:rPr>
            </w:pPr>
            <w:r w:rsidRPr="003936E4">
              <w:t>TEM_L</w:t>
            </w:r>
          </w:p>
        </w:tc>
        <w:tc>
          <w:tcPr>
            <w:tcW w:w="872" w:type="dxa"/>
            <w:tcBorders>
              <w:top w:val="nil"/>
              <w:left w:val="single" w:sz="6" w:space="0" w:color="000000"/>
              <w:bottom w:val="single" w:sz="6" w:space="0" w:color="000000"/>
              <w:right w:val="nil"/>
            </w:tcBorders>
            <w:shd w:val="clear" w:color="auto" w:fill="auto"/>
            <w:hideMark/>
          </w:tcPr>
          <w:p w14:paraId="043135C9" w14:textId="4D06E6B3" w:rsidR="003936E4" w:rsidRPr="003936E4" w:rsidRDefault="003936E4" w:rsidP="00FB76DD">
            <w:pPr>
              <w:pStyle w:val="tabulkatext"/>
              <w:rPr>
                <w:rFonts w:ascii="Times New Roman" w:hAnsi="Times New Roman"/>
                <w:sz w:val="24"/>
              </w:rPr>
            </w:pPr>
            <w:r w:rsidRPr="003936E4">
              <w:t>HUM_H</w:t>
            </w:r>
          </w:p>
        </w:tc>
        <w:tc>
          <w:tcPr>
            <w:tcW w:w="862" w:type="dxa"/>
            <w:tcBorders>
              <w:top w:val="nil"/>
              <w:left w:val="single" w:sz="6" w:space="0" w:color="000000"/>
              <w:bottom w:val="single" w:sz="6" w:space="0" w:color="000000"/>
              <w:right w:val="nil"/>
            </w:tcBorders>
            <w:shd w:val="clear" w:color="auto" w:fill="auto"/>
            <w:hideMark/>
          </w:tcPr>
          <w:p w14:paraId="6EE91597" w14:textId="47316545" w:rsidR="003936E4" w:rsidRPr="003936E4" w:rsidRDefault="003936E4" w:rsidP="00FB76DD">
            <w:pPr>
              <w:pStyle w:val="tabulkatext"/>
              <w:rPr>
                <w:rFonts w:ascii="Times New Roman" w:hAnsi="Times New Roman"/>
                <w:sz w:val="24"/>
              </w:rPr>
            </w:pPr>
            <w:r w:rsidRPr="003936E4">
              <w:t>HUM_L</w:t>
            </w:r>
          </w:p>
        </w:tc>
        <w:tc>
          <w:tcPr>
            <w:tcW w:w="858" w:type="dxa"/>
            <w:tcBorders>
              <w:top w:val="nil"/>
              <w:left w:val="single" w:sz="6" w:space="0" w:color="000000"/>
              <w:bottom w:val="single" w:sz="6" w:space="0" w:color="000000"/>
              <w:right w:val="nil"/>
            </w:tcBorders>
            <w:shd w:val="clear" w:color="auto" w:fill="auto"/>
            <w:hideMark/>
          </w:tcPr>
          <w:p w14:paraId="7EEE3D2F" w14:textId="7E0955E6" w:rsidR="003936E4" w:rsidRPr="003936E4" w:rsidRDefault="003936E4" w:rsidP="00FB76DD">
            <w:pPr>
              <w:pStyle w:val="tabulkatext"/>
              <w:rPr>
                <w:rFonts w:ascii="Times New Roman" w:hAnsi="Times New Roman"/>
                <w:sz w:val="24"/>
              </w:rPr>
            </w:pPr>
            <w:r w:rsidRPr="003936E4">
              <w:t>CO2_H</w:t>
            </w:r>
          </w:p>
        </w:tc>
        <w:tc>
          <w:tcPr>
            <w:tcW w:w="848" w:type="dxa"/>
            <w:tcBorders>
              <w:top w:val="nil"/>
              <w:left w:val="single" w:sz="6" w:space="0" w:color="000000"/>
              <w:bottom w:val="single" w:sz="6" w:space="0" w:color="000000"/>
              <w:right w:val="nil"/>
            </w:tcBorders>
            <w:shd w:val="clear" w:color="auto" w:fill="auto"/>
            <w:hideMark/>
          </w:tcPr>
          <w:p w14:paraId="14AE33AE" w14:textId="56044CF6" w:rsidR="003936E4" w:rsidRPr="003936E4" w:rsidRDefault="003936E4" w:rsidP="00FB76DD">
            <w:pPr>
              <w:pStyle w:val="tabulkatext"/>
              <w:rPr>
                <w:rFonts w:ascii="Times New Roman" w:hAnsi="Times New Roman"/>
                <w:sz w:val="24"/>
              </w:rPr>
            </w:pPr>
            <w:r w:rsidRPr="003936E4">
              <w:t>CO2_L</w:t>
            </w:r>
          </w:p>
        </w:tc>
        <w:tc>
          <w:tcPr>
            <w:tcW w:w="835" w:type="dxa"/>
            <w:tcBorders>
              <w:top w:val="nil"/>
              <w:left w:val="single" w:sz="6" w:space="0" w:color="000000"/>
              <w:bottom w:val="single" w:sz="6" w:space="0" w:color="000000"/>
              <w:right w:val="nil"/>
            </w:tcBorders>
            <w:shd w:val="clear" w:color="auto" w:fill="auto"/>
            <w:hideMark/>
          </w:tcPr>
          <w:p w14:paraId="7A015A92" w14:textId="6CDF8528" w:rsidR="003936E4" w:rsidRPr="003936E4" w:rsidRDefault="003936E4" w:rsidP="00FB76DD">
            <w:pPr>
              <w:pStyle w:val="tabulkatext"/>
              <w:rPr>
                <w:rFonts w:ascii="Times New Roman" w:hAnsi="Times New Roman"/>
                <w:sz w:val="24"/>
              </w:rPr>
            </w:pPr>
            <w:proofErr w:type="spellStart"/>
            <w:r w:rsidRPr="003936E4">
              <w:t>Soil_H</w:t>
            </w:r>
            <w:proofErr w:type="spellEnd"/>
          </w:p>
        </w:tc>
        <w:tc>
          <w:tcPr>
            <w:tcW w:w="857" w:type="dxa"/>
            <w:tcBorders>
              <w:top w:val="nil"/>
              <w:left w:val="single" w:sz="6" w:space="0" w:color="000000"/>
              <w:bottom w:val="single" w:sz="6" w:space="0" w:color="000000"/>
              <w:right w:val="single" w:sz="6" w:space="0" w:color="000000"/>
            </w:tcBorders>
            <w:shd w:val="clear" w:color="auto" w:fill="auto"/>
            <w:hideMark/>
          </w:tcPr>
          <w:p w14:paraId="20FC945E" w14:textId="396182B1" w:rsidR="003936E4" w:rsidRPr="003936E4" w:rsidRDefault="003936E4" w:rsidP="00FB76DD">
            <w:pPr>
              <w:pStyle w:val="tabulkatext"/>
              <w:rPr>
                <w:rFonts w:ascii="Times New Roman" w:hAnsi="Times New Roman"/>
                <w:sz w:val="24"/>
              </w:rPr>
            </w:pPr>
            <w:proofErr w:type="spellStart"/>
            <w:r w:rsidRPr="003936E4">
              <w:t>Soil_L</w:t>
            </w:r>
            <w:proofErr w:type="spellEnd"/>
          </w:p>
        </w:tc>
      </w:tr>
    </w:tbl>
    <w:p w14:paraId="6E8BB541" w14:textId="18CE5008" w:rsidR="003936E4" w:rsidRDefault="003936E4" w:rsidP="00E23DCA">
      <w:pPr>
        <w:spacing w:after="0"/>
        <w:textAlignment w:val="baseline"/>
        <w:rPr>
          <w:rFonts w:cs="Arial"/>
          <w:szCs w:val="22"/>
        </w:rPr>
      </w:pPr>
      <w:r w:rsidRPr="003936E4">
        <w:rPr>
          <w:rFonts w:cs="Arial"/>
          <w:szCs w:val="22"/>
        </w:rPr>
        <w:t xml:space="preserve">Popis </w:t>
      </w:r>
      <w:r w:rsidR="00C41560" w:rsidRPr="003936E4">
        <w:rPr>
          <w:rFonts w:cs="Arial"/>
          <w:szCs w:val="22"/>
        </w:rPr>
        <w:t>jednotlivých</w:t>
      </w:r>
      <w:r w:rsidRPr="003936E4">
        <w:rPr>
          <w:rFonts w:cs="Arial"/>
          <w:szCs w:val="22"/>
        </w:rPr>
        <w:t xml:space="preserve"> bajtov</w:t>
      </w:r>
      <w:r w:rsidR="00C41560">
        <w:rPr>
          <w:rFonts w:cs="Arial"/>
          <w:szCs w:val="22"/>
        </w:rPr>
        <w:t>:</w:t>
      </w:r>
    </w:p>
    <w:p w14:paraId="00B567BE" w14:textId="444D2E01" w:rsidR="00E23DCA" w:rsidRDefault="003936E4" w:rsidP="00995415">
      <w:pPr>
        <w:pStyle w:val="Odrka1"/>
      </w:pPr>
      <w:r w:rsidRPr="00C41560">
        <w:rPr>
          <w:b/>
          <w:bCs/>
        </w:rPr>
        <w:t>ID/P</w:t>
      </w:r>
      <w:r w:rsidR="00C41560">
        <w:rPr>
          <w:rFonts w:ascii="Calibri" w:hAnsi="Calibri" w:cs="Calibri"/>
        </w:rPr>
        <w:t xml:space="preserve"> </w:t>
      </w:r>
      <w:r w:rsidRPr="003936E4">
        <w:t xml:space="preserve">- Bajt na 0 </w:t>
      </w:r>
      <w:r w:rsidR="00995415" w:rsidRPr="003936E4">
        <w:t>pozícii</w:t>
      </w:r>
      <w:r w:rsidRPr="003936E4">
        <w:t xml:space="preserve"> </w:t>
      </w:r>
      <w:r w:rsidR="00995415" w:rsidRPr="003936E4">
        <w:t>vždy</w:t>
      </w:r>
      <w:r w:rsidRPr="003936E4">
        <w:t xml:space="preserve"> obsahuje </w:t>
      </w:r>
      <w:r w:rsidR="00995415" w:rsidRPr="003936E4">
        <w:t>klientsky</w:t>
      </w:r>
      <w:r w:rsidRPr="003936E4">
        <w:t xml:space="preserve"> </w:t>
      </w:r>
      <w:r w:rsidR="00995415" w:rsidRPr="003936E4">
        <w:t>identifikátor</w:t>
      </w:r>
      <w:r w:rsidRPr="003936E4">
        <w:t xml:space="preserve"> a </w:t>
      </w:r>
      <w:r w:rsidR="00995415" w:rsidRPr="003936E4">
        <w:t>pozíciu</w:t>
      </w:r>
      <w:r w:rsidRPr="003936E4">
        <w:t xml:space="preserve"> v </w:t>
      </w:r>
      <w:r w:rsidR="00995415" w:rsidRPr="003936E4">
        <w:t>rámci</w:t>
      </w:r>
      <w:r w:rsidRPr="003936E4">
        <w:t xml:space="preserve"> </w:t>
      </w:r>
      <w:r w:rsidR="00995415" w:rsidRPr="003936E4">
        <w:t>sklení</w:t>
      </w:r>
      <w:r w:rsidR="00995415">
        <w:t>k</w:t>
      </w:r>
      <w:r w:rsidR="00995415" w:rsidRPr="003936E4">
        <w:t>a</w:t>
      </w:r>
      <w:r w:rsidRPr="003936E4">
        <w:t xml:space="preserve">. Tieto </w:t>
      </w:r>
      <w:r w:rsidR="00995415" w:rsidRPr="003936E4">
        <w:t>údaje</w:t>
      </w:r>
      <w:r w:rsidRPr="003936E4">
        <w:t xml:space="preserve"> </w:t>
      </w:r>
      <w:r w:rsidR="00995415" w:rsidRPr="003936E4">
        <w:t>sú</w:t>
      </w:r>
      <w:r w:rsidRPr="003936E4">
        <w:t xml:space="preserve"> v </w:t>
      </w:r>
      <w:r w:rsidR="00995415" w:rsidRPr="003936E4">
        <w:t>rámci</w:t>
      </w:r>
      <w:r w:rsidRPr="003936E4">
        <w:t xml:space="preserve"> bajtu rozdelen</w:t>
      </w:r>
      <w:r w:rsidR="00883F3C">
        <w:t>é</w:t>
      </w:r>
      <w:r w:rsidRPr="003936E4">
        <w:t xml:space="preserve"> na 2 </w:t>
      </w:r>
      <w:r w:rsidR="00995415" w:rsidRPr="003936E4">
        <w:t>časti</w:t>
      </w:r>
      <w:r w:rsidRPr="003936E4">
        <w:t>, kde bit</w:t>
      </w:r>
      <w:r w:rsidR="00A67597">
        <w:t>y</w:t>
      </w:r>
      <w:r w:rsidRPr="003936E4">
        <w:t xml:space="preserve"> 0 a 1 </w:t>
      </w:r>
      <w:r w:rsidR="00995415" w:rsidRPr="003936E4">
        <w:t>vyjadrujú</w:t>
      </w:r>
      <w:r w:rsidRPr="003936E4">
        <w:t xml:space="preserve"> </w:t>
      </w:r>
      <w:r w:rsidR="00995415" w:rsidRPr="003936E4">
        <w:t>pozíciu</w:t>
      </w:r>
      <w:r w:rsidRPr="003936E4">
        <w:t>. </w:t>
      </w:r>
    </w:p>
    <w:p w14:paraId="4E26AAA0" w14:textId="77777777" w:rsidR="00E23DCA" w:rsidRDefault="00E23DCA">
      <w:pPr>
        <w:spacing w:before="0" w:after="0" w:line="240" w:lineRule="auto"/>
        <w:jc w:val="left"/>
      </w:pPr>
      <w:r>
        <w:br w:type="page"/>
      </w:r>
    </w:p>
    <w:p w14:paraId="0A2B04D0" w14:textId="2153E7A6" w:rsidR="007921AB" w:rsidRDefault="007921AB" w:rsidP="007921AB">
      <w:pPr>
        <w:pStyle w:val="Tabuka-oznaenie"/>
      </w:pPr>
      <w:bookmarkStart w:id="98" w:name="_Toc131867216"/>
      <w:r>
        <w:lastRenderedPageBreak/>
        <w:t xml:space="preserve">Tab. </w:t>
      </w:r>
      <w:fldSimple w:instr=" STYLEREF 1 \s ">
        <w:r w:rsidR="007531DC">
          <w:rPr>
            <w:noProof/>
          </w:rPr>
          <w:t>4</w:t>
        </w:r>
      </w:fldSimple>
      <w:r w:rsidR="00046BD7">
        <w:t>.</w:t>
      </w:r>
      <w:r w:rsidR="00000000">
        <w:fldChar w:fldCharType="begin"/>
      </w:r>
      <w:r w:rsidR="00000000">
        <w:instrText xml:space="preserve"> SEQ Tab. \* ARABIC \s 1 </w:instrText>
      </w:r>
      <w:r w:rsidR="00000000">
        <w:fldChar w:fldCharType="separate"/>
      </w:r>
      <w:r w:rsidR="007531DC">
        <w:rPr>
          <w:noProof/>
        </w:rPr>
        <w:t>3</w:t>
      </w:r>
      <w:r w:rsidR="00000000">
        <w:rPr>
          <w:noProof/>
        </w:rPr>
        <w:fldChar w:fldCharType="end"/>
      </w:r>
      <w:r>
        <w:t xml:space="preserve"> </w:t>
      </w:r>
      <w:r w:rsidR="00977EC9">
        <w:t>–</w:t>
      </w:r>
      <w:r>
        <w:t xml:space="preserve"> </w:t>
      </w:r>
      <w:r w:rsidR="00977EC9">
        <w:t>ID Bajt</w:t>
      </w:r>
      <w:bookmarkEnd w:id="98"/>
    </w:p>
    <w:tbl>
      <w:tblPr>
        <w:tblW w:w="84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37"/>
        <w:gridCol w:w="2150"/>
      </w:tblGrid>
      <w:tr w:rsidR="003936E4" w:rsidRPr="003936E4" w14:paraId="6D84F495" w14:textId="77777777" w:rsidTr="007921AB">
        <w:trPr>
          <w:trHeight w:val="300"/>
        </w:trPr>
        <w:tc>
          <w:tcPr>
            <w:tcW w:w="6337" w:type="dxa"/>
            <w:tcBorders>
              <w:top w:val="single" w:sz="6" w:space="0" w:color="000000"/>
              <w:left w:val="single" w:sz="6" w:space="0" w:color="000000"/>
              <w:bottom w:val="single" w:sz="6" w:space="0" w:color="000000"/>
              <w:right w:val="nil"/>
            </w:tcBorders>
            <w:shd w:val="clear" w:color="auto" w:fill="auto"/>
            <w:hideMark/>
          </w:tcPr>
          <w:p w14:paraId="4A599181" w14:textId="77777777" w:rsidR="003936E4" w:rsidRPr="007921AB" w:rsidRDefault="003936E4" w:rsidP="00FB76DD">
            <w:pPr>
              <w:pStyle w:val="tabulkatexthlavicka"/>
            </w:pPr>
            <w:r w:rsidRPr="003936E4">
              <w:t>6 bitov </w:t>
            </w:r>
          </w:p>
        </w:tc>
        <w:tc>
          <w:tcPr>
            <w:tcW w:w="2150" w:type="dxa"/>
            <w:tcBorders>
              <w:top w:val="single" w:sz="6" w:space="0" w:color="000000"/>
              <w:left w:val="single" w:sz="6" w:space="0" w:color="000000"/>
              <w:bottom w:val="single" w:sz="6" w:space="0" w:color="000000"/>
              <w:right w:val="single" w:sz="6" w:space="0" w:color="000000"/>
            </w:tcBorders>
            <w:shd w:val="clear" w:color="auto" w:fill="auto"/>
            <w:hideMark/>
          </w:tcPr>
          <w:p w14:paraId="692FE584" w14:textId="77777777" w:rsidR="003936E4" w:rsidRPr="003936E4" w:rsidRDefault="003936E4" w:rsidP="00FB76DD">
            <w:pPr>
              <w:pStyle w:val="tabulkatexthlavicka"/>
              <w:rPr>
                <w:rFonts w:ascii="Times New Roman" w:hAnsi="Times New Roman"/>
                <w:sz w:val="24"/>
              </w:rPr>
            </w:pPr>
            <w:r w:rsidRPr="003936E4">
              <w:t>2 bity </w:t>
            </w:r>
          </w:p>
        </w:tc>
      </w:tr>
      <w:tr w:rsidR="003936E4" w:rsidRPr="003936E4" w14:paraId="4F391CE2" w14:textId="77777777" w:rsidTr="007921AB">
        <w:trPr>
          <w:trHeight w:val="300"/>
        </w:trPr>
        <w:tc>
          <w:tcPr>
            <w:tcW w:w="6337" w:type="dxa"/>
            <w:tcBorders>
              <w:top w:val="nil"/>
              <w:left w:val="single" w:sz="6" w:space="0" w:color="000000"/>
              <w:bottom w:val="single" w:sz="6" w:space="0" w:color="000000"/>
              <w:right w:val="nil"/>
            </w:tcBorders>
            <w:shd w:val="clear" w:color="auto" w:fill="auto"/>
            <w:hideMark/>
          </w:tcPr>
          <w:p w14:paraId="20A7ED18" w14:textId="050A4EF1" w:rsidR="003936E4" w:rsidRPr="003936E4" w:rsidRDefault="003936E4" w:rsidP="00FB76DD">
            <w:pPr>
              <w:pStyle w:val="tabulkatext"/>
              <w:rPr>
                <w:rFonts w:ascii="Times New Roman" w:hAnsi="Times New Roman"/>
                <w:sz w:val="24"/>
              </w:rPr>
            </w:pPr>
            <w:r w:rsidRPr="003936E4">
              <w:t xml:space="preserve">Klientsky </w:t>
            </w:r>
            <w:r w:rsidR="00995415" w:rsidRPr="003936E4">
              <w:t>identifikátor</w:t>
            </w:r>
            <w:r w:rsidRPr="003936E4">
              <w:t> </w:t>
            </w:r>
          </w:p>
        </w:tc>
        <w:tc>
          <w:tcPr>
            <w:tcW w:w="2150" w:type="dxa"/>
            <w:tcBorders>
              <w:top w:val="nil"/>
              <w:left w:val="single" w:sz="6" w:space="0" w:color="000000"/>
              <w:bottom w:val="single" w:sz="6" w:space="0" w:color="000000"/>
              <w:right w:val="single" w:sz="6" w:space="0" w:color="000000"/>
            </w:tcBorders>
            <w:shd w:val="clear" w:color="auto" w:fill="auto"/>
            <w:hideMark/>
          </w:tcPr>
          <w:p w14:paraId="653F7A06" w14:textId="7F90D149" w:rsidR="003936E4" w:rsidRPr="003936E4" w:rsidRDefault="00995415" w:rsidP="00FB76DD">
            <w:pPr>
              <w:pStyle w:val="tabulkatext"/>
              <w:rPr>
                <w:rFonts w:ascii="Times New Roman" w:hAnsi="Times New Roman"/>
                <w:sz w:val="24"/>
              </w:rPr>
            </w:pPr>
            <w:r w:rsidRPr="003936E4">
              <w:t>Pozícia</w:t>
            </w:r>
            <w:r w:rsidR="003936E4" w:rsidRPr="003936E4">
              <w:t xml:space="preserve"> klienta </w:t>
            </w:r>
          </w:p>
        </w:tc>
      </w:tr>
    </w:tbl>
    <w:p w14:paraId="71E2086B" w14:textId="72D285C3" w:rsidR="00A62F94" w:rsidRDefault="003936E4" w:rsidP="00047358">
      <w:pPr>
        <w:pStyle w:val="Odrka1"/>
      </w:pPr>
      <w:r w:rsidRPr="00A62F94">
        <w:rPr>
          <w:b/>
          <w:bCs/>
        </w:rPr>
        <w:t>D_CON</w:t>
      </w:r>
      <w:r w:rsidRPr="003936E4">
        <w:t xml:space="preserve"> – Popis dynamickej </w:t>
      </w:r>
      <w:r w:rsidR="00995415" w:rsidRPr="003936E4">
        <w:t>časti</w:t>
      </w:r>
      <w:r w:rsidRPr="003936E4">
        <w:t xml:space="preserve"> </w:t>
      </w:r>
      <w:r w:rsidR="00995415" w:rsidRPr="003936E4">
        <w:t>štruktúry</w:t>
      </w:r>
      <w:r w:rsidRPr="003936E4">
        <w:t xml:space="preserve"> je </w:t>
      </w:r>
      <w:r w:rsidR="00995415" w:rsidRPr="003936E4">
        <w:t>definovaný</w:t>
      </w:r>
      <w:r w:rsidRPr="003936E4">
        <w:t xml:space="preserve"> </w:t>
      </w:r>
      <w:r w:rsidR="00995415" w:rsidRPr="003936E4">
        <w:t>práve</w:t>
      </w:r>
      <w:r w:rsidRPr="003936E4">
        <w:t xml:space="preserve"> v tomto bajte. </w:t>
      </w:r>
      <w:r w:rsidR="00995415" w:rsidRPr="003936E4">
        <w:t>Každej</w:t>
      </w:r>
      <w:r w:rsidRPr="003936E4">
        <w:t xml:space="preserve"> </w:t>
      </w:r>
      <w:r w:rsidR="00995415" w:rsidRPr="003936E4">
        <w:t>veličine</w:t>
      </w:r>
      <w:r w:rsidRPr="003936E4">
        <w:t xml:space="preserve"> je </w:t>
      </w:r>
      <w:r w:rsidR="00995415" w:rsidRPr="003936E4">
        <w:t>priradený</w:t>
      </w:r>
      <w:r w:rsidRPr="003936E4">
        <w:t xml:space="preserve"> jeden bit, kde hodnota bitu vyjadruje </w:t>
      </w:r>
      <w:r w:rsidR="00F934BD">
        <w:t>č</w:t>
      </w:r>
      <w:r w:rsidRPr="003936E4">
        <w:t xml:space="preserve">i </w:t>
      </w:r>
      <w:r w:rsidR="00995415" w:rsidRPr="003936E4">
        <w:t>veličina</w:t>
      </w:r>
      <w:r w:rsidRPr="003936E4">
        <w:t xml:space="preserve"> je </w:t>
      </w:r>
      <w:r w:rsidR="00995415" w:rsidRPr="003936E4">
        <w:t>súčasťou</w:t>
      </w:r>
      <w:r w:rsidRPr="003936E4">
        <w:t xml:space="preserve"> dynamickej</w:t>
      </w:r>
      <w:r w:rsidR="00F934BD">
        <w:t xml:space="preserve"> štruktúry</w:t>
      </w:r>
      <w:r w:rsidRPr="003936E4">
        <w:t xml:space="preserve">. Bit s hodnotou 1 vyjadruje, </w:t>
      </w:r>
      <w:r w:rsidR="00D662E6" w:rsidRPr="003936E4">
        <w:t>že</w:t>
      </w:r>
      <w:r w:rsidRPr="003936E4">
        <w:t xml:space="preserve"> </w:t>
      </w:r>
      <w:r w:rsidR="00D662E6" w:rsidRPr="003936E4">
        <w:t>daná</w:t>
      </w:r>
      <w:r w:rsidRPr="003936E4">
        <w:t xml:space="preserve"> </w:t>
      </w:r>
      <w:r w:rsidR="00D662E6" w:rsidRPr="003936E4">
        <w:t>veličina</w:t>
      </w:r>
      <w:r w:rsidRPr="003936E4">
        <w:t xml:space="preserve"> je </w:t>
      </w:r>
      <w:r w:rsidR="00D662E6" w:rsidRPr="003936E4">
        <w:t>zahrnutá</w:t>
      </w:r>
      <w:r w:rsidRPr="003936E4">
        <w:t xml:space="preserve">. Pri bite s hodnotou 0 je </w:t>
      </w:r>
      <w:r w:rsidR="00D662E6" w:rsidRPr="003936E4">
        <w:t>význam</w:t>
      </w:r>
      <w:r w:rsidRPr="003936E4">
        <w:t xml:space="preserve"> </w:t>
      </w:r>
      <w:r w:rsidR="00D662E6" w:rsidRPr="003936E4">
        <w:t>opačn</w:t>
      </w:r>
      <w:r w:rsidR="00027407">
        <w:t>ý</w:t>
      </w:r>
      <w:r w:rsidRPr="003936E4">
        <w:t>.</w:t>
      </w:r>
    </w:p>
    <w:p w14:paraId="1F930B56" w14:textId="2C319DE8" w:rsidR="00977EC9" w:rsidRDefault="00977EC9" w:rsidP="00A62F94">
      <w:pPr>
        <w:pStyle w:val="Tabuka-oznaenie"/>
      </w:pPr>
      <w:bookmarkStart w:id="99" w:name="_Toc131867217"/>
      <w:r>
        <w:t xml:space="preserve">Tab. </w:t>
      </w:r>
      <w:fldSimple w:instr=" STYLEREF 1 \s ">
        <w:r w:rsidR="007531DC">
          <w:rPr>
            <w:noProof/>
          </w:rPr>
          <w:t>4</w:t>
        </w:r>
      </w:fldSimple>
      <w:r w:rsidR="00046BD7">
        <w:t>.</w:t>
      </w:r>
      <w:r w:rsidR="00000000">
        <w:fldChar w:fldCharType="begin"/>
      </w:r>
      <w:r w:rsidR="00000000">
        <w:instrText xml:space="preserve"> SEQ Tab. \* ARABIC \s 1 </w:instrText>
      </w:r>
      <w:r w:rsidR="00000000">
        <w:fldChar w:fldCharType="separate"/>
      </w:r>
      <w:r w:rsidR="007531DC">
        <w:rPr>
          <w:noProof/>
        </w:rPr>
        <w:t>4</w:t>
      </w:r>
      <w:r w:rsidR="00000000">
        <w:rPr>
          <w:noProof/>
        </w:rPr>
        <w:fldChar w:fldCharType="end"/>
      </w:r>
      <w:r>
        <w:t xml:space="preserve"> </w:t>
      </w:r>
      <w:r w:rsidR="00B13084">
        <w:t>–</w:t>
      </w:r>
      <w:r>
        <w:t xml:space="preserve"> </w:t>
      </w:r>
      <w:r w:rsidR="00B13084">
        <w:t>Bajt definujúci dynamickú časť</w:t>
      </w:r>
      <w:bookmarkEnd w:id="99"/>
    </w:p>
    <w:tbl>
      <w:tblPr>
        <w:tblW w:w="84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71"/>
        <w:gridCol w:w="1078"/>
        <w:gridCol w:w="1070"/>
        <w:gridCol w:w="1072"/>
        <w:gridCol w:w="1042"/>
        <w:gridCol w:w="1042"/>
        <w:gridCol w:w="1042"/>
        <w:gridCol w:w="1070"/>
      </w:tblGrid>
      <w:tr w:rsidR="003936E4" w:rsidRPr="003936E4" w14:paraId="0133D7C8" w14:textId="77777777" w:rsidTr="00977EC9">
        <w:trPr>
          <w:trHeight w:val="300"/>
        </w:trPr>
        <w:tc>
          <w:tcPr>
            <w:tcW w:w="1071" w:type="dxa"/>
            <w:tcBorders>
              <w:top w:val="single" w:sz="6" w:space="0" w:color="000000"/>
              <w:left w:val="single" w:sz="6" w:space="0" w:color="000000"/>
              <w:bottom w:val="single" w:sz="6" w:space="0" w:color="000000"/>
              <w:right w:val="nil"/>
            </w:tcBorders>
            <w:shd w:val="clear" w:color="auto" w:fill="auto"/>
            <w:hideMark/>
          </w:tcPr>
          <w:p w14:paraId="2C8E5DF3" w14:textId="2BC94482" w:rsidR="003936E4" w:rsidRPr="003936E4" w:rsidRDefault="003936E4" w:rsidP="00FB76DD">
            <w:pPr>
              <w:pStyle w:val="tabulkatexthlavicka"/>
              <w:rPr>
                <w:rFonts w:ascii="Times New Roman" w:hAnsi="Times New Roman"/>
                <w:sz w:val="24"/>
              </w:rPr>
            </w:pPr>
            <w:r w:rsidRPr="003936E4">
              <w:t>7</w:t>
            </w:r>
          </w:p>
        </w:tc>
        <w:tc>
          <w:tcPr>
            <w:tcW w:w="1078" w:type="dxa"/>
            <w:tcBorders>
              <w:top w:val="single" w:sz="6" w:space="0" w:color="000000"/>
              <w:left w:val="single" w:sz="6" w:space="0" w:color="000000"/>
              <w:bottom w:val="single" w:sz="6" w:space="0" w:color="000000"/>
              <w:right w:val="nil"/>
            </w:tcBorders>
            <w:shd w:val="clear" w:color="auto" w:fill="auto"/>
            <w:hideMark/>
          </w:tcPr>
          <w:p w14:paraId="6CB6EB19" w14:textId="56BD0081" w:rsidR="003936E4" w:rsidRPr="003936E4" w:rsidRDefault="003936E4" w:rsidP="00FB76DD">
            <w:pPr>
              <w:pStyle w:val="tabulkatexthlavicka"/>
              <w:rPr>
                <w:rFonts w:ascii="Times New Roman" w:hAnsi="Times New Roman"/>
                <w:sz w:val="24"/>
              </w:rPr>
            </w:pPr>
            <w:r w:rsidRPr="003936E4">
              <w:t>6</w:t>
            </w:r>
          </w:p>
        </w:tc>
        <w:tc>
          <w:tcPr>
            <w:tcW w:w="1070" w:type="dxa"/>
            <w:tcBorders>
              <w:top w:val="single" w:sz="6" w:space="0" w:color="000000"/>
              <w:left w:val="single" w:sz="6" w:space="0" w:color="000000"/>
              <w:bottom w:val="single" w:sz="6" w:space="0" w:color="000000"/>
              <w:right w:val="nil"/>
            </w:tcBorders>
            <w:shd w:val="clear" w:color="auto" w:fill="auto"/>
            <w:hideMark/>
          </w:tcPr>
          <w:p w14:paraId="40660449" w14:textId="3BE8381A" w:rsidR="003936E4" w:rsidRPr="003936E4" w:rsidRDefault="003936E4" w:rsidP="00FB76DD">
            <w:pPr>
              <w:pStyle w:val="tabulkatexthlavicka"/>
              <w:rPr>
                <w:rFonts w:ascii="Times New Roman" w:hAnsi="Times New Roman"/>
                <w:sz w:val="24"/>
              </w:rPr>
            </w:pPr>
            <w:r w:rsidRPr="003936E4">
              <w:t>5</w:t>
            </w:r>
          </w:p>
        </w:tc>
        <w:tc>
          <w:tcPr>
            <w:tcW w:w="1072" w:type="dxa"/>
            <w:tcBorders>
              <w:top w:val="single" w:sz="6" w:space="0" w:color="000000"/>
              <w:left w:val="single" w:sz="6" w:space="0" w:color="000000"/>
              <w:bottom w:val="single" w:sz="6" w:space="0" w:color="000000"/>
              <w:right w:val="nil"/>
            </w:tcBorders>
            <w:shd w:val="clear" w:color="auto" w:fill="auto"/>
            <w:hideMark/>
          </w:tcPr>
          <w:p w14:paraId="24BF3512" w14:textId="1B418717" w:rsidR="003936E4" w:rsidRPr="003936E4" w:rsidRDefault="003936E4" w:rsidP="00FB76DD">
            <w:pPr>
              <w:pStyle w:val="tabulkatexthlavicka"/>
              <w:rPr>
                <w:rFonts w:ascii="Times New Roman" w:hAnsi="Times New Roman"/>
                <w:sz w:val="24"/>
              </w:rPr>
            </w:pPr>
            <w:r w:rsidRPr="003936E4">
              <w:t>4</w:t>
            </w:r>
          </w:p>
        </w:tc>
        <w:tc>
          <w:tcPr>
            <w:tcW w:w="1042" w:type="dxa"/>
            <w:tcBorders>
              <w:top w:val="single" w:sz="6" w:space="0" w:color="000000"/>
              <w:left w:val="single" w:sz="6" w:space="0" w:color="000000"/>
              <w:bottom w:val="single" w:sz="6" w:space="0" w:color="000000"/>
              <w:right w:val="nil"/>
            </w:tcBorders>
            <w:shd w:val="clear" w:color="auto" w:fill="auto"/>
            <w:hideMark/>
          </w:tcPr>
          <w:p w14:paraId="5663B121" w14:textId="29181099" w:rsidR="003936E4" w:rsidRPr="003936E4" w:rsidRDefault="003936E4" w:rsidP="00FB76DD">
            <w:pPr>
              <w:pStyle w:val="tabulkatexthlavicka"/>
              <w:rPr>
                <w:rFonts w:ascii="Times New Roman" w:hAnsi="Times New Roman"/>
                <w:sz w:val="24"/>
              </w:rPr>
            </w:pPr>
            <w:r w:rsidRPr="003936E4">
              <w:t>3</w:t>
            </w:r>
          </w:p>
        </w:tc>
        <w:tc>
          <w:tcPr>
            <w:tcW w:w="1042" w:type="dxa"/>
            <w:tcBorders>
              <w:top w:val="single" w:sz="6" w:space="0" w:color="000000"/>
              <w:left w:val="single" w:sz="6" w:space="0" w:color="000000"/>
              <w:bottom w:val="single" w:sz="6" w:space="0" w:color="000000"/>
              <w:right w:val="nil"/>
            </w:tcBorders>
            <w:shd w:val="clear" w:color="auto" w:fill="auto"/>
            <w:hideMark/>
          </w:tcPr>
          <w:p w14:paraId="498F24AA" w14:textId="2CA74BEA" w:rsidR="003936E4" w:rsidRPr="003936E4" w:rsidRDefault="003936E4" w:rsidP="00FB76DD">
            <w:pPr>
              <w:pStyle w:val="tabulkatexthlavicka"/>
              <w:rPr>
                <w:rFonts w:ascii="Times New Roman" w:hAnsi="Times New Roman"/>
                <w:sz w:val="24"/>
              </w:rPr>
            </w:pPr>
            <w:r w:rsidRPr="003936E4">
              <w:t>2</w:t>
            </w:r>
          </w:p>
        </w:tc>
        <w:tc>
          <w:tcPr>
            <w:tcW w:w="1042" w:type="dxa"/>
            <w:tcBorders>
              <w:top w:val="single" w:sz="6" w:space="0" w:color="000000"/>
              <w:left w:val="single" w:sz="6" w:space="0" w:color="000000"/>
              <w:bottom w:val="single" w:sz="6" w:space="0" w:color="000000"/>
              <w:right w:val="nil"/>
            </w:tcBorders>
            <w:shd w:val="clear" w:color="auto" w:fill="auto"/>
            <w:hideMark/>
          </w:tcPr>
          <w:p w14:paraId="137E7A42" w14:textId="47A1FE58" w:rsidR="003936E4" w:rsidRPr="003936E4" w:rsidRDefault="003936E4" w:rsidP="00FB76DD">
            <w:pPr>
              <w:pStyle w:val="tabulkatexthlavicka"/>
              <w:rPr>
                <w:rFonts w:ascii="Times New Roman" w:hAnsi="Times New Roman"/>
                <w:sz w:val="24"/>
              </w:rPr>
            </w:pPr>
            <w:r w:rsidRPr="003936E4">
              <w:t>1</w:t>
            </w:r>
          </w:p>
        </w:tc>
        <w:tc>
          <w:tcPr>
            <w:tcW w:w="1070" w:type="dxa"/>
            <w:tcBorders>
              <w:top w:val="single" w:sz="6" w:space="0" w:color="000000"/>
              <w:left w:val="single" w:sz="6" w:space="0" w:color="000000"/>
              <w:bottom w:val="single" w:sz="6" w:space="0" w:color="000000"/>
              <w:right w:val="single" w:sz="6" w:space="0" w:color="000000"/>
            </w:tcBorders>
            <w:shd w:val="clear" w:color="auto" w:fill="auto"/>
            <w:hideMark/>
          </w:tcPr>
          <w:p w14:paraId="7624EA0C" w14:textId="27F6F1AB" w:rsidR="003936E4" w:rsidRPr="003936E4" w:rsidRDefault="003936E4" w:rsidP="00FB76DD">
            <w:pPr>
              <w:pStyle w:val="tabulkatexthlavicka"/>
              <w:rPr>
                <w:rFonts w:ascii="Times New Roman" w:hAnsi="Times New Roman"/>
                <w:sz w:val="24"/>
              </w:rPr>
            </w:pPr>
            <w:r w:rsidRPr="003936E4">
              <w:t>0</w:t>
            </w:r>
          </w:p>
        </w:tc>
      </w:tr>
      <w:tr w:rsidR="003936E4" w:rsidRPr="003936E4" w14:paraId="7B74CFEC" w14:textId="77777777" w:rsidTr="00977EC9">
        <w:trPr>
          <w:trHeight w:val="300"/>
        </w:trPr>
        <w:tc>
          <w:tcPr>
            <w:tcW w:w="1071" w:type="dxa"/>
            <w:tcBorders>
              <w:top w:val="nil"/>
              <w:left w:val="single" w:sz="6" w:space="0" w:color="000000"/>
              <w:bottom w:val="single" w:sz="6" w:space="0" w:color="000000"/>
              <w:right w:val="nil"/>
            </w:tcBorders>
            <w:shd w:val="clear" w:color="auto" w:fill="auto"/>
            <w:hideMark/>
          </w:tcPr>
          <w:p w14:paraId="3CE9CC3A" w14:textId="6355FB6D" w:rsidR="003936E4" w:rsidRPr="003936E4" w:rsidRDefault="003936E4" w:rsidP="00FB76DD">
            <w:pPr>
              <w:pStyle w:val="tabulkatext"/>
              <w:rPr>
                <w:rFonts w:ascii="Times New Roman" w:hAnsi="Times New Roman"/>
                <w:sz w:val="24"/>
              </w:rPr>
            </w:pPr>
            <w:r w:rsidRPr="003936E4">
              <w:t>Teplota</w:t>
            </w:r>
          </w:p>
        </w:tc>
        <w:tc>
          <w:tcPr>
            <w:tcW w:w="1078" w:type="dxa"/>
            <w:tcBorders>
              <w:top w:val="nil"/>
              <w:left w:val="single" w:sz="6" w:space="0" w:color="000000"/>
              <w:bottom w:val="single" w:sz="6" w:space="0" w:color="000000"/>
              <w:right w:val="nil"/>
            </w:tcBorders>
            <w:shd w:val="clear" w:color="auto" w:fill="auto"/>
            <w:hideMark/>
          </w:tcPr>
          <w:p w14:paraId="704CAC3A" w14:textId="749B7A62" w:rsidR="003936E4" w:rsidRPr="003936E4" w:rsidRDefault="00D662E6" w:rsidP="00FB76DD">
            <w:pPr>
              <w:pStyle w:val="tabulkatext"/>
              <w:rPr>
                <w:rFonts w:ascii="Times New Roman" w:hAnsi="Times New Roman"/>
                <w:sz w:val="24"/>
              </w:rPr>
            </w:pPr>
            <w:r w:rsidRPr="003936E4">
              <w:t>Vlhkosť</w:t>
            </w:r>
            <w:r w:rsidR="003936E4" w:rsidRPr="003936E4">
              <w:t xml:space="preserve"> vzduchu</w:t>
            </w:r>
          </w:p>
        </w:tc>
        <w:tc>
          <w:tcPr>
            <w:tcW w:w="1070" w:type="dxa"/>
            <w:tcBorders>
              <w:top w:val="nil"/>
              <w:left w:val="single" w:sz="6" w:space="0" w:color="000000"/>
              <w:bottom w:val="single" w:sz="6" w:space="0" w:color="000000"/>
              <w:right w:val="nil"/>
            </w:tcBorders>
            <w:shd w:val="clear" w:color="auto" w:fill="auto"/>
            <w:hideMark/>
          </w:tcPr>
          <w:p w14:paraId="48782C99" w14:textId="0BB2F020" w:rsidR="003936E4" w:rsidRPr="003936E4" w:rsidRDefault="003936E4" w:rsidP="00FB76DD">
            <w:pPr>
              <w:pStyle w:val="tabulkatext"/>
              <w:rPr>
                <w:rFonts w:ascii="Times New Roman" w:hAnsi="Times New Roman"/>
                <w:sz w:val="24"/>
              </w:rPr>
            </w:pPr>
            <w:r w:rsidRPr="003936E4">
              <w:t xml:space="preserve">Oxid </w:t>
            </w:r>
            <w:r w:rsidR="00D662E6" w:rsidRPr="003936E4">
              <w:t>uhličitý</w:t>
            </w:r>
          </w:p>
        </w:tc>
        <w:tc>
          <w:tcPr>
            <w:tcW w:w="1072" w:type="dxa"/>
            <w:tcBorders>
              <w:top w:val="nil"/>
              <w:left w:val="single" w:sz="6" w:space="0" w:color="000000"/>
              <w:bottom w:val="single" w:sz="6" w:space="0" w:color="000000"/>
              <w:right w:val="nil"/>
            </w:tcBorders>
            <w:shd w:val="clear" w:color="auto" w:fill="auto"/>
            <w:hideMark/>
          </w:tcPr>
          <w:p w14:paraId="4553C96A" w14:textId="6AB2AC1A" w:rsidR="003936E4" w:rsidRPr="003936E4" w:rsidRDefault="00D662E6" w:rsidP="00FB76DD">
            <w:pPr>
              <w:pStyle w:val="tabulkatext"/>
              <w:rPr>
                <w:rFonts w:ascii="Times New Roman" w:hAnsi="Times New Roman"/>
                <w:sz w:val="24"/>
              </w:rPr>
            </w:pPr>
            <w:r w:rsidRPr="003936E4">
              <w:t>Vlhkosť</w:t>
            </w:r>
            <w:r w:rsidR="003936E4" w:rsidRPr="003936E4">
              <w:t xml:space="preserve"> </w:t>
            </w:r>
            <w:r w:rsidRPr="003936E4">
              <w:t>pôdy</w:t>
            </w:r>
          </w:p>
        </w:tc>
        <w:tc>
          <w:tcPr>
            <w:tcW w:w="4196" w:type="dxa"/>
            <w:gridSpan w:val="4"/>
            <w:tcBorders>
              <w:top w:val="nil"/>
              <w:left w:val="single" w:sz="6" w:space="0" w:color="000000"/>
              <w:bottom w:val="single" w:sz="6" w:space="0" w:color="000000"/>
              <w:right w:val="single" w:sz="6" w:space="0" w:color="000000"/>
            </w:tcBorders>
            <w:shd w:val="clear" w:color="auto" w:fill="auto"/>
            <w:hideMark/>
          </w:tcPr>
          <w:p w14:paraId="3A62CD90" w14:textId="4CF32C4A" w:rsidR="003936E4" w:rsidRPr="003936E4" w:rsidRDefault="003936E4" w:rsidP="00FB76DD">
            <w:pPr>
              <w:pStyle w:val="tabulkatext"/>
              <w:rPr>
                <w:rFonts w:ascii="Times New Roman" w:hAnsi="Times New Roman"/>
                <w:sz w:val="24"/>
              </w:rPr>
            </w:pPr>
            <w:r w:rsidRPr="003936E4">
              <w:t>Rezervovane</w:t>
            </w:r>
          </w:p>
        </w:tc>
      </w:tr>
    </w:tbl>
    <w:p w14:paraId="431A9B64" w14:textId="2CEB4522" w:rsidR="003936E4" w:rsidRPr="00911C0E" w:rsidRDefault="00D662E6" w:rsidP="008C0489">
      <w:pPr>
        <w:pStyle w:val="Odrka1"/>
        <w:rPr>
          <w:rFonts w:ascii="Segoe UI" w:hAnsi="Segoe UI" w:cs="Segoe UI"/>
          <w:sz w:val="18"/>
          <w:szCs w:val="18"/>
        </w:rPr>
      </w:pPr>
      <w:r w:rsidRPr="00D662E6">
        <w:rPr>
          <w:b/>
          <w:bCs/>
        </w:rPr>
        <w:t>Dynamická</w:t>
      </w:r>
      <w:r w:rsidR="003936E4" w:rsidRPr="00D662E6">
        <w:rPr>
          <w:b/>
          <w:bCs/>
        </w:rPr>
        <w:t xml:space="preserve"> </w:t>
      </w:r>
      <w:r w:rsidR="00977EC9" w:rsidRPr="00D662E6">
        <w:rPr>
          <w:b/>
          <w:bCs/>
        </w:rPr>
        <w:t>čas</w:t>
      </w:r>
      <w:r w:rsidR="00977EC9">
        <w:rPr>
          <w:b/>
          <w:bCs/>
        </w:rPr>
        <w:t>ť</w:t>
      </w:r>
      <w:r w:rsidR="007C4F43">
        <w:rPr>
          <w:b/>
          <w:bCs/>
        </w:rPr>
        <w:t xml:space="preserve"> </w:t>
      </w:r>
      <w:r>
        <w:t xml:space="preserve">– </w:t>
      </w:r>
      <w:r w:rsidR="003936E4" w:rsidRPr="003936E4">
        <w:t xml:space="preserve">Pri </w:t>
      </w:r>
      <w:r w:rsidRPr="003936E4">
        <w:t>vytváraní</w:t>
      </w:r>
      <w:r w:rsidR="003936E4" w:rsidRPr="003936E4">
        <w:t xml:space="preserve"> </w:t>
      </w:r>
      <w:r w:rsidRPr="003936E4">
        <w:t>dynamickej</w:t>
      </w:r>
      <w:r w:rsidR="003936E4" w:rsidRPr="003936E4">
        <w:t xml:space="preserve"> </w:t>
      </w:r>
      <w:r w:rsidRPr="003936E4">
        <w:t>časti</w:t>
      </w:r>
      <w:r w:rsidR="003936E4" w:rsidRPr="003936E4">
        <w:t xml:space="preserve"> je </w:t>
      </w:r>
      <w:r w:rsidRPr="003936E4">
        <w:t>nevyhnutné</w:t>
      </w:r>
      <w:r w:rsidR="003936E4" w:rsidRPr="003936E4">
        <w:t xml:space="preserve"> </w:t>
      </w:r>
      <w:r w:rsidRPr="003936E4">
        <w:t>dodržať</w:t>
      </w:r>
      <w:r w:rsidR="003936E4" w:rsidRPr="003936E4">
        <w:t xml:space="preserve"> predefinovan</w:t>
      </w:r>
      <w:r w:rsidR="00FD77E5">
        <w:t>é</w:t>
      </w:r>
      <w:r w:rsidR="003936E4" w:rsidRPr="003936E4">
        <w:t xml:space="preserve"> poradie a </w:t>
      </w:r>
      <w:r w:rsidRPr="003936E4">
        <w:t>dáta</w:t>
      </w:r>
      <w:r w:rsidR="003936E4" w:rsidRPr="003936E4">
        <w:t xml:space="preserve"> </w:t>
      </w:r>
      <w:r w:rsidRPr="003936E4">
        <w:t>zapisovať</w:t>
      </w:r>
      <w:r w:rsidR="003936E4" w:rsidRPr="003936E4">
        <w:t xml:space="preserve"> v </w:t>
      </w:r>
      <w:r w:rsidRPr="003936E4">
        <w:t>poradí</w:t>
      </w:r>
      <w:r w:rsidR="003936E4" w:rsidRPr="003936E4">
        <w:t xml:space="preserve"> ako je to v</w:t>
      </w:r>
      <w:r w:rsidR="00CE34D2">
        <w:t> </w:t>
      </w:r>
      <w:r w:rsidRPr="003936E4">
        <w:t>tabuľke</w:t>
      </w:r>
      <w:r w:rsidR="00CE34D2">
        <w:t xml:space="preserve"> </w:t>
      </w:r>
      <w:r w:rsidR="00CE34D2">
        <w:fldChar w:fldCharType="begin"/>
      </w:r>
      <w:r w:rsidR="00CE34D2">
        <w:instrText xml:space="preserve"> REF _Ref131410726 \h </w:instrText>
      </w:r>
      <w:r w:rsidR="00CE34D2">
        <w:fldChar w:fldCharType="separate"/>
      </w:r>
      <w:r w:rsidR="007531DC">
        <w:t xml:space="preserve">Tab. </w:t>
      </w:r>
      <w:r w:rsidR="007531DC">
        <w:rPr>
          <w:noProof/>
        </w:rPr>
        <w:t>4</w:t>
      </w:r>
      <w:r w:rsidR="007531DC">
        <w:t>.</w:t>
      </w:r>
      <w:r w:rsidR="007531DC">
        <w:rPr>
          <w:noProof/>
        </w:rPr>
        <w:t>2</w:t>
      </w:r>
      <w:r w:rsidR="007531DC">
        <w:t xml:space="preserve"> –Dátová štruktúra bluetooth dát</w:t>
      </w:r>
      <w:r w:rsidR="00CE34D2">
        <w:fldChar w:fldCharType="end"/>
      </w:r>
      <w:r w:rsidR="003936E4" w:rsidRPr="003936E4">
        <w:t xml:space="preserve">. Pri </w:t>
      </w:r>
      <w:r w:rsidRPr="003936E4">
        <w:t>návrhu</w:t>
      </w:r>
      <w:r w:rsidR="003936E4" w:rsidRPr="003936E4">
        <w:t xml:space="preserve"> </w:t>
      </w:r>
      <w:r w:rsidRPr="003936E4">
        <w:t>systému</w:t>
      </w:r>
      <w:r w:rsidR="003936E4" w:rsidRPr="003936E4">
        <w:t xml:space="preserve"> bola </w:t>
      </w:r>
      <w:r w:rsidRPr="003936E4">
        <w:t>definovaná</w:t>
      </w:r>
      <w:r w:rsidR="003936E4" w:rsidRPr="003936E4">
        <w:t xml:space="preserve"> </w:t>
      </w:r>
      <w:r w:rsidRPr="003936E4">
        <w:t>veľkosť</w:t>
      </w:r>
      <w:r w:rsidR="003936E4" w:rsidRPr="003936E4">
        <w:t xml:space="preserve"> </w:t>
      </w:r>
      <w:r w:rsidRPr="003936E4">
        <w:t>dát</w:t>
      </w:r>
      <w:r w:rsidR="003936E4" w:rsidRPr="003936E4">
        <w:t xml:space="preserve"> na 2 bajty pre </w:t>
      </w:r>
      <w:r w:rsidRPr="003936E4">
        <w:t>každú</w:t>
      </w:r>
      <w:r w:rsidR="003936E4" w:rsidRPr="003936E4">
        <w:t xml:space="preserve"> jednu </w:t>
      </w:r>
      <w:r w:rsidRPr="003936E4">
        <w:t>veličinu</w:t>
      </w:r>
      <w:r w:rsidR="003936E4" w:rsidRPr="003936E4">
        <w:t xml:space="preserve">. Pri </w:t>
      </w:r>
      <w:r w:rsidRPr="003936E4">
        <w:t>veličinách</w:t>
      </w:r>
      <w:r w:rsidR="003936E4" w:rsidRPr="003936E4">
        <w:t xml:space="preserve">, </w:t>
      </w:r>
      <w:r w:rsidRPr="003936E4">
        <w:t>ktoré</w:t>
      </w:r>
      <w:r w:rsidR="003936E4" w:rsidRPr="003936E4">
        <w:t xml:space="preserve"> </w:t>
      </w:r>
      <w:r w:rsidRPr="003936E4">
        <w:t>môžu</w:t>
      </w:r>
      <w:r w:rsidR="003936E4" w:rsidRPr="003936E4">
        <w:t xml:space="preserve"> </w:t>
      </w:r>
      <w:r w:rsidRPr="003936E4">
        <w:t>dosahovať</w:t>
      </w:r>
      <w:r w:rsidR="003936E4" w:rsidRPr="003936E4">
        <w:t xml:space="preserve"> hodnoty s </w:t>
      </w:r>
      <w:r w:rsidRPr="003936E4">
        <w:t>presnosťou</w:t>
      </w:r>
      <w:r w:rsidR="003936E4" w:rsidRPr="003936E4">
        <w:t xml:space="preserve"> na desatiny je </w:t>
      </w:r>
      <w:r w:rsidRPr="003936E4">
        <w:t>h</w:t>
      </w:r>
      <w:r w:rsidR="00423097">
        <w:t>o</w:t>
      </w:r>
      <w:r w:rsidRPr="003936E4">
        <w:t>rn</w:t>
      </w:r>
      <w:r w:rsidR="00423097">
        <w:t>ý</w:t>
      </w:r>
      <w:r w:rsidRPr="003936E4">
        <w:t>ch</w:t>
      </w:r>
      <w:r w:rsidR="003936E4" w:rsidRPr="003936E4">
        <w:t xml:space="preserve"> 8 bitov </w:t>
      </w:r>
      <w:r w:rsidRPr="003936E4">
        <w:t>rezervovaných</w:t>
      </w:r>
      <w:r w:rsidR="003936E4" w:rsidRPr="003936E4">
        <w:t xml:space="preserve"> pre cel</w:t>
      </w:r>
      <w:r w:rsidR="00423097">
        <w:t>ú</w:t>
      </w:r>
      <w:r w:rsidR="003936E4" w:rsidRPr="003936E4">
        <w:t xml:space="preserve"> </w:t>
      </w:r>
      <w:r w:rsidRPr="003936E4">
        <w:t>časť</w:t>
      </w:r>
      <w:r w:rsidR="003936E4" w:rsidRPr="003936E4">
        <w:t xml:space="preserve"> a </w:t>
      </w:r>
      <w:r w:rsidRPr="003936E4">
        <w:t>dolných</w:t>
      </w:r>
      <w:r w:rsidR="003936E4" w:rsidRPr="003936E4">
        <w:t xml:space="preserve"> 8 bitov pre </w:t>
      </w:r>
      <w:r w:rsidRPr="003936E4">
        <w:t>desatinnú</w:t>
      </w:r>
      <w:r w:rsidR="003936E4" w:rsidRPr="003936E4">
        <w:t xml:space="preserve"> </w:t>
      </w:r>
      <w:r w:rsidRPr="003936E4">
        <w:t>časť</w:t>
      </w:r>
      <w:r w:rsidR="003936E4" w:rsidRPr="003936E4">
        <w:t xml:space="preserve">. V </w:t>
      </w:r>
      <w:r w:rsidRPr="003936E4">
        <w:t>tabuľke</w:t>
      </w:r>
      <w:r w:rsidR="003936E4" w:rsidRPr="003936E4">
        <w:t xml:space="preserve"> </w:t>
      </w:r>
      <w:r w:rsidR="00315202">
        <w:fldChar w:fldCharType="begin"/>
      </w:r>
      <w:r w:rsidR="00315202">
        <w:instrText xml:space="preserve"> REF _Ref131410769 \h </w:instrText>
      </w:r>
      <w:r w:rsidR="00315202">
        <w:fldChar w:fldCharType="separate"/>
      </w:r>
      <w:r w:rsidR="007531DC">
        <w:t xml:space="preserve">Tab. </w:t>
      </w:r>
      <w:r w:rsidR="007531DC">
        <w:rPr>
          <w:noProof/>
        </w:rPr>
        <w:t>4</w:t>
      </w:r>
      <w:r w:rsidR="007531DC">
        <w:t>.</w:t>
      </w:r>
      <w:r w:rsidR="007531DC">
        <w:rPr>
          <w:noProof/>
        </w:rPr>
        <w:t>2</w:t>
      </w:r>
      <w:r w:rsidR="00315202">
        <w:fldChar w:fldCharType="end"/>
      </w:r>
      <w:r w:rsidR="003936E4" w:rsidRPr="003936E4">
        <w:t xml:space="preserve"> </w:t>
      </w:r>
      <w:r w:rsidRPr="003936E4">
        <w:t>sú</w:t>
      </w:r>
      <w:r w:rsidR="003936E4" w:rsidRPr="003936E4">
        <w:t xml:space="preserve"> </w:t>
      </w:r>
      <w:r w:rsidRPr="003936E4">
        <w:t>h</w:t>
      </w:r>
      <w:r w:rsidR="005F526B">
        <w:t>o</w:t>
      </w:r>
      <w:r w:rsidRPr="003936E4">
        <w:t>rn</w:t>
      </w:r>
      <w:r w:rsidR="005F526B">
        <w:t>é</w:t>
      </w:r>
      <w:r w:rsidR="003936E4" w:rsidRPr="003936E4">
        <w:t xml:space="preserve"> bity </w:t>
      </w:r>
      <w:r w:rsidRPr="003936E4">
        <w:t>veličín</w:t>
      </w:r>
      <w:r w:rsidR="003936E4" w:rsidRPr="003936E4">
        <w:t xml:space="preserve"> definovan</w:t>
      </w:r>
      <w:r w:rsidR="005F526B">
        <w:t>é</w:t>
      </w:r>
      <w:r w:rsidR="003936E4" w:rsidRPr="003936E4">
        <w:t xml:space="preserve"> ako VELICINA_H a </w:t>
      </w:r>
      <w:r w:rsidRPr="003936E4">
        <w:t>dolné</w:t>
      </w:r>
      <w:r w:rsidR="003936E4" w:rsidRPr="003936E4">
        <w:t xml:space="preserve"> bity </w:t>
      </w:r>
      <w:r w:rsidRPr="003936E4">
        <w:t>sú</w:t>
      </w:r>
      <w:r w:rsidR="003936E4" w:rsidRPr="003936E4">
        <w:t xml:space="preserve"> VELICINA_D. </w:t>
      </w:r>
      <w:r w:rsidRPr="003936E4">
        <w:t>Dynamická</w:t>
      </w:r>
      <w:r w:rsidR="003936E4" w:rsidRPr="003936E4">
        <w:t xml:space="preserve"> </w:t>
      </w:r>
      <w:r w:rsidRPr="003936E4">
        <w:t>časť</w:t>
      </w:r>
      <w:r w:rsidR="003936E4" w:rsidRPr="003936E4">
        <w:t xml:space="preserve"> </w:t>
      </w:r>
      <w:r w:rsidRPr="003936E4">
        <w:t>štruktúry</w:t>
      </w:r>
      <w:r w:rsidR="003936E4" w:rsidRPr="003936E4">
        <w:t xml:space="preserve"> bola </w:t>
      </w:r>
      <w:r w:rsidRPr="003936E4">
        <w:t>navrhnutá</w:t>
      </w:r>
      <w:r w:rsidR="003936E4" w:rsidRPr="003936E4">
        <w:t xml:space="preserve"> do </w:t>
      </w:r>
      <w:r w:rsidRPr="003936E4">
        <w:t>systému</w:t>
      </w:r>
      <w:r w:rsidR="003936E4" w:rsidRPr="003936E4">
        <w:t xml:space="preserve"> na redukciu </w:t>
      </w:r>
      <w:r w:rsidRPr="003936E4">
        <w:t>veľkosti</w:t>
      </w:r>
      <w:r w:rsidR="003936E4" w:rsidRPr="003936E4">
        <w:t xml:space="preserve"> </w:t>
      </w:r>
      <w:r w:rsidRPr="003936E4">
        <w:t>prenášaných</w:t>
      </w:r>
      <w:r w:rsidR="003936E4" w:rsidRPr="003936E4">
        <w:t xml:space="preserve"> </w:t>
      </w:r>
      <w:r w:rsidRPr="003936E4">
        <w:t>dát</w:t>
      </w:r>
      <w:r w:rsidR="003936E4" w:rsidRPr="003936E4">
        <w:t xml:space="preserve"> s </w:t>
      </w:r>
      <w:r w:rsidRPr="003936E4">
        <w:t>cieľom</w:t>
      </w:r>
      <w:r w:rsidR="003936E4" w:rsidRPr="003936E4">
        <w:t xml:space="preserve"> </w:t>
      </w:r>
      <w:r w:rsidRPr="003936E4">
        <w:t>efektívnejšej</w:t>
      </w:r>
      <w:r w:rsidR="003936E4" w:rsidRPr="003936E4">
        <w:t xml:space="preserve"> </w:t>
      </w:r>
      <w:r w:rsidRPr="003936E4">
        <w:t>komunikácie</w:t>
      </w:r>
      <w:r w:rsidR="003936E4" w:rsidRPr="003936E4">
        <w:t xml:space="preserve"> s BLE serverom.</w:t>
      </w:r>
    </w:p>
    <w:p w14:paraId="29495D66" w14:textId="3ACF3BC2" w:rsidR="00911C0E" w:rsidRPr="00911C0E" w:rsidRDefault="00911C0E" w:rsidP="00911C0E">
      <w:pPr>
        <w:pStyle w:val="Nadpis2"/>
      </w:pPr>
      <w:bookmarkStart w:id="100" w:name="_Toc131867268"/>
      <w:r w:rsidRPr="00911C0E">
        <w:t xml:space="preserve">Spracovanie </w:t>
      </w:r>
      <w:r w:rsidR="00232190" w:rsidRPr="00911C0E">
        <w:t>Bluetooth</w:t>
      </w:r>
      <w:r w:rsidRPr="00911C0E">
        <w:t xml:space="preserve"> </w:t>
      </w:r>
      <w:r w:rsidR="00232190" w:rsidRPr="00911C0E">
        <w:t>dát</w:t>
      </w:r>
      <w:r w:rsidRPr="00911C0E">
        <w:t xml:space="preserve"> riadiacim </w:t>
      </w:r>
      <w:r w:rsidR="00232190" w:rsidRPr="00911C0E">
        <w:t>členom</w:t>
      </w:r>
      <w:bookmarkEnd w:id="100"/>
    </w:p>
    <w:p w14:paraId="7E90D3EA" w14:textId="7DEDF1D7" w:rsidR="00911C0E" w:rsidRPr="003936E4" w:rsidRDefault="00911C0E" w:rsidP="00911C0E">
      <w:pPr>
        <w:rPr>
          <w:rFonts w:ascii="Segoe UI" w:hAnsi="Segoe UI" w:cs="Segoe UI"/>
          <w:sz w:val="18"/>
          <w:szCs w:val="18"/>
        </w:rPr>
      </w:pPr>
      <w:r w:rsidRPr="003936E4">
        <w:t xml:space="preserve">Proces spracovanie klientskych </w:t>
      </w:r>
      <w:r w:rsidR="00232190" w:rsidRPr="003936E4">
        <w:t>dát</w:t>
      </w:r>
      <w:r w:rsidRPr="003936E4">
        <w:t xml:space="preserve"> z rozhrania </w:t>
      </w:r>
      <w:r w:rsidR="00232190">
        <w:t>b</w:t>
      </w:r>
      <w:r w:rsidR="00232190" w:rsidRPr="003936E4">
        <w:t>luetooth</w:t>
      </w:r>
      <w:r w:rsidRPr="003936E4">
        <w:t xml:space="preserve"> </w:t>
      </w:r>
      <w:r w:rsidR="00232190" w:rsidRPr="003936E4">
        <w:t>začína</w:t>
      </w:r>
      <w:r w:rsidRPr="003936E4">
        <w:t xml:space="preserve"> </w:t>
      </w:r>
      <w:r w:rsidR="00232190" w:rsidRPr="003936E4">
        <w:t>spracovaním</w:t>
      </w:r>
      <w:r w:rsidRPr="003936E4">
        <w:t xml:space="preserve"> </w:t>
      </w:r>
      <w:r w:rsidR="00232190">
        <w:t>b</w:t>
      </w:r>
      <w:r w:rsidR="00232190" w:rsidRPr="003936E4">
        <w:t>luetooth</w:t>
      </w:r>
      <w:r w:rsidRPr="003936E4">
        <w:t xml:space="preserve"> udalosti objektom </w:t>
      </w:r>
      <w:r w:rsidRPr="003936E4">
        <w:rPr>
          <w:b/>
          <w:bCs/>
        </w:rPr>
        <w:t xml:space="preserve">ServerBluetoothHandler. </w:t>
      </w:r>
      <w:r w:rsidRPr="003936E4">
        <w:t xml:space="preserve">Ide o </w:t>
      </w:r>
      <w:r w:rsidR="00232190" w:rsidRPr="003936E4">
        <w:t>udalosť</w:t>
      </w:r>
      <w:r w:rsidRPr="003936E4">
        <w:t xml:space="preserve"> kedy ESP klient sa </w:t>
      </w:r>
      <w:r w:rsidR="00232190" w:rsidRPr="003936E4">
        <w:t>snaží</w:t>
      </w:r>
      <w:r w:rsidRPr="003936E4">
        <w:t xml:space="preserve"> </w:t>
      </w:r>
      <w:r w:rsidR="00232190" w:rsidRPr="003936E4">
        <w:t>zapísať</w:t>
      </w:r>
      <w:r w:rsidRPr="003936E4">
        <w:t xml:space="preserve"> </w:t>
      </w:r>
      <w:r w:rsidR="00232190" w:rsidRPr="003936E4">
        <w:t>dáta</w:t>
      </w:r>
      <w:r w:rsidRPr="003936E4">
        <w:t xml:space="preserve"> do charakteristiky servisu. Pri </w:t>
      </w:r>
      <w:r w:rsidR="00195C5B" w:rsidRPr="003936E4">
        <w:t>prijat</w:t>
      </w:r>
      <w:r w:rsidR="00195C5B">
        <w:t>í</w:t>
      </w:r>
      <w:r w:rsidRPr="003936E4">
        <w:t xml:space="preserve"> </w:t>
      </w:r>
      <w:r w:rsidR="00232190" w:rsidRPr="003936E4">
        <w:t>dát</w:t>
      </w:r>
      <w:r w:rsidRPr="003936E4">
        <w:t xml:space="preserve"> je s </w:t>
      </w:r>
      <w:r w:rsidR="00232190" w:rsidRPr="003936E4">
        <w:t>využitím</w:t>
      </w:r>
      <w:r w:rsidRPr="003936E4">
        <w:t xml:space="preserve"> </w:t>
      </w:r>
      <w:r w:rsidR="00232190" w:rsidRPr="003936E4">
        <w:t>kontroléra</w:t>
      </w:r>
      <w:r w:rsidRPr="003936E4">
        <w:t xml:space="preserve"> </w:t>
      </w:r>
      <w:r w:rsidR="00232190" w:rsidRPr="003936E4">
        <w:t>zaslaná</w:t>
      </w:r>
      <w:r w:rsidRPr="003936E4">
        <w:t xml:space="preserve"> </w:t>
      </w:r>
      <w:r w:rsidR="00232190" w:rsidRPr="003936E4">
        <w:t>odpoveď</w:t>
      </w:r>
      <w:r w:rsidRPr="003936E4">
        <w:t xml:space="preserve"> o </w:t>
      </w:r>
      <w:r w:rsidR="00232190" w:rsidRPr="003936E4">
        <w:t>úspešnom</w:t>
      </w:r>
      <w:r w:rsidRPr="003936E4">
        <w:t xml:space="preserve"> </w:t>
      </w:r>
      <w:r w:rsidR="00232190" w:rsidRPr="003936E4">
        <w:t>prijat</w:t>
      </w:r>
      <w:r w:rsidR="002C64DA">
        <w:t>í</w:t>
      </w:r>
      <w:r w:rsidRPr="003936E4">
        <w:t xml:space="preserve"> </w:t>
      </w:r>
      <w:r w:rsidR="00232190" w:rsidRPr="003936E4">
        <w:t>dát</w:t>
      </w:r>
      <w:r w:rsidRPr="003936E4">
        <w:t xml:space="preserve"> a </w:t>
      </w:r>
      <w:r w:rsidR="002C64DA" w:rsidRPr="003936E4">
        <w:t>nasleduj</w:t>
      </w:r>
      <w:r w:rsidR="002C64DA">
        <w:t>e</w:t>
      </w:r>
      <w:r w:rsidRPr="003936E4">
        <w:t xml:space="preserve"> parsovanie </w:t>
      </w:r>
      <w:r w:rsidR="00232190" w:rsidRPr="003936E4">
        <w:t>dát</w:t>
      </w:r>
      <w:r w:rsidRPr="003936E4">
        <w:t xml:space="preserve">. Proces parsovania </w:t>
      </w:r>
      <w:r w:rsidR="00332CEB" w:rsidRPr="003936E4">
        <w:t>dát</w:t>
      </w:r>
      <w:r w:rsidRPr="003936E4">
        <w:t xml:space="preserve"> je </w:t>
      </w:r>
      <w:r w:rsidR="00332CEB" w:rsidRPr="003936E4">
        <w:t>opačný</w:t>
      </w:r>
      <w:r w:rsidRPr="003936E4">
        <w:t xml:space="preserve"> ku procesu </w:t>
      </w:r>
      <w:r w:rsidR="00332CEB" w:rsidRPr="003936E4">
        <w:t>vytvárania</w:t>
      </w:r>
      <w:r w:rsidRPr="003936E4">
        <w:t xml:space="preserve"> dynamickej </w:t>
      </w:r>
      <w:r w:rsidR="00332CEB" w:rsidRPr="003936E4">
        <w:t>dátovej</w:t>
      </w:r>
      <w:r w:rsidRPr="003936E4">
        <w:t xml:space="preserve"> </w:t>
      </w:r>
      <w:r w:rsidR="00332CEB" w:rsidRPr="003936E4">
        <w:t>štruktúr</w:t>
      </w:r>
      <w:r w:rsidR="00332CEB">
        <w:t>y</w:t>
      </w:r>
      <w:r w:rsidRPr="003936E4">
        <w:t xml:space="preserve">. </w:t>
      </w:r>
      <w:r w:rsidR="00332CEB" w:rsidRPr="003936E4">
        <w:t>Prvým</w:t>
      </w:r>
      <w:r w:rsidRPr="003936E4">
        <w:t xml:space="preserve"> krokom je </w:t>
      </w:r>
      <w:proofErr w:type="spellStart"/>
      <w:r w:rsidRPr="003936E4">
        <w:t>rozparsovanie</w:t>
      </w:r>
      <w:proofErr w:type="spellEnd"/>
      <w:r w:rsidRPr="003936E4">
        <w:t xml:space="preserve"> </w:t>
      </w:r>
      <w:r w:rsidR="00332CEB" w:rsidRPr="003936E4">
        <w:t>klientskeho</w:t>
      </w:r>
      <w:r w:rsidRPr="003936E4">
        <w:t xml:space="preserve"> ID a jeho </w:t>
      </w:r>
      <w:r w:rsidR="00332CEB" w:rsidRPr="003936E4">
        <w:t>pozície</w:t>
      </w:r>
      <w:r w:rsidRPr="003936E4">
        <w:t xml:space="preserve"> a </w:t>
      </w:r>
      <w:r w:rsidR="00332CEB" w:rsidRPr="003936E4">
        <w:t>následné</w:t>
      </w:r>
      <w:r w:rsidRPr="003936E4">
        <w:t xml:space="preserve"> na </w:t>
      </w:r>
      <w:r w:rsidR="00332CEB" w:rsidRPr="003936E4">
        <w:t>základe</w:t>
      </w:r>
      <w:r w:rsidRPr="003936E4">
        <w:t xml:space="preserve"> hodnoty b</w:t>
      </w:r>
      <w:r w:rsidR="002C64DA">
        <w:t>i</w:t>
      </w:r>
      <w:r w:rsidRPr="003936E4">
        <w:t xml:space="preserve">tu na </w:t>
      </w:r>
      <w:r w:rsidR="00332CEB" w:rsidRPr="003936E4">
        <w:t>pozícii</w:t>
      </w:r>
      <w:r w:rsidRPr="003936E4">
        <w:t xml:space="preserve"> 1 je rozparsovan</w:t>
      </w:r>
      <w:r w:rsidR="002C64DA">
        <w:t>á</w:t>
      </w:r>
      <w:r w:rsidRPr="003936E4">
        <w:t xml:space="preserve"> </w:t>
      </w:r>
      <w:r w:rsidR="00332CEB" w:rsidRPr="003936E4">
        <w:t>dynamická</w:t>
      </w:r>
      <w:r w:rsidRPr="003936E4">
        <w:t xml:space="preserve"> </w:t>
      </w:r>
      <w:r w:rsidR="00332CEB" w:rsidRPr="003936E4">
        <w:t>časť</w:t>
      </w:r>
      <w:r w:rsidRPr="003936E4">
        <w:t xml:space="preserve"> </w:t>
      </w:r>
      <w:r w:rsidR="00332CEB" w:rsidRPr="003936E4">
        <w:t>dát</w:t>
      </w:r>
      <w:r w:rsidRPr="003936E4">
        <w:t>.</w:t>
      </w:r>
    </w:p>
    <w:p w14:paraId="151EAB40" w14:textId="437DE6C4" w:rsidR="00911C0E" w:rsidRPr="003936E4" w:rsidRDefault="00911C0E" w:rsidP="00911C0E">
      <w:pPr>
        <w:rPr>
          <w:rFonts w:ascii="Segoe UI" w:hAnsi="Segoe UI" w:cs="Segoe UI"/>
          <w:sz w:val="18"/>
          <w:szCs w:val="18"/>
        </w:rPr>
      </w:pPr>
      <w:r w:rsidRPr="003936E4">
        <w:t xml:space="preserve">Proces </w:t>
      </w:r>
      <w:r w:rsidR="00C93991" w:rsidRPr="003936E4">
        <w:t>distribúcie</w:t>
      </w:r>
      <w:r w:rsidRPr="003936E4">
        <w:t xml:space="preserve"> </w:t>
      </w:r>
      <w:proofErr w:type="spellStart"/>
      <w:r w:rsidRPr="003936E4">
        <w:t>rozparsovanych</w:t>
      </w:r>
      <w:proofErr w:type="spellEnd"/>
      <w:r w:rsidRPr="003936E4">
        <w:t xml:space="preserve"> </w:t>
      </w:r>
      <w:r w:rsidR="00C93991" w:rsidRPr="003936E4">
        <w:t>dát</w:t>
      </w:r>
      <w:r w:rsidRPr="003936E4">
        <w:t xml:space="preserve"> v </w:t>
      </w:r>
      <w:r w:rsidR="00C93991" w:rsidRPr="003936E4">
        <w:t>rámci</w:t>
      </w:r>
      <w:r w:rsidRPr="003936E4">
        <w:t xml:space="preserve"> </w:t>
      </w:r>
      <w:r w:rsidR="00C93991" w:rsidRPr="003936E4">
        <w:t>systému</w:t>
      </w:r>
      <w:r w:rsidRPr="003936E4">
        <w:t xml:space="preserve"> </w:t>
      </w:r>
      <w:r w:rsidR="00C93991" w:rsidRPr="003936E4">
        <w:t>zohrával</w:t>
      </w:r>
      <w:r w:rsidRPr="003936E4">
        <w:t xml:space="preserve"> </w:t>
      </w:r>
      <w:r w:rsidR="00C93991" w:rsidRPr="003936E4">
        <w:t>dôležitú</w:t>
      </w:r>
      <w:r w:rsidRPr="003936E4">
        <w:t xml:space="preserve"> </w:t>
      </w:r>
      <w:r w:rsidR="00C93991" w:rsidRPr="003936E4">
        <w:t>úlohu</w:t>
      </w:r>
      <w:r w:rsidRPr="003936E4">
        <w:t xml:space="preserve"> z </w:t>
      </w:r>
      <w:r w:rsidR="00720535" w:rsidRPr="003936E4">
        <w:t>hľadiska</w:t>
      </w:r>
      <w:r w:rsidRPr="003936E4">
        <w:t xml:space="preserve"> </w:t>
      </w:r>
      <w:r w:rsidR="00720535" w:rsidRPr="003936E4">
        <w:t>zasielania</w:t>
      </w:r>
      <w:r w:rsidRPr="003936E4">
        <w:t xml:space="preserve"> </w:t>
      </w:r>
      <w:r w:rsidR="00720535" w:rsidRPr="003936E4">
        <w:t>dát</w:t>
      </w:r>
      <w:r w:rsidRPr="003936E4">
        <w:t xml:space="preserve"> na server</w:t>
      </w:r>
      <w:r w:rsidR="002C64DA">
        <w:t>,</w:t>
      </w:r>
      <w:r w:rsidRPr="003936E4">
        <w:t xml:space="preserve"> ako aj na </w:t>
      </w:r>
      <w:r w:rsidR="00720535" w:rsidRPr="003936E4">
        <w:t>budúce</w:t>
      </w:r>
      <w:r w:rsidRPr="003936E4">
        <w:t xml:space="preserve"> </w:t>
      </w:r>
      <w:r w:rsidR="00C93991" w:rsidRPr="003936E4">
        <w:t>úpravy</w:t>
      </w:r>
      <w:r w:rsidRPr="003936E4">
        <w:t xml:space="preserve"> </w:t>
      </w:r>
      <w:r w:rsidR="00720535" w:rsidRPr="003936E4">
        <w:t>softvéru</w:t>
      </w:r>
      <w:r w:rsidRPr="003936E4">
        <w:t xml:space="preserve"> </w:t>
      </w:r>
      <w:r w:rsidR="002C64DA">
        <w:t>č</w:t>
      </w:r>
      <w:r w:rsidRPr="003936E4">
        <w:t xml:space="preserve">i </w:t>
      </w:r>
      <w:r w:rsidR="00720535" w:rsidRPr="003936E4">
        <w:t>už</w:t>
      </w:r>
      <w:r w:rsidRPr="003936E4">
        <w:t xml:space="preserve"> </w:t>
      </w:r>
      <w:r w:rsidR="00720535" w:rsidRPr="003936E4">
        <w:t>implementácia</w:t>
      </w:r>
      <w:r w:rsidRPr="003936E4">
        <w:t xml:space="preserve"> </w:t>
      </w:r>
      <w:r w:rsidR="00720535" w:rsidRPr="003936E4">
        <w:t>archivácie</w:t>
      </w:r>
      <w:r w:rsidRPr="003936E4">
        <w:t xml:space="preserve"> </w:t>
      </w:r>
      <w:r w:rsidR="00720535" w:rsidRPr="003936E4">
        <w:t>dát</w:t>
      </w:r>
      <w:r w:rsidRPr="003936E4">
        <w:t xml:space="preserve"> v </w:t>
      </w:r>
      <w:r w:rsidR="00720535" w:rsidRPr="003936E4">
        <w:t>mikrokontrolér</w:t>
      </w:r>
      <w:r w:rsidR="002C64DA">
        <w:t>y</w:t>
      </w:r>
      <w:r w:rsidRPr="003936E4">
        <w:t xml:space="preserve">, spracovanie </w:t>
      </w:r>
      <w:r w:rsidR="00720535" w:rsidRPr="003936E4">
        <w:t>dát</w:t>
      </w:r>
      <w:r w:rsidRPr="003936E4">
        <w:t xml:space="preserve"> a ich </w:t>
      </w:r>
      <w:r w:rsidR="00720535" w:rsidRPr="003936E4">
        <w:t>následn</w:t>
      </w:r>
      <w:r w:rsidR="006C644F">
        <w:t>á</w:t>
      </w:r>
      <w:r w:rsidRPr="003936E4">
        <w:t xml:space="preserve"> </w:t>
      </w:r>
      <w:r w:rsidR="00720535" w:rsidRPr="003936E4">
        <w:t>distribúcia</w:t>
      </w:r>
      <w:r w:rsidRPr="003936E4">
        <w:t xml:space="preserve"> do </w:t>
      </w:r>
      <w:r w:rsidR="00720535" w:rsidRPr="003936E4">
        <w:t>iných</w:t>
      </w:r>
      <w:r w:rsidRPr="003936E4">
        <w:t xml:space="preserve"> </w:t>
      </w:r>
      <w:r w:rsidR="00720535" w:rsidRPr="003936E4">
        <w:t>časti</w:t>
      </w:r>
      <w:r w:rsidRPr="003936E4">
        <w:t xml:space="preserve"> </w:t>
      </w:r>
      <w:r w:rsidR="00720535" w:rsidRPr="003936E4">
        <w:t>systému</w:t>
      </w:r>
      <w:r w:rsidRPr="003936E4">
        <w:t xml:space="preserve"> a pod. Z </w:t>
      </w:r>
      <w:r w:rsidR="00720535" w:rsidRPr="003936E4">
        <w:t>týchto</w:t>
      </w:r>
      <w:r w:rsidRPr="003936E4">
        <w:t xml:space="preserve"> </w:t>
      </w:r>
      <w:r w:rsidR="00720535" w:rsidRPr="003936E4">
        <w:t>dôvodov</w:t>
      </w:r>
      <w:r w:rsidRPr="003936E4">
        <w:t xml:space="preserve"> bol </w:t>
      </w:r>
      <w:r w:rsidR="006C644F">
        <w:t>do</w:t>
      </w:r>
      <w:r w:rsidRPr="003936E4">
        <w:t xml:space="preserve"> </w:t>
      </w:r>
      <w:r w:rsidR="00720535" w:rsidRPr="003936E4">
        <w:t>systém</w:t>
      </w:r>
      <w:r w:rsidR="006C644F">
        <w:t>u</w:t>
      </w:r>
      <w:r w:rsidRPr="003936E4">
        <w:t xml:space="preserve"> </w:t>
      </w:r>
      <w:r w:rsidR="00720535" w:rsidRPr="003936E4">
        <w:t>implementovaný</w:t>
      </w:r>
      <w:r w:rsidRPr="003936E4">
        <w:t xml:space="preserve"> </w:t>
      </w:r>
      <w:r w:rsidR="00720535" w:rsidRPr="003936E4">
        <w:t>návrhový</w:t>
      </w:r>
      <w:r w:rsidRPr="003936E4">
        <w:t xml:space="preserve"> vzor </w:t>
      </w:r>
      <w:proofErr w:type="spellStart"/>
      <w:r w:rsidRPr="003936E4">
        <w:rPr>
          <w:b/>
          <w:bCs/>
        </w:rPr>
        <w:t>Observer</w:t>
      </w:r>
      <w:proofErr w:type="spellEnd"/>
      <w:r w:rsidRPr="003936E4">
        <w:t xml:space="preserve">. Vlastnosti a </w:t>
      </w:r>
      <w:r w:rsidR="00720535" w:rsidRPr="003936E4">
        <w:t>výhody</w:t>
      </w:r>
      <w:r w:rsidRPr="003936E4">
        <w:t xml:space="preserve"> tohto </w:t>
      </w:r>
      <w:r w:rsidR="00720535" w:rsidRPr="003936E4">
        <w:t>návrhového</w:t>
      </w:r>
      <w:r w:rsidRPr="003936E4">
        <w:t xml:space="preserve"> </w:t>
      </w:r>
      <w:r w:rsidR="00720535" w:rsidRPr="003936E4">
        <w:t>vzoru</w:t>
      </w:r>
      <w:r w:rsidRPr="003936E4">
        <w:t xml:space="preserve"> </w:t>
      </w:r>
      <w:r w:rsidR="00720535" w:rsidRPr="003936E4">
        <w:t>nám</w:t>
      </w:r>
      <w:r w:rsidRPr="003936E4">
        <w:t xml:space="preserve"> dopomohli ku </w:t>
      </w:r>
      <w:r w:rsidR="00720535" w:rsidRPr="003936E4">
        <w:t>distribúcii</w:t>
      </w:r>
      <w:r w:rsidRPr="003936E4">
        <w:t xml:space="preserve"> </w:t>
      </w:r>
      <w:r w:rsidR="00720535" w:rsidRPr="003936E4">
        <w:t>dát</w:t>
      </w:r>
      <w:r w:rsidRPr="003936E4">
        <w:t xml:space="preserve"> do </w:t>
      </w:r>
      <w:r w:rsidR="00720535" w:rsidRPr="003936E4">
        <w:t>všetkých</w:t>
      </w:r>
      <w:r w:rsidRPr="003936E4">
        <w:t xml:space="preserve"> </w:t>
      </w:r>
      <w:r w:rsidR="00720535" w:rsidRPr="003936E4">
        <w:t>častiach</w:t>
      </w:r>
      <w:r w:rsidRPr="003936E4">
        <w:t xml:space="preserve"> </w:t>
      </w:r>
      <w:r w:rsidR="00720535" w:rsidRPr="003936E4">
        <w:t>systému</w:t>
      </w:r>
      <w:r w:rsidRPr="003936E4">
        <w:t xml:space="preserve">, </w:t>
      </w:r>
      <w:r w:rsidR="00720535" w:rsidRPr="003936E4">
        <w:t>ktoré</w:t>
      </w:r>
      <w:r w:rsidRPr="003936E4">
        <w:t xml:space="preserve"> o </w:t>
      </w:r>
      <w:r w:rsidR="00720535" w:rsidRPr="003936E4">
        <w:t>dáta</w:t>
      </w:r>
      <w:r w:rsidRPr="003936E4">
        <w:t xml:space="preserve"> prejavili </w:t>
      </w:r>
      <w:r w:rsidR="00720535">
        <w:t>záujem</w:t>
      </w:r>
      <w:r w:rsidRPr="003936E4">
        <w:t>.</w:t>
      </w:r>
    </w:p>
    <w:p w14:paraId="549C77D0" w14:textId="68E6766C" w:rsidR="00911C0E" w:rsidRPr="003936E4" w:rsidRDefault="00720535" w:rsidP="00911C0E">
      <w:pPr>
        <w:rPr>
          <w:rFonts w:ascii="Segoe UI" w:hAnsi="Segoe UI" w:cs="Segoe UI"/>
          <w:sz w:val="18"/>
          <w:szCs w:val="18"/>
        </w:rPr>
      </w:pPr>
      <w:r w:rsidRPr="003936E4">
        <w:lastRenderedPageBreak/>
        <w:t>Princíp</w:t>
      </w:r>
      <w:r w:rsidR="00911C0E" w:rsidRPr="003936E4">
        <w:t xml:space="preserve"> </w:t>
      </w:r>
      <w:r w:rsidRPr="003936E4">
        <w:t>implementácie</w:t>
      </w:r>
      <w:r w:rsidR="00911C0E" w:rsidRPr="003936E4">
        <w:t xml:space="preserve"> </w:t>
      </w:r>
      <w:r w:rsidRPr="003936E4">
        <w:t>návrhové</w:t>
      </w:r>
      <w:r>
        <w:t>ho</w:t>
      </w:r>
      <w:r w:rsidR="00911C0E" w:rsidRPr="003936E4">
        <w:t xml:space="preserve"> </w:t>
      </w:r>
      <w:r w:rsidRPr="003936E4">
        <w:t>vzoru</w:t>
      </w:r>
      <w:r w:rsidR="00911C0E" w:rsidRPr="003936E4">
        <w:t xml:space="preserve"> je </w:t>
      </w:r>
      <w:r w:rsidRPr="003936E4">
        <w:t>postavený</w:t>
      </w:r>
      <w:r w:rsidR="00911C0E" w:rsidRPr="003936E4">
        <w:t xml:space="preserve"> na modely </w:t>
      </w:r>
      <w:r w:rsidR="00911C0E" w:rsidRPr="00720535">
        <w:rPr>
          <w:lang w:val="en-GB"/>
        </w:rPr>
        <w:t>pub/sub</w:t>
      </w:r>
      <w:r w:rsidR="00911C0E" w:rsidRPr="003936E4">
        <w:t xml:space="preserve">. Objekty, </w:t>
      </w:r>
      <w:r w:rsidRPr="003936E4">
        <w:t>ktoré</w:t>
      </w:r>
      <w:r w:rsidR="00911C0E" w:rsidRPr="003936E4">
        <w:t xml:space="preserve"> </w:t>
      </w:r>
      <w:r w:rsidRPr="003936E4">
        <w:t>majú</w:t>
      </w:r>
      <w:r w:rsidR="00911C0E" w:rsidRPr="003936E4">
        <w:t xml:space="preserve"> </w:t>
      </w:r>
      <w:r w:rsidRPr="003936E4">
        <w:t>záujem</w:t>
      </w:r>
      <w:r w:rsidR="00911C0E" w:rsidRPr="003936E4">
        <w:t xml:space="preserve"> o </w:t>
      </w:r>
      <w:r w:rsidRPr="003936E4">
        <w:t>dáta</w:t>
      </w:r>
      <w:r w:rsidR="00911C0E" w:rsidRPr="003936E4">
        <w:t xml:space="preserve"> zo </w:t>
      </w:r>
      <w:r w:rsidRPr="003936E4">
        <w:t>špecifickej</w:t>
      </w:r>
      <w:r w:rsidR="00911C0E" w:rsidRPr="003936E4">
        <w:t xml:space="preserve"> udalosti sa </w:t>
      </w:r>
      <w:r w:rsidRPr="003936E4">
        <w:t>prihlásia</w:t>
      </w:r>
      <w:r w:rsidR="00911C0E" w:rsidRPr="003936E4">
        <w:t xml:space="preserve"> k odberu danej udalosti. Spracovanie </w:t>
      </w:r>
      <w:r w:rsidRPr="003936E4">
        <w:t>registrácie</w:t>
      </w:r>
      <w:r w:rsidR="00911C0E" w:rsidRPr="003936E4">
        <w:t xml:space="preserve"> odberu, publikovanie </w:t>
      </w:r>
      <w:r w:rsidRPr="003936E4">
        <w:t>dát</w:t>
      </w:r>
      <w:r w:rsidR="00911C0E" w:rsidRPr="003936E4">
        <w:t xml:space="preserve"> naviazan</w:t>
      </w:r>
      <w:r w:rsidR="001856E7">
        <w:t>é</w:t>
      </w:r>
      <w:r w:rsidR="00911C0E" w:rsidRPr="003936E4">
        <w:t xml:space="preserve"> na </w:t>
      </w:r>
      <w:r w:rsidRPr="003936E4">
        <w:t>špecifickú</w:t>
      </w:r>
      <w:r w:rsidR="00911C0E" w:rsidRPr="003936E4">
        <w:t xml:space="preserve"> </w:t>
      </w:r>
      <w:r w:rsidRPr="003936E4">
        <w:t>udalosť</w:t>
      </w:r>
      <w:r w:rsidR="00911C0E" w:rsidRPr="003936E4">
        <w:t xml:space="preserve"> a </w:t>
      </w:r>
      <w:r w:rsidRPr="003936E4">
        <w:t>distribúci</w:t>
      </w:r>
      <w:r w:rsidR="00E33795">
        <w:t>a</w:t>
      </w:r>
      <w:r w:rsidR="00911C0E" w:rsidRPr="003936E4">
        <w:t xml:space="preserve"> </w:t>
      </w:r>
      <w:r w:rsidRPr="003936E4">
        <w:t>dát</w:t>
      </w:r>
      <w:r w:rsidR="00911C0E" w:rsidRPr="003936E4">
        <w:t xml:space="preserve"> </w:t>
      </w:r>
      <w:r w:rsidRPr="003936E4">
        <w:t>konkrétnym</w:t>
      </w:r>
      <w:r w:rsidR="00911C0E" w:rsidRPr="003936E4">
        <w:t xml:space="preserve"> </w:t>
      </w:r>
      <w:r w:rsidRPr="003936E4">
        <w:t>záujemcom</w:t>
      </w:r>
      <w:r w:rsidR="00911C0E" w:rsidRPr="003936E4">
        <w:t xml:space="preserve"> </w:t>
      </w:r>
      <w:r w:rsidR="00E33795">
        <w:t>je v réžii</w:t>
      </w:r>
      <w:r w:rsidR="00911C0E" w:rsidRPr="003936E4">
        <w:t xml:space="preserve"> objekt</w:t>
      </w:r>
      <w:r w:rsidR="00E33795">
        <w:t>u</w:t>
      </w:r>
      <w:r w:rsidR="00911C0E" w:rsidRPr="003936E4">
        <w:t xml:space="preserve"> </w:t>
      </w:r>
      <w:proofErr w:type="spellStart"/>
      <w:r w:rsidR="00911C0E" w:rsidRPr="003936E4">
        <w:t>EventManager</w:t>
      </w:r>
      <w:proofErr w:type="spellEnd"/>
      <w:r w:rsidR="00911C0E" w:rsidRPr="003936E4">
        <w:t>.</w:t>
      </w:r>
    </w:p>
    <w:p w14:paraId="11AD3DEF" w14:textId="63A8AB8F" w:rsidR="00911C0E" w:rsidRPr="003936E4" w:rsidRDefault="00720535" w:rsidP="00911C0E">
      <w:pPr>
        <w:rPr>
          <w:rFonts w:ascii="Segoe UI" w:hAnsi="Segoe UI" w:cs="Segoe UI"/>
          <w:sz w:val="18"/>
          <w:szCs w:val="18"/>
        </w:rPr>
      </w:pPr>
      <w:r w:rsidRPr="003936E4">
        <w:t>Distribúcia</w:t>
      </w:r>
      <w:r w:rsidR="00911C0E" w:rsidRPr="003936E4">
        <w:t xml:space="preserve"> </w:t>
      </w:r>
      <w:r w:rsidRPr="003936E4">
        <w:t>rozp</w:t>
      </w:r>
      <w:r w:rsidR="005972EB">
        <w:t>ar</w:t>
      </w:r>
      <w:r w:rsidRPr="003936E4">
        <w:t>ovaných</w:t>
      </w:r>
      <w:r w:rsidR="00911C0E" w:rsidRPr="003936E4">
        <w:t xml:space="preserve"> </w:t>
      </w:r>
      <w:r w:rsidR="00610E71" w:rsidRPr="003936E4">
        <w:t>dát</w:t>
      </w:r>
      <w:r w:rsidR="00911C0E" w:rsidRPr="003936E4">
        <w:t xml:space="preserve"> objektom </w:t>
      </w:r>
      <w:r w:rsidR="00041400" w:rsidRPr="003936E4">
        <w:t>ServerBluetoothHandler</w:t>
      </w:r>
      <w:r w:rsidR="00911C0E" w:rsidRPr="003936E4">
        <w:t xml:space="preserve"> je </w:t>
      </w:r>
      <w:r w:rsidR="00610E71" w:rsidRPr="003936E4">
        <w:t>zabezpečovaná</w:t>
      </w:r>
      <w:r w:rsidR="00911C0E" w:rsidRPr="003936E4">
        <w:t xml:space="preserve"> </w:t>
      </w:r>
      <w:proofErr w:type="spellStart"/>
      <w:r w:rsidR="00911C0E" w:rsidRPr="003936E4">
        <w:t>EventManager-om</w:t>
      </w:r>
      <w:proofErr w:type="spellEnd"/>
      <w:r w:rsidR="00911C0E" w:rsidRPr="003936E4">
        <w:t xml:space="preserve">. </w:t>
      </w:r>
      <w:r w:rsidR="003D676A" w:rsidRPr="003936E4">
        <w:t>Vytvor</w:t>
      </w:r>
      <w:r w:rsidR="003D676A">
        <w:t>í</w:t>
      </w:r>
      <w:r w:rsidR="00911C0E" w:rsidRPr="003936E4">
        <w:t xml:space="preserve"> </w:t>
      </w:r>
      <w:r w:rsidR="005972EB">
        <w:t xml:space="preserve">sa </w:t>
      </w:r>
      <w:r w:rsidR="00CB5B4C" w:rsidRPr="003936E4">
        <w:t>dátov</w:t>
      </w:r>
      <w:r w:rsidR="00CB5B4C">
        <w:t>á</w:t>
      </w:r>
      <w:r w:rsidR="00911C0E" w:rsidRPr="003936E4">
        <w:t xml:space="preserve"> </w:t>
      </w:r>
      <w:r w:rsidR="00610E71" w:rsidRPr="003936E4">
        <w:t>štruktúr</w:t>
      </w:r>
      <w:r w:rsidR="005972EB">
        <w:t>a</w:t>
      </w:r>
      <w:r w:rsidR="00911C0E" w:rsidRPr="003936E4">
        <w:t xml:space="preserve">, </w:t>
      </w:r>
      <w:r w:rsidR="00610E71" w:rsidRPr="003936E4">
        <w:t>ktorá</w:t>
      </w:r>
      <w:r w:rsidR="00911C0E" w:rsidRPr="003936E4">
        <w:t xml:space="preserve"> obsahuje </w:t>
      </w:r>
      <w:r w:rsidR="00610E71" w:rsidRPr="003936E4">
        <w:t>základn</w:t>
      </w:r>
      <w:r w:rsidR="003D676A">
        <w:t>é</w:t>
      </w:r>
      <w:r w:rsidR="00911C0E" w:rsidRPr="003936E4">
        <w:t xml:space="preserve"> </w:t>
      </w:r>
      <w:r w:rsidR="00610E71" w:rsidRPr="003936E4">
        <w:t>informácie</w:t>
      </w:r>
      <w:r w:rsidR="00911C0E" w:rsidRPr="003936E4">
        <w:t xml:space="preserve"> </w:t>
      </w:r>
      <w:r w:rsidR="00610E71" w:rsidRPr="003936E4">
        <w:t>ohľadom</w:t>
      </w:r>
      <w:r w:rsidR="00911C0E" w:rsidRPr="003936E4">
        <w:t xml:space="preserve"> klienta a jeho </w:t>
      </w:r>
      <w:r w:rsidR="00610E71" w:rsidRPr="003936E4">
        <w:t>poskytnuté</w:t>
      </w:r>
      <w:r w:rsidR="00911C0E" w:rsidRPr="003936E4">
        <w:t xml:space="preserve"> nameran</w:t>
      </w:r>
      <w:r w:rsidR="003D676A">
        <w:t>é</w:t>
      </w:r>
      <w:r w:rsidR="00911C0E" w:rsidRPr="003936E4">
        <w:t xml:space="preserve"> </w:t>
      </w:r>
      <w:r w:rsidR="00610E71" w:rsidRPr="003936E4">
        <w:t>dáta</w:t>
      </w:r>
      <w:r w:rsidR="00911C0E" w:rsidRPr="003936E4">
        <w:t xml:space="preserve">. Po </w:t>
      </w:r>
      <w:r w:rsidR="00610E71" w:rsidRPr="003936E4">
        <w:t>vytvorení</w:t>
      </w:r>
      <w:r w:rsidR="00911C0E" w:rsidRPr="003936E4">
        <w:t xml:space="preserve"> </w:t>
      </w:r>
      <w:r w:rsidR="00610E71" w:rsidRPr="003936E4">
        <w:t>štruktúry</w:t>
      </w:r>
      <w:r w:rsidR="00911C0E" w:rsidRPr="003936E4">
        <w:t xml:space="preserve"> </w:t>
      </w:r>
      <w:r w:rsidR="00610E71" w:rsidRPr="003936E4">
        <w:t>sú</w:t>
      </w:r>
      <w:r w:rsidR="00911C0E" w:rsidRPr="003936E4">
        <w:t xml:space="preserve"> </w:t>
      </w:r>
      <w:r w:rsidR="00610E71" w:rsidRPr="003936E4">
        <w:t>informovaný</w:t>
      </w:r>
      <w:r w:rsidR="00911C0E" w:rsidRPr="003936E4">
        <w:t xml:space="preserve"> </w:t>
      </w:r>
      <w:r w:rsidR="00610E71" w:rsidRPr="003936E4">
        <w:t>všetci</w:t>
      </w:r>
      <w:r w:rsidR="00911C0E" w:rsidRPr="003936E4">
        <w:t xml:space="preserve"> </w:t>
      </w:r>
      <w:r w:rsidR="00610E71" w:rsidRPr="003936E4">
        <w:t>záujemcovia</w:t>
      </w:r>
      <w:r w:rsidR="00911C0E" w:rsidRPr="003936E4">
        <w:t xml:space="preserve"> o </w:t>
      </w:r>
      <w:r w:rsidR="00610E71" w:rsidRPr="003936E4">
        <w:t>prijat</w:t>
      </w:r>
      <w:r w:rsidR="003D676A">
        <w:t>í</w:t>
      </w:r>
      <w:r w:rsidR="00911C0E" w:rsidRPr="003936E4">
        <w:t xml:space="preserve"> </w:t>
      </w:r>
      <w:r w:rsidR="00610E71" w:rsidRPr="003936E4">
        <w:t>najnovších</w:t>
      </w:r>
      <w:r w:rsidR="00911C0E" w:rsidRPr="003936E4">
        <w:t xml:space="preserve"> </w:t>
      </w:r>
      <w:r w:rsidR="00610E71" w:rsidRPr="003936E4">
        <w:t>dát</w:t>
      </w:r>
      <w:r w:rsidR="00911C0E" w:rsidRPr="003936E4">
        <w:t xml:space="preserve"> od ESP klienta. </w:t>
      </w:r>
      <w:r w:rsidR="00610E71" w:rsidRPr="003936E4">
        <w:t>Aktuálna</w:t>
      </w:r>
      <w:r w:rsidR="00911C0E" w:rsidRPr="003936E4">
        <w:t xml:space="preserve"> </w:t>
      </w:r>
      <w:r w:rsidR="00610E71" w:rsidRPr="003936E4">
        <w:t>implementácia</w:t>
      </w:r>
      <w:r w:rsidR="00911C0E" w:rsidRPr="003936E4">
        <w:t xml:space="preserve"> </w:t>
      </w:r>
      <w:r w:rsidR="00610E71" w:rsidRPr="003936E4">
        <w:t>systému</w:t>
      </w:r>
      <w:r w:rsidR="00911C0E" w:rsidRPr="003936E4">
        <w:t xml:space="preserve"> obsahuje iba </w:t>
      </w:r>
      <w:r w:rsidR="00603A55" w:rsidRPr="003936E4">
        <w:t>jedné</w:t>
      </w:r>
      <w:r w:rsidR="00603A55">
        <w:t>ho</w:t>
      </w:r>
      <w:r w:rsidR="00911C0E" w:rsidRPr="003936E4">
        <w:t xml:space="preserve"> </w:t>
      </w:r>
      <w:r w:rsidR="00610E71" w:rsidRPr="003936E4">
        <w:t>záujemc</w:t>
      </w:r>
      <w:r w:rsidR="00603A55">
        <w:t>u</w:t>
      </w:r>
      <w:r w:rsidR="00FB72EC">
        <w:t>,</w:t>
      </w:r>
      <w:r w:rsidR="00911C0E" w:rsidRPr="003936E4">
        <w:t xml:space="preserve"> a to </w:t>
      </w:r>
      <w:r w:rsidR="00610E71" w:rsidRPr="003936E4">
        <w:t>objekt</w:t>
      </w:r>
      <w:r w:rsidR="00911C0E" w:rsidRPr="003936E4">
        <w:t xml:space="preserve"> </w:t>
      </w:r>
      <w:proofErr w:type="spellStart"/>
      <w:r w:rsidR="00911C0E" w:rsidRPr="003936E4">
        <w:rPr>
          <w:b/>
          <w:bCs/>
        </w:rPr>
        <w:t>BluetoothDataObserver</w:t>
      </w:r>
      <w:proofErr w:type="spellEnd"/>
      <w:r w:rsidR="00911C0E" w:rsidRPr="003936E4">
        <w:rPr>
          <w:b/>
          <w:bCs/>
        </w:rPr>
        <w:t xml:space="preserve">. </w:t>
      </w:r>
      <w:r w:rsidR="00610E71" w:rsidRPr="003936E4">
        <w:t>Pozorovateľ</w:t>
      </w:r>
      <w:r w:rsidR="00911C0E" w:rsidRPr="003936E4">
        <w:t xml:space="preserve"> je </w:t>
      </w:r>
      <w:r w:rsidR="00610E71" w:rsidRPr="003936E4">
        <w:t>súčasťou</w:t>
      </w:r>
      <w:r w:rsidR="00911C0E" w:rsidRPr="003936E4">
        <w:t xml:space="preserve"> </w:t>
      </w:r>
      <w:r w:rsidR="00610E71" w:rsidRPr="003936E4">
        <w:t>sieťového</w:t>
      </w:r>
      <w:r w:rsidR="00911C0E" w:rsidRPr="003936E4">
        <w:t xml:space="preserve"> </w:t>
      </w:r>
      <w:r w:rsidR="00610E71" w:rsidRPr="003936E4">
        <w:t>manažéra</w:t>
      </w:r>
      <w:r w:rsidR="00911C0E" w:rsidRPr="003936E4">
        <w:t xml:space="preserve"> a po </w:t>
      </w:r>
      <w:r w:rsidR="00610E71" w:rsidRPr="003936E4">
        <w:t>spracovan</w:t>
      </w:r>
      <w:r w:rsidR="00603A55">
        <w:t>í</w:t>
      </w:r>
      <w:r w:rsidR="00911C0E" w:rsidRPr="003936E4">
        <w:t xml:space="preserve"> </w:t>
      </w:r>
      <w:r w:rsidR="00610E71" w:rsidRPr="003936E4">
        <w:t>dát</w:t>
      </w:r>
      <w:r w:rsidR="00911C0E" w:rsidRPr="003936E4">
        <w:t xml:space="preserve"> sa s </w:t>
      </w:r>
      <w:r w:rsidR="00610E71" w:rsidRPr="003936E4">
        <w:t>využ</w:t>
      </w:r>
      <w:r w:rsidR="00610E71">
        <w:t>i</w:t>
      </w:r>
      <w:r w:rsidR="00610E71" w:rsidRPr="003936E4">
        <w:t>tím</w:t>
      </w:r>
      <w:r w:rsidR="00911C0E" w:rsidRPr="003936E4">
        <w:t xml:space="preserve"> jeho funkcionality </w:t>
      </w:r>
      <w:r w:rsidR="00610E71" w:rsidRPr="003936E4">
        <w:t>zasielajú</w:t>
      </w:r>
      <w:r w:rsidR="00911C0E" w:rsidRPr="003936E4">
        <w:t xml:space="preserve"> </w:t>
      </w:r>
      <w:r w:rsidR="00610E71" w:rsidRPr="003936E4">
        <w:t>dáta</w:t>
      </w:r>
      <w:r w:rsidR="00911C0E" w:rsidRPr="003936E4">
        <w:t xml:space="preserve"> na server. </w:t>
      </w:r>
      <w:r w:rsidR="00610E71" w:rsidRPr="003936E4">
        <w:t>Dáta</w:t>
      </w:r>
      <w:r w:rsidR="00911C0E" w:rsidRPr="003936E4">
        <w:t xml:space="preserve"> </w:t>
      </w:r>
      <w:r w:rsidR="00610E71" w:rsidRPr="003936E4">
        <w:t>sú</w:t>
      </w:r>
      <w:r w:rsidR="00911C0E" w:rsidRPr="003936E4">
        <w:t xml:space="preserve"> zasielan</w:t>
      </w:r>
      <w:r w:rsidR="00603A55">
        <w:t>é</w:t>
      </w:r>
      <w:r w:rsidR="00911C0E" w:rsidRPr="003936E4">
        <w:t xml:space="preserve"> na server vo </w:t>
      </w:r>
      <w:r w:rsidR="00610E71" w:rsidRPr="003936E4">
        <w:t>formáte</w:t>
      </w:r>
      <w:r w:rsidR="00911C0E" w:rsidRPr="003936E4">
        <w:t xml:space="preserve"> JSON a </w:t>
      </w:r>
      <w:r w:rsidR="00610E71" w:rsidRPr="003936E4">
        <w:t>obsahujú</w:t>
      </w:r>
      <w:r w:rsidR="00911C0E" w:rsidRPr="003936E4">
        <w:t xml:space="preserve"> </w:t>
      </w:r>
      <w:r w:rsidR="00610E71" w:rsidRPr="003936E4">
        <w:t>identifikátor</w:t>
      </w:r>
      <w:r w:rsidR="00911C0E" w:rsidRPr="003936E4">
        <w:t xml:space="preserve"> klienta, </w:t>
      </w:r>
      <w:r w:rsidR="00610E71" w:rsidRPr="003936E4">
        <w:t>pozíciu</w:t>
      </w:r>
      <w:r w:rsidR="00911C0E" w:rsidRPr="003936E4">
        <w:t xml:space="preserve"> a nameran</w:t>
      </w:r>
      <w:r w:rsidR="00603A55">
        <w:t>é</w:t>
      </w:r>
      <w:r w:rsidR="00911C0E" w:rsidRPr="003936E4">
        <w:t xml:space="preserve"> </w:t>
      </w:r>
      <w:r w:rsidR="00610E71" w:rsidRPr="003936E4">
        <w:t>dáta</w:t>
      </w:r>
      <w:r w:rsidR="00911C0E" w:rsidRPr="003936E4">
        <w:t>.</w:t>
      </w:r>
    </w:p>
    <w:p w14:paraId="69A73055" w14:textId="3A48EB7D" w:rsidR="003936E4" w:rsidRPr="00A701AB" w:rsidRDefault="00A701AB" w:rsidP="00771BD7">
      <w:pPr>
        <w:pStyle w:val="Nadpis2"/>
      </w:pPr>
      <w:bookmarkStart w:id="101" w:name="_Toc131867269"/>
      <w:r w:rsidRPr="00A701AB">
        <w:t>Manažér</w:t>
      </w:r>
      <w:r w:rsidR="003936E4" w:rsidRPr="00A701AB">
        <w:t xml:space="preserve"> </w:t>
      </w:r>
      <w:r w:rsidRPr="00A701AB">
        <w:t>synchronizácie</w:t>
      </w:r>
      <w:r w:rsidR="003936E4" w:rsidRPr="00A701AB">
        <w:t xml:space="preserve"> </w:t>
      </w:r>
      <w:r w:rsidRPr="00A701AB">
        <w:t>času</w:t>
      </w:r>
      <w:bookmarkEnd w:id="101"/>
      <w:r w:rsidR="003936E4" w:rsidRPr="00A701AB">
        <w:t> </w:t>
      </w:r>
    </w:p>
    <w:p w14:paraId="4DF616D4" w14:textId="265A5A9E" w:rsidR="003936E4" w:rsidRPr="003936E4" w:rsidRDefault="00E85E99" w:rsidP="00734F38">
      <w:pPr>
        <w:rPr>
          <w:rFonts w:ascii="Segoe UI" w:hAnsi="Segoe UI" w:cs="Segoe UI"/>
          <w:sz w:val="18"/>
          <w:szCs w:val="18"/>
        </w:rPr>
      </w:pPr>
      <w:r w:rsidRPr="003936E4">
        <w:t>Primárnou</w:t>
      </w:r>
      <w:r w:rsidR="003936E4" w:rsidRPr="003936E4">
        <w:t xml:space="preserve"> </w:t>
      </w:r>
      <w:r w:rsidRPr="003936E4">
        <w:t>úlohou</w:t>
      </w:r>
      <w:r w:rsidR="003936E4" w:rsidRPr="003936E4">
        <w:t xml:space="preserve"> </w:t>
      </w:r>
      <w:r w:rsidRPr="003936E4">
        <w:t>manažéra</w:t>
      </w:r>
      <w:r w:rsidR="003936E4" w:rsidRPr="003936E4">
        <w:t xml:space="preserve"> je </w:t>
      </w:r>
      <w:r w:rsidRPr="003936E4">
        <w:t>synchronizácia</w:t>
      </w:r>
      <w:r w:rsidR="003936E4" w:rsidRPr="003936E4">
        <w:t xml:space="preserve"> </w:t>
      </w:r>
      <w:r w:rsidRPr="003936E4">
        <w:t>času</w:t>
      </w:r>
      <w:r w:rsidR="003936E4" w:rsidRPr="003936E4">
        <w:t xml:space="preserve">, ako je </w:t>
      </w:r>
      <w:r w:rsidRPr="003936E4">
        <w:t>možn</w:t>
      </w:r>
      <w:r w:rsidR="00AB7A15">
        <w:t>é</w:t>
      </w:r>
      <w:r w:rsidR="003936E4" w:rsidRPr="003936E4">
        <w:t xml:space="preserve"> </w:t>
      </w:r>
      <w:r w:rsidRPr="003936E4">
        <w:t>vydedukovať</w:t>
      </w:r>
      <w:r w:rsidR="003936E4" w:rsidRPr="003936E4">
        <w:t xml:space="preserve"> z </w:t>
      </w:r>
      <w:r w:rsidRPr="003936E4">
        <w:t>názvu</w:t>
      </w:r>
      <w:r w:rsidR="003936E4" w:rsidRPr="003936E4">
        <w:t xml:space="preserve"> kapitoly. </w:t>
      </w:r>
      <w:r w:rsidRPr="003936E4">
        <w:t>Cieľom</w:t>
      </w:r>
      <w:r w:rsidR="003936E4" w:rsidRPr="003936E4">
        <w:t xml:space="preserve"> </w:t>
      </w:r>
      <w:r w:rsidRPr="003936E4">
        <w:t>implementácie</w:t>
      </w:r>
      <w:r w:rsidR="003936E4" w:rsidRPr="003936E4">
        <w:t xml:space="preserve"> </w:t>
      </w:r>
      <w:r w:rsidRPr="003936E4">
        <w:t>manažéra</w:t>
      </w:r>
      <w:r w:rsidR="003936E4" w:rsidRPr="003936E4">
        <w:t xml:space="preserve"> do </w:t>
      </w:r>
      <w:r w:rsidRPr="003936E4">
        <w:t>systému</w:t>
      </w:r>
      <w:r w:rsidR="003936E4" w:rsidRPr="003936E4">
        <w:t xml:space="preserve"> je </w:t>
      </w:r>
      <w:r w:rsidRPr="003936E4">
        <w:t>synchronizácia</w:t>
      </w:r>
      <w:r w:rsidR="003936E4" w:rsidRPr="003936E4">
        <w:t xml:space="preserve"> </w:t>
      </w:r>
      <w:r w:rsidRPr="003936E4">
        <w:t>času</w:t>
      </w:r>
      <w:r w:rsidR="003936E4" w:rsidRPr="003936E4">
        <w:t xml:space="preserve"> na b</w:t>
      </w:r>
      <w:r w:rsidR="00AB7A15">
        <w:t>á</w:t>
      </w:r>
      <w:r w:rsidR="003936E4" w:rsidRPr="003936E4">
        <w:t xml:space="preserve">ze protokolu NTP medzi </w:t>
      </w:r>
      <w:r w:rsidRPr="003936E4">
        <w:t>všetkými</w:t>
      </w:r>
      <w:r w:rsidR="003936E4" w:rsidRPr="003936E4">
        <w:t xml:space="preserve"> </w:t>
      </w:r>
      <w:r w:rsidRPr="003936E4">
        <w:t>skleníkmi</w:t>
      </w:r>
      <w:r w:rsidR="003936E4" w:rsidRPr="003936E4">
        <w:t xml:space="preserve">, </w:t>
      </w:r>
      <w:r w:rsidRPr="003936E4">
        <w:t>ktoré</w:t>
      </w:r>
      <w:r w:rsidR="003936E4" w:rsidRPr="003936E4">
        <w:t xml:space="preserve"> </w:t>
      </w:r>
      <w:r w:rsidRPr="003936E4">
        <w:t>majú</w:t>
      </w:r>
      <w:r w:rsidR="003936E4" w:rsidRPr="003936E4">
        <w:t xml:space="preserve"> </w:t>
      </w:r>
      <w:r w:rsidRPr="003936E4">
        <w:t>vytvorené</w:t>
      </w:r>
      <w:r w:rsidR="003936E4" w:rsidRPr="003936E4">
        <w:t xml:space="preserve"> spojenie k </w:t>
      </w:r>
      <w:r w:rsidRPr="003936E4">
        <w:t>jednému</w:t>
      </w:r>
      <w:r w:rsidR="003936E4" w:rsidRPr="003936E4">
        <w:t xml:space="preserve"> </w:t>
      </w:r>
      <w:r w:rsidRPr="003936E4">
        <w:t>spoločnému</w:t>
      </w:r>
      <w:r w:rsidR="003936E4" w:rsidRPr="003936E4">
        <w:t xml:space="preserve"> serveru a </w:t>
      </w:r>
      <w:r w:rsidRPr="003936E4">
        <w:t>taktiež</w:t>
      </w:r>
      <w:r w:rsidR="003936E4" w:rsidRPr="003936E4">
        <w:t xml:space="preserve"> poskytnutie </w:t>
      </w:r>
      <w:r w:rsidRPr="003936E4">
        <w:t>aktuálneho</w:t>
      </w:r>
      <w:r w:rsidR="003936E4" w:rsidRPr="003936E4">
        <w:t xml:space="preserve"> </w:t>
      </w:r>
      <w:r w:rsidRPr="003936E4">
        <w:t>času</w:t>
      </w:r>
      <w:r w:rsidR="003936E4" w:rsidRPr="003936E4">
        <w:t xml:space="preserve"> </w:t>
      </w:r>
      <w:r w:rsidRPr="003936E4">
        <w:t>ostatným</w:t>
      </w:r>
      <w:r w:rsidR="003936E4" w:rsidRPr="003936E4">
        <w:t xml:space="preserve"> komponentom</w:t>
      </w:r>
      <w:r w:rsidR="004355A7">
        <w:t>,</w:t>
      </w:r>
      <w:r w:rsidR="003936E4" w:rsidRPr="003936E4">
        <w:t xml:space="preserve"> </w:t>
      </w:r>
      <w:r w:rsidR="006B64B1">
        <w:t>č</w:t>
      </w:r>
      <w:r w:rsidR="003936E4" w:rsidRPr="003936E4">
        <w:t xml:space="preserve">i </w:t>
      </w:r>
      <w:r w:rsidRPr="003936E4">
        <w:t>už</w:t>
      </w:r>
      <w:r w:rsidR="003936E4" w:rsidRPr="003936E4">
        <w:t xml:space="preserve"> pri </w:t>
      </w:r>
      <w:r w:rsidRPr="003936E4">
        <w:t>logovaní</w:t>
      </w:r>
      <w:r w:rsidR="003936E4" w:rsidRPr="003936E4">
        <w:t xml:space="preserve"> alebo </w:t>
      </w:r>
      <w:r w:rsidRPr="003936E4">
        <w:t>priraďovaní</w:t>
      </w:r>
      <w:r w:rsidR="003936E4" w:rsidRPr="003936E4">
        <w:t xml:space="preserve"> </w:t>
      </w:r>
      <w:r w:rsidRPr="003936E4">
        <w:t>aktuálneho</w:t>
      </w:r>
      <w:r w:rsidR="003936E4" w:rsidRPr="003936E4">
        <w:t xml:space="preserve"> </w:t>
      </w:r>
      <w:r w:rsidRPr="003936E4">
        <w:t>času</w:t>
      </w:r>
      <w:r w:rsidR="003936E4" w:rsidRPr="003936E4">
        <w:t xml:space="preserve"> ku </w:t>
      </w:r>
      <w:r w:rsidRPr="003936E4">
        <w:t>dátam</w:t>
      </w:r>
      <w:r w:rsidR="003936E4" w:rsidRPr="003936E4">
        <w:t xml:space="preserve"> zo senzorov.  </w:t>
      </w:r>
    </w:p>
    <w:p w14:paraId="74D696B5" w14:textId="6D9AD76E" w:rsidR="003936E4" w:rsidRPr="003936E4" w:rsidRDefault="003936E4" w:rsidP="00734F38">
      <w:pPr>
        <w:rPr>
          <w:rFonts w:ascii="Segoe UI" w:hAnsi="Segoe UI" w:cs="Segoe UI"/>
          <w:sz w:val="18"/>
          <w:szCs w:val="18"/>
        </w:rPr>
      </w:pPr>
      <w:r w:rsidRPr="003936E4">
        <w:t>NTP (</w:t>
      </w:r>
      <w:proofErr w:type="spellStart"/>
      <w:r w:rsidRPr="003936E4">
        <w:t>ang</w:t>
      </w:r>
      <w:proofErr w:type="spellEnd"/>
      <w:r w:rsidRPr="003936E4">
        <w:t xml:space="preserve">. </w:t>
      </w:r>
      <w:r w:rsidRPr="00734F38">
        <w:rPr>
          <w:b/>
          <w:bCs/>
          <w:lang w:val="en-GB"/>
        </w:rPr>
        <w:t>N</w:t>
      </w:r>
      <w:r w:rsidRPr="00734F38">
        <w:rPr>
          <w:lang w:val="en-GB"/>
        </w:rPr>
        <w:t>etwork</w:t>
      </w:r>
      <w:r w:rsidRPr="003936E4">
        <w:t xml:space="preserve"> </w:t>
      </w:r>
      <w:r w:rsidRPr="00734F38">
        <w:rPr>
          <w:b/>
          <w:bCs/>
          <w:lang w:val="en-GB"/>
        </w:rPr>
        <w:t>T</w:t>
      </w:r>
      <w:r w:rsidRPr="00734F38">
        <w:rPr>
          <w:lang w:val="en-GB"/>
        </w:rPr>
        <w:t>ime</w:t>
      </w:r>
      <w:r w:rsidRPr="003936E4">
        <w:t xml:space="preserve"> </w:t>
      </w:r>
      <w:r w:rsidRPr="00734F38">
        <w:rPr>
          <w:b/>
          <w:bCs/>
          <w:lang w:val="en-GB"/>
        </w:rPr>
        <w:t>P</w:t>
      </w:r>
      <w:r w:rsidRPr="00734F38">
        <w:rPr>
          <w:lang w:val="en-GB"/>
        </w:rPr>
        <w:t>rotocol</w:t>
      </w:r>
      <w:r w:rsidRPr="003936E4">
        <w:t xml:space="preserve">) je </w:t>
      </w:r>
      <w:r w:rsidR="00734F38" w:rsidRPr="003936E4">
        <w:t>sieťový</w:t>
      </w:r>
      <w:r w:rsidRPr="003936E4">
        <w:t xml:space="preserve"> protokol z 80. rokov </w:t>
      </w:r>
      <w:r w:rsidR="00734F38" w:rsidRPr="003936E4">
        <w:t>minulého</w:t>
      </w:r>
      <w:r w:rsidRPr="003936E4">
        <w:t xml:space="preserve"> </w:t>
      </w:r>
      <w:r w:rsidR="00734F38" w:rsidRPr="003936E4">
        <w:t>storočia</w:t>
      </w:r>
      <w:r w:rsidRPr="003936E4">
        <w:t xml:space="preserve">. </w:t>
      </w:r>
      <w:r w:rsidR="00734F38" w:rsidRPr="003936E4">
        <w:t>Účelom</w:t>
      </w:r>
      <w:r w:rsidRPr="003936E4">
        <w:t xml:space="preserve"> protokolu bola </w:t>
      </w:r>
      <w:r w:rsidR="00734F38" w:rsidRPr="003936E4">
        <w:t>synchronizácia</w:t>
      </w:r>
      <w:r w:rsidRPr="003936E4">
        <w:t xml:space="preserve"> </w:t>
      </w:r>
      <w:r w:rsidR="00734F38" w:rsidRPr="003936E4">
        <w:t>systémových</w:t>
      </w:r>
      <w:r w:rsidRPr="003936E4">
        <w:t xml:space="preserve"> </w:t>
      </w:r>
      <w:r w:rsidR="00734F38" w:rsidRPr="003936E4">
        <w:t>hodín</w:t>
      </w:r>
      <w:r w:rsidRPr="003936E4">
        <w:t xml:space="preserve"> </w:t>
      </w:r>
      <w:r w:rsidR="00734F38" w:rsidRPr="003936E4">
        <w:t>počítačov</w:t>
      </w:r>
      <w:r w:rsidRPr="003936E4">
        <w:t xml:space="preserve">, </w:t>
      </w:r>
      <w:r w:rsidR="00734F38" w:rsidRPr="003936E4">
        <w:t>ktoré</w:t>
      </w:r>
      <w:r w:rsidRPr="003936E4">
        <w:t xml:space="preserve"> boli prepojen</w:t>
      </w:r>
      <w:r w:rsidR="00A52DDC">
        <w:t>é</w:t>
      </w:r>
      <w:r w:rsidRPr="003936E4">
        <w:t xml:space="preserve"> v </w:t>
      </w:r>
      <w:r w:rsidR="00734F38" w:rsidRPr="003936E4">
        <w:t>sieťach</w:t>
      </w:r>
      <w:r w:rsidRPr="003936E4">
        <w:t xml:space="preserve"> </w:t>
      </w:r>
      <w:r w:rsidR="006A0A59" w:rsidRPr="003936E4">
        <w:t>založených</w:t>
      </w:r>
      <w:r w:rsidRPr="003936E4">
        <w:t xml:space="preserve"> na </w:t>
      </w:r>
      <w:r w:rsidR="00734F38" w:rsidRPr="003936E4">
        <w:t>prepínaní</w:t>
      </w:r>
      <w:r w:rsidRPr="003936E4">
        <w:t xml:space="preserve"> paketov. </w:t>
      </w:r>
      <w:r w:rsidR="00734F38">
        <w:t>Č</w:t>
      </w:r>
      <w:r w:rsidR="00734F38" w:rsidRPr="003936E4">
        <w:t>as</w:t>
      </w:r>
      <w:r w:rsidRPr="003936E4">
        <w:t xml:space="preserve"> pri </w:t>
      </w:r>
      <w:r w:rsidR="00734F38" w:rsidRPr="003936E4">
        <w:t>implementácii</w:t>
      </w:r>
      <w:r w:rsidRPr="003936E4">
        <w:t xml:space="preserve"> </w:t>
      </w:r>
      <w:r w:rsidR="00734F38" w:rsidRPr="003936E4">
        <w:t xml:space="preserve">NTP </w:t>
      </w:r>
      <w:r w:rsidRPr="003936E4">
        <w:t xml:space="preserve">protokolu na </w:t>
      </w:r>
      <w:r w:rsidR="00734F38" w:rsidRPr="003936E4">
        <w:t>synchronizovaných</w:t>
      </w:r>
      <w:r w:rsidRPr="003936E4">
        <w:t xml:space="preserve"> zariadeniach </w:t>
      </w:r>
      <w:r w:rsidR="00734F38" w:rsidRPr="003936E4">
        <w:t>musí</w:t>
      </w:r>
      <w:r w:rsidRPr="003936E4">
        <w:t xml:space="preserve"> byt </w:t>
      </w:r>
      <w:r w:rsidR="00734F38" w:rsidRPr="003936E4">
        <w:t>totožný</w:t>
      </w:r>
      <w:r w:rsidRPr="003936E4">
        <w:t xml:space="preserve"> alebo len trocha rozdielny. </w:t>
      </w:r>
      <w:r w:rsidR="00734F38" w:rsidRPr="003936E4">
        <w:t>Dôležitosť</w:t>
      </w:r>
      <w:r w:rsidRPr="003936E4">
        <w:t xml:space="preserve"> takejto </w:t>
      </w:r>
      <w:r w:rsidR="00A164BB" w:rsidRPr="003936E4">
        <w:t>zásad</w:t>
      </w:r>
      <w:r w:rsidR="00A164BB">
        <w:t>y</w:t>
      </w:r>
      <w:r w:rsidRPr="003936E4">
        <w:t xml:space="preserve"> </w:t>
      </w:r>
      <w:r w:rsidR="00734F38" w:rsidRPr="003936E4">
        <w:t>zohráva</w:t>
      </w:r>
      <w:r w:rsidRPr="003936E4">
        <w:t xml:space="preserve"> </w:t>
      </w:r>
      <w:r w:rsidR="00734F38" w:rsidRPr="003936E4">
        <w:t>obrovskú</w:t>
      </w:r>
      <w:r w:rsidRPr="003936E4">
        <w:t xml:space="preserve"> </w:t>
      </w:r>
      <w:r w:rsidR="00734F38" w:rsidRPr="003936E4">
        <w:t>úlohu</w:t>
      </w:r>
      <w:r w:rsidRPr="003936E4">
        <w:t xml:space="preserve"> </w:t>
      </w:r>
      <w:r w:rsidR="00734F38" w:rsidRPr="003936E4">
        <w:t>pravé</w:t>
      </w:r>
      <w:r w:rsidRPr="003936E4">
        <w:t xml:space="preserve"> v </w:t>
      </w:r>
      <w:r w:rsidR="00734F38" w:rsidRPr="003936E4">
        <w:t>systémoch</w:t>
      </w:r>
      <w:r w:rsidRPr="003936E4">
        <w:t xml:space="preserve">, kde je </w:t>
      </w:r>
      <w:r w:rsidR="00734F38" w:rsidRPr="003936E4">
        <w:t>presný</w:t>
      </w:r>
      <w:r w:rsidRPr="003936E4">
        <w:t xml:space="preserve"> </w:t>
      </w:r>
      <w:r w:rsidR="00734F38" w:rsidRPr="003936E4">
        <w:t>čas</w:t>
      </w:r>
      <w:r w:rsidRPr="003936E4">
        <w:t xml:space="preserve"> </w:t>
      </w:r>
      <w:r w:rsidR="00734F38" w:rsidRPr="003936E4">
        <w:t>súčasťou</w:t>
      </w:r>
      <w:r w:rsidRPr="003936E4">
        <w:t xml:space="preserve"> nejakej </w:t>
      </w:r>
      <w:r w:rsidR="00734F38" w:rsidRPr="003936E4">
        <w:t>analýzy</w:t>
      </w:r>
      <w:r w:rsidRPr="003936E4">
        <w:t>.</w:t>
      </w:r>
    </w:p>
    <w:p w14:paraId="676099D5" w14:textId="4127E3A0" w:rsidR="003936E4" w:rsidRPr="003936E4" w:rsidRDefault="003936E4" w:rsidP="00734F38">
      <w:pPr>
        <w:rPr>
          <w:rFonts w:ascii="Segoe UI" w:hAnsi="Segoe UI" w:cs="Segoe UI"/>
          <w:sz w:val="18"/>
          <w:szCs w:val="18"/>
        </w:rPr>
      </w:pPr>
      <w:r w:rsidRPr="003936E4">
        <w:t>Vlastnosti protokolu NTP:</w:t>
      </w:r>
    </w:p>
    <w:p w14:paraId="7FFA78C9" w14:textId="7B6771F8" w:rsidR="003936E4" w:rsidRPr="003936E4" w:rsidRDefault="003936E4" w:rsidP="00734F38">
      <w:pPr>
        <w:pStyle w:val="Odrka1"/>
      </w:pPr>
      <w:r w:rsidRPr="003936E4">
        <w:t xml:space="preserve">NTP servery </w:t>
      </w:r>
      <w:r w:rsidR="00734F38" w:rsidRPr="003936E4">
        <w:t>využívajú</w:t>
      </w:r>
      <w:r w:rsidRPr="003936E4">
        <w:t xml:space="preserve"> </w:t>
      </w:r>
      <w:r w:rsidR="00734F38" w:rsidRPr="003936E4">
        <w:t>atómové</w:t>
      </w:r>
      <w:r w:rsidRPr="003936E4">
        <w:t xml:space="preserve"> a GPS hodiny, </w:t>
      </w:r>
      <w:r w:rsidR="00734F38" w:rsidRPr="003936E4">
        <w:t>ktoré</w:t>
      </w:r>
      <w:r w:rsidRPr="003936E4">
        <w:t xml:space="preserve"> </w:t>
      </w:r>
      <w:r w:rsidR="00734F38" w:rsidRPr="003936E4">
        <w:t>sú</w:t>
      </w:r>
      <w:r w:rsidRPr="003936E4">
        <w:t xml:space="preserve"> </w:t>
      </w:r>
      <w:r w:rsidR="00734F38">
        <w:t>jedn</w:t>
      </w:r>
      <w:r w:rsidR="000D1E8E">
        <w:t>y</w:t>
      </w:r>
      <w:r w:rsidRPr="003936E4">
        <w:t xml:space="preserve"> </w:t>
      </w:r>
      <w:r w:rsidR="00734F38">
        <w:t>z</w:t>
      </w:r>
      <w:r w:rsidRPr="003936E4">
        <w:t xml:space="preserve"> </w:t>
      </w:r>
      <w:r w:rsidR="00734F38" w:rsidRPr="003936E4">
        <w:t>najpresnejších</w:t>
      </w:r>
      <w:r w:rsidRPr="003936E4">
        <w:t xml:space="preserve"> na svete. </w:t>
      </w:r>
      <w:r w:rsidR="00734F38">
        <w:t>Č</w:t>
      </w:r>
      <w:r w:rsidR="00734F38" w:rsidRPr="003936E4">
        <w:t xml:space="preserve">as </w:t>
      </w:r>
      <w:r w:rsidRPr="003936E4">
        <w:t xml:space="preserve">z </w:t>
      </w:r>
      <w:r w:rsidR="00734F38" w:rsidRPr="003936E4">
        <w:t>týchto</w:t>
      </w:r>
      <w:r w:rsidRPr="003936E4">
        <w:t xml:space="preserve"> </w:t>
      </w:r>
      <w:r w:rsidR="00734F38" w:rsidRPr="003936E4">
        <w:t>hodín</w:t>
      </w:r>
      <w:r w:rsidRPr="003936E4">
        <w:t xml:space="preserve"> je </w:t>
      </w:r>
      <w:r w:rsidR="00734F38" w:rsidRPr="003936E4">
        <w:t>používaný</w:t>
      </w:r>
      <w:r w:rsidRPr="003936E4">
        <w:t xml:space="preserve"> ako </w:t>
      </w:r>
      <w:r w:rsidR="00734F38" w:rsidRPr="003936E4">
        <w:t>referenčný</w:t>
      </w:r>
      <w:r w:rsidRPr="003936E4">
        <w:t xml:space="preserve"> a </w:t>
      </w:r>
      <w:r w:rsidR="00734F38" w:rsidRPr="003936E4">
        <w:t>využíva</w:t>
      </w:r>
      <w:r w:rsidRPr="003936E4">
        <w:t xml:space="preserve"> sa na </w:t>
      </w:r>
      <w:r w:rsidR="00734F38" w:rsidRPr="003936E4">
        <w:t>synchronizáciu</w:t>
      </w:r>
      <w:r w:rsidRPr="003936E4">
        <w:t xml:space="preserve"> medzi klientmi. </w:t>
      </w:r>
      <w:r w:rsidR="00734F38" w:rsidRPr="003936E4">
        <w:t>Časovou</w:t>
      </w:r>
      <w:r w:rsidRPr="003936E4">
        <w:t xml:space="preserve"> jednotkou NTP serverov je UTP. V UTP sa </w:t>
      </w:r>
      <w:r w:rsidR="00734F38" w:rsidRPr="003936E4">
        <w:t>nezohľadňujú</w:t>
      </w:r>
      <w:r w:rsidRPr="003936E4">
        <w:t xml:space="preserve"> </w:t>
      </w:r>
      <w:r w:rsidR="00734F38" w:rsidRPr="003936E4">
        <w:t>časove</w:t>
      </w:r>
      <w:r w:rsidRPr="003936E4">
        <w:t xml:space="preserve"> </w:t>
      </w:r>
      <w:r w:rsidR="00734F38" w:rsidRPr="003936E4">
        <w:t>pásma</w:t>
      </w:r>
      <w:r w:rsidRPr="003936E4">
        <w:t xml:space="preserve"> no </w:t>
      </w:r>
      <w:r w:rsidR="00734F38" w:rsidRPr="003936E4">
        <w:t>dôvod</w:t>
      </w:r>
      <w:r w:rsidRPr="003936E4">
        <w:t xml:space="preserve"> </w:t>
      </w:r>
      <w:r w:rsidR="00734F38" w:rsidRPr="003936E4">
        <w:t>využitia</w:t>
      </w:r>
      <w:r w:rsidRPr="003936E4">
        <w:t xml:space="preserve"> UTP v NTP serveroch je </w:t>
      </w:r>
      <w:r w:rsidR="00734F38" w:rsidRPr="003936E4">
        <w:t>relatívna</w:t>
      </w:r>
      <w:r w:rsidRPr="003936E4">
        <w:t xml:space="preserve"> </w:t>
      </w:r>
      <w:r w:rsidR="00734F38" w:rsidRPr="003936E4">
        <w:t>presnosť</w:t>
      </w:r>
      <w:r w:rsidRPr="003936E4">
        <w:t xml:space="preserve"> pri </w:t>
      </w:r>
      <w:r w:rsidR="00734F38" w:rsidRPr="003936E4">
        <w:t>zisťovaní</w:t>
      </w:r>
      <w:r w:rsidRPr="003936E4">
        <w:t xml:space="preserve"> </w:t>
      </w:r>
      <w:r w:rsidR="00734F38" w:rsidRPr="003936E4">
        <w:t>zmien</w:t>
      </w:r>
      <w:r w:rsidRPr="003936E4">
        <w:t>.  </w:t>
      </w:r>
    </w:p>
    <w:p w14:paraId="46F8B340" w14:textId="55F9C8D8" w:rsidR="003936E4" w:rsidRPr="003936E4" w:rsidRDefault="00734F38" w:rsidP="00734F38">
      <w:pPr>
        <w:pStyle w:val="Odrka1"/>
      </w:pPr>
      <w:r w:rsidRPr="003936E4">
        <w:t>Ďalšou</w:t>
      </w:r>
      <w:r w:rsidR="003936E4" w:rsidRPr="003936E4">
        <w:t xml:space="preserve"> </w:t>
      </w:r>
      <w:r w:rsidR="004F695A" w:rsidRPr="003936E4">
        <w:t>vlastno</w:t>
      </w:r>
      <w:r w:rsidR="004F695A">
        <w:t>sťou</w:t>
      </w:r>
      <w:r w:rsidR="003936E4" w:rsidRPr="003936E4">
        <w:t xml:space="preserve"> protokolu je </w:t>
      </w:r>
      <w:r w:rsidRPr="003936E4">
        <w:t>zabraňovanie</w:t>
      </w:r>
      <w:r w:rsidR="003936E4" w:rsidRPr="003936E4">
        <w:t xml:space="preserve"> </w:t>
      </w:r>
      <w:r w:rsidRPr="003936E4">
        <w:t>zlomkových</w:t>
      </w:r>
      <w:r w:rsidR="003936E4" w:rsidRPr="003936E4">
        <w:t xml:space="preserve"> ch</w:t>
      </w:r>
      <w:r w:rsidR="009C2722">
        <w:t>ý</w:t>
      </w:r>
      <w:r w:rsidR="003936E4" w:rsidRPr="003936E4">
        <w:t xml:space="preserve">b a </w:t>
      </w:r>
      <w:r w:rsidRPr="003936E4">
        <w:t>zraniteľnosti</w:t>
      </w:r>
      <w:r w:rsidR="003936E4" w:rsidRPr="003936E4">
        <w:t xml:space="preserve"> pri </w:t>
      </w:r>
      <w:r w:rsidRPr="003936E4">
        <w:t>výmene</w:t>
      </w:r>
      <w:r w:rsidR="003936E4" w:rsidRPr="003936E4">
        <w:t xml:space="preserve"> </w:t>
      </w:r>
      <w:r w:rsidRPr="003936E4">
        <w:t>informácii</w:t>
      </w:r>
      <w:r w:rsidR="003936E4" w:rsidRPr="003936E4">
        <w:t xml:space="preserve"> medzi klientskou a serverovou </w:t>
      </w:r>
      <w:r w:rsidRPr="003936E4">
        <w:t>čas</w:t>
      </w:r>
      <w:r w:rsidR="009C2722">
        <w:t>ť</w:t>
      </w:r>
      <w:r w:rsidRPr="003936E4">
        <w:t>ou</w:t>
      </w:r>
      <w:r w:rsidR="003936E4" w:rsidRPr="003936E4">
        <w:t xml:space="preserve">. NTP disponuje technikami, </w:t>
      </w:r>
      <w:r w:rsidRPr="003936E4">
        <w:t>ktoré</w:t>
      </w:r>
      <w:r w:rsidR="003936E4" w:rsidRPr="003936E4">
        <w:t xml:space="preserve"> </w:t>
      </w:r>
      <w:r w:rsidRPr="003936E4">
        <w:t>vyriešia</w:t>
      </w:r>
      <w:r w:rsidR="003936E4" w:rsidRPr="003936E4">
        <w:t xml:space="preserve"> chybu bez </w:t>
      </w:r>
      <w:r w:rsidRPr="003936E4">
        <w:t>ohľadu</w:t>
      </w:r>
      <w:r w:rsidR="003936E4" w:rsidRPr="003936E4">
        <w:t xml:space="preserve"> na </w:t>
      </w:r>
      <w:r w:rsidRPr="003936E4">
        <w:t>veľkosť</w:t>
      </w:r>
      <w:r w:rsidR="003936E4" w:rsidRPr="003936E4">
        <w:t xml:space="preserve"> danej chyby.</w:t>
      </w:r>
      <w:r w:rsidR="001601D5">
        <w:t xml:space="preserve"> </w:t>
      </w:r>
      <w:sdt>
        <w:sdtPr>
          <w:id w:val="1825931013"/>
          <w:citation/>
        </w:sdtPr>
        <w:sdtContent>
          <w:r w:rsidR="003555E5">
            <w:fldChar w:fldCharType="begin"/>
          </w:r>
          <w:r w:rsidR="003555E5">
            <w:rPr>
              <w:lang w:val="en-GB"/>
            </w:rPr>
            <w:instrText xml:space="preserve"> CITATION Bas22 \l 2057 </w:instrText>
          </w:r>
          <w:r w:rsidR="003555E5">
            <w:fldChar w:fldCharType="separate"/>
          </w:r>
          <w:r w:rsidR="003555E5" w:rsidRPr="003555E5">
            <w:rPr>
              <w:noProof/>
              <w:lang w:val="en-GB"/>
            </w:rPr>
            <w:t>[19]</w:t>
          </w:r>
          <w:r w:rsidR="003555E5">
            <w:fldChar w:fldCharType="end"/>
          </w:r>
        </w:sdtContent>
      </w:sdt>
    </w:p>
    <w:p w14:paraId="4E017E62" w14:textId="04686415" w:rsidR="003936E4" w:rsidRPr="003936E4" w:rsidRDefault="003936E4" w:rsidP="00734F38">
      <w:pPr>
        <w:rPr>
          <w:rFonts w:ascii="Segoe UI" w:hAnsi="Segoe UI" w:cs="Segoe UI"/>
          <w:sz w:val="18"/>
          <w:szCs w:val="18"/>
        </w:rPr>
      </w:pPr>
      <w:r w:rsidRPr="003936E4">
        <w:lastRenderedPageBreak/>
        <w:t xml:space="preserve">V </w:t>
      </w:r>
      <w:r w:rsidR="00734F38" w:rsidRPr="003936E4">
        <w:t>aktuálnej</w:t>
      </w:r>
      <w:r w:rsidRPr="003936E4">
        <w:t xml:space="preserve"> verzii </w:t>
      </w:r>
      <w:r w:rsidR="00734F38" w:rsidRPr="003936E4">
        <w:t>navrhnutého</w:t>
      </w:r>
      <w:r w:rsidRPr="003936E4">
        <w:t xml:space="preserve"> </w:t>
      </w:r>
      <w:r w:rsidR="00734F38" w:rsidRPr="003936E4">
        <w:t>systému</w:t>
      </w:r>
      <w:r w:rsidRPr="003936E4">
        <w:t xml:space="preserve"> sa </w:t>
      </w:r>
      <w:r w:rsidR="00734F38" w:rsidRPr="003936E4">
        <w:t>manažér</w:t>
      </w:r>
      <w:r w:rsidRPr="003936E4">
        <w:t xml:space="preserve"> </w:t>
      </w:r>
      <w:r w:rsidR="00734F38" w:rsidRPr="003936E4">
        <w:t>synchronizácie</w:t>
      </w:r>
      <w:r w:rsidRPr="003936E4">
        <w:t xml:space="preserve"> </w:t>
      </w:r>
      <w:r w:rsidR="00734F38" w:rsidRPr="003936E4">
        <w:t>času</w:t>
      </w:r>
      <w:r w:rsidRPr="003936E4">
        <w:t xml:space="preserve"> </w:t>
      </w:r>
      <w:r w:rsidR="00734F38" w:rsidRPr="003936E4">
        <w:t>využíva</w:t>
      </w:r>
      <w:r w:rsidRPr="003936E4">
        <w:t xml:space="preserve"> </w:t>
      </w:r>
      <w:r w:rsidR="00734F38" w:rsidRPr="003936E4">
        <w:t>výhradn</w:t>
      </w:r>
      <w:r w:rsidR="00E50569">
        <w:t>é</w:t>
      </w:r>
      <w:r w:rsidRPr="003936E4">
        <w:t xml:space="preserve"> na </w:t>
      </w:r>
      <w:r w:rsidR="00734F38" w:rsidRPr="003936E4">
        <w:t>získanie</w:t>
      </w:r>
      <w:r w:rsidRPr="003936E4">
        <w:t xml:space="preserve"> </w:t>
      </w:r>
      <w:r w:rsidR="00734F38" w:rsidRPr="003936E4">
        <w:t>aktuálneho</w:t>
      </w:r>
      <w:r w:rsidRPr="003936E4">
        <w:t xml:space="preserve"> </w:t>
      </w:r>
      <w:r w:rsidR="00734F38" w:rsidRPr="003936E4">
        <w:t>času</w:t>
      </w:r>
      <w:r w:rsidRPr="003936E4">
        <w:t xml:space="preserve"> pri </w:t>
      </w:r>
      <w:r w:rsidR="00734F38" w:rsidRPr="003936E4">
        <w:t>inicializácii</w:t>
      </w:r>
      <w:r w:rsidRPr="003936E4">
        <w:t xml:space="preserve"> </w:t>
      </w:r>
      <w:r w:rsidR="00734F38" w:rsidRPr="003936E4">
        <w:t>dátovej</w:t>
      </w:r>
      <w:r w:rsidRPr="003936E4">
        <w:t xml:space="preserve"> </w:t>
      </w:r>
      <w:r w:rsidR="00734F38" w:rsidRPr="003936E4">
        <w:t>štruktúry</w:t>
      </w:r>
      <w:r w:rsidRPr="003936E4">
        <w:t xml:space="preserve">, </w:t>
      </w:r>
      <w:r w:rsidR="00734F38" w:rsidRPr="003936E4">
        <w:t>ktorá</w:t>
      </w:r>
      <w:r w:rsidRPr="003936E4">
        <w:t xml:space="preserve"> obsahuje nameran</w:t>
      </w:r>
      <w:r w:rsidR="00E50569">
        <w:t>é</w:t>
      </w:r>
      <w:r w:rsidRPr="003936E4">
        <w:t xml:space="preserve"> </w:t>
      </w:r>
      <w:r w:rsidR="00734F38" w:rsidRPr="003936E4">
        <w:t>dáta</w:t>
      </w:r>
      <w:r w:rsidRPr="003936E4">
        <w:t xml:space="preserve"> prijat</w:t>
      </w:r>
      <w:r w:rsidR="00CB4EAE">
        <w:t>é</w:t>
      </w:r>
      <w:r w:rsidRPr="003936E4">
        <w:t xml:space="preserve"> </w:t>
      </w:r>
      <w:r w:rsidR="00734F38" w:rsidRPr="003936E4">
        <w:t>rozhraním</w:t>
      </w:r>
      <w:r w:rsidRPr="003936E4">
        <w:t xml:space="preserve"> </w:t>
      </w:r>
      <w:r w:rsidR="00CB4EAE">
        <w:t>b</w:t>
      </w:r>
      <w:r w:rsidR="00734F38" w:rsidRPr="003936E4">
        <w:t>luetooth</w:t>
      </w:r>
      <w:r w:rsidRPr="003936E4">
        <w:t>.  </w:t>
      </w:r>
    </w:p>
    <w:p w14:paraId="2A5A512A" w14:textId="4ABF337A" w:rsidR="003936E4" w:rsidRPr="00734F38" w:rsidRDefault="00734F38" w:rsidP="00734F38">
      <w:pPr>
        <w:pStyle w:val="Nadpis3"/>
      </w:pPr>
      <w:bookmarkStart w:id="102" w:name="_Toc131867270"/>
      <w:r w:rsidRPr="00734F38">
        <w:t>Architektúra</w:t>
      </w:r>
      <w:r w:rsidR="003936E4" w:rsidRPr="00734F38">
        <w:t xml:space="preserve"> protokolu NTP</w:t>
      </w:r>
      <w:bookmarkEnd w:id="102"/>
      <w:r w:rsidR="003936E4" w:rsidRPr="00734F38">
        <w:t> </w:t>
      </w:r>
    </w:p>
    <w:p w14:paraId="65E890BF" w14:textId="16AC2D83" w:rsidR="003936E4" w:rsidRPr="003936E4" w:rsidRDefault="003936E4" w:rsidP="00734F38">
      <w:pPr>
        <w:rPr>
          <w:rFonts w:ascii="Segoe UI" w:hAnsi="Segoe UI" w:cs="Segoe UI"/>
          <w:sz w:val="18"/>
          <w:szCs w:val="18"/>
        </w:rPr>
      </w:pPr>
      <w:r w:rsidRPr="003936E4">
        <w:t xml:space="preserve">Typ </w:t>
      </w:r>
      <w:r w:rsidR="00734F38" w:rsidRPr="003936E4">
        <w:t>architektúry</w:t>
      </w:r>
      <w:r w:rsidRPr="003936E4">
        <w:t xml:space="preserve"> protokolu NTP je </w:t>
      </w:r>
      <w:r w:rsidR="00734F38" w:rsidRPr="003936E4">
        <w:t>definovaný</w:t>
      </w:r>
      <w:r w:rsidRPr="003936E4">
        <w:t xml:space="preserve"> ako hierarchicky. </w:t>
      </w:r>
      <w:r w:rsidR="00734F38" w:rsidRPr="003936E4">
        <w:t>Každá</w:t>
      </w:r>
      <w:r w:rsidRPr="003936E4">
        <w:t xml:space="preserve"> </w:t>
      </w:r>
      <w:r w:rsidR="00734F38" w:rsidRPr="003936E4">
        <w:t>úroveň</w:t>
      </w:r>
      <w:r w:rsidRPr="003936E4">
        <w:t xml:space="preserve"> v </w:t>
      </w:r>
      <w:r w:rsidR="00734F38" w:rsidRPr="003936E4">
        <w:t>rámci</w:t>
      </w:r>
      <w:r w:rsidRPr="003936E4">
        <w:t xml:space="preserve"> hierarchie je </w:t>
      </w:r>
      <w:r w:rsidR="00734F38" w:rsidRPr="003936E4">
        <w:t>nazývaná</w:t>
      </w:r>
      <w:r w:rsidRPr="003936E4">
        <w:t xml:space="preserve"> vrstvou. </w:t>
      </w:r>
      <w:r w:rsidR="00734F38" w:rsidRPr="003936E4">
        <w:t>Architektúra</w:t>
      </w:r>
      <w:r w:rsidRPr="003936E4">
        <w:t xml:space="preserve"> </w:t>
      </w:r>
      <w:r w:rsidR="00734F38" w:rsidRPr="003936E4">
        <w:t>hierarchického</w:t>
      </w:r>
      <w:r w:rsidRPr="003936E4">
        <w:t xml:space="preserve"> </w:t>
      </w:r>
      <w:r w:rsidR="00734F38" w:rsidRPr="003936E4">
        <w:t>systému</w:t>
      </w:r>
      <w:r w:rsidRPr="003936E4">
        <w:t xml:space="preserve"> </w:t>
      </w:r>
      <w:r w:rsidR="00734F38" w:rsidRPr="003936E4">
        <w:t>môže</w:t>
      </w:r>
      <w:r w:rsidRPr="003936E4">
        <w:t xml:space="preserve"> </w:t>
      </w:r>
      <w:r w:rsidR="00734F38" w:rsidRPr="003936E4">
        <w:t>obsahovať</w:t>
      </w:r>
      <w:r w:rsidRPr="003936E4">
        <w:t xml:space="preserve"> </w:t>
      </w:r>
      <w:r w:rsidR="00734F38" w:rsidRPr="003936E4">
        <w:t>maximálne</w:t>
      </w:r>
      <w:r w:rsidRPr="003936E4">
        <w:t xml:space="preserve"> 16 vrstiev a NTP server na vrstve 1 je </w:t>
      </w:r>
      <w:r w:rsidR="00734F38" w:rsidRPr="003936E4">
        <w:t>najpresnejším</w:t>
      </w:r>
      <w:r w:rsidRPr="003936E4">
        <w:t xml:space="preserve"> </w:t>
      </w:r>
      <w:r w:rsidR="00734F38" w:rsidRPr="003936E4">
        <w:t>časovým</w:t>
      </w:r>
      <w:r w:rsidRPr="003936E4">
        <w:t xml:space="preserve"> serverom. </w:t>
      </w:r>
      <w:r w:rsidR="00734F38" w:rsidRPr="003936E4">
        <w:t>Najpresnejší</w:t>
      </w:r>
      <w:r w:rsidRPr="003936E4">
        <w:t xml:space="preserve"> je z </w:t>
      </w:r>
      <w:r w:rsidR="00734F38" w:rsidRPr="003936E4">
        <w:t>dôvodu</w:t>
      </w:r>
      <w:r w:rsidRPr="003936E4">
        <w:t xml:space="preserve"> </w:t>
      </w:r>
      <w:r w:rsidR="00734F38" w:rsidRPr="003936E4">
        <w:t>priamej</w:t>
      </w:r>
      <w:r w:rsidRPr="003936E4">
        <w:t xml:space="preserve"> </w:t>
      </w:r>
      <w:r w:rsidR="00734F38" w:rsidRPr="003936E4">
        <w:t>referencie</w:t>
      </w:r>
      <w:r w:rsidRPr="003936E4">
        <w:t xml:space="preserve"> na </w:t>
      </w:r>
      <w:r w:rsidR="00734F38" w:rsidRPr="003936E4">
        <w:t>autoritatívny</w:t>
      </w:r>
      <w:r w:rsidRPr="003936E4">
        <w:t xml:space="preserve"> zdroj </w:t>
      </w:r>
      <w:r w:rsidR="00734F38" w:rsidRPr="003936E4">
        <w:t>času</w:t>
      </w:r>
      <w:r w:rsidR="00DC5A5C">
        <w:t>,</w:t>
      </w:r>
      <w:r w:rsidRPr="003936E4">
        <w:t xml:space="preserve"> ako </w:t>
      </w:r>
      <w:r w:rsidR="00734F38" w:rsidRPr="003936E4">
        <w:t>sú</w:t>
      </w:r>
      <w:r w:rsidRPr="003936E4">
        <w:t xml:space="preserve"> </w:t>
      </w:r>
      <w:r w:rsidR="00734F38" w:rsidRPr="003936E4">
        <w:t>atómové</w:t>
      </w:r>
      <w:r w:rsidRPr="003936E4">
        <w:t xml:space="preserve"> hodiny.  </w:t>
      </w:r>
    </w:p>
    <w:p w14:paraId="2605DD15" w14:textId="0906CA5C" w:rsidR="003936E4" w:rsidRPr="003936E4" w:rsidRDefault="00734F38" w:rsidP="00734F38">
      <w:pPr>
        <w:rPr>
          <w:rFonts w:ascii="Segoe UI" w:hAnsi="Segoe UI" w:cs="Segoe UI"/>
          <w:sz w:val="18"/>
          <w:szCs w:val="18"/>
        </w:rPr>
      </w:pPr>
      <w:r w:rsidRPr="003936E4">
        <w:t>Hierarchicky</w:t>
      </w:r>
      <w:r w:rsidR="003936E4" w:rsidRPr="003936E4">
        <w:t xml:space="preserve"> </w:t>
      </w:r>
      <w:r w:rsidRPr="003936E4">
        <w:t>systém</w:t>
      </w:r>
      <w:r w:rsidR="003936E4" w:rsidRPr="003936E4">
        <w:t xml:space="preserve"> definuje NTP servery na </w:t>
      </w:r>
      <w:r w:rsidRPr="003936E4">
        <w:t>úrovni</w:t>
      </w:r>
      <w:r w:rsidR="003936E4" w:rsidRPr="003936E4">
        <w:t xml:space="preserve"> 1</w:t>
      </w:r>
      <w:r w:rsidR="009B6E03">
        <w:t>,</w:t>
      </w:r>
      <w:r w:rsidR="003936E4" w:rsidRPr="003936E4">
        <w:t xml:space="preserve"> ako </w:t>
      </w:r>
      <w:r w:rsidRPr="003936E4">
        <w:t>primárne</w:t>
      </w:r>
      <w:r w:rsidR="003936E4" w:rsidRPr="003936E4">
        <w:t xml:space="preserve"> servery a NTP servery na </w:t>
      </w:r>
      <w:r w:rsidRPr="003936E4">
        <w:t>úrovni</w:t>
      </w:r>
      <w:r w:rsidR="003936E4" w:rsidRPr="003936E4">
        <w:t xml:space="preserve"> 2 </w:t>
      </w:r>
      <w:r w:rsidRPr="003936E4">
        <w:t>synchronizujú</w:t>
      </w:r>
      <w:r w:rsidR="003936E4" w:rsidRPr="003936E4">
        <w:t xml:space="preserve"> svoj </w:t>
      </w:r>
      <w:r w:rsidRPr="003936E4">
        <w:t>čas</w:t>
      </w:r>
      <w:r w:rsidR="003936E4" w:rsidRPr="003936E4">
        <w:t xml:space="preserve"> so servermi o vrstvu </w:t>
      </w:r>
      <w:r w:rsidRPr="003936E4">
        <w:t>vyššie</w:t>
      </w:r>
      <w:r w:rsidR="003936E4" w:rsidRPr="003936E4">
        <w:t xml:space="preserve">. </w:t>
      </w:r>
      <w:r w:rsidRPr="003936E4">
        <w:t>Rovnaký</w:t>
      </w:r>
      <w:r w:rsidR="003936E4" w:rsidRPr="003936E4">
        <w:t xml:space="preserve"> </w:t>
      </w:r>
      <w:r w:rsidRPr="003936E4">
        <w:t>spôsob</w:t>
      </w:r>
      <w:r w:rsidR="003936E4" w:rsidRPr="003936E4">
        <w:t xml:space="preserve"> </w:t>
      </w:r>
      <w:r w:rsidRPr="003936E4">
        <w:t>synchronizácie</w:t>
      </w:r>
      <w:r w:rsidR="003936E4" w:rsidRPr="003936E4">
        <w:t xml:space="preserve"> je </w:t>
      </w:r>
      <w:r w:rsidRPr="003936E4">
        <w:t>uplatnen</w:t>
      </w:r>
      <w:r w:rsidR="0077773D">
        <w:t>ý</w:t>
      </w:r>
      <w:r w:rsidR="003936E4" w:rsidRPr="003936E4">
        <w:t xml:space="preserve"> aj v </w:t>
      </w:r>
      <w:r w:rsidRPr="003936E4">
        <w:t>ostatných</w:t>
      </w:r>
      <w:r w:rsidR="003936E4" w:rsidRPr="003936E4">
        <w:t xml:space="preserve"> </w:t>
      </w:r>
      <w:r w:rsidRPr="003936E4">
        <w:t>vrstvách</w:t>
      </w:r>
      <w:r w:rsidR="003936E4" w:rsidRPr="003936E4">
        <w:t xml:space="preserve">, kde </w:t>
      </w:r>
      <w:r w:rsidRPr="003936E4">
        <w:t>daná</w:t>
      </w:r>
      <w:r w:rsidR="003936E4" w:rsidRPr="003936E4">
        <w:t xml:space="preserve"> vrstva berie ako referenciu </w:t>
      </w:r>
      <w:r w:rsidRPr="003936E4">
        <w:t>synchronizácie</w:t>
      </w:r>
      <w:r w:rsidR="003936E4" w:rsidRPr="003936E4">
        <w:t xml:space="preserve"> </w:t>
      </w:r>
      <w:r w:rsidRPr="003936E4">
        <w:t>času</w:t>
      </w:r>
      <w:r w:rsidR="003936E4" w:rsidRPr="003936E4">
        <w:t xml:space="preserve"> NTP servery z </w:t>
      </w:r>
      <w:r w:rsidRPr="003936E4">
        <w:t>úrovne</w:t>
      </w:r>
      <w:r w:rsidR="003936E4" w:rsidRPr="003936E4">
        <w:t xml:space="preserve"> </w:t>
      </w:r>
      <w:r w:rsidRPr="003936E4">
        <w:t>vyššie</w:t>
      </w:r>
      <w:r w:rsidR="003936E4" w:rsidRPr="003936E4">
        <w:t>.</w:t>
      </w:r>
    </w:p>
    <w:p w14:paraId="49FF4578" w14:textId="5AAB25E3" w:rsidR="003936E4" w:rsidRPr="003936E4" w:rsidRDefault="00734F38" w:rsidP="00734F38">
      <w:pPr>
        <w:rPr>
          <w:rFonts w:ascii="Segoe UI" w:hAnsi="Segoe UI" w:cs="Segoe UI"/>
          <w:sz w:val="18"/>
          <w:szCs w:val="18"/>
        </w:rPr>
      </w:pPr>
      <w:r w:rsidRPr="003936E4">
        <w:t>Synchronizácia</w:t>
      </w:r>
      <w:r w:rsidR="003936E4" w:rsidRPr="003936E4">
        <w:t xml:space="preserve"> </w:t>
      </w:r>
      <w:r w:rsidRPr="003936E4">
        <w:t>času</w:t>
      </w:r>
      <w:r w:rsidR="003936E4" w:rsidRPr="003936E4">
        <w:t xml:space="preserve"> s </w:t>
      </w:r>
      <w:r w:rsidRPr="003936E4">
        <w:t>využitím</w:t>
      </w:r>
      <w:r w:rsidR="003936E4" w:rsidRPr="003936E4">
        <w:t xml:space="preserve"> NTP </w:t>
      </w:r>
      <w:r w:rsidRPr="003936E4">
        <w:t>pozostáva</w:t>
      </w:r>
      <w:r w:rsidR="003936E4" w:rsidRPr="003936E4">
        <w:t xml:space="preserve"> </w:t>
      </w:r>
      <w:r w:rsidR="001138A1">
        <w:t>z</w:t>
      </w:r>
      <w:r w:rsidR="003936E4" w:rsidRPr="003936E4">
        <w:t xml:space="preserve"> </w:t>
      </w:r>
      <w:r w:rsidRPr="003936E4">
        <w:t>výmeny</w:t>
      </w:r>
      <w:r w:rsidR="003936E4" w:rsidRPr="003936E4">
        <w:t xml:space="preserve"> </w:t>
      </w:r>
      <w:r w:rsidRPr="003936E4">
        <w:t>niekoľkých</w:t>
      </w:r>
      <w:r w:rsidR="003936E4" w:rsidRPr="003936E4">
        <w:t xml:space="preserve"> paketov. </w:t>
      </w:r>
      <w:r w:rsidRPr="003936E4">
        <w:t>Každá</w:t>
      </w:r>
      <w:r w:rsidR="003936E4" w:rsidRPr="003936E4">
        <w:t xml:space="preserve"> </w:t>
      </w:r>
      <w:r w:rsidRPr="003936E4">
        <w:t>výmena</w:t>
      </w:r>
      <w:r w:rsidR="003936E4" w:rsidRPr="003936E4">
        <w:t xml:space="preserve"> paketov obsahuje p</w:t>
      </w:r>
      <w:r w:rsidR="00B87C54">
        <w:t>á</w:t>
      </w:r>
      <w:r w:rsidR="003936E4" w:rsidRPr="003936E4">
        <w:t xml:space="preserve">r </w:t>
      </w:r>
      <w:r w:rsidRPr="003936E4">
        <w:t>požiadavky</w:t>
      </w:r>
      <w:r w:rsidR="003936E4" w:rsidRPr="003936E4">
        <w:t xml:space="preserve"> a jej odpovede. Pri </w:t>
      </w:r>
      <w:r w:rsidRPr="003936E4">
        <w:t>úvodnom</w:t>
      </w:r>
      <w:r w:rsidR="003936E4" w:rsidRPr="003936E4">
        <w:t xml:space="preserve"> </w:t>
      </w:r>
      <w:r w:rsidRPr="003936E4">
        <w:t>zaslaní</w:t>
      </w:r>
      <w:r w:rsidR="003936E4" w:rsidRPr="003936E4">
        <w:t xml:space="preserve"> </w:t>
      </w:r>
      <w:r w:rsidRPr="003936E4">
        <w:t>požiadavky</w:t>
      </w:r>
      <w:r w:rsidR="003936E4" w:rsidRPr="003936E4">
        <w:t xml:space="preserve"> klientsky </w:t>
      </w:r>
      <w:proofErr w:type="spellStart"/>
      <w:r w:rsidR="003936E4" w:rsidRPr="003936E4">
        <w:t>packet</w:t>
      </w:r>
      <w:proofErr w:type="spellEnd"/>
      <w:r w:rsidR="003936E4" w:rsidRPr="003936E4">
        <w:t xml:space="preserve"> obsahuje svoj </w:t>
      </w:r>
      <w:r w:rsidR="00623BCD" w:rsidRPr="003936E4">
        <w:t>vlastný</w:t>
      </w:r>
      <w:r w:rsidR="003936E4" w:rsidRPr="003936E4">
        <w:t xml:space="preserve"> klientsky </w:t>
      </w:r>
      <w:r w:rsidR="00623BCD" w:rsidRPr="003936E4">
        <w:t>čas</w:t>
      </w:r>
      <w:r w:rsidR="003936E4" w:rsidRPr="003936E4">
        <w:t xml:space="preserve">. Na strane servera je </w:t>
      </w:r>
      <w:proofErr w:type="spellStart"/>
      <w:r w:rsidR="003936E4" w:rsidRPr="003936E4">
        <w:t>packet</w:t>
      </w:r>
      <w:proofErr w:type="spellEnd"/>
      <w:r w:rsidR="003936E4" w:rsidRPr="003936E4">
        <w:t xml:space="preserve"> </w:t>
      </w:r>
      <w:r w:rsidR="00623BCD" w:rsidRPr="003936E4">
        <w:t>prijatý</w:t>
      </w:r>
      <w:r w:rsidR="003936E4" w:rsidRPr="003936E4">
        <w:t xml:space="preserve"> a </w:t>
      </w:r>
      <w:r w:rsidR="00623BCD" w:rsidRPr="003936E4">
        <w:t>spracovaný</w:t>
      </w:r>
      <w:r w:rsidR="003936E4" w:rsidRPr="003936E4">
        <w:t xml:space="preserve"> s </w:t>
      </w:r>
      <w:r w:rsidR="00623BCD" w:rsidRPr="003936E4">
        <w:t>následným</w:t>
      </w:r>
      <w:r w:rsidR="003936E4" w:rsidRPr="003936E4">
        <w:t xml:space="preserve"> </w:t>
      </w:r>
      <w:r w:rsidR="00623BCD" w:rsidRPr="003936E4">
        <w:t>pridaním</w:t>
      </w:r>
      <w:r w:rsidR="003936E4" w:rsidRPr="003936E4">
        <w:t xml:space="preserve"> </w:t>
      </w:r>
      <w:r w:rsidR="00623BCD" w:rsidRPr="003936E4">
        <w:t>času</w:t>
      </w:r>
      <w:r w:rsidR="003936E4" w:rsidRPr="003936E4">
        <w:t xml:space="preserve"> servera a </w:t>
      </w:r>
      <w:proofErr w:type="spellStart"/>
      <w:r w:rsidR="003936E4" w:rsidRPr="003936E4">
        <w:t>packet</w:t>
      </w:r>
      <w:proofErr w:type="spellEnd"/>
      <w:r w:rsidR="003936E4" w:rsidRPr="003936E4">
        <w:t xml:space="preserve"> sa vracia </w:t>
      </w:r>
      <w:r w:rsidR="00623BCD" w:rsidRPr="003936E4">
        <w:t>späť</w:t>
      </w:r>
      <w:r w:rsidR="003936E4" w:rsidRPr="003936E4">
        <w:t xml:space="preserve"> ku klientovi. P</w:t>
      </w:r>
      <w:r w:rsidR="003A5F68">
        <w:t>o</w:t>
      </w:r>
      <w:r w:rsidR="003936E4" w:rsidRPr="003936E4">
        <w:t xml:space="preserve"> </w:t>
      </w:r>
      <w:r w:rsidR="00623BCD" w:rsidRPr="003936E4">
        <w:t>prijat</w:t>
      </w:r>
      <w:r w:rsidR="003A5F68">
        <w:t>í</w:t>
      </w:r>
      <w:r w:rsidR="003936E4" w:rsidRPr="003936E4">
        <w:t xml:space="preserve"> </w:t>
      </w:r>
      <w:proofErr w:type="spellStart"/>
      <w:r w:rsidR="003936E4" w:rsidRPr="003936E4">
        <w:t>packetu</w:t>
      </w:r>
      <w:proofErr w:type="spellEnd"/>
      <w:r w:rsidR="003936E4" w:rsidRPr="003936E4">
        <w:t xml:space="preserve"> klientom sa </w:t>
      </w:r>
      <w:r w:rsidR="00623BCD" w:rsidRPr="003936E4">
        <w:t>zaznamenáva</w:t>
      </w:r>
      <w:r w:rsidR="003936E4" w:rsidRPr="003936E4">
        <w:t xml:space="preserve"> znova klientsky </w:t>
      </w:r>
      <w:r w:rsidR="00623BCD" w:rsidRPr="003936E4">
        <w:t>čas</w:t>
      </w:r>
      <w:r w:rsidR="003936E4" w:rsidRPr="003936E4">
        <w:t xml:space="preserve"> a </w:t>
      </w:r>
      <w:r w:rsidR="00623BCD" w:rsidRPr="003936E4">
        <w:t>prebiehajú</w:t>
      </w:r>
      <w:r w:rsidR="003936E4" w:rsidRPr="003936E4">
        <w:t xml:space="preserve"> </w:t>
      </w:r>
      <w:r w:rsidR="00623BCD" w:rsidRPr="003936E4">
        <w:t>výpočty</w:t>
      </w:r>
      <w:r w:rsidR="003936E4" w:rsidRPr="003936E4">
        <w:t xml:space="preserve"> na </w:t>
      </w:r>
      <w:r w:rsidR="00623BCD" w:rsidRPr="003936E4">
        <w:t>určenie</w:t>
      </w:r>
      <w:r w:rsidR="003936E4" w:rsidRPr="003936E4">
        <w:t xml:space="preserve"> </w:t>
      </w:r>
      <w:r w:rsidR="00623BCD" w:rsidRPr="003936E4">
        <w:t>celkového</w:t>
      </w:r>
      <w:r w:rsidR="003936E4" w:rsidRPr="003936E4">
        <w:t xml:space="preserve"> oneskorenia. Celkov</w:t>
      </w:r>
      <w:r w:rsidR="00F2269E">
        <w:t>é</w:t>
      </w:r>
      <w:r w:rsidR="003936E4" w:rsidRPr="003936E4">
        <w:t xml:space="preserve"> oneskorenie v podstate vyjadruje </w:t>
      </w:r>
      <w:r w:rsidR="00623BCD" w:rsidRPr="003936E4">
        <w:t>čas</w:t>
      </w:r>
      <w:r w:rsidR="003936E4" w:rsidRPr="003936E4">
        <w:t xml:space="preserve"> cesty </w:t>
      </w:r>
      <w:proofErr w:type="spellStart"/>
      <w:r w:rsidR="003936E4" w:rsidRPr="003936E4">
        <w:t>packetov</w:t>
      </w:r>
      <w:proofErr w:type="spellEnd"/>
      <w:r w:rsidR="003936E4" w:rsidRPr="003936E4">
        <w:t xml:space="preserve"> </w:t>
      </w:r>
      <w:r w:rsidR="00623BCD" w:rsidRPr="003936E4">
        <w:t>sieťou</w:t>
      </w:r>
      <w:r w:rsidR="003936E4" w:rsidRPr="003936E4">
        <w:t xml:space="preserve"> a </w:t>
      </w:r>
      <w:r w:rsidR="00623BCD" w:rsidRPr="003936E4">
        <w:t>čas</w:t>
      </w:r>
      <w:r w:rsidR="003936E4" w:rsidRPr="003936E4">
        <w:t xml:space="preserve"> spracovania na servery.  </w:t>
      </w:r>
    </w:p>
    <w:p w14:paraId="6118FA70" w14:textId="14C5FAFC" w:rsidR="003936E4" w:rsidRPr="003936E4" w:rsidRDefault="003936E4" w:rsidP="00734F38">
      <w:pPr>
        <w:rPr>
          <w:rFonts w:ascii="Segoe UI" w:hAnsi="Segoe UI" w:cs="Segoe UI"/>
          <w:sz w:val="18"/>
          <w:szCs w:val="18"/>
        </w:rPr>
      </w:pPr>
      <w:r w:rsidRPr="003936E4">
        <w:t xml:space="preserve">Nastavenie </w:t>
      </w:r>
      <w:r w:rsidR="00623BCD" w:rsidRPr="003936E4">
        <w:t>nového</w:t>
      </w:r>
      <w:r w:rsidRPr="003936E4">
        <w:t xml:space="preserve"> </w:t>
      </w:r>
      <w:r w:rsidR="00623BCD" w:rsidRPr="003936E4">
        <w:t>času</w:t>
      </w:r>
      <w:r w:rsidRPr="003936E4">
        <w:t xml:space="preserve"> </w:t>
      </w:r>
      <w:r w:rsidR="00623BCD" w:rsidRPr="003936E4">
        <w:t>však</w:t>
      </w:r>
      <w:r w:rsidRPr="003936E4">
        <w:t xml:space="preserve"> </w:t>
      </w:r>
      <w:r w:rsidR="00623BCD" w:rsidRPr="003936E4">
        <w:t>nenastáva</w:t>
      </w:r>
      <w:r w:rsidRPr="003936E4">
        <w:t xml:space="preserve"> </w:t>
      </w:r>
      <w:r w:rsidR="00623BCD" w:rsidRPr="003936E4">
        <w:t>ihneď</w:t>
      </w:r>
      <w:r w:rsidRPr="003936E4">
        <w:t xml:space="preserve"> po prvej </w:t>
      </w:r>
      <w:r w:rsidR="00623BCD" w:rsidRPr="003936E4">
        <w:t>výmene</w:t>
      </w:r>
      <w:r w:rsidRPr="003936E4">
        <w:t xml:space="preserve"> </w:t>
      </w:r>
      <w:r w:rsidR="00623BCD" w:rsidRPr="003936E4">
        <w:t>opísaného</w:t>
      </w:r>
      <w:r w:rsidRPr="003936E4">
        <w:t xml:space="preserve"> p</w:t>
      </w:r>
      <w:r w:rsidR="0008207A">
        <w:t>á</w:t>
      </w:r>
      <w:r w:rsidRPr="003936E4">
        <w:t xml:space="preserve">ru </w:t>
      </w:r>
      <w:proofErr w:type="spellStart"/>
      <w:r w:rsidRPr="003936E4">
        <w:t>packetov</w:t>
      </w:r>
      <w:proofErr w:type="spellEnd"/>
      <w:r w:rsidRPr="003936E4">
        <w:t xml:space="preserve">. K </w:t>
      </w:r>
      <w:r w:rsidR="00623BCD" w:rsidRPr="003936E4">
        <w:t>synchronizácii</w:t>
      </w:r>
      <w:r w:rsidRPr="003936E4">
        <w:t xml:space="preserve"> </w:t>
      </w:r>
      <w:r w:rsidR="00623BCD" w:rsidRPr="003936E4">
        <w:t>času</w:t>
      </w:r>
      <w:r w:rsidRPr="003936E4">
        <w:t xml:space="preserve"> je potrebn</w:t>
      </w:r>
      <w:r w:rsidR="0008207A">
        <w:t>é</w:t>
      </w:r>
      <w:r w:rsidR="00623BCD">
        <w:t xml:space="preserve"> splniť</w:t>
      </w:r>
      <w:r w:rsidRPr="003936E4">
        <w:t xml:space="preserve"> podmienky, </w:t>
      </w:r>
      <w:r w:rsidR="00623BCD" w:rsidRPr="003936E4">
        <w:t>ktoré</w:t>
      </w:r>
      <w:r w:rsidRPr="003936E4">
        <w:t xml:space="preserve"> </w:t>
      </w:r>
      <w:r w:rsidR="00623BCD" w:rsidRPr="003936E4">
        <w:t>sú</w:t>
      </w:r>
      <w:r w:rsidRPr="003936E4">
        <w:t xml:space="preserve"> definovan</w:t>
      </w:r>
      <w:r w:rsidR="0008207A">
        <w:t>é</w:t>
      </w:r>
      <w:r w:rsidRPr="003936E4">
        <w:t xml:space="preserve"> v </w:t>
      </w:r>
      <w:r w:rsidR="00623BCD" w:rsidRPr="003936E4">
        <w:t>špecifikácii</w:t>
      </w:r>
      <w:r w:rsidRPr="003936E4">
        <w:t xml:space="preserve"> protokolu: </w:t>
      </w:r>
      <w:r w:rsidR="00623BCD" w:rsidRPr="003936E4">
        <w:t>výmena</w:t>
      </w:r>
      <w:r w:rsidRPr="003936E4">
        <w:t xml:space="preserve"> </w:t>
      </w:r>
      <w:r w:rsidR="00623BCD" w:rsidRPr="003936E4">
        <w:t>niekoľkých</w:t>
      </w:r>
      <w:r w:rsidRPr="003936E4">
        <w:t xml:space="preserve"> </w:t>
      </w:r>
      <w:r w:rsidR="00623BCD" w:rsidRPr="003936E4">
        <w:t>párov</w:t>
      </w:r>
      <w:r w:rsidRPr="003936E4">
        <w:t xml:space="preserve"> paketov, pakety musia </w:t>
      </w:r>
      <w:r w:rsidR="00623BCD" w:rsidRPr="003936E4">
        <w:t>prejsť</w:t>
      </w:r>
      <w:r w:rsidRPr="003936E4">
        <w:t xml:space="preserve"> </w:t>
      </w:r>
      <w:r w:rsidR="00623BCD" w:rsidRPr="003936E4">
        <w:t>súborom</w:t>
      </w:r>
      <w:r w:rsidRPr="003936E4">
        <w:t xml:space="preserve"> </w:t>
      </w:r>
      <w:r w:rsidR="00623BCD" w:rsidRPr="003936E4">
        <w:t>kontrolných</w:t>
      </w:r>
      <w:r w:rsidRPr="003936E4">
        <w:t xml:space="preserve"> algoritmov a </w:t>
      </w:r>
      <w:r w:rsidR="00623BCD" w:rsidRPr="003936E4">
        <w:t>samotný</w:t>
      </w:r>
      <w:r w:rsidRPr="003936E4">
        <w:t xml:space="preserve"> NTP server </w:t>
      </w:r>
      <w:r w:rsidR="00623BCD" w:rsidRPr="003936E4">
        <w:t>musí</w:t>
      </w:r>
      <w:r w:rsidRPr="003936E4">
        <w:t xml:space="preserve"> by </w:t>
      </w:r>
      <w:r w:rsidR="00623BCD" w:rsidRPr="003936E4">
        <w:t>považovaný</w:t>
      </w:r>
      <w:r w:rsidRPr="003936E4">
        <w:t xml:space="preserve"> za validn</w:t>
      </w:r>
      <w:r w:rsidR="00B84CD6">
        <w:t>ý</w:t>
      </w:r>
      <w:r w:rsidRPr="003936E4">
        <w:t xml:space="preserve"> NTP server. </w:t>
      </w:r>
      <w:sdt>
        <w:sdtPr>
          <w:id w:val="1294176205"/>
          <w:citation/>
        </w:sdtPr>
        <w:sdtContent>
          <w:r w:rsidR="00A405F2">
            <w:fldChar w:fldCharType="begin"/>
          </w:r>
          <w:r w:rsidR="00A405F2">
            <w:rPr>
              <w:lang w:val="en-GB"/>
            </w:rPr>
            <w:instrText xml:space="preserve"> CITATION Bas22 \l 2057 </w:instrText>
          </w:r>
          <w:r w:rsidR="00A405F2">
            <w:fldChar w:fldCharType="separate"/>
          </w:r>
          <w:r w:rsidR="00A405F2" w:rsidRPr="00A405F2">
            <w:rPr>
              <w:noProof/>
              <w:lang w:val="en-GB"/>
            </w:rPr>
            <w:t>[19]</w:t>
          </w:r>
          <w:r w:rsidR="00A405F2">
            <w:fldChar w:fldCharType="end"/>
          </w:r>
        </w:sdtContent>
      </w:sdt>
    </w:p>
    <w:p w14:paraId="164C7F78" w14:textId="72D0D9BA" w:rsidR="003936E4" w:rsidRPr="00771BD7" w:rsidRDefault="003936E4" w:rsidP="00771BD7">
      <w:pPr>
        <w:pStyle w:val="Nadpis2"/>
      </w:pPr>
      <w:bookmarkStart w:id="103" w:name="_Toc131867271"/>
      <w:r w:rsidRPr="00771BD7">
        <w:t>MQTT</w:t>
      </w:r>
      <w:bookmarkEnd w:id="103"/>
    </w:p>
    <w:p w14:paraId="0FC2DDD6" w14:textId="5C4AB1C6" w:rsidR="003936E4" w:rsidRPr="003936E4" w:rsidRDefault="00092360" w:rsidP="00771BD7">
      <w:pPr>
        <w:rPr>
          <w:rFonts w:ascii="Segoe UI" w:hAnsi="Segoe UI" w:cs="Segoe UI"/>
          <w:sz w:val="18"/>
          <w:szCs w:val="18"/>
        </w:rPr>
      </w:pPr>
      <w:r w:rsidRPr="003936E4">
        <w:t>Ďalším</w:t>
      </w:r>
      <w:r w:rsidR="003936E4" w:rsidRPr="003936E4">
        <w:t xml:space="preserve"> zo </w:t>
      </w:r>
      <w:r w:rsidRPr="003936E4">
        <w:t>sieťových</w:t>
      </w:r>
      <w:r w:rsidR="003936E4" w:rsidRPr="003936E4">
        <w:t xml:space="preserve"> komponentov v </w:t>
      </w:r>
      <w:r w:rsidRPr="003936E4">
        <w:t>rámci</w:t>
      </w:r>
      <w:r w:rsidR="003936E4" w:rsidRPr="003936E4">
        <w:t xml:space="preserve"> </w:t>
      </w:r>
      <w:r w:rsidRPr="003936E4">
        <w:t>navrhnutého</w:t>
      </w:r>
      <w:r w:rsidR="003936E4" w:rsidRPr="003936E4">
        <w:t xml:space="preserve"> </w:t>
      </w:r>
      <w:r w:rsidRPr="003936E4">
        <w:t>systému</w:t>
      </w:r>
      <w:r w:rsidR="003936E4" w:rsidRPr="003936E4">
        <w:t xml:space="preserve"> je MQTT klient. MQTT klient je </w:t>
      </w:r>
      <w:r w:rsidRPr="003936E4">
        <w:t>implementovaný</w:t>
      </w:r>
      <w:r w:rsidR="003936E4" w:rsidRPr="003936E4">
        <w:t xml:space="preserve"> na b</w:t>
      </w:r>
      <w:r w:rsidR="00CA2DD1">
        <w:t>á</w:t>
      </w:r>
      <w:r w:rsidR="003936E4" w:rsidRPr="003936E4">
        <w:t xml:space="preserve">ze protokolu MQTT </w:t>
      </w:r>
      <w:r w:rsidRPr="003936E4">
        <w:t>slúžiaci</w:t>
      </w:r>
      <w:r w:rsidR="003936E4" w:rsidRPr="003936E4">
        <w:t xml:space="preserve"> hlavn</w:t>
      </w:r>
      <w:r w:rsidR="00EF4DE0">
        <w:t>é</w:t>
      </w:r>
      <w:r w:rsidR="003936E4" w:rsidRPr="003936E4">
        <w:t xml:space="preserve"> na </w:t>
      </w:r>
      <w:r w:rsidRPr="003936E4">
        <w:t>obojsmernú</w:t>
      </w:r>
      <w:r w:rsidR="003936E4" w:rsidRPr="003936E4">
        <w:t xml:space="preserve"> </w:t>
      </w:r>
      <w:r w:rsidRPr="003936E4">
        <w:t>komunikáciu</w:t>
      </w:r>
      <w:r w:rsidR="003936E4" w:rsidRPr="003936E4">
        <w:t xml:space="preserve"> a </w:t>
      </w:r>
      <w:r w:rsidRPr="003936E4">
        <w:t>výmenu</w:t>
      </w:r>
      <w:r w:rsidR="003936E4" w:rsidRPr="003936E4">
        <w:t xml:space="preserve"> </w:t>
      </w:r>
      <w:r w:rsidRPr="003936E4">
        <w:t>údajov</w:t>
      </w:r>
      <w:r w:rsidR="003936E4" w:rsidRPr="003936E4">
        <w:t xml:space="preserve"> medzi serverom a </w:t>
      </w:r>
      <w:r w:rsidRPr="003936E4">
        <w:t>riadiacim</w:t>
      </w:r>
      <w:r w:rsidR="003936E4" w:rsidRPr="003936E4">
        <w:t xml:space="preserve"> </w:t>
      </w:r>
      <w:r w:rsidRPr="003936E4">
        <w:t>členom</w:t>
      </w:r>
      <w:r w:rsidR="003936E4" w:rsidRPr="003936E4">
        <w:t xml:space="preserve"> </w:t>
      </w:r>
      <w:r w:rsidRPr="003936E4">
        <w:t>skleníka</w:t>
      </w:r>
      <w:r w:rsidR="003936E4" w:rsidRPr="003936E4">
        <w:t>.  </w:t>
      </w:r>
    </w:p>
    <w:p w14:paraId="41C519E8" w14:textId="77777777" w:rsidR="003936E4" w:rsidRPr="00771BD7" w:rsidRDefault="003936E4" w:rsidP="000C6B20">
      <w:pPr>
        <w:pStyle w:val="Nadpis3"/>
        <w:ind w:left="1418" w:hanging="1418"/>
      </w:pPr>
      <w:bookmarkStart w:id="104" w:name="_Toc131867272"/>
      <w:r w:rsidRPr="00771BD7">
        <w:t>Protokol MQTT</w:t>
      </w:r>
      <w:bookmarkEnd w:id="104"/>
      <w:r w:rsidRPr="00771BD7">
        <w:t> </w:t>
      </w:r>
    </w:p>
    <w:p w14:paraId="417FB7D7" w14:textId="74E7CC1C" w:rsidR="003936E4" w:rsidRPr="003936E4" w:rsidRDefault="003936E4" w:rsidP="00771BD7">
      <w:pPr>
        <w:rPr>
          <w:rFonts w:ascii="Segoe UI" w:hAnsi="Segoe UI" w:cs="Segoe UI"/>
          <w:sz w:val="18"/>
          <w:szCs w:val="18"/>
        </w:rPr>
      </w:pPr>
      <w:r w:rsidRPr="003936E4">
        <w:t xml:space="preserve">Protokol MQTT je </w:t>
      </w:r>
      <w:r w:rsidR="00B75A60" w:rsidRPr="003936E4">
        <w:t>odľahčený</w:t>
      </w:r>
      <w:r w:rsidRPr="003936E4">
        <w:t xml:space="preserve"> </w:t>
      </w:r>
      <w:r w:rsidR="00B75A60" w:rsidRPr="003936E4">
        <w:t>binárny</w:t>
      </w:r>
      <w:r w:rsidRPr="003936E4">
        <w:t xml:space="preserve"> </w:t>
      </w:r>
      <w:r w:rsidR="00B75A60" w:rsidRPr="003936E4">
        <w:t>transportný</w:t>
      </w:r>
      <w:r w:rsidRPr="003936E4">
        <w:t xml:space="preserve"> protokol, </w:t>
      </w:r>
      <w:r w:rsidR="00B75A60" w:rsidRPr="003936E4">
        <w:t>založený</w:t>
      </w:r>
      <w:r w:rsidRPr="003936E4">
        <w:t xml:space="preserve"> na </w:t>
      </w:r>
      <w:r w:rsidR="00B75A60" w:rsidRPr="003936E4">
        <w:t>architektúre</w:t>
      </w:r>
      <w:r w:rsidRPr="003936E4">
        <w:t xml:space="preserve"> server – klient. Je </w:t>
      </w:r>
      <w:r w:rsidR="00B75A60" w:rsidRPr="003936E4">
        <w:t>navrhnutý</w:t>
      </w:r>
      <w:r w:rsidRPr="003936E4">
        <w:t xml:space="preserve"> na b</w:t>
      </w:r>
      <w:r w:rsidR="001069B3">
        <w:t>á</w:t>
      </w:r>
      <w:r w:rsidRPr="003936E4">
        <w:t>ze publikovania a odoberania spr</w:t>
      </w:r>
      <w:r w:rsidR="001069B3">
        <w:t>á</w:t>
      </w:r>
      <w:r w:rsidRPr="003936E4">
        <w:t xml:space="preserve">v s </w:t>
      </w:r>
      <w:r w:rsidR="00771BD7" w:rsidRPr="003936E4">
        <w:t>vlastnosťami</w:t>
      </w:r>
      <w:r w:rsidRPr="003936E4">
        <w:t xml:space="preserve"> </w:t>
      </w:r>
      <w:r w:rsidR="00771BD7" w:rsidRPr="003936E4">
        <w:lastRenderedPageBreak/>
        <w:t>ideálnymi</w:t>
      </w:r>
      <w:r w:rsidRPr="003936E4">
        <w:t xml:space="preserve"> na </w:t>
      </w:r>
      <w:r w:rsidR="00771BD7" w:rsidRPr="003936E4">
        <w:t>využitie</w:t>
      </w:r>
      <w:r w:rsidRPr="003936E4">
        <w:t xml:space="preserve"> v </w:t>
      </w:r>
      <w:r w:rsidR="00771BD7" w:rsidRPr="003936E4">
        <w:t>systémoch</w:t>
      </w:r>
      <w:r w:rsidRPr="003936E4">
        <w:t xml:space="preserve"> </w:t>
      </w:r>
      <w:proofErr w:type="spellStart"/>
      <w:r w:rsidRPr="003936E4">
        <w:t>IoT</w:t>
      </w:r>
      <w:proofErr w:type="spellEnd"/>
      <w:r w:rsidRPr="003936E4">
        <w:t xml:space="preserve"> alebo v prostrediach M2M (</w:t>
      </w:r>
      <w:proofErr w:type="spellStart"/>
      <w:r w:rsidRPr="003936E4">
        <w:t>ang</w:t>
      </w:r>
      <w:proofErr w:type="spellEnd"/>
      <w:r w:rsidRPr="003936E4">
        <w:t xml:space="preserve">. </w:t>
      </w:r>
      <w:r w:rsidRPr="00771BD7">
        <w:rPr>
          <w:b/>
          <w:bCs/>
          <w:lang w:val="en-GB"/>
        </w:rPr>
        <w:t>M</w:t>
      </w:r>
      <w:r w:rsidRPr="00771BD7">
        <w:rPr>
          <w:lang w:val="en-GB"/>
        </w:rPr>
        <w:t>achine</w:t>
      </w:r>
      <w:r w:rsidRPr="003936E4">
        <w:t xml:space="preserve"> to </w:t>
      </w:r>
      <w:r w:rsidRPr="00771BD7">
        <w:rPr>
          <w:b/>
          <w:bCs/>
          <w:lang w:val="en-GB"/>
        </w:rPr>
        <w:t>M</w:t>
      </w:r>
      <w:r w:rsidRPr="00771BD7">
        <w:rPr>
          <w:lang w:val="en-GB"/>
        </w:rPr>
        <w:t>achine</w:t>
      </w:r>
      <w:r w:rsidRPr="003936E4">
        <w:t>). </w:t>
      </w:r>
    </w:p>
    <w:p w14:paraId="5BBC95C9" w14:textId="7D785279" w:rsidR="003936E4" w:rsidRPr="003936E4" w:rsidRDefault="003936E4" w:rsidP="00771BD7">
      <w:pPr>
        <w:rPr>
          <w:rFonts w:ascii="Segoe UI" w:hAnsi="Segoe UI" w:cs="Segoe UI"/>
          <w:sz w:val="18"/>
          <w:szCs w:val="18"/>
        </w:rPr>
      </w:pPr>
      <w:r w:rsidRPr="003936E4">
        <w:t xml:space="preserve">Protokol MQTT navrhli v roku 1999 Andy </w:t>
      </w:r>
      <w:proofErr w:type="spellStart"/>
      <w:r w:rsidRPr="003936E4">
        <w:t>Stanford-Clark</w:t>
      </w:r>
      <w:proofErr w:type="spellEnd"/>
      <w:r w:rsidRPr="003936E4">
        <w:t xml:space="preserve"> a </w:t>
      </w:r>
      <w:proofErr w:type="spellStart"/>
      <w:r w:rsidRPr="003936E4">
        <w:t>Arlen</w:t>
      </w:r>
      <w:proofErr w:type="spellEnd"/>
      <w:r w:rsidRPr="003936E4">
        <w:t xml:space="preserve"> </w:t>
      </w:r>
      <w:proofErr w:type="spellStart"/>
      <w:r w:rsidRPr="003936E4">
        <w:t>Nipper</w:t>
      </w:r>
      <w:proofErr w:type="spellEnd"/>
      <w:r w:rsidRPr="003936E4">
        <w:t xml:space="preserve">. Andy a </w:t>
      </w:r>
      <w:proofErr w:type="spellStart"/>
      <w:r w:rsidRPr="003936E4">
        <w:t>Arlen</w:t>
      </w:r>
      <w:proofErr w:type="spellEnd"/>
      <w:r w:rsidRPr="003936E4">
        <w:t xml:space="preserve"> v tom </w:t>
      </w:r>
      <w:r w:rsidR="00771BD7" w:rsidRPr="003936E4">
        <w:t>období</w:t>
      </w:r>
      <w:r w:rsidRPr="003936E4">
        <w:t xml:space="preserve"> potrebovali protokol, </w:t>
      </w:r>
      <w:r w:rsidR="00771BD7" w:rsidRPr="003936E4">
        <w:t>ktorý</w:t>
      </w:r>
      <w:r w:rsidRPr="003936E4">
        <w:t xml:space="preserve"> by splnil </w:t>
      </w:r>
      <w:r w:rsidR="00771BD7" w:rsidRPr="003936E4">
        <w:t>požiadavky</w:t>
      </w:r>
      <w:r w:rsidRPr="003936E4">
        <w:t xml:space="preserve"> na </w:t>
      </w:r>
      <w:r w:rsidR="00771BD7" w:rsidRPr="003936E4">
        <w:t>využitie</w:t>
      </w:r>
      <w:r w:rsidRPr="003936E4">
        <w:t xml:space="preserve"> </w:t>
      </w:r>
      <w:r w:rsidR="00771BD7" w:rsidRPr="003936E4">
        <w:t>minimálnej</w:t>
      </w:r>
      <w:r w:rsidRPr="003936E4">
        <w:t xml:space="preserve"> </w:t>
      </w:r>
      <w:r w:rsidR="00771BD7" w:rsidRPr="003936E4">
        <w:t>šírky</w:t>
      </w:r>
      <w:r w:rsidRPr="003936E4">
        <w:t xml:space="preserve"> </w:t>
      </w:r>
      <w:r w:rsidR="00771BD7" w:rsidRPr="003936E4">
        <w:t>pásma</w:t>
      </w:r>
      <w:r w:rsidRPr="003936E4">
        <w:t xml:space="preserve"> pri </w:t>
      </w:r>
      <w:r w:rsidR="00771BD7" w:rsidRPr="003936E4">
        <w:t>spojení</w:t>
      </w:r>
      <w:r w:rsidRPr="003936E4">
        <w:t xml:space="preserve"> ropovodu a satelitu </w:t>
      </w:r>
      <w:r w:rsidR="00771BD7">
        <w:t xml:space="preserve">s minimálnou spotrebou </w:t>
      </w:r>
      <w:r w:rsidRPr="003936E4">
        <w:t xml:space="preserve">pri </w:t>
      </w:r>
      <w:r w:rsidR="00771BD7" w:rsidRPr="003936E4">
        <w:t>komunikácii</w:t>
      </w:r>
      <w:r w:rsidRPr="003936E4">
        <w:t xml:space="preserve">. </w:t>
      </w:r>
      <w:r w:rsidR="00771BD7" w:rsidRPr="003936E4">
        <w:t>Následn</w:t>
      </w:r>
      <w:r w:rsidR="000179D2">
        <w:t>é</w:t>
      </w:r>
      <w:r w:rsidRPr="003936E4">
        <w:t xml:space="preserve"> na to bolo </w:t>
      </w:r>
      <w:r w:rsidR="00771BD7" w:rsidRPr="003936E4">
        <w:t>zadefinovaných</w:t>
      </w:r>
      <w:r w:rsidRPr="003936E4">
        <w:t xml:space="preserve"> </w:t>
      </w:r>
      <w:r w:rsidR="00771BD7" w:rsidRPr="003936E4">
        <w:t>niekoľko</w:t>
      </w:r>
      <w:r w:rsidRPr="003936E4">
        <w:t xml:space="preserve"> </w:t>
      </w:r>
      <w:r w:rsidR="00771BD7" w:rsidRPr="003936E4">
        <w:t>požiadaviek</w:t>
      </w:r>
      <w:r w:rsidRPr="003936E4">
        <w:t xml:space="preserve"> </w:t>
      </w:r>
      <w:r w:rsidR="00771BD7" w:rsidRPr="003936E4">
        <w:t>budúceho</w:t>
      </w:r>
      <w:r w:rsidRPr="003936E4">
        <w:t xml:space="preserve"> protokolu: </w:t>
      </w:r>
    </w:p>
    <w:p w14:paraId="6CCB2253" w14:textId="342E8108" w:rsidR="003936E4" w:rsidRPr="003936E4" w:rsidRDefault="00771BD7" w:rsidP="00771BD7">
      <w:pPr>
        <w:pStyle w:val="Odrka1"/>
      </w:pPr>
      <w:r w:rsidRPr="003936E4">
        <w:t>Jednoduchá</w:t>
      </w:r>
      <w:r w:rsidR="003936E4" w:rsidRPr="003936E4">
        <w:t xml:space="preserve"> </w:t>
      </w:r>
      <w:r w:rsidRPr="003936E4">
        <w:t>implementácia</w:t>
      </w:r>
      <w:r w:rsidR="003936E4" w:rsidRPr="003936E4">
        <w:t> </w:t>
      </w:r>
    </w:p>
    <w:p w14:paraId="47F0AFFB" w14:textId="103704C3" w:rsidR="003936E4" w:rsidRPr="003936E4" w:rsidRDefault="00771BD7" w:rsidP="00771BD7">
      <w:pPr>
        <w:pStyle w:val="Odrka1"/>
      </w:pPr>
      <w:r w:rsidRPr="003936E4">
        <w:t>Odľahčený</w:t>
      </w:r>
      <w:r w:rsidR="003936E4" w:rsidRPr="003936E4">
        <w:t xml:space="preserve"> a </w:t>
      </w:r>
      <w:r w:rsidRPr="003936E4">
        <w:t>efektívny</w:t>
      </w:r>
      <w:r w:rsidR="003936E4" w:rsidRPr="003936E4">
        <w:t xml:space="preserve"> na </w:t>
      </w:r>
      <w:r w:rsidRPr="003936E4">
        <w:t>šírku</w:t>
      </w:r>
      <w:r w:rsidR="003936E4" w:rsidRPr="003936E4">
        <w:t xml:space="preserve"> </w:t>
      </w:r>
      <w:r w:rsidRPr="003936E4">
        <w:t>pásma</w:t>
      </w:r>
      <w:r w:rsidR="003936E4" w:rsidRPr="003936E4">
        <w:t> </w:t>
      </w:r>
    </w:p>
    <w:p w14:paraId="779C0453" w14:textId="368E014E" w:rsidR="003936E4" w:rsidRPr="003936E4" w:rsidRDefault="006C6B6D" w:rsidP="00771BD7">
      <w:pPr>
        <w:pStyle w:val="Odrka1"/>
      </w:pPr>
      <w:r w:rsidRPr="003936E4">
        <w:t>Poskytovať</w:t>
      </w:r>
      <w:r w:rsidR="003936E4" w:rsidRPr="003936E4">
        <w:t xml:space="preserve"> </w:t>
      </w:r>
      <w:r w:rsidRPr="003936E4">
        <w:t>údaje</w:t>
      </w:r>
      <w:r w:rsidR="003936E4" w:rsidRPr="003936E4">
        <w:t xml:space="preserve"> o kvalite </w:t>
      </w:r>
      <w:r w:rsidRPr="003936E4">
        <w:t>služby</w:t>
      </w:r>
      <w:r w:rsidR="003936E4" w:rsidRPr="003936E4">
        <w:t> </w:t>
      </w:r>
    </w:p>
    <w:p w14:paraId="375EE3AE" w14:textId="3DC9ABE5" w:rsidR="003936E4" w:rsidRPr="003936E4" w:rsidRDefault="003936E4" w:rsidP="00771BD7">
      <w:pPr>
        <w:pStyle w:val="Odrka1"/>
      </w:pPr>
      <w:r w:rsidRPr="003936E4">
        <w:t xml:space="preserve">Protokol by mal byt </w:t>
      </w:r>
      <w:r w:rsidR="006C6B6D" w:rsidRPr="003936E4">
        <w:t>dáta</w:t>
      </w:r>
      <w:r w:rsidRPr="003936E4">
        <w:t xml:space="preserve"> agnosticky </w:t>
      </w:r>
      <w:sdt>
        <w:sdtPr>
          <w:id w:val="360402663"/>
          <w:citation/>
        </w:sdtPr>
        <w:sdtContent>
          <w:r w:rsidR="009550F6">
            <w:fldChar w:fldCharType="begin"/>
          </w:r>
          <w:r w:rsidR="009550F6">
            <w:rPr>
              <w:lang w:val="en-GB"/>
            </w:rPr>
            <w:instrText xml:space="preserve"> CITATION Tea15 \l 2057 </w:instrText>
          </w:r>
          <w:r w:rsidR="009550F6">
            <w:fldChar w:fldCharType="separate"/>
          </w:r>
          <w:r w:rsidR="009550F6" w:rsidRPr="009550F6">
            <w:rPr>
              <w:noProof/>
              <w:lang w:val="en-GB"/>
            </w:rPr>
            <w:t>[20]</w:t>
          </w:r>
          <w:r w:rsidR="009550F6">
            <w:fldChar w:fldCharType="end"/>
          </w:r>
        </w:sdtContent>
      </w:sdt>
    </w:p>
    <w:p w14:paraId="4E516A0B" w14:textId="7F0B3F34" w:rsidR="003936E4" w:rsidRPr="006C6B6D" w:rsidRDefault="003936E4" w:rsidP="006C6B6D">
      <w:pPr>
        <w:pStyle w:val="Nadpis3"/>
      </w:pPr>
      <w:bookmarkStart w:id="105" w:name="_Toc131867273"/>
      <w:r w:rsidRPr="006C6B6D">
        <w:t xml:space="preserve">Model </w:t>
      </w:r>
      <w:r w:rsidRPr="006C6B6D">
        <w:rPr>
          <w:lang w:val="en-GB"/>
        </w:rPr>
        <w:t>pub</w:t>
      </w:r>
      <w:r w:rsidRPr="006C6B6D">
        <w:t>/</w:t>
      </w:r>
      <w:r w:rsidRPr="006C6B6D">
        <w:rPr>
          <w:lang w:val="en-GB"/>
        </w:rPr>
        <w:t>sub</w:t>
      </w:r>
      <w:bookmarkEnd w:id="105"/>
      <w:r w:rsidRPr="006C6B6D">
        <w:t> </w:t>
      </w:r>
    </w:p>
    <w:p w14:paraId="474DCB55" w14:textId="15B9F59C" w:rsidR="003936E4" w:rsidRPr="003936E4" w:rsidRDefault="00494219" w:rsidP="00E8077D">
      <w:pPr>
        <w:rPr>
          <w:rFonts w:ascii="Segoe UI" w:hAnsi="Segoe UI" w:cs="Segoe UI"/>
          <w:sz w:val="18"/>
          <w:szCs w:val="18"/>
        </w:rPr>
      </w:pPr>
      <w:r>
        <w:rPr>
          <w:noProof/>
        </w:rPr>
        <mc:AlternateContent>
          <mc:Choice Requires="wps">
            <w:drawing>
              <wp:anchor distT="0" distB="0" distL="114300" distR="114300" simplePos="0" relativeHeight="251714560" behindDoc="0" locked="0" layoutInCell="1" allowOverlap="1" wp14:anchorId="750BBCE2" wp14:editId="51E10CA8">
                <wp:simplePos x="0" y="0"/>
                <wp:positionH relativeFrom="margin">
                  <wp:align>right</wp:align>
                </wp:positionH>
                <wp:positionV relativeFrom="paragraph">
                  <wp:posOffset>3916183</wp:posOffset>
                </wp:positionV>
                <wp:extent cx="5399405" cy="341630"/>
                <wp:effectExtent l="0" t="0" r="0" b="1270"/>
                <wp:wrapTopAndBottom/>
                <wp:docPr id="47" name="Textové pole 47"/>
                <wp:cNvGraphicFramePr/>
                <a:graphic xmlns:a="http://schemas.openxmlformats.org/drawingml/2006/main">
                  <a:graphicData uri="http://schemas.microsoft.com/office/word/2010/wordprocessingShape">
                    <wps:wsp>
                      <wps:cNvSpPr txBox="1"/>
                      <wps:spPr>
                        <a:xfrm>
                          <a:off x="0" y="0"/>
                          <a:ext cx="5399405" cy="341630"/>
                        </a:xfrm>
                        <a:prstGeom prst="rect">
                          <a:avLst/>
                        </a:prstGeom>
                        <a:solidFill>
                          <a:prstClr val="white"/>
                        </a:solidFill>
                        <a:ln>
                          <a:noFill/>
                        </a:ln>
                      </wps:spPr>
                      <wps:txbx>
                        <w:txbxContent>
                          <w:p w14:paraId="45A5FA3D" w14:textId="0452E4F9" w:rsidR="00494219" w:rsidRPr="0014470A" w:rsidRDefault="00494219" w:rsidP="00A12951">
                            <w:pPr>
                              <w:pStyle w:val="Popis"/>
                              <w:rPr>
                                <w:noProof/>
                                <w:szCs w:val="24"/>
                              </w:rPr>
                            </w:pPr>
                            <w:bookmarkStart w:id="106" w:name="_Toc131867206"/>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11</w:t>
                            </w:r>
                            <w:r w:rsidR="00000000">
                              <w:rPr>
                                <w:noProof/>
                              </w:rPr>
                              <w:fldChar w:fldCharType="end"/>
                            </w:r>
                            <w:r>
                              <w:t xml:space="preserve"> – Princíp modelu </w:t>
                            </w:r>
                            <w:r w:rsidRPr="00494219">
                              <w:rPr>
                                <w:lang w:val="en-GB"/>
                              </w:rPr>
                              <w:t>pub/sub</w:t>
                            </w:r>
                            <w:r w:rsidR="0047155D">
                              <w:rPr>
                                <w:lang w:val="en-GB"/>
                              </w:rPr>
                              <w:t xml:space="preserve"> </w:t>
                            </w:r>
                            <w:sdt>
                              <w:sdtPr>
                                <w:rPr>
                                  <w:lang w:val="en-GB"/>
                                </w:rPr>
                                <w:id w:val="-448480516"/>
                                <w:citation/>
                              </w:sdtPr>
                              <w:sdtContent>
                                <w:r w:rsidR="0047155D">
                                  <w:rPr>
                                    <w:lang w:val="en-GB"/>
                                  </w:rPr>
                                  <w:fldChar w:fldCharType="begin"/>
                                </w:r>
                                <w:r w:rsidR="0047155D">
                                  <w:rPr>
                                    <w:lang w:val="en-GB"/>
                                  </w:rPr>
                                  <w:instrText xml:space="preserve"> CITATION The15 \l 2057 </w:instrText>
                                </w:r>
                                <w:r w:rsidR="0047155D">
                                  <w:rPr>
                                    <w:lang w:val="en-GB"/>
                                  </w:rPr>
                                  <w:fldChar w:fldCharType="separate"/>
                                </w:r>
                                <w:r w:rsidR="0047155D" w:rsidRPr="0047155D">
                                  <w:rPr>
                                    <w:noProof/>
                                    <w:lang w:val="en-GB"/>
                                  </w:rPr>
                                  <w:t>[21]</w:t>
                                </w:r>
                                <w:r w:rsidR="0047155D">
                                  <w:rPr>
                                    <w:lang w:val="en-GB"/>
                                  </w:rPr>
                                  <w:fldChar w:fldCharType="end"/>
                                </w:r>
                              </w:sdtContent>
                            </w:sdt>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BBCE2" id="Textové pole 47" o:spid="_x0000_s1039" type="#_x0000_t202" style="position:absolute;left:0;text-align:left;margin-left:373.95pt;margin-top:308.35pt;width:425.15pt;height:26.9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" stroked="f">
                <v:textbox inset="0,0,0,0">
                  <w:txbxContent>
                    <w:p w14:paraId="45A5FA3D" w14:textId="0452E4F9" w:rsidR="00494219" w:rsidRPr="0014470A" w:rsidRDefault="00494219" w:rsidP="00A12951">
                      <w:pPr>
                        <w:pStyle w:val="Popis"/>
                        <w:rPr>
                          <w:noProof/>
                          <w:szCs w:val="24"/>
                        </w:rPr>
                      </w:pPr>
                      <w:bookmarkStart w:id="107" w:name="_Toc131867206"/>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11</w:t>
                      </w:r>
                      <w:r w:rsidR="00000000">
                        <w:rPr>
                          <w:noProof/>
                        </w:rPr>
                        <w:fldChar w:fldCharType="end"/>
                      </w:r>
                      <w:r>
                        <w:t xml:space="preserve"> – Princíp modelu </w:t>
                      </w:r>
                      <w:r w:rsidRPr="00494219">
                        <w:rPr>
                          <w:lang w:val="en-GB"/>
                        </w:rPr>
                        <w:t>pub/sub</w:t>
                      </w:r>
                      <w:r w:rsidR="0047155D">
                        <w:rPr>
                          <w:lang w:val="en-GB"/>
                        </w:rPr>
                        <w:t xml:space="preserve"> </w:t>
                      </w:r>
                      <w:sdt>
                        <w:sdtPr>
                          <w:rPr>
                            <w:lang w:val="en-GB"/>
                          </w:rPr>
                          <w:id w:val="-448480516"/>
                          <w:citation/>
                        </w:sdtPr>
                        <w:sdtContent>
                          <w:r w:rsidR="0047155D">
                            <w:rPr>
                              <w:lang w:val="en-GB"/>
                            </w:rPr>
                            <w:fldChar w:fldCharType="begin"/>
                          </w:r>
                          <w:r w:rsidR="0047155D">
                            <w:rPr>
                              <w:lang w:val="en-GB"/>
                            </w:rPr>
                            <w:instrText xml:space="preserve"> CITATION The15 \l 2057 </w:instrText>
                          </w:r>
                          <w:r w:rsidR="0047155D">
                            <w:rPr>
                              <w:lang w:val="en-GB"/>
                            </w:rPr>
                            <w:fldChar w:fldCharType="separate"/>
                          </w:r>
                          <w:r w:rsidR="0047155D" w:rsidRPr="0047155D">
                            <w:rPr>
                              <w:noProof/>
                              <w:lang w:val="en-GB"/>
                            </w:rPr>
                            <w:t>[21]</w:t>
                          </w:r>
                          <w:r w:rsidR="0047155D">
                            <w:rPr>
                              <w:lang w:val="en-GB"/>
                            </w:rPr>
                            <w:fldChar w:fldCharType="end"/>
                          </w:r>
                        </w:sdtContent>
                      </w:sdt>
                      <w:bookmarkEnd w:id="107"/>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7FFAA94B" wp14:editId="5402B582">
            <wp:simplePos x="0" y="0"/>
            <wp:positionH relativeFrom="margin">
              <wp:align>center</wp:align>
            </wp:positionH>
            <wp:positionV relativeFrom="paragraph">
              <wp:posOffset>2212423</wp:posOffset>
            </wp:positionV>
            <wp:extent cx="5399405" cy="1559560"/>
            <wp:effectExtent l="19050" t="19050" r="10795" b="21590"/>
            <wp:wrapTopAndBottom/>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ok 18"/>
                    <pic:cNvPicPr>
                      <a:picLocks noChangeAspect="1" noChangeArrowheads="1"/>
                    </pic:cNvPicPr>
                  </pic:nvPicPr>
                  <pic:blipFill>
                    <a:blip r:embed="rId38"/>
                    <a:stretch>
                      <a:fillRect/>
                    </a:stretch>
                  </pic:blipFill>
                  <pic:spPr bwMode="auto">
                    <a:xfrm>
                      <a:off x="0" y="0"/>
                      <a:ext cx="5399405" cy="1559560"/>
                    </a:xfrm>
                    <a:prstGeom prst="rect">
                      <a:avLst/>
                    </a:prstGeom>
                    <a:noFill/>
                    <a:ln w="12700">
                      <a:solidFill>
                        <a:schemeClr val="tx1"/>
                      </a:solidFill>
                    </a:ln>
                  </pic:spPr>
                </pic:pic>
              </a:graphicData>
            </a:graphic>
          </wp:anchor>
        </w:drawing>
      </w:r>
      <w:r w:rsidR="003936E4" w:rsidRPr="003936E4">
        <w:t xml:space="preserve">Model </w:t>
      </w:r>
      <w:r w:rsidR="003936E4" w:rsidRPr="006C6B6D">
        <w:rPr>
          <w:lang w:val="en-GB"/>
        </w:rPr>
        <w:t>pub</w:t>
      </w:r>
      <w:r w:rsidR="003936E4" w:rsidRPr="003936E4">
        <w:t>/</w:t>
      </w:r>
      <w:r w:rsidR="003936E4" w:rsidRPr="006C6B6D">
        <w:rPr>
          <w:lang w:val="en-GB"/>
        </w:rPr>
        <w:t>sub</w:t>
      </w:r>
      <w:r w:rsidR="003936E4" w:rsidRPr="003936E4">
        <w:t xml:space="preserve"> je </w:t>
      </w:r>
      <w:r w:rsidR="006C6B6D" w:rsidRPr="003936E4">
        <w:t>alternatívou</w:t>
      </w:r>
      <w:r w:rsidR="003936E4" w:rsidRPr="003936E4">
        <w:t xml:space="preserve"> </w:t>
      </w:r>
      <w:r w:rsidR="006C6B6D" w:rsidRPr="003936E4">
        <w:t>architektúry</w:t>
      </w:r>
      <w:r w:rsidR="003936E4" w:rsidRPr="003936E4">
        <w:t xml:space="preserve"> server – klient, </w:t>
      </w:r>
      <w:r w:rsidR="006C6B6D" w:rsidRPr="003936E4">
        <w:t>ktorý</w:t>
      </w:r>
      <w:r w:rsidR="003936E4" w:rsidRPr="003936E4">
        <w:t xml:space="preserve"> funguje na b</w:t>
      </w:r>
      <w:r w:rsidR="005754AF">
        <w:t>á</w:t>
      </w:r>
      <w:r w:rsidR="003936E4" w:rsidRPr="003936E4">
        <w:t>ze publikovania a odoberania spr</w:t>
      </w:r>
      <w:r w:rsidR="005754AF">
        <w:t>á</w:t>
      </w:r>
      <w:r w:rsidR="003936E4" w:rsidRPr="003936E4">
        <w:t xml:space="preserve">v. </w:t>
      </w:r>
      <w:r w:rsidR="006C6B6D" w:rsidRPr="003936E4">
        <w:t>Architektúra</w:t>
      </w:r>
      <w:r w:rsidR="003936E4" w:rsidRPr="003936E4">
        <w:t xml:space="preserve"> server – klient poskytuje </w:t>
      </w:r>
      <w:r w:rsidR="006C6B6D" w:rsidRPr="003936E4">
        <w:t>používateľovi</w:t>
      </w:r>
      <w:r w:rsidR="003936E4" w:rsidRPr="003936E4">
        <w:t xml:space="preserve"> (klient) priamu </w:t>
      </w:r>
      <w:r w:rsidR="006C6B6D" w:rsidRPr="003936E4">
        <w:t>komunikáciu</w:t>
      </w:r>
      <w:r w:rsidR="003936E4" w:rsidRPr="003936E4">
        <w:t xml:space="preserve"> s </w:t>
      </w:r>
      <w:r w:rsidR="006C6B6D" w:rsidRPr="003936E4">
        <w:t>koncovým</w:t>
      </w:r>
      <w:r w:rsidR="003936E4" w:rsidRPr="003936E4">
        <w:t xml:space="preserve"> bodom (server). Model </w:t>
      </w:r>
      <w:r w:rsidR="003936E4" w:rsidRPr="006C6B6D">
        <w:rPr>
          <w:lang w:val="en-GB"/>
        </w:rPr>
        <w:t>pub</w:t>
      </w:r>
      <w:r w:rsidR="003936E4" w:rsidRPr="003936E4">
        <w:t>/</w:t>
      </w:r>
      <w:r w:rsidR="003936E4" w:rsidRPr="006C6B6D">
        <w:rPr>
          <w:lang w:val="en-GB"/>
        </w:rPr>
        <w:t>sub</w:t>
      </w:r>
      <w:r w:rsidR="003936E4" w:rsidRPr="003936E4">
        <w:t xml:space="preserve"> separuje klienta, </w:t>
      </w:r>
      <w:r w:rsidR="006C6B6D" w:rsidRPr="003936E4">
        <w:t>ktorý</w:t>
      </w:r>
      <w:r w:rsidR="003936E4" w:rsidRPr="003936E4">
        <w:t xml:space="preserve"> publikuje </w:t>
      </w:r>
      <w:r w:rsidR="006C6B6D" w:rsidRPr="003936E4">
        <w:t>správu</w:t>
      </w:r>
      <w:r w:rsidR="003936E4" w:rsidRPr="003936E4">
        <w:t xml:space="preserve"> od </w:t>
      </w:r>
      <w:r w:rsidR="006C6B6D" w:rsidRPr="003936E4">
        <w:t>ostatných</w:t>
      </w:r>
      <w:r w:rsidR="003936E4" w:rsidRPr="003936E4">
        <w:t xml:space="preserve"> klientov, </w:t>
      </w:r>
      <w:r w:rsidR="006C6B6D" w:rsidRPr="003936E4">
        <w:t>ktorí</w:t>
      </w:r>
      <w:r w:rsidR="003936E4" w:rsidRPr="003936E4">
        <w:t xml:space="preserve"> </w:t>
      </w:r>
      <w:r w:rsidR="006C6B6D" w:rsidRPr="003936E4">
        <w:t>správu</w:t>
      </w:r>
      <w:r w:rsidR="003936E4" w:rsidRPr="003936E4">
        <w:t xml:space="preserve"> </w:t>
      </w:r>
      <w:r w:rsidR="006C6B6D" w:rsidRPr="003936E4">
        <w:t>odoberajú</w:t>
      </w:r>
      <w:r w:rsidR="003936E4" w:rsidRPr="003936E4">
        <w:t xml:space="preserve">. </w:t>
      </w:r>
      <w:r w:rsidR="006C6B6D" w:rsidRPr="003936E4">
        <w:t>Špecifikácia</w:t>
      </w:r>
      <w:r w:rsidR="003936E4" w:rsidRPr="003936E4">
        <w:t xml:space="preserve"> </w:t>
      </w:r>
      <w:r w:rsidR="006C6B6D" w:rsidRPr="003936E4">
        <w:t>protokolu</w:t>
      </w:r>
      <w:r w:rsidR="003936E4" w:rsidRPr="003936E4">
        <w:t xml:space="preserve"> </w:t>
      </w:r>
      <w:r w:rsidR="006C6B6D" w:rsidRPr="003936E4">
        <w:t>nedovoľuje</w:t>
      </w:r>
      <w:r w:rsidR="00FA71C5">
        <w:t>,</w:t>
      </w:r>
      <w:r w:rsidR="003936E4" w:rsidRPr="003936E4">
        <w:t xml:space="preserve"> aby sa </w:t>
      </w:r>
      <w:r w:rsidR="006C6B6D" w:rsidRPr="003936E4">
        <w:t>jednotliv</w:t>
      </w:r>
      <w:r w:rsidR="00FA71C5">
        <w:t>í</w:t>
      </w:r>
      <w:r w:rsidR="003936E4" w:rsidRPr="003936E4">
        <w:t xml:space="preserve"> </w:t>
      </w:r>
      <w:r w:rsidR="006C6B6D" w:rsidRPr="003936E4">
        <w:t>klienti</w:t>
      </w:r>
      <w:r w:rsidR="003936E4" w:rsidRPr="003936E4">
        <w:t xml:space="preserve"> </w:t>
      </w:r>
      <w:r w:rsidR="006C6B6D" w:rsidRPr="003936E4">
        <w:t>navzájom</w:t>
      </w:r>
      <w:r w:rsidR="003936E4" w:rsidRPr="003936E4">
        <w:t xml:space="preserve"> priamo kontaktovali. Spojenie a </w:t>
      </w:r>
      <w:r w:rsidR="006C6B6D" w:rsidRPr="003936E4">
        <w:t>komunikácia</w:t>
      </w:r>
      <w:r w:rsidR="003936E4" w:rsidRPr="003936E4">
        <w:t xml:space="preserve"> medzi </w:t>
      </w:r>
      <w:r w:rsidR="006C6B6D" w:rsidRPr="003936E4">
        <w:t>klientami</w:t>
      </w:r>
      <w:r w:rsidR="003936E4" w:rsidRPr="003936E4">
        <w:t xml:space="preserve"> je </w:t>
      </w:r>
      <w:r w:rsidR="006C6B6D" w:rsidRPr="003936E4">
        <w:t>sprostredkovaná</w:t>
      </w:r>
      <w:r w:rsidR="003936E4" w:rsidRPr="003936E4">
        <w:t xml:space="preserve"> </w:t>
      </w:r>
      <w:r w:rsidR="006C6B6D" w:rsidRPr="003936E4">
        <w:t>tretím</w:t>
      </w:r>
      <w:r w:rsidR="003936E4" w:rsidRPr="003936E4">
        <w:t xml:space="preserve"> </w:t>
      </w:r>
      <w:r w:rsidR="006C6B6D" w:rsidRPr="003936E4">
        <w:t>potrebným</w:t>
      </w:r>
      <w:r w:rsidR="003936E4" w:rsidRPr="003936E4">
        <w:t xml:space="preserve"> </w:t>
      </w:r>
      <w:r w:rsidR="006C6B6D" w:rsidRPr="003936E4">
        <w:t>členom</w:t>
      </w:r>
      <w:r w:rsidR="003936E4" w:rsidRPr="003936E4">
        <w:t>: Broker-</w:t>
      </w:r>
      <w:proofErr w:type="spellStart"/>
      <w:r w:rsidR="003936E4" w:rsidRPr="003936E4">
        <w:t>om</w:t>
      </w:r>
      <w:proofErr w:type="spellEnd"/>
      <w:r w:rsidR="003936E4" w:rsidRPr="003936E4">
        <w:t xml:space="preserve">. </w:t>
      </w:r>
      <w:r w:rsidR="006C6B6D" w:rsidRPr="003936E4">
        <w:t>Úlohou</w:t>
      </w:r>
      <w:r w:rsidR="003936E4" w:rsidRPr="003936E4">
        <w:t xml:space="preserve"> broker-a je </w:t>
      </w:r>
      <w:r w:rsidR="006C6B6D" w:rsidRPr="003936E4">
        <w:t>filtrácia</w:t>
      </w:r>
      <w:r w:rsidR="003936E4" w:rsidRPr="003936E4">
        <w:t xml:space="preserve"> </w:t>
      </w:r>
      <w:r w:rsidR="006C6B6D" w:rsidRPr="003936E4">
        <w:t>prichádzajúcich</w:t>
      </w:r>
      <w:r w:rsidR="003936E4" w:rsidRPr="003936E4">
        <w:t xml:space="preserve"> sprav a </w:t>
      </w:r>
      <w:r w:rsidR="006C6B6D" w:rsidRPr="003936E4">
        <w:t>redistribúcia</w:t>
      </w:r>
      <w:r w:rsidR="003936E4" w:rsidRPr="003936E4">
        <w:t xml:space="preserve"> </w:t>
      </w:r>
      <w:r w:rsidR="006C6B6D">
        <w:t xml:space="preserve">sprav </w:t>
      </w:r>
      <w:r w:rsidR="003936E4" w:rsidRPr="003936E4">
        <w:t xml:space="preserve">klientom, </w:t>
      </w:r>
      <w:r w:rsidR="006C6B6D" w:rsidRPr="003936E4">
        <w:t>ktorí</w:t>
      </w:r>
      <w:r w:rsidR="003936E4" w:rsidRPr="003936E4">
        <w:t xml:space="preserve"> </w:t>
      </w:r>
      <w:r w:rsidR="006C6B6D" w:rsidRPr="003936E4">
        <w:t>majú</w:t>
      </w:r>
      <w:r w:rsidR="003936E4" w:rsidRPr="003936E4">
        <w:t xml:space="preserve"> o </w:t>
      </w:r>
      <w:r w:rsidR="006C6B6D" w:rsidRPr="003936E4">
        <w:t>danú</w:t>
      </w:r>
      <w:r w:rsidR="003936E4" w:rsidRPr="003936E4">
        <w:t xml:space="preserve"> </w:t>
      </w:r>
      <w:r w:rsidR="006C6B6D" w:rsidRPr="003936E4">
        <w:t>správu</w:t>
      </w:r>
      <w:r w:rsidR="003936E4" w:rsidRPr="003936E4">
        <w:t xml:space="preserve"> </w:t>
      </w:r>
      <w:r w:rsidR="006C6B6D" w:rsidRPr="003936E4">
        <w:t>záujem</w:t>
      </w:r>
      <w:r w:rsidR="003936E4" w:rsidRPr="003936E4">
        <w:t xml:space="preserve">. </w:t>
      </w:r>
      <w:r w:rsidR="006C6B6D" w:rsidRPr="003936E4">
        <w:t>Nasledujúci</w:t>
      </w:r>
      <w:r w:rsidR="003936E4" w:rsidRPr="003936E4">
        <w:t xml:space="preserve"> </w:t>
      </w:r>
      <w:r w:rsidR="00413BF4" w:rsidRPr="003936E4">
        <w:t>obrázok</w:t>
      </w:r>
      <w:r w:rsidR="003936E4" w:rsidRPr="003936E4">
        <w:t xml:space="preserve"> popisuje </w:t>
      </w:r>
      <w:r w:rsidR="00413BF4" w:rsidRPr="003936E4">
        <w:t>základný</w:t>
      </w:r>
      <w:r w:rsidR="003936E4" w:rsidRPr="003936E4">
        <w:t xml:space="preserve"> </w:t>
      </w:r>
      <w:r w:rsidR="00413BF4" w:rsidRPr="003936E4">
        <w:t>princíp</w:t>
      </w:r>
      <w:r w:rsidR="003936E4" w:rsidRPr="003936E4">
        <w:t xml:space="preserve"> fungovania modelu </w:t>
      </w:r>
      <w:r w:rsidR="003936E4" w:rsidRPr="00413BF4">
        <w:rPr>
          <w:lang w:val="en-GB"/>
        </w:rPr>
        <w:t>pub</w:t>
      </w:r>
      <w:r w:rsidR="003936E4" w:rsidRPr="003936E4">
        <w:t>/</w:t>
      </w:r>
      <w:r w:rsidR="003936E4" w:rsidRPr="00413BF4">
        <w:rPr>
          <w:lang w:val="en-GB"/>
        </w:rPr>
        <w:t>sub</w:t>
      </w:r>
      <w:r w:rsidR="003936E4" w:rsidRPr="003936E4">
        <w:t>.</w:t>
      </w:r>
    </w:p>
    <w:p w14:paraId="1B9AE87C" w14:textId="77777777" w:rsidR="00F1475B" w:rsidRDefault="00413BF4" w:rsidP="00413BF4">
      <w:r w:rsidRPr="003936E4">
        <w:t>Najvýraznejšou</w:t>
      </w:r>
      <w:r w:rsidR="003936E4" w:rsidRPr="003936E4">
        <w:t xml:space="preserve"> </w:t>
      </w:r>
      <w:r w:rsidR="00FC77C3">
        <w:t>vlastnosťou</w:t>
      </w:r>
      <w:r w:rsidR="003936E4" w:rsidRPr="003936E4">
        <w:t xml:space="preserve"> modelu </w:t>
      </w:r>
      <w:r w:rsidR="003936E4" w:rsidRPr="00413BF4">
        <w:rPr>
          <w:lang w:val="en-GB"/>
        </w:rPr>
        <w:t>pub</w:t>
      </w:r>
      <w:r w:rsidR="003936E4" w:rsidRPr="003936E4">
        <w:t>/</w:t>
      </w:r>
      <w:r w:rsidR="003936E4" w:rsidRPr="00413BF4">
        <w:rPr>
          <w:lang w:val="en-GB"/>
        </w:rPr>
        <w:t>sub</w:t>
      </w:r>
      <w:r w:rsidR="003936E4" w:rsidRPr="003936E4">
        <w:t xml:space="preserve"> je oddelenie klientov. </w:t>
      </w:r>
      <w:r w:rsidRPr="003936E4">
        <w:t>Definícia</w:t>
      </w:r>
      <w:r w:rsidR="003936E4" w:rsidRPr="003936E4">
        <w:t xml:space="preserve"> protokolu </w:t>
      </w:r>
      <w:r w:rsidRPr="003936E4">
        <w:t>však</w:t>
      </w:r>
      <w:r w:rsidR="003936E4" w:rsidRPr="003936E4">
        <w:t xml:space="preserve"> poskytuje </w:t>
      </w:r>
      <w:r w:rsidRPr="003936E4">
        <w:t>oddeľovanie</w:t>
      </w:r>
      <w:r w:rsidR="003936E4" w:rsidRPr="003936E4">
        <w:t xml:space="preserve"> klientov v troch </w:t>
      </w:r>
      <w:r w:rsidRPr="003936E4">
        <w:t>rôznych</w:t>
      </w:r>
      <w:r w:rsidR="003936E4" w:rsidRPr="003936E4">
        <w:t xml:space="preserve"> </w:t>
      </w:r>
      <w:r w:rsidRPr="003936E4">
        <w:t>častiach</w:t>
      </w:r>
      <w:r w:rsidR="003936E4" w:rsidRPr="003936E4">
        <w:t xml:space="preserve">. Prvou </w:t>
      </w:r>
      <w:r w:rsidRPr="003936E4">
        <w:t>čas</w:t>
      </w:r>
      <w:r w:rsidR="00E4792C">
        <w:t>ť</w:t>
      </w:r>
      <w:r w:rsidRPr="003936E4">
        <w:t>ou</w:t>
      </w:r>
      <w:r w:rsidR="003936E4" w:rsidRPr="003936E4">
        <w:t xml:space="preserve"> je </w:t>
      </w:r>
      <w:r w:rsidRPr="003936E4">
        <w:t>priestorové</w:t>
      </w:r>
      <w:r w:rsidR="003936E4" w:rsidRPr="003936E4">
        <w:t xml:space="preserve"> </w:t>
      </w:r>
      <w:r w:rsidRPr="003936E4">
        <w:t>oddelenie</w:t>
      </w:r>
      <w:r w:rsidR="003936E4" w:rsidRPr="003936E4">
        <w:t xml:space="preserve">, </w:t>
      </w:r>
      <w:r w:rsidRPr="003936E4">
        <w:t>ktoré</w:t>
      </w:r>
      <w:r w:rsidR="003936E4" w:rsidRPr="003936E4">
        <w:t xml:space="preserve"> </w:t>
      </w:r>
      <w:r w:rsidRPr="003936E4">
        <w:t>už</w:t>
      </w:r>
      <w:r w:rsidR="003936E4" w:rsidRPr="003936E4">
        <w:t xml:space="preserve"> bolo </w:t>
      </w:r>
      <w:r w:rsidRPr="003936E4">
        <w:t>popísan</w:t>
      </w:r>
      <w:r w:rsidR="00E4792C">
        <w:t>é</w:t>
      </w:r>
      <w:r w:rsidR="003936E4" w:rsidRPr="003936E4">
        <w:t xml:space="preserve"> a funguje s </w:t>
      </w:r>
      <w:r w:rsidRPr="003936E4">
        <w:t>využitím</w:t>
      </w:r>
      <w:r w:rsidR="003936E4" w:rsidRPr="003936E4">
        <w:t xml:space="preserve"> tretieho </w:t>
      </w:r>
      <w:r w:rsidRPr="003936E4">
        <w:t>člena</w:t>
      </w:r>
      <w:r w:rsidR="003936E4" w:rsidRPr="003936E4">
        <w:t xml:space="preserve">. </w:t>
      </w:r>
      <w:r w:rsidRPr="003936E4">
        <w:t>Ďalšou</w:t>
      </w:r>
      <w:r w:rsidR="003936E4" w:rsidRPr="003936E4">
        <w:t xml:space="preserve"> </w:t>
      </w:r>
      <w:r w:rsidRPr="003936E4">
        <w:t>čas</w:t>
      </w:r>
      <w:r w:rsidR="00E4792C">
        <w:t>ť</w:t>
      </w:r>
    </w:p>
    <w:p w14:paraId="0E7E6814" w14:textId="5BFC0838" w:rsidR="003936E4" w:rsidRPr="003936E4" w:rsidRDefault="00413BF4" w:rsidP="00413BF4">
      <w:pPr>
        <w:rPr>
          <w:rFonts w:ascii="Segoe UI" w:hAnsi="Segoe UI" w:cs="Segoe UI"/>
          <w:sz w:val="18"/>
          <w:szCs w:val="18"/>
        </w:rPr>
      </w:pPr>
      <w:proofErr w:type="spellStart"/>
      <w:r w:rsidRPr="003936E4">
        <w:t>ou</w:t>
      </w:r>
      <w:proofErr w:type="spellEnd"/>
      <w:r w:rsidR="003936E4" w:rsidRPr="003936E4">
        <w:t xml:space="preserve"> je oddelenie </w:t>
      </w:r>
      <w:r w:rsidRPr="003936E4">
        <w:t>časové</w:t>
      </w:r>
      <w:r w:rsidR="003936E4" w:rsidRPr="003936E4">
        <w:t xml:space="preserve">, </w:t>
      </w:r>
      <w:r w:rsidRPr="003936E4">
        <w:t>čo</w:t>
      </w:r>
      <w:r w:rsidR="003936E4" w:rsidRPr="003936E4">
        <w:t xml:space="preserve"> </w:t>
      </w:r>
      <w:r w:rsidRPr="003936E4">
        <w:t>znamená</w:t>
      </w:r>
      <w:r w:rsidR="003936E4" w:rsidRPr="003936E4">
        <w:t xml:space="preserve">, </w:t>
      </w:r>
      <w:r w:rsidRPr="003936E4">
        <w:t>že</w:t>
      </w:r>
      <w:r w:rsidR="003936E4" w:rsidRPr="003936E4">
        <w:t xml:space="preserve"> </w:t>
      </w:r>
      <w:r w:rsidRPr="003936E4">
        <w:t>odoberajúci</w:t>
      </w:r>
      <w:r w:rsidR="003936E4" w:rsidRPr="003936E4">
        <w:t xml:space="preserve"> klient </w:t>
      </w:r>
      <w:r w:rsidR="004F688F" w:rsidRPr="003936E4">
        <w:t>nemusí</w:t>
      </w:r>
      <w:r w:rsidR="003936E4" w:rsidRPr="003936E4">
        <w:t xml:space="preserve"> byt </w:t>
      </w:r>
      <w:r w:rsidR="004F688F" w:rsidRPr="003936E4">
        <w:t>spustený</w:t>
      </w:r>
      <w:r w:rsidR="003936E4" w:rsidRPr="003936E4">
        <w:t xml:space="preserve"> v rovnakom </w:t>
      </w:r>
      <w:r w:rsidR="004F688F" w:rsidRPr="003936E4">
        <w:t>čase</w:t>
      </w:r>
      <w:r w:rsidR="003936E4" w:rsidRPr="003936E4">
        <w:t xml:space="preserve"> ako </w:t>
      </w:r>
      <w:r w:rsidR="004F688F" w:rsidRPr="003936E4">
        <w:t>publikujúci</w:t>
      </w:r>
      <w:r w:rsidR="003936E4" w:rsidRPr="003936E4">
        <w:t xml:space="preserve"> klient</w:t>
      </w:r>
      <w:r w:rsidR="004F688F">
        <w:t>, ktorý</w:t>
      </w:r>
      <w:r w:rsidR="003936E4" w:rsidRPr="003936E4">
        <w:t xml:space="preserve"> posiela </w:t>
      </w:r>
      <w:r w:rsidR="004F688F" w:rsidRPr="003936E4">
        <w:t>správu</w:t>
      </w:r>
      <w:r w:rsidR="003936E4" w:rsidRPr="003936E4">
        <w:t xml:space="preserve"> cez broker-a. </w:t>
      </w:r>
      <w:r w:rsidR="004F688F" w:rsidRPr="003936E4">
        <w:t>Posledným</w:t>
      </w:r>
      <w:r w:rsidR="003936E4" w:rsidRPr="003936E4">
        <w:t xml:space="preserve"> </w:t>
      </w:r>
      <w:r w:rsidR="004F688F" w:rsidRPr="003936E4">
        <w:lastRenderedPageBreak/>
        <w:t>možným</w:t>
      </w:r>
      <w:r w:rsidR="003936E4" w:rsidRPr="003936E4">
        <w:t xml:space="preserve"> </w:t>
      </w:r>
      <w:r w:rsidR="004F688F" w:rsidRPr="003936E4">
        <w:t>oddelením</w:t>
      </w:r>
      <w:r w:rsidR="003936E4" w:rsidRPr="003936E4">
        <w:t xml:space="preserve"> je </w:t>
      </w:r>
      <w:r w:rsidR="004F688F" w:rsidRPr="003936E4">
        <w:t>synchronizačn</w:t>
      </w:r>
      <w:r w:rsidR="007A3302">
        <w:t>é</w:t>
      </w:r>
      <w:r w:rsidR="003936E4" w:rsidRPr="003936E4">
        <w:t xml:space="preserve">. </w:t>
      </w:r>
      <w:r w:rsidR="004F688F" w:rsidRPr="003936E4">
        <w:t>Synchronizačn</w:t>
      </w:r>
      <w:r w:rsidR="007A3302">
        <w:t>é</w:t>
      </w:r>
      <w:r w:rsidR="003936E4" w:rsidRPr="003936E4">
        <w:t xml:space="preserve"> oddelenie poskytuje klientovi </w:t>
      </w:r>
      <w:r w:rsidR="004F688F" w:rsidRPr="003936E4">
        <w:t>záruku</w:t>
      </w:r>
      <w:r w:rsidR="003936E4" w:rsidRPr="003936E4">
        <w:t xml:space="preserve">, </w:t>
      </w:r>
      <w:r w:rsidR="004F688F" w:rsidRPr="003936E4">
        <w:t>že</w:t>
      </w:r>
      <w:r w:rsidR="003936E4" w:rsidRPr="003936E4">
        <w:t xml:space="preserve"> </w:t>
      </w:r>
      <w:r w:rsidR="004F688F" w:rsidRPr="003936E4">
        <w:t>počas</w:t>
      </w:r>
      <w:r w:rsidR="003936E4" w:rsidRPr="003936E4">
        <w:t xml:space="preserve"> publikovania alebo </w:t>
      </w:r>
      <w:r w:rsidR="004F688F" w:rsidRPr="003936E4">
        <w:t>prijímania</w:t>
      </w:r>
      <w:r w:rsidR="003936E4" w:rsidRPr="003936E4">
        <w:t xml:space="preserve"> </w:t>
      </w:r>
      <w:r w:rsidR="004F688F" w:rsidRPr="003936E4">
        <w:t>správy</w:t>
      </w:r>
      <w:r w:rsidR="003936E4" w:rsidRPr="003936E4">
        <w:t xml:space="preserve"> nebude </w:t>
      </w:r>
      <w:r w:rsidR="004F688F" w:rsidRPr="003936E4">
        <w:t>prerušený</w:t>
      </w:r>
      <w:r w:rsidR="003936E4" w:rsidRPr="003936E4">
        <w:t>.</w:t>
      </w:r>
    </w:p>
    <w:p w14:paraId="226B85D5" w14:textId="5798B4E3" w:rsidR="003936E4" w:rsidRPr="004F688F" w:rsidRDefault="004F688F" w:rsidP="004F688F">
      <w:pPr>
        <w:pStyle w:val="Nadpis3"/>
      </w:pPr>
      <w:bookmarkStart w:id="108" w:name="_Toc131867274"/>
      <w:r w:rsidRPr="004F688F">
        <w:t>Filtrácia</w:t>
      </w:r>
      <w:r w:rsidR="003936E4" w:rsidRPr="004F688F">
        <w:t xml:space="preserve"> spr</w:t>
      </w:r>
      <w:r w:rsidR="0081629E">
        <w:t>á</w:t>
      </w:r>
      <w:r w:rsidR="003936E4" w:rsidRPr="004F688F">
        <w:t>v</w:t>
      </w:r>
      <w:bookmarkEnd w:id="108"/>
      <w:r w:rsidR="003936E4" w:rsidRPr="004F688F">
        <w:t> </w:t>
      </w:r>
    </w:p>
    <w:p w14:paraId="11FA098F" w14:textId="34711562" w:rsidR="003936E4" w:rsidRPr="003936E4" w:rsidRDefault="003936E4" w:rsidP="00413BF4">
      <w:pPr>
        <w:rPr>
          <w:rFonts w:ascii="Segoe UI" w:hAnsi="Segoe UI" w:cs="Segoe UI"/>
          <w:sz w:val="18"/>
          <w:szCs w:val="18"/>
        </w:rPr>
      </w:pPr>
      <w:r w:rsidRPr="003936E4">
        <w:t xml:space="preserve">Z opisu modelu </w:t>
      </w:r>
      <w:r w:rsidRPr="0081629E">
        <w:rPr>
          <w:lang w:val="en-GB"/>
        </w:rPr>
        <w:t>pub</w:t>
      </w:r>
      <w:r w:rsidRPr="003936E4">
        <w:t>/</w:t>
      </w:r>
      <w:r w:rsidRPr="0081629E">
        <w:rPr>
          <w:lang w:val="en-GB"/>
        </w:rPr>
        <w:t>sub</w:t>
      </w:r>
      <w:r w:rsidRPr="003936E4">
        <w:t xml:space="preserve"> je jasn</w:t>
      </w:r>
      <w:r w:rsidR="009D7187">
        <w:t>é</w:t>
      </w:r>
      <w:r w:rsidRPr="003936E4">
        <w:t xml:space="preserve">, </w:t>
      </w:r>
      <w:r w:rsidR="0081629E" w:rsidRPr="003936E4">
        <w:t>že</w:t>
      </w:r>
      <w:r w:rsidRPr="003936E4">
        <w:t xml:space="preserve"> MQTT broker je </w:t>
      </w:r>
      <w:r w:rsidR="0081629E" w:rsidRPr="003936E4">
        <w:t>nevyhnutným</w:t>
      </w:r>
      <w:r w:rsidRPr="003936E4">
        <w:t xml:space="preserve"> </w:t>
      </w:r>
      <w:r w:rsidR="0081629E" w:rsidRPr="003936E4">
        <w:t>členom</w:t>
      </w:r>
      <w:r w:rsidRPr="003936E4">
        <w:t xml:space="preserve"> v </w:t>
      </w:r>
      <w:r w:rsidR="0081629E" w:rsidRPr="003936E4">
        <w:t>rámci</w:t>
      </w:r>
      <w:r w:rsidRPr="003936E4">
        <w:t xml:space="preserve"> </w:t>
      </w:r>
      <w:r w:rsidR="0081629E" w:rsidRPr="003936E4">
        <w:t>architektúry</w:t>
      </w:r>
      <w:r w:rsidRPr="003936E4">
        <w:t xml:space="preserve"> a je v jeho </w:t>
      </w:r>
      <w:r w:rsidR="0081629E" w:rsidRPr="003936E4">
        <w:t>réžii</w:t>
      </w:r>
      <w:r w:rsidRPr="003936E4">
        <w:t xml:space="preserve"> </w:t>
      </w:r>
      <w:r w:rsidR="0081629E" w:rsidRPr="003936E4">
        <w:t>filtrácia</w:t>
      </w:r>
      <w:r w:rsidRPr="003936E4">
        <w:t xml:space="preserve"> a </w:t>
      </w:r>
      <w:r w:rsidR="0081629E" w:rsidRPr="003936E4">
        <w:t>redistribúcia</w:t>
      </w:r>
      <w:r w:rsidRPr="003936E4">
        <w:t xml:space="preserve"> spr</w:t>
      </w:r>
      <w:r w:rsidR="00F97BCF">
        <w:t>á</w:t>
      </w:r>
      <w:r w:rsidRPr="003936E4">
        <w:t xml:space="preserve">v. Broker ma </w:t>
      </w:r>
      <w:r w:rsidR="0081629E" w:rsidRPr="003936E4">
        <w:t>niekoľko</w:t>
      </w:r>
      <w:r w:rsidRPr="003936E4">
        <w:t xml:space="preserve"> </w:t>
      </w:r>
      <w:r w:rsidR="0081629E" w:rsidRPr="003936E4">
        <w:t>možnosti</w:t>
      </w:r>
      <w:r w:rsidRPr="003936E4">
        <w:t xml:space="preserve"> ako </w:t>
      </w:r>
      <w:r w:rsidR="0081629E" w:rsidRPr="003936E4">
        <w:t>filtrovať</w:t>
      </w:r>
      <w:r w:rsidRPr="003936E4">
        <w:t xml:space="preserve"> </w:t>
      </w:r>
      <w:r w:rsidR="0081629E" w:rsidRPr="003936E4">
        <w:t>prichádzajúce</w:t>
      </w:r>
      <w:r w:rsidRPr="003936E4">
        <w:t xml:space="preserve"> </w:t>
      </w:r>
      <w:r w:rsidR="0081629E" w:rsidRPr="003936E4">
        <w:t>správy</w:t>
      </w:r>
      <w:r w:rsidRPr="003936E4">
        <w:t>. </w:t>
      </w:r>
    </w:p>
    <w:p w14:paraId="404D69DF" w14:textId="159BD9E7" w:rsidR="003936E4" w:rsidRPr="003936E4" w:rsidRDefault="003936E4" w:rsidP="0081629E">
      <w:pPr>
        <w:pStyle w:val="Odrka1"/>
      </w:pPr>
      <w:r w:rsidRPr="003936E4">
        <w:rPr>
          <w:b/>
          <w:bCs/>
        </w:rPr>
        <w:t xml:space="preserve">Filtrovanie na </w:t>
      </w:r>
      <w:r w:rsidR="003B1C16" w:rsidRPr="003936E4">
        <w:rPr>
          <w:b/>
          <w:bCs/>
        </w:rPr>
        <w:t>základe</w:t>
      </w:r>
      <w:r w:rsidRPr="003936E4">
        <w:rPr>
          <w:b/>
          <w:bCs/>
        </w:rPr>
        <w:t xml:space="preserve"> predmetu – </w:t>
      </w:r>
      <w:r w:rsidR="0081629E" w:rsidRPr="003936E4">
        <w:t>Filtrácia</w:t>
      </w:r>
      <w:r w:rsidRPr="003936E4">
        <w:t xml:space="preserve"> spr</w:t>
      </w:r>
      <w:r w:rsidR="00F97BCF">
        <w:t>á</w:t>
      </w:r>
      <w:r w:rsidR="00EE4D6D">
        <w:t>v</w:t>
      </w:r>
      <w:r w:rsidRPr="003936E4">
        <w:t xml:space="preserve"> na </w:t>
      </w:r>
      <w:r w:rsidR="0081629E" w:rsidRPr="003936E4">
        <w:t>základe</w:t>
      </w:r>
      <w:r w:rsidRPr="003936E4">
        <w:t xml:space="preserve"> predmetu alebo </w:t>
      </w:r>
      <w:r w:rsidR="0081629E" w:rsidRPr="003936E4">
        <w:t>témy</w:t>
      </w:r>
      <w:r w:rsidR="0081629E">
        <w:t xml:space="preserve">, ktorá </w:t>
      </w:r>
      <w:r w:rsidRPr="003936E4">
        <w:t xml:space="preserve">je </w:t>
      </w:r>
      <w:r w:rsidR="0081629E" w:rsidRPr="003936E4">
        <w:t>súčasťou</w:t>
      </w:r>
      <w:r w:rsidRPr="003936E4">
        <w:t xml:space="preserve"> </w:t>
      </w:r>
      <w:r w:rsidR="0081629E" w:rsidRPr="003936E4">
        <w:t>každej</w:t>
      </w:r>
      <w:r w:rsidRPr="003936E4">
        <w:t xml:space="preserve"> </w:t>
      </w:r>
      <w:r w:rsidR="0081629E" w:rsidRPr="003936E4">
        <w:t>správy</w:t>
      </w:r>
      <w:r w:rsidRPr="003936E4">
        <w:t xml:space="preserve">. Klient, </w:t>
      </w:r>
      <w:r w:rsidR="0081629E" w:rsidRPr="003936E4">
        <w:t>ktorý</w:t>
      </w:r>
      <w:r w:rsidRPr="003936E4">
        <w:t xml:space="preserve"> ma </w:t>
      </w:r>
      <w:r w:rsidR="0081629E" w:rsidRPr="003936E4">
        <w:t>záujem</w:t>
      </w:r>
      <w:r w:rsidRPr="003936E4">
        <w:t xml:space="preserve"> o </w:t>
      </w:r>
      <w:r w:rsidR="0081629E" w:rsidRPr="003936E4">
        <w:t>špecifickú</w:t>
      </w:r>
      <w:r w:rsidRPr="003936E4">
        <w:t xml:space="preserve"> </w:t>
      </w:r>
      <w:r w:rsidR="0081629E" w:rsidRPr="003936E4">
        <w:t>tému</w:t>
      </w:r>
      <w:r w:rsidRPr="003936E4">
        <w:t xml:space="preserve"> </w:t>
      </w:r>
      <w:r w:rsidR="0081629E" w:rsidRPr="003936E4">
        <w:t>zašle</w:t>
      </w:r>
      <w:r w:rsidRPr="003936E4">
        <w:t xml:space="preserve"> do MQTT broker-a </w:t>
      </w:r>
      <w:r w:rsidR="0081629E" w:rsidRPr="003936E4">
        <w:t>registračný</w:t>
      </w:r>
      <w:r w:rsidRPr="003936E4">
        <w:t xml:space="preserve"> podnet na odber danej </w:t>
      </w:r>
      <w:r w:rsidR="0081629E" w:rsidRPr="003936E4">
        <w:t>témy</w:t>
      </w:r>
      <w:r w:rsidRPr="003936E4">
        <w:t xml:space="preserve">. </w:t>
      </w:r>
      <w:r w:rsidR="0081629E" w:rsidRPr="003936E4">
        <w:t>Následn</w:t>
      </w:r>
      <w:r w:rsidR="00EE4D6D">
        <w:t>é</w:t>
      </w:r>
      <w:r w:rsidRPr="003936E4">
        <w:t xml:space="preserve"> je </w:t>
      </w:r>
      <w:r w:rsidR="0081629E" w:rsidRPr="003936E4">
        <w:t>povinnosťou</w:t>
      </w:r>
      <w:r w:rsidRPr="003936E4">
        <w:t xml:space="preserve"> MQTT broker-a aby </w:t>
      </w:r>
      <w:r w:rsidR="0081629E" w:rsidRPr="003936E4">
        <w:t>zabezpečil</w:t>
      </w:r>
      <w:r w:rsidR="0081629E">
        <w:t>,</w:t>
      </w:r>
      <w:r w:rsidRPr="003936E4">
        <w:t xml:space="preserve"> </w:t>
      </w:r>
      <w:r w:rsidR="0081629E" w:rsidRPr="003936E4">
        <w:t>že</w:t>
      </w:r>
      <w:r w:rsidRPr="003936E4">
        <w:t xml:space="preserve"> klient, </w:t>
      </w:r>
      <w:r w:rsidR="0081629E" w:rsidRPr="003936E4">
        <w:t>ktorý</w:t>
      </w:r>
      <w:r w:rsidRPr="003936E4">
        <w:t xml:space="preserve"> sa </w:t>
      </w:r>
      <w:r w:rsidR="0081629E" w:rsidRPr="003936E4">
        <w:t>zaujíma</w:t>
      </w:r>
      <w:r w:rsidRPr="003936E4">
        <w:t xml:space="preserve"> o </w:t>
      </w:r>
      <w:r w:rsidR="0081629E" w:rsidRPr="003936E4">
        <w:t>tému</w:t>
      </w:r>
      <w:r w:rsidRPr="003936E4">
        <w:t xml:space="preserve"> </w:t>
      </w:r>
      <w:r w:rsidR="0081629E" w:rsidRPr="003936E4">
        <w:t>obd</w:t>
      </w:r>
      <w:r w:rsidR="00EE4D6D">
        <w:t>r</w:t>
      </w:r>
      <w:r w:rsidR="0081629E" w:rsidRPr="003936E4">
        <w:t>žal</w:t>
      </w:r>
      <w:r w:rsidRPr="003936E4">
        <w:t xml:space="preserve"> </w:t>
      </w:r>
      <w:r w:rsidR="0081629E" w:rsidRPr="003936E4">
        <w:t>všetky</w:t>
      </w:r>
      <w:r w:rsidRPr="003936E4">
        <w:t xml:space="preserve"> </w:t>
      </w:r>
      <w:r w:rsidR="0081629E" w:rsidRPr="003936E4">
        <w:t>správy</w:t>
      </w:r>
      <w:r w:rsidRPr="003936E4">
        <w:t xml:space="preserve"> publikovan</w:t>
      </w:r>
      <w:r w:rsidR="00EE4D6D">
        <w:t>é</w:t>
      </w:r>
      <w:r w:rsidRPr="003936E4">
        <w:t xml:space="preserve"> do danej </w:t>
      </w:r>
      <w:r w:rsidR="0081629E" w:rsidRPr="003936E4">
        <w:t>témy</w:t>
      </w:r>
      <w:r w:rsidRPr="003936E4">
        <w:t xml:space="preserve">. </w:t>
      </w:r>
      <w:r w:rsidR="0081629E">
        <w:t>T</w:t>
      </w:r>
      <w:r w:rsidR="0081629E" w:rsidRPr="003936E4">
        <w:t>éma</w:t>
      </w:r>
      <w:r w:rsidRPr="003936E4">
        <w:t xml:space="preserve"> je </w:t>
      </w:r>
      <w:r w:rsidR="0081629E" w:rsidRPr="003936E4">
        <w:t>definovan</w:t>
      </w:r>
      <w:r w:rsidR="00EE4D6D">
        <w:t>á</w:t>
      </w:r>
      <w:r w:rsidRPr="003936E4">
        <w:t xml:space="preserve"> ako pole znakov s hierarchickou </w:t>
      </w:r>
      <w:r w:rsidR="0081629E" w:rsidRPr="003936E4">
        <w:t>štruktúrou</w:t>
      </w:r>
      <w:r w:rsidRPr="003936E4">
        <w:t>.</w:t>
      </w:r>
    </w:p>
    <w:p w14:paraId="74E36F51" w14:textId="3CF3316A" w:rsidR="003936E4" w:rsidRPr="003936E4" w:rsidRDefault="003936E4" w:rsidP="00F12209">
      <w:pPr>
        <w:pStyle w:val="Odrka1"/>
      </w:pPr>
      <w:r w:rsidRPr="003936E4">
        <w:rPr>
          <w:b/>
          <w:bCs/>
        </w:rPr>
        <w:t xml:space="preserve">Filtrovanie na </w:t>
      </w:r>
      <w:r w:rsidR="003B1C16" w:rsidRPr="003936E4">
        <w:rPr>
          <w:b/>
          <w:bCs/>
        </w:rPr>
        <w:t>základe</w:t>
      </w:r>
      <w:r w:rsidRPr="003936E4">
        <w:rPr>
          <w:b/>
          <w:bCs/>
        </w:rPr>
        <w:t xml:space="preserve"> obsahu –</w:t>
      </w:r>
      <w:r w:rsidRPr="003936E4">
        <w:t xml:space="preserve"> Pri </w:t>
      </w:r>
      <w:r w:rsidR="003B1C16" w:rsidRPr="003936E4">
        <w:t>filtráci</w:t>
      </w:r>
      <w:r w:rsidR="005C1074">
        <w:t>i</w:t>
      </w:r>
      <w:r w:rsidRPr="003936E4">
        <w:t xml:space="preserve"> na </w:t>
      </w:r>
      <w:r w:rsidR="003B1C16" w:rsidRPr="003936E4">
        <w:t>základe</w:t>
      </w:r>
      <w:r w:rsidRPr="003936E4">
        <w:t xml:space="preserve"> obsahu je MQTT broker </w:t>
      </w:r>
      <w:r w:rsidR="003B1C16" w:rsidRPr="003936E4">
        <w:t>nakonfigurovaný</w:t>
      </w:r>
      <w:r w:rsidRPr="003936E4">
        <w:t xml:space="preserve"> na </w:t>
      </w:r>
      <w:r w:rsidR="003B1C16" w:rsidRPr="003936E4">
        <w:t>špecificky</w:t>
      </w:r>
      <w:r w:rsidRPr="003936E4">
        <w:t xml:space="preserve"> </w:t>
      </w:r>
      <w:r w:rsidR="003B1C16" w:rsidRPr="003936E4">
        <w:t>obsahový</w:t>
      </w:r>
      <w:r w:rsidRPr="003936E4">
        <w:t xml:space="preserve"> filter. </w:t>
      </w:r>
      <w:r w:rsidR="003B1C16" w:rsidRPr="003936E4">
        <w:t>Následn</w:t>
      </w:r>
      <w:r w:rsidR="005C1074">
        <w:t>é</w:t>
      </w:r>
      <w:r w:rsidRPr="003936E4">
        <w:t xml:space="preserve"> </w:t>
      </w:r>
      <w:r w:rsidR="003B1C16" w:rsidRPr="003936E4">
        <w:t>jednotliv</w:t>
      </w:r>
      <w:r w:rsidR="005C1074">
        <w:t>í</w:t>
      </w:r>
      <w:r w:rsidRPr="003936E4">
        <w:t xml:space="preserve"> klienti sa </w:t>
      </w:r>
      <w:r w:rsidR="003B1C16" w:rsidRPr="003936E4">
        <w:t>registrujú</w:t>
      </w:r>
      <w:r w:rsidRPr="003936E4">
        <w:t xml:space="preserve"> s </w:t>
      </w:r>
      <w:r w:rsidR="003B1C16" w:rsidRPr="003936E4">
        <w:t>požiadavkou</w:t>
      </w:r>
      <w:r w:rsidRPr="003936E4">
        <w:t xml:space="preserve"> </w:t>
      </w:r>
      <w:r w:rsidR="00AA7296">
        <w:t>záujmu o</w:t>
      </w:r>
      <w:r w:rsidRPr="003936E4">
        <w:t xml:space="preserve"> </w:t>
      </w:r>
      <w:r w:rsidR="003B1C16" w:rsidRPr="003936E4">
        <w:t>špecificky</w:t>
      </w:r>
      <w:r w:rsidRPr="003936E4">
        <w:t xml:space="preserve"> obsah. Obrovskou </w:t>
      </w:r>
      <w:r w:rsidR="00AA7296" w:rsidRPr="003936E4">
        <w:t>nevýhodou</w:t>
      </w:r>
      <w:r w:rsidRPr="003936E4">
        <w:t xml:space="preserve"> </w:t>
      </w:r>
      <w:r w:rsidR="00F12209">
        <w:t>t</w:t>
      </w:r>
      <w:r w:rsidR="00F12209" w:rsidRPr="003936E4">
        <w:t>akejto</w:t>
      </w:r>
      <w:r w:rsidRPr="003936E4">
        <w:t xml:space="preserve"> </w:t>
      </w:r>
      <w:r w:rsidR="00F12209" w:rsidRPr="003936E4">
        <w:t>filtrácie</w:t>
      </w:r>
      <w:r w:rsidRPr="003936E4">
        <w:t xml:space="preserve"> je predom </w:t>
      </w:r>
      <w:r w:rsidR="00F12209" w:rsidRPr="003936E4">
        <w:t>definovaný</w:t>
      </w:r>
      <w:r w:rsidRPr="003936E4">
        <w:t xml:space="preserve"> obsah, </w:t>
      </w:r>
      <w:r w:rsidR="00F12209" w:rsidRPr="003936E4">
        <w:t>ktorý</w:t>
      </w:r>
      <w:r w:rsidRPr="003936E4">
        <w:t xml:space="preserve"> nie je </w:t>
      </w:r>
      <w:r w:rsidR="00F12209" w:rsidRPr="003936E4">
        <w:t>možné</w:t>
      </w:r>
      <w:r w:rsidRPr="003936E4">
        <w:t xml:space="preserve"> ani </w:t>
      </w:r>
      <w:r w:rsidR="00F12209" w:rsidRPr="003936E4">
        <w:t>zašifrovať</w:t>
      </w:r>
      <w:r w:rsidRPr="003936E4">
        <w:t xml:space="preserve"> ani </w:t>
      </w:r>
      <w:r w:rsidR="00F12209" w:rsidRPr="003936E4">
        <w:t>modifikovať</w:t>
      </w:r>
      <w:r w:rsidRPr="003936E4">
        <w:t>.</w:t>
      </w:r>
    </w:p>
    <w:p w14:paraId="5432786D" w14:textId="3A98F619" w:rsidR="003936E4" w:rsidRPr="003936E4" w:rsidRDefault="003936E4" w:rsidP="0081629E">
      <w:pPr>
        <w:pStyle w:val="Odrka1"/>
      </w:pPr>
      <w:r w:rsidRPr="003936E4">
        <w:rPr>
          <w:b/>
          <w:bCs/>
        </w:rPr>
        <w:t xml:space="preserve">Filtrovanie na </w:t>
      </w:r>
      <w:r w:rsidR="00F12209" w:rsidRPr="003936E4">
        <w:rPr>
          <w:b/>
          <w:bCs/>
        </w:rPr>
        <w:t>základe</w:t>
      </w:r>
      <w:r w:rsidRPr="003936E4">
        <w:rPr>
          <w:b/>
          <w:bCs/>
        </w:rPr>
        <w:t xml:space="preserve"> typu</w:t>
      </w:r>
      <w:r w:rsidRPr="003936E4">
        <w:t xml:space="preserve"> - </w:t>
      </w:r>
      <w:r w:rsidR="00F12209" w:rsidRPr="003936E4">
        <w:t>Filtrácia</w:t>
      </w:r>
      <w:r w:rsidRPr="003936E4">
        <w:t xml:space="preserve"> na </w:t>
      </w:r>
      <w:r w:rsidR="00F12209" w:rsidRPr="003936E4">
        <w:t>základe</w:t>
      </w:r>
      <w:r w:rsidRPr="003936E4">
        <w:t xml:space="preserve"> typu je </w:t>
      </w:r>
      <w:r w:rsidR="00F12209" w:rsidRPr="003936E4">
        <w:t>zvyčajne</w:t>
      </w:r>
      <w:r w:rsidRPr="003936E4">
        <w:t xml:space="preserve"> </w:t>
      </w:r>
      <w:r w:rsidR="00F12209" w:rsidRPr="003936E4">
        <w:t>využívan</w:t>
      </w:r>
      <w:r w:rsidR="00F12209">
        <w:t>á</w:t>
      </w:r>
      <w:r w:rsidRPr="003936E4">
        <w:t xml:space="preserve"> pri objektovo-</w:t>
      </w:r>
      <w:r w:rsidR="00F12209" w:rsidRPr="003936E4">
        <w:t>orientovaných</w:t>
      </w:r>
      <w:r w:rsidRPr="003936E4">
        <w:t xml:space="preserve"> jazykoch, kde klient </w:t>
      </w:r>
      <w:r w:rsidR="00F12209" w:rsidRPr="003936E4">
        <w:t>odoberá</w:t>
      </w:r>
      <w:r w:rsidRPr="003936E4">
        <w:t xml:space="preserve"> </w:t>
      </w:r>
      <w:r w:rsidR="00F12209" w:rsidRPr="003936E4">
        <w:t>istý</w:t>
      </w:r>
      <w:r w:rsidRPr="003936E4">
        <w:t xml:space="preserve"> druh spr</w:t>
      </w:r>
      <w:r w:rsidR="005D7366">
        <w:t>á</w:t>
      </w:r>
      <w:r w:rsidRPr="003936E4">
        <w:t xml:space="preserve">v na </w:t>
      </w:r>
      <w:r w:rsidR="00F12209" w:rsidRPr="003936E4">
        <w:t>základe</w:t>
      </w:r>
      <w:r w:rsidRPr="003936E4">
        <w:t xml:space="preserve"> </w:t>
      </w:r>
      <w:r w:rsidR="00F12209" w:rsidRPr="003936E4">
        <w:t>dátového</w:t>
      </w:r>
      <w:r w:rsidRPr="003936E4">
        <w:t xml:space="preserve"> typu alebo triedy. </w:t>
      </w:r>
      <w:sdt>
        <w:sdtPr>
          <w:id w:val="-1457484908"/>
          <w:citation/>
        </w:sdtPr>
        <w:sdtContent>
          <w:r w:rsidR="0047155D">
            <w:fldChar w:fldCharType="begin"/>
          </w:r>
          <w:r w:rsidR="0047155D">
            <w:rPr>
              <w:lang w:val="en-GB"/>
            </w:rPr>
            <w:instrText xml:space="preserve"> CITATION The15 \l 2057 </w:instrText>
          </w:r>
          <w:r w:rsidR="0047155D">
            <w:fldChar w:fldCharType="separate"/>
          </w:r>
          <w:r w:rsidR="0047155D" w:rsidRPr="0047155D">
            <w:rPr>
              <w:noProof/>
              <w:lang w:val="en-GB"/>
            </w:rPr>
            <w:t>[21]</w:t>
          </w:r>
          <w:r w:rsidR="0047155D">
            <w:fldChar w:fldCharType="end"/>
          </w:r>
        </w:sdtContent>
      </w:sdt>
    </w:p>
    <w:p w14:paraId="2F42CD22" w14:textId="77777777" w:rsidR="003936E4" w:rsidRPr="00F12209" w:rsidRDefault="003936E4" w:rsidP="00F12209">
      <w:pPr>
        <w:pStyle w:val="Nadpis3"/>
      </w:pPr>
      <w:bookmarkStart w:id="109" w:name="_Toc131867275"/>
      <w:r w:rsidRPr="00F12209">
        <w:t>MQTT Broker a MQTT Klient</w:t>
      </w:r>
      <w:bookmarkEnd w:id="109"/>
      <w:r w:rsidRPr="00F12209">
        <w:t> </w:t>
      </w:r>
    </w:p>
    <w:p w14:paraId="30C45B88" w14:textId="0D6E1418" w:rsidR="003936E4" w:rsidRPr="003936E4" w:rsidRDefault="003936E4" w:rsidP="00D05780">
      <w:pPr>
        <w:rPr>
          <w:rFonts w:ascii="Segoe UI" w:hAnsi="Segoe UI" w:cs="Segoe UI"/>
          <w:sz w:val="18"/>
          <w:szCs w:val="18"/>
        </w:rPr>
      </w:pPr>
      <w:r w:rsidRPr="003936E4">
        <w:t xml:space="preserve">MQTT klient je </w:t>
      </w:r>
      <w:r w:rsidR="00BE0188" w:rsidRPr="003936E4">
        <w:t>akékoľvek</w:t>
      </w:r>
      <w:r w:rsidRPr="003936E4">
        <w:t xml:space="preserve"> zariadenie, od </w:t>
      </w:r>
      <w:r w:rsidR="00BE0188" w:rsidRPr="003936E4">
        <w:t>mikrokontroléra</w:t>
      </w:r>
      <w:r w:rsidRPr="003936E4">
        <w:t xml:space="preserve"> </w:t>
      </w:r>
      <w:r w:rsidR="00BE0188" w:rsidRPr="003936E4">
        <w:t>až</w:t>
      </w:r>
      <w:r w:rsidRPr="003936E4">
        <w:t xml:space="preserve"> po </w:t>
      </w:r>
      <w:r w:rsidR="00BE0188" w:rsidRPr="003936E4">
        <w:t>plnohodnotný</w:t>
      </w:r>
      <w:r w:rsidRPr="003936E4">
        <w:t xml:space="preserve"> server, </w:t>
      </w:r>
      <w:r w:rsidR="00BE0188" w:rsidRPr="003936E4">
        <w:t>ktoré</w:t>
      </w:r>
      <w:r w:rsidRPr="003936E4">
        <w:t xml:space="preserve"> </w:t>
      </w:r>
      <w:r w:rsidR="00BE0188" w:rsidRPr="003936E4">
        <w:t>využíva</w:t>
      </w:r>
      <w:r w:rsidRPr="003936E4">
        <w:t xml:space="preserve"> MQTT </w:t>
      </w:r>
      <w:r w:rsidR="00BE0188" w:rsidRPr="003936E4">
        <w:t>knižnicu</w:t>
      </w:r>
      <w:r w:rsidRPr="003936E4">
        <w:t xml:space="preserve"> a </w:t>
      </w:r>
      <w:r w:rsidR="00BE0188" w:rsidRPr="003936E4">
        <w:t>pripája</w:t>
      </w:r>
      <w:r w:rsidRPr="003936E4">
        <w:t xml:space="preserve"> sa ku MQTT Broker-u. MQTT klient </w:t>
      </w:r>
      <w:r w:rsidR="00BE0188" w:rsidRPr="003936E4">
        <w:t>môže</w:t>
      </w:r>
      <w:r w:rsidRPr="003936E4">
        <w:t xml:space="preserve"> byt </w:t>
      </w:r>
      <w:r w:rsidR="00BE0188" w:rsidRPr="003936E4">
        <w:t>súčasné</w:t>
      </w:r>
      <w:r w:rsidRPr="003936E4">
        <w:t xml:space="preserve"> </w:t>
      </w:r>
      <w:r w:rsidR="00BE0188" w:rsidRPr="003936E4">
        <w:t>využívaný</w:t>
      </w:r>
      <w:r w:rsidRPr="003936E4">
        <w:t xml:space="preserve"> na </w:t>
      </w:r>
      <w:r w:rsidR="00BE0188" w:rsidRPr="003936E4">
        <w:t>publikáciu</w:t>
      </w:r>
      <w:r w:rsidRPr="003936E4">
        <w:t xml:space="preserve"> spr</w:t>
      </w:r>
      <w:r w:rsidR="0044086A">
        <w:t>á</w:t>
      </w:r>
      <w:r w:rsidRPr="003936E4">
        <w:t xml:space="preserve">v ako aj na </w:t>
      </w:r>
      <w:r w:rsidR="00BE0188" w:rsidRPr="003936E4">
        <w:t>prijímanie</w:t>
      </w:r>
      <w:r w:rsidRPr="003936E4">
        <w:t xml:space="preserve">. </w:t>
      </w:r>
      <w:r w:rsidR="00BE0188" w:rsidRPr="003936E4">
        <w:t>Výbavou</w:t>
      </w:r>
      <w:r w:rsidRPr="003936E4">
        <w:t xml:space="preserve"> klienta je </w:t>
      </w:r>
      <w:r w:rsidR="00BE0188" w:rsidRPr="003936E4">
        <w:t>štítok</w:t>
      </w:r>
      <w:r w:rsidRPr="003936E4">
        <w:t xml:space="preserve">, </w:t>
      </w:r>
      <w:r w:rsidR="00A93724" w:rsidRPr="003936E4">
        <w:t>ktorý</w:t>
      </w:r>
      <w:r w:rsidRPr="003936E4">
        <w:t xml:space="preserve"> definuje klienta </w:t>
      </w:r>
      <w:r w:rsidR="00A93724">
        <w:t>č</w:t>
      </w:r>
      <w:r w:rsidRPr="003936E4">
        <w:t xml:space="preserve">i je </w:t>
      </w:r>
      <w:r w:rsidR="00A93724" w:rsidRPr="003936E4">
        <w:t>aktuálne</w:t>
      </w:r>
      <w:r w:rsidRPr="003936E4">
        <w:t xml:space="preserve"> </w:t>
      </w:r>
      <w:r w:rsidR="00A93724" w:rsidRPr="003936E4">
        <w:t>publikujúci</w:t>
      </w:r>
      <w:r w:rsidRPr="003936E4">
        <w:t xml:space="preserve"> alebo </w:t>
      </w:r>
      <w:r w:rsidR="00C65EA0">
        <w:t xml:space="preserve">práve </w:t>
      </w:r>
      <w:r w:rsidR="00A93724" w:rsidRPr="003936E4">
        <w:t>odoberá</w:t>
      </w:r>
      <w:r w:rsidRPr="003936E4">
        <w:t xml:space="preserve"> </w:t>
      </w:r>
      <w:r w:rsidR="00A93724" w:rsidRPr="003936E4">
        <w:t>správu</w:t>
      </w:r>
      <w:r w:rsidRPr="003936E4">
        <w:t>.  </w:t>
      </w:r>
    </w:p>
    <w:p w14:paraId="77F84380" w14:textId="6AB6F3B0" w:rsidR="003936E4" w:rsidRPr="003936E4" w:rsidRDefault="003936E4" w:rsidP="00D05780">
      <w:pPr>
        <w:rPr>
          <w:rFonts w:ascii="Segoe UI" w:hAnsi="Segoe UI" w:cs="Segoe UI"/>
          <w:sz w:val="18"/>
          <w:szCs w:val="18"/>
        </w:rPr>
      </w:pPr>
      <w:r w:rsidRPr="003936E4">
        <w:t xml:space="preserve">MQTT broker je zariadenie, </w:t>
      </w:r>
      <w:r w:rsidR="00A93724" w:rsidRPr="003936E4">
        <w:t>ktoré</w:t>
      </w:r>
      <w:r w:rsidRPr="003936E4">
        <w:t xml:space="preserve"> </w:t>
      </w:r>
      <w:r w:rsidR="00A93724" w:rsidRPr="003936E4">
        <w:t>tvorí</w:t>
      </w:r>
      <w:r w:rsidRPr="003936E4">
        <w:t xml:space="preserve"> jadro </w:t>
      </w:r>
      <w:r w:rsidR="00A93724" w:rsidRPr="003936E4">
        <w:t>celého</w:t>
      </w:r>
      <w:r w:rsidRPr="003936E4">
        <w:t xml:space="preserve"> </w:t>
      </w:r>
      <w:r w:rsidRPr="00A93724">
        <w:rPr>
          <w:lang w:val="en-GB"/>
        </w:rPr>
        <w:t>pub</w:t>
      </w:r>
      <w:r w:rsidRPr="003936E4">
        <w:t>/</w:t>
      </w:r>
      <w:r w:rsidRPr="00A93724">
        <w:rPr>
          <w:lang w:val="en-GB"/>
        </w:rPr>
        <w:t>sub</w:t>
      </w:r>
      <w:r w:rsidRPr="003936E4">
        <w:t xml:space="preserve"> modelu. Je </w:t>
      </w:r>
      <w:r w:rsidR="00A93724" w:rsidRPr="003936E4">
        <w:t>zodpovedný</w:t>
      </w:r>
      <w:r w:rsidRPr="003936E4">
        <w:t xml:space="preserve"> za pr</w:t>
      </w:r>
      <w:r w:rsidR="004667E8">
        <w:t>í</w:t>
      </w:r>
      <w:r w:rsidRPr="003936E4">
        <w:t xml:space="preserve">jem </w:t>
      </w:r>
      <w:r w:rsidR="00A93724" w:rsidRPr="003936E4">
        <w:t>každej</w:t>
      </w:r>
      <w:r w:rsidRPr="003936E4">
        <w:t xml:space="preserve"> </w:t>
      </w:r>
      <w:r w:rsidR="00A93724" w:rsidRPr="003936E4">
        <w:t>správy</w:t>
      </w:r>
      <w:r w:rsidRPr="003936E4">
        <w:t xml:space="preserve"> s </w:t>
      </w:r>
      <w:r w:rsidR="00A93724" w:rsidRPr="003936E4">
        <w:t>následnou</w:t>
      </w:r>
      <w:r w:rsidRPr="003936E4">
        <w:t xml:space="preserve"> </w:t>
      </w:r>
      <w:r w:rsidR="00A93724" w:rsidRPr="003936E4">
        <w:t>filtráciou</w:t>
      </w:r>
      <w:r w:rsidRPr="003936E4">
        <w:t xml:space="preserve"> a </w:t>
      </w:r>
      <w:r w:rsidR="00A93724" w:rsidRPr="003936E4">
        <w:t>rozdistribuovaním</w:t>
      </w:r>
      <w:r w:rsidRPr="003936E4">
        <w:t xml:space="preserve"> </w:t>
      </w:r>
      <w:r w:rsidR="00A93724" w:rsidRPr="003936E4">
        <w:t>požadovaným</w:t>
      </w:r>
      <w:r w:rsidRPr="003936E4">
        <w:t xml:space="preserve"> klientom. Jedna z </w:t>
      </w:r>
      <w:r w:rsidR="004667E8" w:rsidRPr="003936E4">
        <w:t>pod úloh</w:t>
      </w:r>
      <w:r w:rsidRPr="003936E4">
        <w:t xml:space="preserve"> MQTT broker-a je aj tvorba </w:t>
      </w:r>
      <w:r w:rsidR="00A93724" w:rsidRPr="003936E4">
        <w:t>záznamovom</w:t>
      </w:r>
      <w:r w:rsidRPr="003936E4">
        <w:t xml:space="preserve"> o </w:t>
      </w:r>
      <w:r w:rsidR="00A93724" w:rsidRPr="003936E4">
        <w:t>reláciách</w:t>
      </w:r>
      <w:r w:rsidRPr="003936E4">
        <w:t xml:space="preserve"> </w:t>
      </w:r>
      <w:r w:rsidR="00A93724" w:rsidRPr="003936E4">
        <w:t>všetkých</w:t>
      </w:r>
      <w:r w:rsidRPr="003936E4">
        <w:t xml:space="preserve"> klientov, </w:t>
      </w:r>
      <w:r w:rsidR="00A93724" w:rsidRPr="003936E4">
        <w:t>záznamy</w:t>
      </w:r>
      <w:r w:rsidRPr="003936E4">
        <w:t xml:space="preserve"> o </w:t>
      </w:r>
      <w:r w:rsidR="00A93724" w:rsidRPr="003936E4">
        <w:t>prihlásených</w:t>
      </w:r>
      <w:r w:rsidRPr="003936E4">
        <w:t xml:space="preserve"> klientov a </w:t>
      </w:r>
      <w:r w:rsidR="00A93724" w:rsidRPr="003936E4">
        <w:t>príslušných</w:t>
      </w:r>
      <w:r w:rsidRPr="003936E4">
        <w:t xml:space="preserve"> </w:t>
      </w:r>
      <w:r w:rsidR="00A93724" w:rsidRPr="003936E4">
        <w:t>témach</w:t>
      </w:r>
      <w:r w:rsidRPr="003936E4">
        <w:t xml:space="preserve">, </w:t>
      </w:r>
      <w:r w:rsidR="00A93724" w:rsidRPr="003936E4">
        <w:t>ktoré</w:t>
      </w:r>
      <w:r w:rsidRPr="003936E4">
        <w:t xml:space="preserve"> </w:t>
      </w:r>
      <w:r w:rsidR="00A93724" w:rsidRPr="003936E4">
        <w:t>odoberajú</w:t>
      </w:r>
      <w:r w:rsidRPr="003936E4">
        <w:t xml:space="preserve">. </w:t>
      </w:r>
      <w:r w:rsidR="00E957BA" w:rsidRPr="003936E4">
        <w:t>Jednotlivé</w:t>
      </w:r>
      <w:r w:rsidRPr="003936E4">
        <w:t xml:space="preserve"> </w:t>
      </w:r>
      <w:r w:rsidR="00E957BA" w:rsidRPr="003936E4">
        <w:t>záznamy</w:t>
      </w:r>
      <w:r w:rsidRPr="003936E4">
        <w:t xml:space="preserve"> </w:t>
      </w:r>
      <w:r w:rsidR="00E957BA" w:rsidRPr="003936E4">
        <w:t>sú</w:t>
      </w:r>
      <w:r w:rsidRPr="003936E4">
        <w:t xml:space="preserve"> </w:t>
      </w:r>
      <w:r w:rsidR="00E957BA" w:rsidRPr="003936E4">
        <w:t>využívané</w:t>
      </w:r>
      <w:r w:rsidRPr="003936E4">
        <w:t xml:space="preserve"> </w:t>
      </w:r>
      <w:r w:rsidR="00E957BA" w:rsidRPr="003936E4">
        <w:t>práve</w:t>
      </w:r>
      <w:r w:rsidRPr="003936E4">
        <w:t xml:space="preserve"> pri </w:t>
      </w:r>
      <w:r w:rsidR="00E957BA" w:rsidRPr="003936E4">
        <w:t>distribúcii</w:t>
      </w:r>
      <w:r w:rsidRPr="003936E4">
        <w:t xml:space="preserve"> </w:t>
      </w:r>
      <w:r w:rsidR="00E957BA" w:rsidRPr="003936E4">
        <w:t>prijatých</w:t>
      </w:r>
      <w:r w:rsidRPr="003936E4">
        <w:t xml:space="preserve"> sprav </w:t>
      </w:r>
      <w:r w:rsidR="00E957BA" w:rsidRPr="003936E4">
        <w:t>konkrétnym</w:t>
      </w:r>
      <w:r w:rsidRPr="003936E4">
        <w:t xml:space="preserve"> klientom. </w:t>
      </w:r>
      <w:r w:rsidR="00E957BA" w:rsidRPr="003936E4">
        <w:t>Ďalšou</w:t>
      </w:r>
      <w:r w:rsidRPr="003936E4">
        <w:t xml:space="preserve"> obrovskou </w:t>
      </w:r>
      <w:r w:rsidR="00E957BA" w:rsidRPr="003936E4">
        <w:t>zodpovednosťou</w:t>
      </w:r>
      <w:r w:rsidRPr="003936E4">
        <w:t xml:space="preserve"> je </w:t>
      </w:r>
      <w:r w:rsidR="00E957BA" w:rsidRPr="003936E4">
        <w:t>autentifikácia</w:t>
      </w:r>
      <w:r w:rsidRPr="003936E4">
        <w:t xml:space="preserve"> a </w:t>
      </w:r>
      <w:r w:rsidR="00E957BA" w:rsidRPr="003936E4">
        <w:t>autorizácia</w:t>
      </w:r>
      <w:r w:rsidRPr="003936E4">
        <w:t xml:space="preserve"> klientov. </w:t>
      </w:r>
      <w:r w:rsidR="00E957BA" w:rsidRPr="003936E4">
        <w:t>Avšak</w:t>
      </w:r>
      <w:r w:rsidRPr="003936E4">
        <w:t xml:space="preserve"> </w:t>
      </w:r>
      <w:r w:rsidR="00E957BA" w:rsidRPr="003936E4">
        <w:t>závisí</w:t>
      </w:r>
      <w:r w:rsidRPr="003936E4">
        <w:t xml:space="preserve"> od </w:t>
      </w:r>
      <w:r w:rsidR="00E957BA" w:rsidRPr="003936E4">
        <w:t>konfigurácii</w:t>
      </w:r>
      <w:r w:rsidRPr="003936E4">
        <w:t xml:space="preserve"> broker-a a </w:t>
      </w:r>
      <w:r w:rsidR="00E957BA" w:rsidRPr="003936E4">
        <w:t>systém</w:t>
      </w:r>
      <w:r w:rsidRPr="003936E4">
        <w:t xml:space="preserve"> je </w:t>
      </w:r>
      <w:r w:rsidR="00E957BA" w:rsidRPr="003936E4">
        <w:t>možné</w:t>
      </w:r>
      <w:r w:rsidRPr="003936E4">
        <w:t xml:space="preserve"> </w:t>
      </w:r>
      <w:r w:rsidR="00E957BA" w:rsidRPr="003936E4">
        <w:t>integrovať</w:t>
      </w:r>
      <w:r w:rsidRPr="003936E4">
        <w:t xml:space="preserve"> aj bez </w:t>
      </w:r>
      <w:r w:rsidR="00E957BA" w:rsidRPr="003936E4">
        <w:t>autentifikácie</w:t>
      </w:r>
      <w:r w:rsidRPr="003936E4">
        <w:t xml:space="preserve"> a </w:t>
      </w:r>
      <w:r w:rsidR="00E957BA" w:rsidRPr="003936E4">
        <w:t>autorizácie</w:t>
      </w:r>
      <w:r w:rsidRPr="003936E4">
        <w:t>.  </w:t>
      </w:r>
    </w:p>
    <w:p w14:paraId="0A427034" w14:textId="77777777" w:rsidR="003936E4" w:rsidRPr="00E957BA" w:rsidRDefault="003936E4" w:rsidP="00E957BA">
      <w:pPr>
        <w:pStyle w:val="Nadpis3"/>
      </w:pPr>
      <w:bookmarkStart w:id="110" w:name="_Toc131867276"/>
      <w:r w:rsidRPr="00E957BA">
        <w:lastRenderedPageBreak/>
        <w:t>MQTT Pripojenie</w:t>
      </w:r>
      <w:bookmarkEnd w:id="110"/>
      <w:r w:rsidRPr="00E957BA">
        <w:t> </w:t>
      </w:r>
    </w:p>
    <w:p w14:paraId="3556A420" w14:textId="77777777" w:rsidR="00A62F94" w:rsidRDefault="003936E4" w:rsidP="00D05780">
      <w:r w:rsidRPr="003936E4">
        <w:t xml:space="preserve">MQTT pripojenie je </w:t>
      </w:r>
      <w:r w:rsidR="00D05780" w:rsidRPr="003936E4">
        <w:t>založené</w:t>
      </w:r>
      <w:r w:rsidRPr="003936E4">
        <w:t xml:space="preserve"> z </w:t>
      </w:r>
      <w:r w:rsidR="00D05780" w:rsidRPr="003936E4">
        <w:t>definície</w:t>
      </w:r>
      <w:r w:rsidRPr="003936E4">
        <w:t xml:space="preserve"> protokolu na TCP/IP s </w:t>
      </w:r>
      <w:r w:rsidR="00D05780" w:rsidRPr="003936E4">
        <w:t>tým</w:t>
      </w:r>
      <w:r w:rsidRPr="003936E4">
        <w:t xml:space="preserve">, </w:t>
      </w:r>
      <w:r w:rsidR="00D05780" w:rsidRPr="003936E4">
        <w:t>že</w:t>
      </w:r>
      <w:r w:rsidRPr="003936E4">
        <w:t xml:space="preserve"> spojenie je </w:t>
      </w:r>
      <w:r w:rsidR="00D05780" w:rsidRPr="003936E4">
        <w:t>vždy</w:t>
      </w:r>
      <w:r w:rsidRPr="003936E4">
        <w:t xml:space="preserve"> </w:t>
      </w:r>
      <w:r w:rsidR="00D05780" w:rsidRPr="003936E4">
        <w:t>vytvorené</w:t>
      </w:r>
      <w:r w:rsidRPr="003936E4">
        <w:t xml:space="preserve"> medzi MQTT klientom a MQTT broker-</w:t>
      </w:r>
      <w:proofErr w:type="spellStart"/>
      <w:r w:rsidRPr="003936E4">
        <w:t>om</w:t>
      </w:r>
      <w:proofErr w:type="spellEnd"/>
      <w:r w:rsidRPr="003936E4">
        <w:t xml:space="preserve">. Na vytvorenie spojenia je potreba </w:t>
      </w:r>
      <w:r w:rsidR="00D05780" w:rsidRPr="003936E4">
        <w:t>iniciatíva</w:t>
      </w:r>
      <w:r w:rsidRPr="003936E4">
        <w:t xml:space="preserve"> zo strany klienta. Klient posiela tzv. </w:t>
      </w:r>
      <w:r w:rsidRPr="003936E4">
        <w:rPr>
          <w:b/>
          <w:bCs/>
        </w:rPr>
        <w:t>CONNECT</w:t>
      </w:r>
      <w:r w:rsidRPr="003936E4">
        <w:t xml:space="preserve"> </w:t>
      </w:r>
      <w:r w:rsidR="00D05780" w:rsidRPr="003936E4">
        <w:t>správu</w:t>
      </w:r>
      <w:r w:rsidRPr="003936E4">
        <w:t xml:space="preserve"> a </w:t>
      </w:r>
      <w:r w:rsidR="00D05780" w:rsidRPr="003936E4">
        <w:t>očaká</w:t>
      </w:r>
      <w:r w:rsidR="00D05780">
        <w:t>va</w:t>
      </w:r>
      <w:r w:rsidRPr="003936E4">
        <w:t xml:space="preserve"> </w:t>
      </w:r>
      <w:r w:rsidR="00D05780" w:rsidRPr="003936E4">
        <w:t>správu</w:t>
      </w:r>
      <w:r w:rsidRPr="003936E4">
        <w:t xml:space="preserve"> </w:t>
      </w:r>
      <w:r w:rsidRPr="003936E4">
        <w:rPr>
          <w:b/>
          <w:bCs/>
        </w:rPr>
        <w:t xml:space="preserve">CONNACK </w:t>
      </w:r>
      <w:r w:rsidR="00D05780" w:rsidRPr="003936E4">
        <w:t>posielanú</w:t>
      </w:r>
      <w:r w:rsidRPr="003936E4">
        <w:t xml:space="preserve"> serverom.</w:t>
      </w:r>
    </w:p>
    <w:p w14:paraId="2520B495" w14:textId="66699389" w:rsidR="003936E4" w:rsidRPr="003936E4" w:rsidRDefault="003936E4" w:rsidP="00D05780">
      <w:pPr>
        <w:rPr>
          <w:rFonts w:ascii="Segoe UI" w:hAnsi="Segoe UI" w:cs="Segoe UI"/>
          <w:sz w:val="18"/>
          <w:szCs w:val="18"/>
        </w:rPr>
      </w:pPr>
      <w:r w:rsidRPr="003936E4">
        <w:t xml:space="preserve">V </w:t>
      </w:r>
      <w:r w:rsidR="00D05780" w:rsidRPr="003936E4">
        <w:t>prípade</w:t>
      </w:r>
      <w:r w:rsidRPr="003936E4">
        <w:t xml:space="preserve"> ak pri </w:t>
      </w:r>
      <w:r w:rsidR="00D05780" w:rsidRPr="003936E4">
        <w:t>inicializáci</w:t>
      </w:r>
      <w:r w:rsidR="003414C2">
        <w:t>i</w:t>
      </w:r>
      <w:r w:rsidRPr="003936E4">
        <w:t xml:space="preserve"> spojenia klienta s broker-</w:t>
      </w:r>
      <w:proofErr w:type="spellStart"/>
      <w:r w:rsidRPr="003936E4">
        <w:t>om</w:t>
      </w:r>
      <w:proofErr w:type="spellEnd"/>
      <w:r w:rsidRPr="003936E4">
        <w:t xml:space="preserve"> je </w:t>
      </w:r>
      <w:r w:rsidR="00D05780" w:rsidRPr="003936E4">
        <w:t>zaslaná</w:t>
      </w:r>
      <w:r w:rsidR="00567803">
        <w:t xml:space="preserve"> chybná</w:t>
      </w:r>
      <w:r w:rsidRPr="003936E4">
        <w:t xml:space="preserve"> spra</w:t>
      </w:r>
      <w:r w:rsidR="00D05780">
        <w:t>v</w:t>
      </w:r>
      <w:r w:rsidRPr="003936E4">
        <w:t>a CONNECT</w:t>
      </w:r>
      <w:r w:rsidR="00567803">
        <w:t>, v tom prípade</w:t>
      </w:r>
      <w:r w:rsidRPr="003936E4">
        <w:t xml:space="preserve"> je spojenie MQTT brokerom </w:t>
      </w:r>
      <w:r w:rsidR="00D05780" w:rsidRPr="003936E4">
        <w:t>odmietnuté</w:t>
      </w:r>
      <w:r w:rsidRPr="003936E4">
        <w:t xml:space="preserve">. </w:t>
      </w:r>
      <w:r w:rsidR="00D05780" w:rsidRPr="003936E4">
        <w:t>Ďalším</w:t>
      </w:r>
      <w:r w:rsidRPr="003936E4">
        <w:t xml:space="preserve"> z </w:t>
      </w:r>
      <w:r w:rsidR="00D05780" w:rsidRPr="003936E4">
        <w:t>prípadov</w:t>
      </w:r>
      <w:r w:rsidRPr="003936E4">
        <w:t xml:space="preserve"> kedy spojenie je </w:t>
      </w:r>
      <w:r w:rsidR="00D05780" w:rsidRPr="003936E4">
        <w:t>prerušen</w:t>
      </w:r>
      <w:r w:rsidR="007A6E2F">
        <w:t>é</w:t>
      </w:r>
      <w:r w:rsidRPr="003936E4">
        <w:t xml:space="preserve"> na strane broker-a je v </w:t>
      </w:r>
      <w:r w:rsidR="00567803" w:rsidRPr="003936E4">
        <w:t>prípade</w:t>
      </w:r>
      <w:r w:rsidRPr="003936E4">
        <w:t xml:space="preserve"> ak </w:t>
      </w:r>
      <w:r w:rsidR="00567803" w:rsidRPr="003936E4">
        <w:t>časový</w:t>
      </w:r>
      <w:r w:rsidRPr="003936E4">
        <w:t xml:space="preserve"> rozdiel medzi </w:t>
      </w:r>
      <w:r w:rsidR="00567803" w:rsidRPr="003936E4">
        <w:t>otvorením</w:t>
      </w:r>
      <w:r w:rsidRPr="003936E4">
        <w:t xml:space="preserve"> </w:t>
      </w:r>
      <w:r w:rsidR="00567803" w:rsidRPr="003936E4">
        <w:t>webového</w:t>
      </w:r>
      <w:r w:rsidRPr="003936E4">
        <w:t xml:space="preserve"> </w:t>
      </w:r>
      <w:proofErr w:type="spellStart"/>
      <w:r w:rsidRPr="003936E4">
        <w:t>so</w:t>
      </w:r>
      <w:r w:rsidR="000074BF">
        <w:t>c</w:t>
      </w:r>
      <w:r w:rsidRPr="003936E4">
        <w:t>ketu</w:t>
      </w:r>
      <w:proofErr w:type="spellEnd"/>
      <w:r w:rsidRPr="003936E4">
        <w:t xml:space="preserve"> a </w:t>
      </w:r>
      <w:r w:rsidR="000074BF" w:rsidRPr="003936E4">
        <w:t>zaslaním</w:t>
      </w:r>
      <w:r w:rsidRPr="003936E4">
        <w:t xml:space="preserve"> pripojovacej </w:t>
      </w:r>
      <w:r w:rsidR="000074BF" w:rsidRPr="003936E4">
        <w:t>správy</w:t>
      </w:r>
      <w:r w:rsidRPr="003936E4">
        <w:t xml:space="preserve"> </w:t>
      </w:r>
      <w:r w:rsidR="000074BF" w:rsidRPr="003936E4">
        <w:t>prekročí</w:t>
      </w:r>
      <w:r w:rsidRPr="003936E4">
        <w:t xml:space="preserve"> </w:t>
      </w:r>
      <w:r w:rsidR="000074BF" w:rsidRPr="003936E4">
        <w:t>definovanú</w:t>
      </w:r>
      <w:r w:rsidRPr="003936E4">
        <w:t xml:space="preserve"> hodnotu.  </w:t>
      </w:r>
    </w:p>
    <w:p w14:paraId="469D6FC0" w14:textId="7BCB4C76" w:rsidR="003936E4" w:rsidRPr="003936E4" w:rsidRDefault="00A62F94" w:rsidP="00D05780">
      <w:pPr>
        <w:rPr>
          <w:rFonts w:ascii="Segoe UI" w:hAnsi="Segoe UI" w:cs="Segoe UI"/>
          <w:sz w:val="18"/>
          <w:szCs w:val="18"/>
        </w:rPr>
      </w:pPr>
      <w:r>
        <w:rPr>
          <w:noProof/>
        </w:rPr>
        <mc:AlternateContent>
          <mc:Choice Requires="wps">
            <w:drawing>
              <wp:anchor distT="0" distB="0" distL="114300" distR="114300" simplePos="0" relativeHeight="251716608" behindDoc="0" locked="0" layoutInCell="1" allowOverlap="1" wp14:anchorId="20FB7A63" wp14:editId="632A0DC6">
                <wp:simplePos x="0" y="0"/>
                <wp:positionH relativeFrom="margin">
                  <wp:align>center</wp:align>
                </wp:positionH>
                <wp:positionV relativeFrom="paragraph">
                  <wp:posOffset>2025295</wp:posOffset>
                </wp:positionV>
                <wp:extent cx="3267710" cy="635"/>
                <wp:effectExtent l="0" t="0" r="8890" b="6985"/>
                <wp:wrapTopAndBottom/>
                <wp:docPr id="48" name="Textové pole 48"/>
                <wp:cNvGraphicFramePr/>
                <a:graphic xmlns:a="http://schemas.openxmlformats.org/drawingml/2006/main">
                  <a:graphicData uri="http://schemas.microsoft.com/office/word/2010/wordprocessingShape">
                    <wps:wsp>
                      <wps:cNvSpPr txBox="1"/>
                      <wps:spPr>
                        <a:xfrm>
                          <a:off x="0" y="0"/>
                          <a:ext cx="3267710" cy="635"/>
                        </a:xfrm>
                        <a:prstGeom prst="rect">
                          <a:avLst/>
                        </a:prstGeom>
                        <a:solidFill>
                          <a:prstClr val="white"/>
                        </a:solidFill>
                        <a:ln>
                          <a:noFill/>
                        </a:ln>
                      </wps:spPr>
                      <wps:txbx>
                        <w:txbxContent>
                          <w:p w14:paraId="2FADEBAE" w14:textId="6EE4578B" w:rsidR="00494219" w:rsidRPr="006C0A5B" w:rsidRDefault="00494219" w:rsidP="00494219">
                            <w:pPr>
                              <w:pStyle w:val="Popis"/>
                              <w:rPr>
                                <w:noProof/>
                                <w:szCs w:val="24"/>
                              </w:rPr>
                            </w:pPr>
                            <w:bookmarkStart w:id="111" w:name="_Toc131867207"/>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12</w:t>
                            </w:r>
                            <w:r w:rsidR="00000000">
                              <w:rPr>
                                <w:noProof/>
                              </w:rPr>
                              <w:fldChar w:fldCharType="end"/>
                            </w:r>
                            <w:r>
                              <w:t xml:space="preserve"> – </w:t>
                            </w:r>
                            <w:r w:rsidR="002A571B">
                              <w:t>MQTT pripájacia sprava</w:t>
                            </w:r>
                            <w:r w:rsidR="00D04975">
                              <w:t xml:space="preserve"> </w:t>
                            </w:r>
                            <w:sdt>
                              <w:sdtPr>
                                <w:id w:val="350920724"/>
                                <w:citation/>
                              </w:sdtPr>
                              <w:sdtContent>
                                <w:r w:rsidR="00D04975">
                                  <w:fldChar w:fldCharType="begin"/>
                                </w:r>
                                <w:r w:rsidR="00D04975">
                                  <w:rPr>
                                    <w:lang w:val="en-GB"/>
                                  </w:rPr>
                                  <w:instrText xml:space="preserve"> CITATION Tea19 \l 2057 </w:instrText>
                                </w:r>
                                <w:r w:rsidR="00D04975">
                                  <w:fldChar w:fldCharType="separate"/>
                                </w:r>
                                <w:r w:rsidR="00D04975" w:rsidRPr="00D04975">
                                  <w:rPr>
                                    <w:noProof/>
                                    <w:lang w:val="en-GB"/>
                                  </w:rPr>
                                  <w:t>[22]</w:t>
                                </w:r>
                                <w:r w:rsidR="00D04975">
                                  <w:fldChar w:fldCharType="end"/>
                                </w:r>
                              </w:sdtContent>
                            </w:sdt>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7A63" id="Textové pole 48" o:spid="_x0000_s1040" type="#_x0000_t202" style="position:absolute;left:0;text-align:left;margin-left:0;margin-top:159.45pt;width:257.3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OtGgIAAEA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ms9vbCYUkxWY3n2K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" stroked="f">
                <v:textbox style="mso-fit-shape-to-text:t" inset="0,0,0,0">
                  <w:txbxContent>
                    <w:p w14:paraId="2FADEBAE" w14:textId="6EE4578B" w:rsidR="00494219" w:rsidRPr="006C0A5B" w:rsidRDefault="00494219" w:rsidP="00494219">
                      <w:pPr>
                        <w:pStyle w:val="Popis"/>
                        <w:rPr>
                          <w:noProof/>
                          <w:szCs w:val="24"/>
                        </w:rPr>
                      </w:pPr>
                      <w:bookmarkStart w:id="112" w:name="_Toc131867207"/>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12</w:t>
                      </w:r>
                      <w:r w:rsidR="00000000">
                        <w:rPr>
                          <w:noProof/>
                        </w:rPr>
                        <w:fldChar w:fldCharType="end"/>
                      </w:r>
                      <w:r>
                        <w:t xml:space="preserve"> – </w:t>
                      </w:r>
                      <w:r w:rsidR="002A571B">
                        <w:t>MQTT pripájacia sprava</w:t>
                      </w:r>
                      <w:r w:rsidR="00D04975">
                        <w:t xml:space="preserve"> </w:t>
                      </w:r>
                      <w:sdt>
                        <w:sdtPr>
                          <w:id w:val="350920724"/>
                          <w:citation/>
                        </w:sdtPr>
                        <w:sdtContent>
                          <w:r w:rsidR="00D04975">
                            <w:fldChar w:fldCharType="begin"/>
                          </w:r>
                          <w:r w:rsidR="00D04975">
                            <w:rPr>
                              <w:lang w:val="en-GB"/>
                            </w:rPr>
                            <w:instrText xml:space="preserve"> CITATION Tea19 \l 2057 </w:instrText>
                          </w:r>
                          <w:r w:rsidR="00D04975">
                            <w:fldChar w:fldCharType="separate"/>
                          </w:r>
                          <w:r w:rsidR="00D04975" w:rsidRPr="00D04975">
                            <w:rPr>
                              <w:noProof/>
                              <w:lang w:val="en-GB"/>
                            </w:rPr>
                            <w:t>[22]</w:t>
                          </w:r>
                          <w:r w:rsidR="00D04975">
                            <w:fldChar w:fldCharType="end"/>
                          </w:r>
                        </w:sdtContent>
                      </w:sdt>
                      <w:bookmarkEnd w:id="112"/>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779ABB9E" wp14:editId="6EA6BF88">
            <wp:simplePos x="0" y="0"/>
            <wp:positionH relativeFrom="margin">
              <wp:align>center</wp:align>
            </wp:positionH>
            <wp:positionV relativeFrom="paragraph">
              <wp:posOffset>561</wp:posOffset>
            </wp:positionV>
            <wp:extent cx="3267710" cy="2054225"/>
            <wp:effectExtent l="0" t="0" r="8890" b="0"/>
            <wp:wrapTopAndBottom/>
            <wp:docPr id="19" name="Obrázok 19"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text&#10;&#10;Automaticky generovaný pop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710" cy="2054225"/>
                    </a:xfrm>
                    <a:prstGeom prst="rect">
                      <a:avLst/>
                    </a:prstGeom>
                    <a:noFill/>
                    <a:ln>
                      <a:noFill/>
                    </a:ln>
                  </pic:spPr>
                </pic:pic>
              </a:graphicData>
            </a:graphic>
          </wp:anchor>
        </w:drawing>
      </w:r>
      <w:proofErr w:type="spellStart"/>
      <w:r w:rsidR="003936E4" w:rsidRPr="003936E4">
        <w:rPr>
          <w:b/>
          <w:bCs/>
        </w:rPr>
        <w:t>ClientId</w:t>
      </w:r>
      <w:proofErr w:type="spellEnd"/>
      <w:r w:rsidR="003936E4" w:rsidRPr="003936E4">
        <w:t xml:space="preserve"> – </w:t>
      </w:r>
      <w:r w:rsidR="000074BF" w:rsidRPr="003936E4">
        <w:t>Identifikátor</w:t>
      </w:r>
      <w:r w:rsidR="003936E4" w:rsidRPr="003936E4">
        <w:t xml:space="preserve"> MQTT klienta. Je potrebn</w:t>
      </w:r>
      <w:r w:rsidR="001C5B23">
        <w:t>é</w:t>
      </w:r>
      <w:r w:rsidR="003936E4" w:rsidRPr="003936E4">
        <w:t xml:space="preserve"> </w:t>
      </w:r>
      <w:r w:rsidR="000074BF" w:rsidRPr="003936E4">
        <w:t>zabezpečiť</w:t>
      </w:r>
      <w:r w:rsidR="003936E4" w:rsidRPr="003936E4">
        <w:t xml:space="preserve"> </w:t>
      </w:r>
      <w:r w:rsidR="000074BF" w:rsidRPr="003936E4">
        <w:t>jedinečnosť</w:t>
      </w:r>
      <w:r w:rsidR="003936E4" w:rsidRPr="003936E4">
        <w:t xml:space="preserve"> v </w:t>
      </w:r>
      <w:r w:rsidR="000074BF" w:rsidRPr="003936E4">
        <w:t>rámci</w:t>
      </w:r>
      <w:r w:rsidR="003936E4" w:rsidRPr="003936E4">
        <w:t xml:space="preserve"> klienta aj MQTT broker-a. Vo verzii MQTT 3.1.1 je </w:t>
      </w:r>
      <w:r w:rsidR="000074BF" w:rsidRPr="003936E4">
        <w:t>možné</w:t>
      </w:r>
      <w:r w:rsidR="003936E4" w:rsidRPr="003936E4">
        <w:t xml:space="preserve"> </w:t>
      </w:r>
      <w:r w:rsidR="000074BF" w:rsidRPr="003936E4">
        <w:t>zaslať</w:t>
      </w:r>
      <w:r w:rsidR="003936E4" w:rsidRPr="003936E4">
        <w:t xml:space="preserve"> </w:t>
      </w:r>
      <w:r w:rsidR="000074BF" w:rsidRPr="003936E4">
        <w:t>práz</w:t>
      </w:r>
      <w:r w:rsidR="000074BF">
        <w:t>d</w:t>
      </w:r>
      <w:r w:rsidR="000074BF" w:rsidRPr="003936E4">
        <w:t>ny</w:t>
      </w:r>
      <w:r w:rsidR="003936E4" w:rsidRPr="003936E4">
        <w:t xml:space="preserve"> </w:t>
      </w:r>
      <w:r w:rsidR="000074BF" w:rsidRPr="003936E4">
        <w:t>identifikátor</w:t>
      </w:r>
      <w:r w:rsidR="003936E4" w:rsidRPr="003936E4">
        <w:t xml:space="preserve"> klienta, ak nie je za potreby</w:t>
      </w:r>
      <w:r w:rsidR="00242BF1">
        <w:t>,</w:t>
      </w:r>
      <w:r w:rsidR="003936E4" w:rsidRPr="003936E4">
        <w:t xml:space="preserve"> aby broker vlastnil stav klienta. </w:t>
      </w:r>
    </w:p>
    <w:p w14:paraId="20D4EA80" w14:textId="6CAFB008" w:rsidR="003936E4" w:rsidRPr="003936E4" w:rsidRDefault="003936E4" w:rsidP="00D05780">
      <w:pPr>
        <w:rPr>
          <w:rFonts w:ascii="Segoe UI" w:hAnsi="Segoe UI" w:cs="Segoe UI"/>
          <w:sz w:val="18"/>
          <w:szCs w:val="18"/>
        </w:rPr>
      </w:pPr>
      <w:proofErr w:type="spellStart"/>
      <w:r w:rsidRPr="003936E4">
        <w:rPr>
          <w:b/>
          <w:bCs/>
        </w:rPr>
        <w:t>CleanSession</w:t>
      </w:r>
      <w:proofErr w:type="spellEnd"/>
      <w:r w:rsidRPr="003936E4">
        <w:t xml:space="preserve"> – </w:t>
      </w:r>
      <w:r w:rsidR="000074BF" w:rsidRPr="003936E4">
        <w:t>Príznakový</w:t>
      </w:r>
      <w:r w:rsidRPr="003936E4">
        <w:t xml:space="preserve"> bit, </w:t>
      </w:r>
      <w:r w:rsidR="000074BF" w:rsidRPr="003936E4">
        <w:t>ktorého</w:t>
      </w:r>
      <w:r w:rsidRPr="003936E4">
        <w:t xml:space="preserve"> </w:t>
      </w:r>
      <w:r w:rsidR="000074BF" w:rsidRPr="003936E4">
        <w:t>úlohou</w:t>
      </w:r>
      <w:r w:rsidRPr="003936E4">
        <w:t xml:space="preserve"> je </w:t>
      </w:r>
      <w:r w:rsidR="000074BF" w:rsidRPr="003936E4">
        <w:t>informovať</w:t>
      </w:r>
      <w:r w:rsidRPr="003936E4">
        <w:t xml:space="preserve"> broker-a </w:t>
      </w:r>
      <w:r w:rsidR="00FB2D48">
        <w:t>č</w:t>
      </w:r>
      <w:r w:rsidRPr="003936E4">
        <w:t xml:space="preserve">i </w:t>
      </w:r>
      <w:r w:rsidR="000074BF" w:rsidRPr="003936E4">
        <w:t>daný</w:t>
      </w:r>
      <w:r w:rsidRPr="003936E4">
        <w:t xml:space="preserve"> klient ma </w:t>
      </w:r>
      <w:r w:rsidR="000074BF" w:rsidRPr="003936E4">
        <w:t>záujem</w:t>
      </w:r>
      <w:r w:rsidRPr="003936E4">
        <w:t xml:space="preserve"> o </w:t>
      </w:r>
      <w:r w:rsidR="000074BF" w:rsidRPr="003936E4">
        <w:t>trvalú</w:t>
      </w:r>
      <w:r w:rsidRPr="003936E4">
        <w:t xml:space="preserve"> </w:t>
      </w:r>
      <w:r w:rsidR="000074BF" w:rsidRPr="003936E4">
        <w:t>reláciu</w:t>
      </w:r>
      <w:r w:rsidRPr="003936E4">
        <w:t xml:space="preserve">. Pri trvalej </w:t>
      </w:r>
      <w:r w:rsidR="000074BF" w:rsidRPr="003936E4">
        <w:t>relácii</w:t>
      </w:r>
      <w:r w:rsidRPr="003936E4">
        <w:t xml:space="preserve"> je </w:t>
      </w:r>
      <w:r w:rsidR="00FB2D48">
        <w:t>nevyhnutné</w:t>
      </w:r>
      <w:r w:rsidRPr="003936E4">
        <w:t xml:space="preserve"> ma</w:t>
      </w:r>
      <w:r w:rsidR="00FB2D48">
        <w:t>ť</w:t>
      </w:r>
      <w:r w:rsidRPr="003936E4">
        <w:t xml:space="preserve"> </w:t>
      </w:r>
      <w:r w:rsidR="000074BF" w:rsidRPr="003936E4">
        <w:t>nastavenú</w:t>
      </w:r>
      <w:r w:rsidRPr="003936E4">
        <w:t xml:space="preserve"> kvalitu </w:t>
      </w:r>
      <w:r w:rsidR="000074BF" w:rsidRPr="003936E4">
        <w:t>služieb</w:t>
      </w:r>
      <w:r w:rsidRPr="003936E4">
        <w:t> </w:t>
      </w:r>
      <w:r w:rsidR="00C761CB">
        <w:t>1</w:t>
      </w:r>
      <w:r w:rsidRPr="003936E4">
        <w:t xml:space="preserve"> alebo 2 a vtedy </w:t>
      </w:r>
      <w:r w:rsidR="00C761CB" w:rsidRPr="003936E4">
        <w:t>všetky</w:t>
      </w:r>
      <w:r w:rsidRPr="003936E4">
        <w:t xml:space="preserve"> klientske odbery ako aj </w:t>
      </w:r>
      <w:r w:rsidR="00C761CB" w:rsidRPr="003936E4">
        <w:t>zmeškan</w:t>
      </w:r>
      <w:r w:rsidR="001410DA">
        <w:t>é</w:t>
      </w:r>
      <w:r w:rsidRPr="003936E4">
        <w:t xml:space="preserve"> </w:t>
      </w:r>
      <w:r w:rsidR="00C761CB" w:rsidRPr="003936E4">
        <w:t>správy</w:t>
      </w:r>
      <w:r w:rsidRPr="003936E4">
        <w:t xml:space="preserve"> </w:t>
      </w:r>
      <w:r w:rsidR="00C761CB" w:rsidRPr="003936E4">
        <w:t>sú</w:t>
      </w:r>
      <w:r w:rsidRPr="003936E4">
        <w:t xml:space="preserve"> archivovan</w:t>
      </w:r>
      <w:r w:rsidR="001410DA">
        <w:t>é</w:t>
      </w:r>
      <w:r w:rsidRPr="003936E4">
        <w:t>. </w:t>
      </w:r>
    </w:p>
    <w:p w14:paraId="2334EA7F" w14:textId="6E52E656" w:rsidR="003936E4" w:rsidRPr="003936E4" w:rsidRDefault="003936E4" w:rsidP="00D05780">
      <w:pPr>
        <w:rPr>
          <w:rFonts w:ascii="Segoe UI" w:hAnsi="Segoe UI" w:cs="Segoe UI"/>
          <w:sz w:val="18"/>
          <w:szCs w:val="18"/>
        </w:rPr>
      </w:pPr>
      <w:proofErr w:type="spellStart"/>
      <w:r w:rsidRPr="003936E4">
        <w:rPr>
          <w:b/>
          <w:bCs/>
        </w:rPr>
        <w:t>Username</w:t>
      </w:r>
      <w:proofErr w:type="spellEnd"/>
      <w:r w:rsidRPr="003936E4">
        <w:rPr>
          <w:b/>
          <w:bCs/>
        </w:rPr>
        <w:t>/</w:t>
      </w:r>
      <w:proofErr w:type="spellStart"/>
      <w:r w:rsidRPr="003936E4">
        <w:rPr>
          <w:b/>
          <w:bCs/>
        </w:rPr>
        <w:t>Password</w:t>
      </w:r>
      <w:proofErr w:type="spellEnd"/>
      <w:r w:rsidRPr="003936E4">
        <w:rPr>
          <w:b/>
          <w:bCs/>
        </w:rPr>
        <w:t xml:space="preserve"> –</w:t>
      </w:r>
      <w:r w:rsidRPr="003936E4">
        <w:t xml:space="preserve"> Polia na </w:t>
      </w:r>
      <w:r w:rsidR="00C761CB" w:rsidRPr="003936E4">
        <w:t>autorizáciu</w:t>
      </w:r>
      <w:r w:rsidRPr="003936E4">
        <w:t xml:space="preserve"> klienta. Ak </w:t>
      </w:r>
      <w:r w:rsidR="00C761CB" w:rsidRPr="003936E4">
        <w:t>implementácia</w:t>
      </w:r>
      <w:r w:rsidRPr="003936E4">
        <w:t xml:space="preserve"> neposkytuje </w:t>
      </w:r>
      <w:r w:rsidR="00C761CB" w:rsidRPr="003936E4">
        <w:t>kryptovací</w:t>
      </w:r>
      <w:r w:rsidRPr="003936E4">
        <w:t xml:space="preserve"> algoritmus alebo </w:t>
      </w:r>
      <w:r w:rsidR="00C761CB" w:rsidRPr="003936E4">
        <w:t>dáta</w:t>
      </w:r>
      <w:r w:rsidRPr="003936E4">
        <w:t xml:space="preserve"> nie </w:t>
      </w:r>
      <w:r w:rsidR="00C761CB" w:rsidRPr="003936E4">
        <w:t>sú</w:t>
      </w:r>
      <w:r w:rsidRPr="003936E4">
        <w:t xml:space="preserve"> </w:t>
      </w:r>
      <w:r w:rsidR="00C761CB" w:rsidRPr="003936E4">
        <w:t>šifrované</w:t>
      </w:r>
      <w:r w:rsidRPr="003936E4">
        <w:t xml:space="preserve"> na </w:t>
      </w:r>
      <w:r w:rsidR="00C761CB" w:rsidRPr="003936E4">
        <w:t>úrovni</w:t>
      </w:r>
      <w:r w:rsidRPr="003936E4">
        <w:t xml:space="preserve"> TLS tak v tom </w:t>
      </w:r>
      <w:r w:rsidR="00C761CB" w:rsidRPr="003936E4">
        <w:t>prípade</w:t>
      </w:r>
      <w:r w:rsidRPr="003936E4">
        <w:t xml:space="preserve"> </w:t>
      </w:r>
      <w:r w:rsidR="00C761CB" w:rsidRPr="003936E4">
        <w:t>údaje</w:t>
      </w:r>
      <w:r w:rsidRPr="003936E4">
        <w:t xml:space="preserve"> o mene a hesle </w:t>
      </w:r>
      <w:r w:rsidR="00C761CB" w:rsidRPr="003936E4">
        <w:t>sú</w:t>
      </w:r>
      <w:r w:rsidRPr="003936E4">
        <w:t xml:space="preserve"> zaslan</w:t>
      </w:r>
      <w:r w:rsidR="001410DA">
        <w:t>é</w:t>
      </w:r>
      <w:r w:rsidRPr="003936E4">
        <w:t xml:space="preserve"> ako </w:t>
      </w:r>
      <w:r w:rsidR="00C761CB" w:rsidRPr="003936E4">
        <w:t>obyčajný</w:t>
      </w:r>
      <w:r w:rsidRPr="003936E4">
        <w:t xml:space="preserve"> text. </w:t>
      </w:r>
    </w:p>
    <w:p w14:paraId="4014D43E" w14:textId="250E78A8" w:rsidR="00D04975" w:rsidRDefault="003936E4" w:rsidP="00D05780">
      <w:r w:rsidRPr="003936E4">
        <w:t xml:space="preserve">Sprava, </w:t>
      </w:r>
      <w:r w:rsidR="00C761CB" w:rsidRPr="003936E4">
        <w:t>zasielaná</w:t>
      </w:r>
      <w:r w:rsidRPr="003936E4">
        <w:t xml:space="preserve"> MQTT broker-</w:t>
      </w:r>
      <w:proofErr w:type="spellStart"/>
      <w:r w:rsidRPr="003936E4">
        <w:t>om</w:t>
      </w:r>
      <w:proofErr w:type="spellEnd"/>
      <w:r w:rsidRPr="003936E4">
        <w:t xml:space="preserve">, </w:t>
      </w:r>
      <w:r w:rsidRPr="003936E4">
        <w:rPr>
          <w:b/>
          <w:bCs/>
        </w:rPr>
        <w:t>CONNACK</w:t>
      </w:r>
      <w:r w:rsidRPr="003936E4">
        <w:t xml:space="preserve"> obsahuje </w:t>
      </w:r>
      <w:r w:rsidR="00C761CB" w:rsidRPr="003936E4">
        <w:t>stavový</w:t>
      </w:r>
      <w:r w:rsidRPr="003936E4">
        <w:t xml:space="preserve"> </w:t>
      </w:r>
      <w:r w:rsidR="00C761CB" w:rsidRPr="003936E4">
        <w:t>kód</w:t>
      </w:r>
      <w:r w:rsidRPr="003936E4">
        <w:t xml:space="preserve">. </w:t>
      </w:r>
      <w:r w:rsidR="00C761CB" w:rsidRPr="003936E4">
        <w:t>Nasledujúca</w:t>
      </w:r>
      <w:r w:rsidRPr="003936E4">
        <w:t xml:space="preserve"> </w:t>
      </w:r>
      <w:r w:rsidR="00C761CB" w:rsidRPr="003936E4">
        <w:t>tabuľka</w:t>
      </w:r>
      <w:r w:rsidRPr="003936E4">
        <w:t xml:space="preserve"> obsahuje </w:t>
      </w:r>
      <w:r w:rsidR="00C761CB" w:rsidRPr="003936E4">
        <w:t>stavové</w:t>
      </w:r>
      <w:r w:rsidRPr="003936E4">
        <w:t xml:space="preserve"> </w:t>
      </w:r>
      <w:r w:rsidR="00C761CB" w:rsidRPr="003936E4">
        <w:t>kódy</w:t>
      </w:r>
      <w:r w:rsidRPr="003936E4">
        <w:t xml:space="preserve"> v </w:t>
      </w:r>
      <w:r w:rsidR="00C761CB" w:rsidRPr="003936E4">
        <w:t>správe</w:t>
      </w:r>
      <w:r w:rsidRPr="003936E4">
        <w:t xml:space="preserve"> od MQTT broker-a.</w:t>
      </w:r>
      <w:r w:rsidR="00E6552C">
        <w:t xml:space="preserve"> </w:t>
      </w:r>
      <w:sdt>
        <w:sdtPr>
          <w:id w:val="1087348361"/>
          <w:citation/>
        </w:sdtPr>
        <w:sdtContent>
          <w:r w:rsidR="00D04975">
            <w:fldChar w:fldCharType="begin"/>
          </w:r>
          <w:r w:rsidR="00D04975">
            <w:rPr>
              <w:lang w:val="en-GB"/>
            </w:rPr>
            <w:instrText xml:space="preserve"> CITATION Tea19 \l 2057 </w:instrText>
          </w:r>
          <w:r w:rsidR="00D04975">
            <w:fldChar w:fldCharType="separate"/>
          </w:r>
          <w:r w:rsidR="00D04975" w:rsidRPr="00D04975">
            <w:rPr>
              <w:noProof/>
              <w:lang w:val="en-GB"/>
            </w:rPr>
            <w:t>[22]</w:t>
          </w:r>
          <w:r w:rsidR="00D04975">
            <w:fldChar w:fldCharType="end"/>
          </w:r>
        </w:sdtContent>
      </w:sdt>
    </w:p>
    <w:p w14:paraId="37379774" w14:textId="77777777" w:rsidR="00D04975" w:rsidRDefault="00D04975">
      <w:pPr>
        <w:spacing w:before="0" w:after="0" w:line="240" w:lineRule="auto"/>
        <w:jc w:val="left"/>
      </w:pPr>
      <w:r>
        <w:br w:type="page"/>
      </w:r>
    </w:p>
    <w:p w14:paraId="7691E068" w14:textId="72695D87" w:rsidR="002C601D" w:rsidRDefault="002C601D" w:rsidP="002C601D">
      <w:pPr>
        <w:pStyle w:val="Tabuka-oznaenie"/>
      </w:pPr>
      <w:bookmarkStart w:id="113" w:name="_Toc131867218"/>
      <w:r>
        <w:lastRenderedPageBreak/>
        <w:t xml:space="preserve">Tab. </w:t>
      </w:r>
      <w:fldSimple w:instr=" STYLEREF 1 \s ">
        <w:r w:rsidR="007531DC">
          <w:rPr>
            <w:noProof/>
          </w:rPr>
          <w:t>4</w:t>
        </w:r>
      </w:fldSimple>
      <w:r w:rsidR="00046BD7">
        <w:t>.</w:t>
      </w:r>
      <w:r w:rsidR="00000000">
        <w:fldChar w:fldCharType="begin"/>
      </w:r>
      <w:r w:rsidR="00000000">
        <w:instrText xml:space="preserve"> SEQ Tab. \* ARABIC \s 1 </w:instrText>
      </w:r>
      <w:r w:rsidR="00000000">
        <w:fldChar w:fldCharType="separate"/>
      </w:r>
      <w:r w:rsidR="007531DC">
        <w:rPr>
          <w:noProof/>
        </w:rPr>
        <w:t>5</w:t>
      </w:r>
      <w:r w:rsidR="00000000">
        <w:rPr>
          <w:noProof/>
        </w:rPr>
        <w:fldChar w:fldCharType="end"/>
      </w:r>
      <w:r>
        <w:t xml:space="preserve"> </w:t>
      </w:r>
      <w:r w:rsidR="006E44DB">
        <w:t>–</w:t>
      </w:r>
      <w:r>
        <w:t xml:space="preserve"> </w:t>
      </w:r>
      <w:r w:rsidR="00456348">
        <w:t>Význam</w:t>
      </w:r>
      <w:r w:rsidR="006E44DB">
        <w:t xml:space="preserve"> </w:t>
      </w:r>
      <w:r w:rsidR="00456348">
        <w:t>stavového</w:t>
      </w:r>
      <w:r w:rsidR="006E44DB">
        <w:t xml:space="preserve"> </w:t>
      </w:r>
      <w:r w:rsidR="00456348">
        <w:t>kódu</w:t>
      </w:r>
      <w:bookmarkEnd w:id="113"/>
    </w:p>
    <w:tbl>
      <w:tblPr>
        <w:tblW w:w="84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8"/>
        <w:gridCol w:w="6879"/>
      </w:tblGrid>
      <w:tr w:rsidR="003936E4" w:rsidRPr="003936E4" w14:paraId="532534FA" w14:textId="77777777" w:rsidTr="002C601D">
        <w:trPr>
          <w:trHeight w:val="300"/>
        </w:trPr>
        <w:tc>
          <w:tcPr>
            <w:tcW w:w="1608" w:type="dxa"/>
            <w:tcBorders>
              <w:top w:val="single" w:sz="6" w:space="0" w:color="000000"/>
              <w:left w:val="single" w:sz="6" w:space="0" w:color="000000"/>
              <w:bottom w:val="single" w:sz="6" w:space="0" w:color="000000"/>
              <w:right w:val="nil"/>
            </w:tcBorders>
            <w:shd w:val="clear" w:color="auto" w:fill="auto"/>
            <w:vAlign w:val="center"/>
            <w:hideMark/>
          </w:tcPr>
          <w:p w14:paraId="7A1F1AA6" w14:textId="2A057011" w:rsidR="003936E4" w:rsidRPr="003936E4" w:rsidRDefault="00C761CB" w:rsidP="00FB76DD">
            <w:pPr>
              <w:pStyle w:val="tabulkatexthlavicka"/>
              <w:rPr>
                <w:rFonts w:ascii="Times New Roman" w:hAnsi="Times New Roman"/>
                <w:sz w:val="24"/>
              </w:rPr>
            </w:pPr>
            <w:r w:rsidRPr="003936E4">
              <w:t>Stavový</w:t>
            </w:r>
            <w:r w:rsidR="003936E4" w:rsidRPr="003936E4">
              <w:t xml:space="preserve"> </w:t>
            </w:r>
            <w:r w:rsidRPr="003936E4">
              <w:t>kód</w:t>
            </w:r>
            <w:r w:rsidR="003936E4" w:rsidRPr="003936E4">
              <w:t> </w:t>
            </w:r>
          </w:p>
        </w:tc>
        <w:tc>
          <w:tcPr>
            <w:tcW w:w="687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4E4120" w14:textId="4A820BD7" w:rsidR="003936E4" w:rsidRPr="003936E4" w:rsidRDefault="00C761CB" w:rsidP="00FB76DD">
            <w:pPr>
              <w:pStyle w:val="tabulkatexthlavicka"/>
              <w:rPr>
                <w:rFonts w:ascii="Times New Roman" w:hAnsi="Times New Roman"/>
                <w:sz w:val="24"/>
              </w:rPr>
            </w:pPr>
            <w:r w:rsidRPr="003936E4">
              <w:t>Význam</w:t>
            </w:r>
            <w:r w:rsidR="003936E4" w:rsidRPr="003936E4">
              <w:t> </w:t>
            </w:r>
          </w:p>
        </w:tc>
      </w:tr>
      <w:tr w:rsidR="003936E4" w:rsidRPr="003936E4" w14:paraId="1C411B6E" w14:textId="77777777" w:rsidTr="002C601D">
        <w:trPr>
          <w:trHeight w:val="300"/>
        </w:trPr>
        <w:tc>
          <w:tcPr>
            <w:tcW w:w="1608" w:type="dxa"/>
            <w:tcBorders>
              <w:top w:val="nil"/>
              <w:left w:val="single" w:sz="6" w:space="0" w:color="000000"/>
              <w:bottom w:val="single" w:sz="6" w:space="0" w:color="000000"/>
              <w:right w:val="nil"/>
            </w:tcBorders>
            <w:shd w:val="clear" w:color="auto" w:fill="auto"/>
            <w:vAlign w:val="center"/>
            <w:hideMark/>
          </w:tcPr>
          <w:p w14:paraId="556E382E" w14:textId="77777777" w:rsidR="003936E4" w:rsidRPr="003936E4" w:rsidRDefault="003936E4" w:rsidP="00FB76DD">
            <w:pPr>
              <w:pStyle w:val="tabulkatext"/>
              <w:rPr>
                <w:rFonts w:ascii="Times New Roman" w:hAnsi="Times New Roman"/>
                <w:sz w:val="24"/>
              </w:rPr>
            </w:pPr>
            <w:r w:rsidRPr="003936E4">
              <w:t>0 </w:t>
            </w:r>
          </w:p>
        </w:tc>
        <w:tc>
          <w:tcPr>
            <w:tcW w:w="6879" w:type="dxa"/>
            <w:tcBorders>
              <w:top w:val="nil"/>
              <w:left w:val="single" w:sz="6" w:space="0" w:color="000000"/>
              <w:bottom w:val="single" w:sz="6" w:space="0" w:color="000000"/>
              <w:right w:val="single" w:sz="6" w:space="0" w:color="000000"/>
            </w:tcBorders>
            <w:shd w:val="clear" w:color="auto" w:fill="auto"/>
            <w:hideMark/>
          </w:tcPr>
          <w:p w14:paraId="006E22FE" w14:textId="7B0E2701" w:rsidR="003936E4" w:rsidRPr="003936E4" w:rsidRDefault="003936E4" w:rsidP="00FB76DD">
            <w:pPr>
              <w:pStyle w:val="tabulkatext"/>
              <w:rPr>
                <w:rFonts w:ascii="Times New Roman" w:hAnsi="Times New Roman"/>
                <w:sz w:val="24"/>
              </w:rPr>
            </w:pPr>
            <w:r w:rsidRPr="003936E4">
              <w:t>Spojenie akceptovan</w:t>
            </w:r>
            <w:r w:rsidR="00AD3B53">
              <w:t>é</w:t>
            </w:r>
            <w:r w:rsidRPr="003936E4">
              <w:t> </w:t>
            </w:r>
          </w:p>
        </w:tc>
      </w:tr>
      <w:tr w:rsidR="003936E4" w:rsidRPr="003936E4" w14:paraId="636C5636" w14:textId="77777777" w:rsidTr="002C601D">
        <w:trPr>
          <w:trHeight w:val="300"/>
        </w:trPr>
        <w:tc>
          <w:tcPr>
            <w:tcW w:w="1608" w:type="dxa"/>
            <w:tcBorders>
              <w:top w:val="nil"/>
              <w:left w:val="single" w:sz="6" w:space="0" w:color="000000"/>
              <w:bottom w:val="single" w:sz="6" w:space="0" w:color="000000"/>
              <w:right w:val="nil"/>
            </w:tcBorders>
            <w:shd w:val="clear" w:color="auto" w:fill="auto"/>
            <w:vAlign w:val="center"/>
            <w:hideMark/>
          </w:tcPr>
          <w:p w14:paraId="08C60470" w14:textId="77777777" w:rsidR="003936E4" w:rsidRPr="003936E4" w:rsidRDefault="003936E4" w:rsidP="00FB76DD">
            <w:pPr>
              <w:pStyle w:val="tabulkatext"/>
              <w:rPr>
                <w:rFonts w:ascii="Times New Roman" w:hAnsi="Times New Roman"/>
                <w:sz w:val="24"/>
              </w:rPr>
            </w:pPr>
            <w:r w:rsidRPr="003936E4">
              <w:t>1 </w:t>
            </w:r>
          </w:p>
        </w:tc>
        <w:tc>
          <w:tcPr>
            <w:tcW w:w="6879" w:type="dxa"/>
            <w:tcBorders>
              <w:top w:val="nil"/>
              <w:left w:val="single" w:sz="6" w:space="0" w:color="000000"/>
              <w:bottom w:val="single" w:sz="6" w:space="0" w:color="000000"/>
              <w:right w:val="single" w:sz="6" w:space="0" w:color="000000"/>
            </w:tcBorders>
            <w:shd w:val="clear" w:color="auto" w:fill="auto"/>
            <w:hideMark/>
          </w:tcPr>
          <w:p w14:paraId="2FA4E184" w14:textId="65FDBCC5" w:rsidR="003936E4" w:rsidRPr="003936E4" w:rsidRDefault="003936E4" w:rsidP="00FB76DD">
            <w:pPr>
              <w:pStyle w:val="tabulkatext"/>
              <w:rPr>
                <w:rFonts w:ascii="Times New Roman" w:hAnsi="Times New Roman"/>
                <w:sz w:val="24"/>
              </w:rPr>
            </w:pPr>
            <w:r w:rsidRPr="003936E4">
              <w:t xml:space="preserve">Spojenie </w:t>
            </w:r>
            <w:r w:rsidR="00C761CB" w:rsidRPr="003936E4">
              <w:t>odmietnuté</w:t>
            </w:r>
            <w:r w:rsidRPr="003936E4">
              <w:t xml:space="preserve">. </w:t>
            </w:r>
            <w:r w:rsidR="00C761CB" w:rsidRPr="003936E4">
              <w:t>Neakceptovaná</w:t>
            </w:r>
            <w:r w:rsidRPr="003936E4">
              <w:t xml:space="preserve"> verzia protokolu </w:t>
            </w:r>
          </w:p>
        </w:tc>
      </w:tr>
      <w:tr w:rsidR="003936E4" w:rsidRPr="003936E4" w14:paraId="5D075E69" w14:textId="77777777" w:rsidTr="002C601D">
        <w:trPr>
          <w:trHeight w:val="300"/>
        </w:trPr>
        <w:tc>
          <w:tcPr>
            <w:tcW w:w="1608" w:type="dxa"/>
            <w:tcBorders>
              <w:top w:val="nil"/>
              <w:left w:val="single" w:sz="6" w:space="0" w:color="000000"/>
              <w:bottom w:val="single" w:sz="6" w:space="0" w:color="000000"/>
              <w:right w:val="nil"/>
            </w:tcBorders>
            <w:shd w:val="clear" w:color="auto" w:fill="auto"/>
            <w:vAlign w:val="center"/>
            <w:hideMark/>
          </w:tcPr>
          <w:p w14:paraId="4E34423A" w14:textId="77777777" w:rsidR="003936E4" w:rsidRPr="003936E4" w:rsidRDefault="003936E4" w:rsidP="00FB76DD">
            <w:pPr>
              <w:pStyle w:val="tabulkatext"/>
              <w:rPr>
                <w:rFonts w:ascii="Times New Roman" w:hAnsi="Times New Roman"/>
                <w:sz w:val="24"/>
              </w:rPr>
            </w:pPr>
            <w:r w:rsidRPr="003936E4">
              <w:t>2 </w:t>
            </w:r>
          </w:p>
        </w:tc>
        <w:tc>
          <w:tcPr>
            <w:tcW w:w="6879" w:type="dxa"/>
            <w:tcBorders>
              <w:top w:val="nil"/>
              <w:left w:val="single" w:sz="6" w:space="0" w:color="000000"/>
              <w:bottom w:val="single" w:sz="6" w:space="0" w:color="000000"/>
              <w:right w:val="single" w:sz="6" w:space="0" w:color="000000"/>
            </w:tcBorders>
            <w:shd w:val="clear" w:color="auto" w:fill="auto"/>
            <w:hideMark/>
          </w:tcPr>
          <w:p w14:paraId="45DD7CBE" w14:textId="3084A172" w:rsidR="003936E4" w:rsidRPr="003936E4" w:rsidRDefault="003936E4" w:rsidP="00FB76DD">
            <w:pPr>
              <w:pStyle w:val="tabulkatext"/>
              <w:rPr>
                <w:rFonts w:ascii="Times New Roman" w:hAnsi="Times New Roman"/>
                <w:sz w:val="24"/>
              </w:rPr>
            </w:pPr>
            <w:r w:rsidRPr="003936E4">
              <w:t xml:space="preserve">Spojenie </w:t>
            </w:r>
            <w:r w:rsidR="00C761CB" w:rsidRPr="003936E4">
              <w:t>odmietnuté</w:t>
            </w:r>
            <w:r w:rsidRPr="003936E4">
              <w:t xml:space="preserve">, </w:t>
            </w:r>
            <w:r w:rsidR="00C761CB" w:rsidRPr="003936E4">
              <w:t>odmietnutý</w:t>
            </w:r>
            <w:r w:rsidRPr="003936E4">
              <w:t xml:space="preserve"> </w:t>
            </w:r>
            <w:r w:rsidR="00C761CB" w:rsidRPr="003936E4">
              <w:t>identifikátor</w:t>
            </w:r>
            <w:r w:rsidRPr="003936E4">
              <w:t> </w:t>
            </w:r>
          </w:p>
        </w:tc>
      </w:tr>
      <w:tr w:rsidR="003936E4" w:rsidRPr="003936E4" w14:paraId="61CBDCC6" w14:textId="77777777" w:rsidTr="002C601D">
        <w:trPr>
          <w:trHeight w:val="300"/>
        </w:trPr>
        <w:tc>
          <w:tcPr>
            <w:tcW w:w="1608" w:type="dxa"/>
            <w:tcBorders>
              <w:top w:val="nil"/>
              <w:left w:val="single" w:sz="6" w:space="0" w:color="000000"/>
              <w:bottom w:val="single" w:sz="6" w:space="0" w:color="000000"/>
              <w:right w:val="nil"/>
            </w:tcBorders>
            <w:shd w:val="clear" w:color="auto" w:fill="auto"/>
            <w:vAlign w:val="center"/>
            <w:hideMark/>
          </w:tcPr>
          <w:p w14:paraId="7EBDD6BB" w14:textId="77777777" w:rsidR="003936E4" w:rsidRPr="003936E4" w:rsidRDefault="003936E4" w:rsidP="00FB76DD">
            <w:pPr>
              <w:pStyle w:val="tabulkatext"/>
              <w:rPr>
                <w:rFonts w:ascii="Times New Roman" w:hAnsi="Times New Roman"/>
                <w:sz w:val="24"/>
              </w:rPr>
            </w:pPr>
            <w:r w:rsidRPr="003936E4">
              <w:t>3 </w:t>
            </w:r>
          </w:p>
        </w:tc>
        <w:tc>
          <w:tcPr>
            <w:tcW w:w="6879" w:type="dxa"/>
            <w:tcBorders>
              <w:top w:val="nil"/>
              <w:left w:val="single" w:sz="6" w:space="0" w:color="000000"/>
              <w:bottom w:val="single" w:sz="6" w:space="0" w:color="000000"/>
              <w:right w:val="single" w:sz="6" w:space="0" w:color="000000"/>
            </w:tcBorders>
            <w:shd w:val="clear" w:color="auto" w:fill="auto"/>
            <w:hideMark/>
          </w:tcPr>
          <w:p w14:paraId="53E3B60C" w14:textId="344883A3" w:rsidR="003936E4" w:rsidRPr="003936E4" w:rsidRDefault="003936E4" w:rsidP="00FB76DD">
            <w:pPr>
              <w:pStyle w:val="tabulkatext"/>
              <w:rPr>
                <w:rFonts w:ascii="Times New Roman" w:hAnsi="Times New Roman"/>
                <w:sz w:val="24"/>
              </w:rPr>
            </w:pPr>
            <w:r w:rsidRPr="003936E4">
              <w:t xml:space="preserve">Spojenie </w:t>
            </w:r>
            <w:r w:rsidR="00C761CB" w:rsidRPr="003936E4">
              <w:t>odmietnuté</w:t>
            </w:r>
            <w:r w:rsidRPr="003936E4">
              <w:t xml:space="preserve">, server nie je </w:t>
            </w:r>
            <w:r w:rsidR="00C761CB" w:rsidRPr="003936E4">
              <w:t>dostupný</w:t>
            </w:r>
            <w:r w:rsidRPr="003936E4">
              <w:t> </w:t>
            </w:r>
          </w:p>
        </w:tc>
      </w:tr>
      <w:tr w:rsidR="003936E4" w:rsidRPr="003936E4" w14:paraId="443FAB1B" w14:textId="77777777" w:rsidTr="002C601D">
        <w:trPr>
          <w:trHeight w:val="300"/>
        </w:trPr>
        <w:tc>
          <w:tcPr>
            <w:tcW w:w="1608" w:type="dxa"/>
            <w:tcBorders>
              <w:top w:val="nil"/>
              <w:left w:val="single" w:sz="6" w:space="0" w:color="000000"/>
              <w:bottom w:val="single" w:sz="6" w:space="0" w:color="000000"/>
              <w:right w:val="nil"/>
            </w:tcBorders>
            <w:shd w:val="clear" w:color="auto" w:fill="auto"/>
            <w:vAlign w:val="center"/>
            <w:hideMark/>
          </w:tcPr>
          <w:p w14:paraId="64E17FC7" w14:textId="77777777" w:rsidR="003936E4" w:rsidRPr="003936E4" w:rsidRDefault="003936E4" w:rsidP="00FB76DD">
            <w:pPr>
              <w:pStyle w:val="tabulkatext"/>
              <w:rPr>
                <w:rFonts w:ascii="Times New Roman" w:hAnsi="Times New Roman"/>
                <w:sz w:val="24"/>
              </w:rPr>
            </w:pPr>
            <w:r w:rsidRPr="003936E4">
              <w:t>4 </w:t>
            </w:r>
          </w:p>
        </w:tc>
        <w:tc>
          <w:tcPr>
            <w:tcW w:w="6879" w:type="dxa"/>
            <w:tcBorders>
              <w:top w:val="nil"/>
              <w:left w:val="single" w:sz="6" w:space="0" w:color="000000"/>
              <w:bottom w:val="single" w:sz="6" w:space="0" w:color="000000"/>
              <w:right w:val="single" w:sz="6" w:space="0" w:color="000000"/>
            </w:tcBorders>
            <w:shd w:val="clear" w:color="auto" w:fill="auto"/>
            <w:hideMark/>
          </w:tcPr>
          <w:p w14:paraId="39EFEC0E" w14:textId="317D1EF6" w:rsidR="003936E4" w:rsidRPr="003936E4" w:rsidRDefault="003936E4" w:rsidP="00FB76DD">
            <w:pPr>
              <w:pStyle w:val="tabulkatext"/>
              <w:rPr>
                <w:rFonts w:ascii="Times New Roman" w:hAnsi="Times New Roman"/>
                <w:sz w:val="24"/>
              </w:rPr>
            </w:pPr>
            <w:r w:rsidRPr="003936E4">
              <w:t xml:space="preserve">Spojenie </w:t>
            </w:r>
            <w:r w:rsidR="00C761CB" w:rsidRPr="003936E4">
              <w:t>odmietnuté</w:t>
            </w:r>
            <w:r w:rsidRPr="003936E4">
              <w:t xml:space="preserve">, </w:t>
            </w:r>
            <w:r w:rsidR="00C761CB" w:rsidRPr="003936E4">
              <w:t>nesprávne</w:t>
            </w:r>
            <w:r w:rsidRPr="003936E4">
              <w:t xml:space="preserve"> meno alebo heslo </w:t>
            </w:r>
          </w:p>
        </w:tc>
      </w:tr>
      <w:tr w:rsidR="003936E4" w:rsidRPr="003936E4" w14:paraId="0D37D3E4" w14:textId="77777777" w:rsidTr="002C601D">
        <w:trPr>
          <w:trHeight w:val="300"/>
        </w:trPr>
        <w:tc>
          <w:tcPr>
            <w:tcW w:w="1608" w:type="dxa"/>
            <w:tcBorders>
              <w:top w:val="nil"/>
              <w:left w:val="single" w:sz="6" w:space="0" w:color="000000"/>
              <w:bottom w:val="single" w:sz="6" w:space="0" w:color="000000"/>
              <w:right w:val="nil"/>
            </w:tcBorders>
            <w:shd w:val="clear" w:color="auto" w:fill="auto"/>
            <w:vAlign w:val="center"/>
            <w:hideMark/>
          </w:tcPr>
          <w:p w14:paraId="5993F25D" w14:textId="77777777" w:rsidR="003936E4" w:rsidRPr="003936E4" w:rsidRDefault="003936E4" w:rsidP="00FB76DD">
            <w:pPr>
              <w:pStyle w:val="tabulkatext"/>
              <w:rPr>
                <w:rFonts w:ascii="Times New Roman" w:hAnsi="Times New Roman"/>
                <w:sz w:val="24"/>
              </w:rPr>
            </w:pPr>
            <w:r w:rsidRPr="003936E4">
              <w:t>5 </w:t>
            </w:r>
          </w:p>
        </w:tc>
        <w:tc>
          <w:tcPr>
            <w:tcW w:w="6879" w:type="dxa"/>
            <w:tcBorders>
              <w:top w:val="nil"/>
              <w:left w:val="single" w:sz="6" w:space="0" w:color="000000"/>
              <w:bottom w:val="single" w:sz="6" w:space="0" w:color="000000"/>
              <w:right w:val="single" w:sz="6" w:space="0" w:color="000000"/>
            </w:tcBorders>
            <w:shd w:val="clear" w:color="auto" w:fill="auto"/>
            <w:hideMark/>
          </w:tcPr>
          <w:p w14:paraId="1BC5C589" w14:textId="39726E69" w:rsidR="003936E4" w:rsidRPr="003936E4" w:rsidRDefault="003936E4" w:rsidP="00FB76DD">
            <w:pPr>
              <w:pStyle w:val="tabulkatext"/>
              <w:rPr>
                <w:rFonts w:ascii="Times New Roman" w:hAnsi="Times New Roman"/>
                <w:sz w:val="24"/>
              </w:rPr>
            </w:pPr>
            <w:r w:rsidRPr="003936E4">
              <w:t xml:space="preserve">Spojenie </w:t>
            </w:r>
            <w:r w:rsidR="00C761CB" w:rsidRPr="003936E4">
              <w:t>odmietnuté</w:t>
            </w:r>
            <w:r w:rsidRPr="003936E4">
              <w:t xml:space="preserve">, </w:t>
            </w:r>
            <w:r w:rsidR="00C761CB" w:rsidRPr="003936E4">
              <w:t>neautorizovaný</w:t>
            </w:r>
            <w:r w:rsidRPr="003936E4">
              <w:t> </w:t>
            </w:r>
          </w:p>
        </w:tc>
      </w:tr>
    </w:tbl>
    <w:p w14:paraId="31C8915E" w14:textId="07B6A2B2" w:rsidR="003936E4" w:rsidRPr="00C761CB" w:rsidRDefault="00C761CB" w:rsidP="00C761CB">
      <w:pPr>
        <w:pStyle w:val="Nadpis2"/>
      </w:pPr>
      <w:bookmarkStart w:id="114" w:name="_Toc131867277"/>
      <w:r>
        <w:t xml:space="preserve">Implementácia </w:t>
      </w:r>
      <w:r w:rsidR="003936E4" w:rsidRPr="00C761CB">
        <w:t xml:space="preserve">MQTT </w:t>
      </w:r>
      <w:r>
        <w:t>k</w:t>
      </w:r>
      <w:r w:rsidR="003936E4" w:rsidRPr="00C761CB">
        <w:t>lient</w:t>
      </w:r>
      <w:r>
        <w:t>a</w:t>
      </w:r>
      <w:bookmarkEnd w:id="114"/>
    </w:p>
    <w:p w14:paraId="767D9E2F" w14:textId="25C3AF3C" w:rsidR="003936E4" w:rsidRPr="003936E4" w:rsidRDefault="00AC6B1D" w:rsidP="00AC6B1D">
      <w:pPr>
        <w:rPr>
          <w:rFonts w:ascii="Segoe UI" w:hAnsi="Segoe UI" w:cs="Segoe UI"/>
          <w:sz w:val="18"/>
          <w:szCs w:val="18"/>
        </w:rPr>
      </w:pPr>
      <w:r w:rsidRPr="003936E4">
        <w:t>Inicializácia</w:t>
      </w:r>
      <w:r w:rsidR="003936E4" w:rsidRPr="003936E4">
        <w:t xml:space="preserve"> MQTT klienta v </w:t>
      </w:r>
      <w:r w:rsidRPr="003936E4">
        <w:t>rámci</w:t>
      </w:r>
      <w:r w:rsidR="003936E4" w:rsidRPr="003936E4">
        <w:t xml:space="preserve"> </w:t>
      </w:r>
      <w:r w:rsidRPr="003936E4">
        <w:t>navrhnutého</w:t>
      </w:r>
      <w:r w:rsidR="003936E4" w:rsidRPr="003936E4">
        <w:t xml:space="preserve"> </w:t>
      </w:r>
      <w:r w:rsidRPr="003936E4">
        <w:t>systému</w:t>
      </w:r>
      <w:r w:rsidR="003936E4" w:rsidRPr="003936E4">
        <w:t xml:space="preserve"> </w:t>
      </w:r>
      <w:r w:rsidRPr="003936E4">
        <w:t>pozostáva</w:t>
      </w:r>
      <w:r w:rsidR="003936E4" w:rsidRPr="003936E4">
        <w:t xml:space="preserve"> z vytvorenia </w:t>
      </w:r>
      <w:r w:rsidRPr="003936E4">
        <w:t>dátovej</w:t>
      </w:r>
      <w:r w:rsidR="003936E4" w:rsidRPr="003936E4">
        <w:t xml:space="preserve"> </w:t>
      </w:r>
      <w:r w:rsidRPr="003936E4">
        <w:t>štruktúry</w:t>
      </w:r>
      <w:r w:rsidR="003936E4" w:rsidRPr="003936E4">
        <w:t xml:space="preserve">, </w:t>
      </w:r>
      <w:r w:rsidRPr="003936E4">
        <w:t>ktorá</w:t>
      </w:r>
      <w:r w:rsidR="003936E4" w:rsidRPr="003936E4">
        <w:t xml:space="preserve"> obsahuje </w:t>
      </w:r>
      <w:r w:rsidRPr="003936E4">
        <w:t>všetky</w:t>
      </w:r>
      <w:r w:rsidR="003936E4" w:rsidRPr="003936E4">
        <w:t xml:space="preserve"> potrebn</w:t>
      </w:r>
      <w:r w:rsidR="0084070F">
        <w:t>é</w:t>
      </w:r>
      <w:r w:rsidR="003936E4" w:rsidRPr="003936E4">
        <w:t xml:space="preserve"> </w:t>
      </w:r>
      <w:r w:rsidRPr="003936E4">
        <w:t>informácie</w:t>
      </w:r>
      <w:r w:rsidR="003936E4" w:rsidRPr="003936E4">
        <w:t xml:space="preserve"> na vytvorenie korektnej </w:t>
      </w:r>
      <w:r w:rsidRPr="003936E4">
        <w:t>správy</w:t>
      </w:r>
      <w:r w:rsidR="003936E4" w:rsidRPr="003936E4">
        <w:t xml:space="preserve"> CONNECT a </w:t>
      </w:r>
      <w:r w:rsidR="008B331F" w:rsidRPr="003936E4">
        <w:t>následné</w:t>
      </w:r>
      <w:r w:rsidR="003936E4" w:rsidRPr="003936E4">
        <w:t xml:space="preserve"> </w:t>
      </w:r>
      <w:r w:rsidR="008B331F" w:rsidRPr="003936E4">
        <w:t>úspešné</w:t>
      </w:r>
      <w:r w:rsidR="003936E4" w:rsidRPr="003936E4">
        <w:t xml:space="preserve"> </w:t>
      </w:r>
      <w:r w:rsidR="008B331F" w:rsidRPr="003936E4">
        <w:t>prihlásenie</w:t>
      </w:r>
      <w:r w:rsidR="003936E4" w:rsidRPr="003936E4">
        <w:t xml:space="preserve">. </w:t>
      </w:r>
      <w:r w:rsidR="008B331F" w:rsidRPr="003936E4">
        <w:t>Vypĺňaný</w:t>
      </w:r>
      <w:r w:rsidR="003936E4" w:rsidRPr="003936E4">
        <w:t xml:space="preserve"> je </w:t>
      </w:r>
      <w:r w:rsidR="008B331F" w:rsidRPr="003936E4">
        <w:t>identifikátor</w:t>
      </w:r>
      <w:r w:rsidR="003936E4" w:rsidRPr="003936E4">
        <w:t xml:space="preserve"> klienta, IP adresa a port MQTT broker-a a </w:t>
      </w:r>
      <w:r w:rsidR="00F65FA8" w:rsidRPr="003936E4">
        <w:t>poslednými</w:t>
      </w:r>
      <w:r w:rsidR="003936E4" w:rsidRPr="003936E4">
        <w:t xml:space="preserve"> </w:t>
      </w:r>
      <w:r w:rsidR="00F65FA8" w:rsidRPr="003936E4">
        <w:t>údajmi</w:t>
      </w:r>
      <w:r w:rsidR="003936E4" w:rsidRPr="003936E4">
        <w:t xml:space="preserve"> </w:t>
      </w:r>
      <w:r w:rsidR="00F65FA8" w:rsidRPr="003936E4">
        <w:t>sú</w:t>
      </w:r>
      <w:r w:rsidR="003936E4" w:rsidRPr="003936E4">
        <w:t xml:space="preserve"> aj meno a heslo na </w:t>
      </w:r>
      <w:r w:rsidR="00F65FA8" w:rsidRPr="003936E4">
        <w:t>autentifikáciu</w:t>
      </w:r>
      <w:r w:rsidR="003936E4" w:rsidRPr="003936E4">
        <w:t xml:space="preserve">. Po </w:t>
      </w:r>
      <w:r w:rsidR="00F65FA8" w:rsidRPr="003936E4">
        <w:t>úspešnej</w:t>
      </w:r>
      <w:r w:rsidR="003936E4" w:rsidRPr="003936E4">
        <w:t xml:space="preserve"> </w:t>
      </w:r>
      <w:r w:rsidR="00F65FA8" w:rsidRPr="003936E4">
        <w:t>inicializácii</w:t>
      </w:r>
      <w:r w:rsidR="003936E4" w:rsidRPr="003936E4">
        <w:t xml:space="preserve"> klienta je s </w:t>
      </w:r>
      <w:r w:rsidR="00F65FA8" w:rsidRPr="003936E4">
        <w:t>využitím</w:t>
      </w:r>
      <w:r w:rsidR="003936E4" w:rsidRPr="003936E4">
        <w:t xml:space="preserve"> </w:t>
      </w:r>
      <w:r w:rsidR="00F65FA8" w:rsidRPr="003936E4">
        <w:t>sieťového</w:t>
      </w:r>
      <w:r w:rsidR="003936E4" w:rsidRPr="003936E4">
        <w:t xml:space="preserve"> </w:t>
      </w:r>
      <w:r w:rsidR="00F65FA8" w:rsidRPr="003936E4">
        <w:t>manažéra</w:t>
      </w:r>
      <w:r w:rsidR="003936E4" w:rsidRPr="003936E4">
        <w:t xml:space="preserve"> </w:t>
      </w:r>
      <w:r w:rsidR="00F65FA8" w:rsidRPr="003936E4">
        <w:t>zaregistrovaný</w:t>
      </w:r>
      <w:r w:rsidR="003936E4" w:rsidRPr="003936E4">
        <w:t xml:space="preserve"> callback na spracovanie MQTT udalosti a je </w:t>
      </w:r>
      <w:r w:rsidR="00F65FA8" w:rsidRPr="003936E4">
        <w:t>volaná</w:t>
      </w:r>
      <w:r w:rsidR="003936E4" w:rsidRPr="003936E4">
        <w:t xml:space="preserve"> </w:t>
      </w:r>
      <w:r w:rsidR="00F65FA8" w:rsidRPr="003936E4">
        <w:t>metóda</w:t>
      </w:r>
      <w:r w:rsidR="003936E4" w:rsidRPr="003936E4">
        <w:t xml:space="preserve"> na spustenie klienta. Spustenie klienta v podstate </w:t>
      </w:r>
      <w:r w:rsidR="00F65FA8" w:rsidRPr="003936E4">
        <w:t>znamená</w:t>
      </w:r>
      <w:r w:rsidR="003936E4" w:rsidRPr="003936E4">
        <w:t xml:space="preserve"> vytvorenie </w:t>
      </w:r>
      <w:r w:rsidR="00F65FA8" w:rsidRPr="003936E4">
        <w:t>správy</w:t>
      </w:r>
      <w:r w:rsidR="003936E4" w:rsidRPr="003936E4">
        <w:t xml:space="preserve"> </w:t>
      </w:r>
      <w:r w:rsidR="003936E4" w:rsidRPr="003936E4">
        <w:rPr>
          <w:b/>
          <w:bCs/>
        </w:rPr>
        <w:t>CONNECT</w:t>
      </w:r>
      <w:r w:rsidR="003936E4" w:rsidRPr="003936E4">
        <w:t xml:space="preserve"> a vytvorenie spojenia s MQTT broker-</w:t>
      </w:r>
      <w:proofErr w:type="spellStart"/>
      <w:r w:rsidR="003936E4" w:rsidRPr="003936E4">
        <w:t>om</w:t>
      </w:r>
      <w:proofErr w:type="spellEnd"/>
      <w:r w:rsidR="003936E4" w:rsidRPr="003936E4">
        <w:t>.  </w:t>
      </w:r>
    </w:p>
    <w:p w14:paraId="4C2A6583" w14:textId="146A6E3A" w:rsidR="003936E4" w:rsidRPr="003936E4" w:rsidRDefault="003936E4" w:rsidP="00AC6B1D">
      <w:pPr>
        <w:rPr>
          <w:rFonts w:ascii="Segoe UI" w:hAnsi="Segoe UI" w:cs="Segoe UI"/>
          <w:sz w:val="18"/>
          <w:szCs w:val="18"/>
        </w:rPr>
      </w:pPr>
      <w:r w:rsidRPr="003936E4">
        <w:t xml:space="preserve">O </w:t>
      </w:r>
      <w:r w:rsidR="00F65FA8" w:rsidRPr="003936E4">
        <w:t>úspešnosti</w:t>
      </w:r>
      <w:r w:rsidRPr="003936E4">
        <w:t xml:space="preserve"> pripojenia je </w:t>
      </w:r>
      <w:r w:rsidR="00F65FA8" w:rsidRPr="003936E4">
        <w:t>systém</w:t>
      </w:r>
      <w:r w:rsidRPr="003936E4">
        <w:t xml:space="preserve"> </w:t>
      </w:r>
      <w:r w:rsidR="00F65FA8" w:rsidRPr="003936E4">
        <w:t>oboznámený</w:t>
      </w:r>
      <w:r w:rsidRPr="003936E4">
        <w:t xml:space="preserve"> v registrovanom callback-u cez spracovanie </w:t>
      </w:r>
      <w:r w:rsidR="00F65FA8" w:rsidRPr="003936E4">
        <w:t>dát</w:t>
      </w:r>
      <w:r w:rsidRPr="003936E4">
        <w:t xml:space="preserve"> z MQTT udalosti. </w:t>
      </w:r>
      <w:r w:rsidR="00F65FA8" w:rsidRPr="003936E4">
        <w:t>Navrhnutý</w:t>
      </w:r>
      <w:r w:rsidRPr="003936E4">
        <w:t xml:space="preserve"> </w:t>
      </w:r>
      <w:r w:rsidR="00F65FA8" w:rsidRPr="003936E4">
        <w:t>systém</w:t>
      </w:r>
      <w:r w:rsidRPr="003936E4">
        <w:t xml:space="preserve"> </w:t>
      </w:r>
      <w:r w:rsidR="00F65FA8" w:rsidRPr="003936E4">
        <w:t>spracováva</w:t>
      </w:r>
      <w:r w:rsidRPr="003936E4">
        <w:t xml:space="preserve"> </w:t>
      </w:r>
      <w:r w:rsidR="0061341F" w:rsidRPr="003936E4">
        <w:t>p</w:t>
      </w:r>
      <w:r w:rsidR="0061341F">
        <w:t>ä</w:t>
      </w:r>
      <w:r w:rsidR="0061341F" w:rsidRPr="003936E4">
        <w:t>ť</w:t>
      </w:r>
      <w:r w:rsidRPr="003936E4">
        <w:t xml:space="preserve"> typov udalosti. Spracovanie udalosti</w:t>
      </w:r>
      <w:r w:rsidR="0061341F">
        <w:t>,</w:t>
      </w:r>
      <w:r w:rsidRPr="003936E4">
        <w:t xml:space="preserve"> ako je publikovanie </w:t>
      </w:r>
      <w:r w:rsidR="00F65FA8" w:rsidRPr="003936E4">
        <w:t>dát</w:t>
      </w:r>
      <w:r w:rsidRPr="003936E4">
        <w:t xml:space="preserve"> , </w:t>
      </w:r>
      <w:r w:rsidR="00F65FA8" w:rsidRPr="003936E4">
        <w:t>registrácia</w:t>
      </w:r>
      <w:r w:rsidRPr="003936E4">
        <w:t xml:space="preserve"> </w:t>
      </w:r>
      <w:r w:rsidR="00F65FA8" w:rsidRPr="003936E4">
        <w:t>požadovaných</w:t>
      </w:r>
      <w:r w:rsidRPr="003936E4">
        <w:t xml:space="preserve"> </w:t>
      </w:r>
      <w:r w:rsidR="00F65FA8" w:rsidRPr="003936E4">
        <w:t>tém</w:t>
      </w:r>
      <w:r w:rsidRPr="003936E4">
        <w:t xml:space="preserve"> (odber) alebo odpojenie klienta </w:t>
      </w:r>
      <w:r w:rsidR="00F65FA8" w:rsidRPr="003936E4">
        <w:t>pozostáva</w:t>
      </w:r>
      <w:r w:rsidRPr="003936E4">
        <w:t xml:space="preserve"> s </w:t>
      </w:r>
      <w:r w:rsidR="00F65FA8" w:rsidRPr="003936E4">
        <w:t>využitia</w:t>
      </w:r>
      <w:r w:rsidRPr="003936E4">
        <w:t xml:space="preserve"> iba ESP logovacej </w:t>
      </w:r>
      <w:r w:rsidR="00F65FA8" w:rsidRPr="003936E4">
        <w:t>knižnice</w:t>
      </w:r>
      <w:r w:rsidRPr="003936E4">
        <w:t xml:space="preserve"> a vytvorenie logovacieho </w:t>
      </w:r>
      <w:r w:rsidR="00F65FA8" w:rsidRPr="003936E4">
        <w:t>záznamu</w:t>
      </w:r>
      <w:r w:rsidRPr="003936E4">
        <w:t xml:space="preserve">. Pri </w:t>
      </w:r>
      <w:r w:rsidR="00F65FA8" w:rsidRPr="003936E4">
        <w:t>spracovaný</w:t>
      </w:r>
      <w:r w:rsidRPr="003936E4">
        <w:t xml:space="preserve"> udalosti o </w:t>
      </w:r>
      <w:r w:rsidR="00F65FA8" w:rsidRPr="003936E4">
        <w:t>pripojení</w:t>
      </w:r>
      <w:r w:rsidRPr="003936E4">
        <w:t xml:space="preserve"> klienta ku MQTT broker-ovi </w:t>
      </w:r>
      <w:r w:rsidR="00F65FA8" w:rsidRPr="003936E4">
        <w:t>sú</w:t>
      </w:r>
      <w:r w:rsidRPr="003936E4">
        <w:t xml:space="preserve"> vykonan</w:t>
      </w:r>
      <w:r w:rsidR="00282B5E">
        <w:t>é</w:t>
      </w:r>
      <w:r w:rsidRPr="003936E4">
        <w:t xml:space="preserve"> </w:t>
      </w:r>
      <w:r w:rsidR="00F65FA8" w:rsidRPr="003936E4">
        <w:t>ďalšie</w:t>
      </w:r>
      <w:r w:rsidRPr="003936E4">
        <w:t xml:space="preserve"> </w:t>
      </w:r>
      <w:r w:rsidR="00F65FA8" w:rsidRPr="003936E4">
        <w:t>procedúry</w:t>
      </w:r>
      <w:r w:rsidRPr="003936E4">
        <w:t xml:space="preserve">. Prvou je odoslanie </w:t>
      </w:r>
      <w:r w:rsidR="00F65FA8" w:rsidRPr="003936E4">
        <w:t>registračných</w:t>
      </w:r>
      <w:r w:rsidRPr="003936E4">
        <w:t xml:space="preserve"> </w:t>
      </w:r>
      <w:r w:rsidR="00F65FA8" w:rsidRPr="003936E4">
        <w:t>údajov</w:t>
      </w:r>
      <w:r w:rsidRPr="003936E4">
        <w:t xml:space="preserve"> </w:t>
      </w:r>
      <w:r w:rsidR="00F65FA8" w:rsidRPr="003936E4">
        <w:t>skleníka</w:t>
      </w:r>
      <w:r w:rsidRPr="003936E4">
        <w:t xml:space="preserve">. </w:t>
      </w:r>
      <w:r w:rsidR="00F65FA8" w:rsidRPr="003936E4">
        <w:t>Štruktúra</w:t>
      </w:r>
      <w:r w:rsidRPr="003936E4">
        <w:t xml:space="preserve"> a </w:t>
      </w:r>
      <w:r w:rsidR="00F65FA8" w:rsidRPr="003936E4">
        <w:t>dôvod</w:t>
      </w:r>
      <w:r w:rsidRPr="003936E4">
        <w:t xml:space="preserve"> odosielania </w:t>
      </w:r>
      <w:r w:rsidR="00F65FA8" w:rsidRPr="003936E4">
        <w:t>týchto</w:t>
      </w:r>
      <w:r w:rsidRPr="003936E4">
        <w:t xml:space="preserve"> </w:t>
      </w:r>
      <w:r w:rsidR="00F65FA8" w:rsidRPr="003936E4">
        <w:t>údajov</w:t>
      </w:r>
      <w:r w:rsidRPr="003936E4">
        <w:t xml:space="preserve"> je </w:t>
      </w:r>
      <w:r w:rsidR="00F65FA8" w:rsidRPr="003936E4">
        <w:t>momentálne</w:t>
      </w:r>
      <w:r w:rsidRPr="003936E4">
        <w:t xml:space="preserve"> </w:t>
      </w:r>
      <w:r w:rsidR="00F65FA8" w:rsidRPr="003936E4">
        <w:t>nepodstatná</w:t>
      </w:r>
      <w:r w:rsidRPr="003936E4">
        <w:t xml:space="preserve"> pri popise MQTT klienta. </w:t>
      </w:r>
      <w:r w:rsidR="00F65FA8" w:rsidRPr="003936E4">
        <w:t>Významnosť</w:t>
      </w:r>
      <w:r w:rsidRPr="003936E4">
        <w:t xml:space="preserve"> </w:t>
      </w:r>
      <w:r w:rsidR="00F65FA8" w:rsidRPr="003936E4">
        <w:t>údajov</w:t>
      </w:r>
      <w:r w:rsidRPr="003936E4">
        <w:t xml:space="preserve"> bude </w:t>
      </w:r>
      <w:r w:rsidR="00F65FA8" w:rsidRPr="003936E4">
        <w:t>popísaná</w:t>
      </w:r>
      <w:r w:rsidRPr="003936E4">
        <w:t xml:space="preserve"> pri popise </w:t>
      </w:r>
      <w:r w:rsidR="00D74D0B" w:rsidRPr="003936E4">
        <w:t>navrhnuté</w:t>
      </w:r>
      <w:r w:rsidR="00D74D0B">
        <w:t>ho</w:t>
      </w:r>
      <w:r w:rsidRPr="003936E4">
        <w:t xml:space="preserve"> </w:t>
      </w:r>
      <w:r w:rsidR="00F65FA8" w:rsidRPr="003936E4">
        <w:t>riešenia</w:t>
      </w:r>
      <w:r w:rsidRPr="003936E4">
        <w:t xml:space="preserve"> na servery s </w:t>
      </w:r>
      <w:r w:rsidR="00D74D0B">
        <w:t>využitím</w:t>
      </w:r>
      <w:r w:rsidRPr="003936E4">
        <w:t xml:space="preserve"> </w:t>
      </w:r>
      <w:r w:rsidR="00F65FA8" w:rsidRPr="003936E4">
        <w:t>databázových</w:t>
      </w:r>
      <w:r w:rsidRPr="003936E4">
        <w:t xml:space="preserve"> </w:t>
      </w:r>
      <w:r w:rsidR="00F65FA8" w:rsidRPr="003936E4">
        <w:t>systémov</w:t>
      </w:r>
      <w:r w:rsidRPr="003936E4">
        <w:t xml:space="preserve">. Druhou </w:t>
      </w:r>
      <w:r w:rsidR="00F65FA8" w:rsidRPr="003936E4">
        <w:t>procedúrou</w:t>
      </w:r>
      <w:r w:rsidRPr="003936E4">
        <w:t xml:space="preserve"> je </w:t>
      </w:r>
      <w:r w:rsidR="00F65FA8" w:rsidRPr="003936E4">
        <w:t>registrácia</w:t>
      </w:r>
      <w:r w:rsidRPr="003936E4">
        <w:t xml:space="preserve"> </w:t>
      </w:r>
      <w:r w:rsidR="00F65FA8" w:rsidRPr="003936E4">
        <w:t>odberových</w:t>
      </w:r>
      <w:r w:rsidRPr="003936E4">
        <w:t xml:space="preserve"> </w:t>
      </w:r>
      <w:r w:rsidR="00F65FA8" w:rsidRPr="003936E4">
        <w:t>tém</w:t>
      </w:r>
      <w:r w:rsidRPr="003936E4">
        <w:t xml:space="preserve">. </w:t>
      </w:r>
      <w:r w:rsidR="00663F5B">
        <w:t xml:space="preserve">Klient </w:t>
      </w:r>
      <w:r w:rsidR="00F65FA8" w:rsidRPr="003936E4">
        <w:t>odoberá</w:t>
      </w:r>
      <w:r w:rsidRPr="003936E4">
        <w:t xml:space="preserve"> </w:t>
      </w:r>
      <w:r w:rsidR="00F65FA8" w:rsidRPr="003936E4">
        <w:t>témy</w:t>
      </w:r>
      <w:r w:rsidRPr="003936E4">
        <w:t xml:space="preserve"> </w:t>
      </w:r>
      <w:r w:rsidR="00F65FA8" w:rsidRPr="003936E4">
        <w:t>úzko</w:t>
      </w:r>
      <w:r w:rsidRPr="003936E4">
        <w:t xml:space="preserve"> prepojen</w:t>
      </w:r>
      <w:r w:rsidR="00663F5B">
        <w:t>é</w:t>
      </w:r>
      <w:r w:rsidRPr="003936E4">
        <w:t xml:space="preserve"> so </w:t>
      </w:r>
      <w:r w:rsidR="00F65FA8" w:rsidRPr="003936E4">
        <w:t>závlahou</w:t>
      </w:r>
      <w:r w:rsidRPr="003936E4">
        <w:t xml:space="preserve"> a </w:t>
      </w:r>
      <w:r w:rsidR="00F65FA8" w:rsidRPr="003936E4">
        <w:t>ventiláciou</w:t>
      </w:r>
      <w:r w:rsidRPr="003936E4">
        <w:t xml:space="preserve"> </w:t>
      </w:r>
      <w:r w:rsidR="00F65FA8" w:rsidRPr="003936E4">
        <w:t>skleníka</w:t>
      </w:r>
      <w:r w:rsidRPr="003936E4">
        <w:t xml:space="preserve">. Poslednou </w:t>
      </w:r>
      <w:r w:rsidR="00331764" w:rsidRPr="003936E4">
        <w:t>udalosťou</w:t>
      </w:r>
      <w:r w:rsidRPr="003936E4">
        <w:t xml:space="preserve">, </w:t>
      </w:r>
      <w:r w:rsidR="00331764" w:rsidRPr="003936E4">
        <w:t>ktorú</w:t>
      </w:r>
      <w:r w:rsidRPr="003936E4">
        <w:t xml:space="preserve"> </w:t>
      </w:r>
      <w:r w:rsidR="00331764" w:rsidRPr="003936E4">
        <w:t>sieťový</w:t>
      </w:r>
      <w:r w:rsidRPr="003936E4">
        <w:t xml:space="preserve"> </w:t>
      </w:r>
      <w:r w:rsidR="00331764" w:rsidRPr="003936E4">
        <w:t>manažér</w:t>
      </w:r>
      <w:r w:rsidRPr="003936E4">
        <w:t xml:space="preserve"> </w:t>
      </w:r>
      <w:r w:rsidR="00331764" w:rsidRPr="003936E4">
        <w:t>spracovaná</w:t>
      </w:r>
      <w:r w:rsidRPr="003936E4">
        <w:t xml:space="preserve"> je </w:t>
      </w:r>
      <w:r w:rsidR="00331764" w:rsidRPr="003936E4">
        <w:t>prijímanie</w:t>
      </w:r>
      <w:r w:rsidRPr="003936E4">
        <w:t xml:space="preserve"> </w:t>
      </w:r>
      <w:r w:rsidR="00331764" w:rsidRPr="003936E4">
        <w:t>dát</w:t>
      </w:r>
      <w:r w:rsidRPr="003936E4">
        <w:t xml:space="preserve"> z </w:t>
      </w:r>
      <w:r w:rsidR="00331764" w:rsidRPr="003936E4">
        <w:t>tém</w:t>
      </w:r>
      <w:r w:rsidRPr="003936E4">
        <w:t xml:space="preserve">, </w:t>
      </w:r>
      <w:r w:rsidR="00331764" w:rsidRPr="003936E4">
        <w:t>ktoré</w:t>
      </w:r>
      <w:r w:rsidRPr="003936E4">
        <w:t xml:space="preserve"> boli zaregistrovan</w:t>
      </w:r>
      <w:r w:rsidR="00663F5B">
        <w:t>é</w:t>
      </w:r>
      <w:r w:rsidRPr="003936E4">
        <w:t xml:space="preserve"> k odberu. </w:t>
      </w:r>
    </w:p>
    <w:p w14:paraId="1AF775BF" w14:textId="44D8EAE1" w:rsidR="003936E4" w:rsidRPr="007F1FAE" w:rsidRDefault="003936E4" w:rsidP="00EE2984">
      <w:pPr>
        <w:pStyle w:val="Nadpis3"/>
      </w:pPr>
      <w:bookmarkStart w:id="115" w:name="_Toc131867278"/>
      <w:r w:rsidRPr="007F1FAE">
        <w:t>Vzdialen</w:t>
      </w:r>
      <w:r w:rsidR="005A7054">
        <w:t>é</w:t>
      </w:r>
      <w:r w:rsidRPr="007F1FAE">
        <w:t xml:space="preserve"> </w:t>
      </w:r>
      <w:r w:rsidR="007F1FAE" w:rsidRPr="007F1FAE">
        <w:t>ovládanie</w:t>
      </w:r>
      <w:r w:rsidRPr="007F1FAE">
        <w:t xml:space="preserve"> </w:t>
      </w:r>
      <w:r w:rsidR="007F1FAE" w:rsidRPr="007F1FAE">
        <w:t>akčných</w:t>
      </w:r>
      <w:r w:rsidRPr="007F1FAE">
        <w:t xml:space="preserve"> </w:t>
      </w:r>
      <w:r w:rsidR="007F1FAE" w:rsidRPr="007F1FAE">
        <w:t>členov</w:t>
      </w:r>
      <w:bookmarkEnd w:id="115"/>
      <w:r w:rsidRPr="007F1FAE">
        <w:t> </w:t>
      </w:r>
    </w:p>
    <w:p w14:paraId="226CD49D" w14:textId="36D69027" w:rsidR="003936E4" w:rsidRPr="003936E4" w:rsidRDefault="003936E4" w:rsidP="00EE2984">
      <w:pPr>
        <w:rPr>
          <w:rFonts w:ascii="Segoe UI" w:hAnsi="Segoe UI" w:cs="Segoe UI"/>
          <w:sz w:val="18"/>
          <w:szCs w:val="18"/>
        </w:rPr>
      </w:pPr>
      <w:r w:rsidRPr="003936E4">
        <w:t>Vzdialen</w:t>
      </w:r>
      <w:r w:rsidR="005A7054">
        <w:t>é</w:t>
      </w:r>
      <w:r w:rsidRPr="003936E4">
        <w:t xml:space="preserve"> </w:t>
      </w:r>
      <w:r w:rsidR="007F1FAE" w:rsidRPr="003936E4">
        <w:t>ovládanie</w:t>
      </w:r>
      <w:r w:rsidRPr="003936E4">
        <w:t xml:space="preserve"> </w:t>
      </w:r>
      <w:r w:rsidR="00EE2984" w:rsidRPr="003936E4">
        <w:t>akčných</w:t>
      </w:r>
      <w:r w:rsidRPr="003936E4">
        <w:t xml:space="preserve"> </w:t>
      </w:r>
      <w:r w:rsidR="00EE2984" w:rsidRPr="003936E4">
        <w:t>členov</w:t>
      </w:r>
      <w:r w:rsidRPr="003936E4">
        <w:t xml:space="preserve"> je </w:t>
      </w:r>
      <w:r w:rsidR="00EE2984" w:rsidRPr="003936E4">
        <w:t>dosiahnuté</w:t>
      </w:r>
      <w:r w:rsidRPr="003936E4">
        <w:t xml:space="preserve"> v navrhnutom </w:t>
      </w:r>
      <w:r w:rsidR="00EE2984" w:rsidRPr="003936E4">
        <w:t>systéme</w:t>
      </w:r>
      <w:r w:rsidRPr="003936E4">
        <w:t xml:space="preserve"> </w:t>
      </w:r>
      <w:r w:rsidR="00EE2984" w:rsidRPr="003936E4">
        <w:t>práve</w:t>
      </w:r>
      <w:r w:rsidRPr="003936E4">
        <w:t xml:space="preserve"> </w:t>
      </w:r>
      <w:r w:rsidR="00EE2984" w:rsidRPr="003936E4">
        <w:t>kombináciou</w:t>
      </w:r>
      <w:r w:rsidRPr="003936E4">
        <w:t xml:space="preserve"> </w:t>
      </w:r>
      <w:proofErr w:type="spellStart"/>
      <w:r w:rsidRPr="003936E4">
        <w:t>ComponentController</w:t>
      </w:r>
      <w:proofErr w:type="spellEnd"/>
      <w:r w:rsidRPr="003936E4">
        <w:t>-a a MQTT klienta. Odoberan</w:t>
      </w:r>
      <w:r w:rsidR="001A4B5F">
        <w:t>é</w:t>
      </w:r>
      <w:r w:rsidRPr="003936E4">
        <w:t xml:space="preserve"> </w:t>
      </w:r>
      <w:r w:rsidR="00EE2984" w:rsidRPr="003936E4">
        <w:t>témy</w:t>
      </w:r>
      <w:r w:rsidRPr="003936E4">
        <w:t xml:space="preserve"> v </w:t>
      </w:r>
      <w:r w:rsidR="00EE2984" w:rsidRPr="003936E4">
        <w:t>rámci</w:t>
      </w:r>
      <w:r w:rsidRPr="003936E4">
        <w:t xml:space="preserve"> MQTT klienta </w:t>
      </w:r>
      <w:r w:rsidR="00EE2984" w:rsidRPr="003936E4">
        <w:t>sú</w:t>
      </w:r>
      <w:r w:rsidRPr="003936E4">
        <w:t xml:space="preserve"> </w:t>
      </w:r>
      <w:r w:rsidR="00EE2984" w:rsidRPr="003936E4">
        <w:t>využit</w:t>
      </w:r>
      <w:r w:rsidR="001A4B5F">
        <w:t>é</w:t>
      </w:r>
      <w:r w:rsidRPr="003936E4">
        <w:t xml:space="preserve"> na vzdialen</w:t>
      </w:r>
      <w:r w:rsidR="002535F5">
        <w:t>é</w:t>
      </w:r>
      <w:r w:rsidRPr="003936E4">
        <w:t xml:space="preserve"> nastavenie </w:t>
      </w:r>
      <w:r w:rsidR="00EE2984" w:rsidRPr="003936E4">
        <w:t>požadovanej</w:t>
      </w:r>
      <w:r w:rsidRPr="003936E4">
        <w:t xml:space="preserve"> hodnoty </w:t>
      </w:r>
      <w:r w:rsidR="00EE2984" w:rsidRPr="003936E4">
        <w:t>akčného</w:t>
      </w:r>
      <w:r w:rsidRPr="003936E4">
        <w:t xml:space="preserve"> </w:t>
      </w:r>
      <w:r w:rsidR="00EE2984" w:rsidRPr="003936E4">
        <w:t>člena</w:t>
      </w:r>
      <w:r w:rsidRPr="003936E4">
        <w:t>.  </w:t>
      </w:r>
    </w:p>
    <w:p w14:paraId="442555AA" w14:textId="1D897E38" w:rsidR="003936E4" w:rsidRPr="003936E4" w:rsidRDefault="003936E4" w:rsidP="00EE2984">
      <w:pPr>
        <w:rPr>
          <w:rFonts w:ascii="Segoe UI" w:hAnsi="Segoe UI" w:cs="Segoe UI"/>
          <w:sz w:val="18"/>
          <w:szCs w:val="18"/>
        </w:rPr>
      </w:pPr>
      <w:r w:rsidRPr="003936E4">
        <w:lastRenderedPageBreak/>
        <w:t>Odoberan</w:t>
      </w:r>
      <w:r w:rsidR="002535F5">
        <w:t>é</w:t>
      </w:r>
      <w:r w:rsidRPr="003936E4">
        <w:t xml:space="preserve"> </w:t>
      </w:r>
      <w:r w:rsidR="00EE2984" w:rsidRPr="003936E4">
        <w:t>témy</w:t>
      </w:r>
      <w:r w:rsidRPr="003936E4">
        <w:t>: </w:t>
      </w:r>
    </w:p>
    <w:p w14:paraId="6754314C" w14:textId="23BE5D12" w:rsidR="003936E4" w:rsidRPr="003936E4" w:rsidRDefault="003936E4" w:rsidP="00EE2984">
      <w:pPr>
        <w:pStyle w:val="Odrka1"/>
      </w:pPr>
      <w:r w:rsidRPr="00EE2984">
        <w:rPr>
          <w:lang w:val="en-GB"/>
        </w:rPr>
        <w:t>Greenhouse</w:t>
      </w:r>
      <w:r w:rsidRPr="003936E4">
        <w:t>/</w:t>
      </w:r>
      <w:r w:rsidRPr="00EE2984">
        <w:rPr>
          <w:lang w:val="en-GB"/>
        </w:rPr>
        <w:t>window</w:t>
      </w:r>
      <w:r w:rsidRPr="003936E4">
        <w:t xml:space="preserve"> – riadenie </w:t>
      </w:r>
      <w:r w:rsidR="00EE2984" w:rsidRPr="003936E4">
        <w:t>závlahy</w:t>
      </w:r>
      <w:r w:rsidRPr="003936E4">
        <w:t> </w:t>
      </w:r>
    </w:p>
    <w:p w14:paraId="23F428F2" w14:textId="6A41FC72" w:rsidR="003936E4" w:rsidRPr="003936E4" w:rsidRDefault="003936E4" w:rsidP="00EE2984">
      <w:pPr>
        <w:pStyle w:val="Odrka2"/>
      </w:pPr>
      <w:r w:rsidRPr="00EE2984">
        <w:rPr>
          <w:lang w:val="en-GB"/>
        </w:rPr>
        <w:t>Greenhouse</w:t>
      </w:r>
      <w:r w:rsidRPr="003936E4">
        <w:t>/</w:t>
      </w:r>
      <w:r w:rsidRPr="00EE2984">
        <w:rPr>
          <w:lang w:val="en-GB"/>
        </w:rPr>
        <w:t>window</w:t>
      </w:r>
      <w:r w:rsidRPr="003936E4">
        <w:t>/&lt;</w:t>
      </w:r>
      <w:r w:rsidR="00EE2984" w:rsidRPr="003936E4">
        <w:t>Jedinečný</w:t>
      </w:r>
      <w:r w:rsidRPr="003936E4">
        <w:t xml:space="preserve"> </w:t>
      </w:r>
      <w:r w:rsidR="00EE2984" w:rsidRPr="003936E4">
        <w:t>identifikátor</w:t>
      </w:r>
      <w:r w:rsidRPr="003936E4">
        <w:t xml:space="preserve"> </w:t>
      </w:r>
      <w:r w:rsidR="00EE2984" w:rsidRPr="003936E4">
        <w:t>skleníka</w:t>
      </w:r>
      <w:r w:rsidRPr="003936E4">
        <w:t>&gt; </w:t>
      </w:r>
    </w:p>
    <w:p w14:paraId="68D39AD0" w14:textId="1167A5FA" w:rsidR="003936E4" w:rsidRPr="003936E4" w:rsidRDefault="003936E4" w:rsidP="00EE2984">
      <w:pPr>
        <w:pStyle w:val="Odrka1"/>
      </w:pPr>
      <w:r w:rsidRPr="00EE2984">
        <w:rPr>
          <w:lang w:val="en-GB"/>
        </w:rPr>
        <w:t>Greenhouse</w:t>
      </w:r>
      <w:r w:rsidRPr="003936E4">
        <w:t>/</w:t>
      </w:r>
      <w:r w:rsidRPr="00EE2984">
        <w:rPr>
          <w:lang w:val="en-GB"/>
        </w:rPr>
        <w:t>irrigation</w:t>
      </w:r>
      <w:r w:rsidRPr="003936E4">
        <w:t xml:space="preserve"> – riadenie </w:t>
      </w:r>
      <w:r w:rsidR="00EE2984" w:rsidRPr="003936E4">
        <w:t>odvetrávania</w:t>
      </w:r>
      <w:r w:rsidRPr="003936E4">
        <w:t> </w:t>
      </w:r>
    </w:p>
    <w:p w14:paraId="18E701AB" w14:textId="4D2A3131" w:rsidR="003936E4" w:rsidRPr="003936E4" w:rsidRDefault="003936E4" w:rsidP="00EE2984">
      <w:pPr>
        <w:pStyle w:val="Odrka2"/>
      </w:pPr>
      <w:r w:rsidRPr="00EE2984">
        <w:rPr>
          <w:lang w:val="en-GB"/>
        </w:rPr>
        <w:t>Greenhouse</w:t>
      </w:r>
      <w:r w:rsidRPr="003936E4">
        <w:t>/</w:t>
      </w:r>
      <w:r w:rsidRPr="00EE2984">
        <w:rPr>
          <w:lang w:val="en-GB"/>
        </w:rPr>
        <w:t>irrigation</w:t>
      </w:r>
      <w:r w:rsidRPr="003936E4">
        <w:t>/&lt;</w:t>
      </w:r>
      <w:r w:rsidR="00EE2984" w:rsidRPr="003936E4">
        <w:t>Jedinečný</w:t>
      </w:r>
      <w:r w:rsidRPr="003936E4">
        <w:t xml:space="preserve"> </w:t>
      </w:r>
      <w:r w:rsidR="00EE2984" w:rsidRPr="003936E4">
        <w:t>identifikátor</w:t>
      </w:r>
      <w:r w:rsidRPr="003936E4">
        <w:t xml:space="preserve"> </w:t>
      </w:r>
      <w:r w:rsidR="00EE2984" w:rsidRPr="003936E4">
        <w:t>skleníka</w:t>
      </w:r>
      <w:r w:rsidRPr="003936E4">
        <w:t>&gt; </w:t>
      </w:r>
    </w:p>
    <w:p w14:paraId="7137CA5F" w14:textId="51D67E9B" w:rsidR="003936E4" w:rsidRPr="003936E4" w:rsidRDefault="003936E4" w:rsidP="00A26D05">
      <w:pPr>
        <w:rPr>
          <w:rFonts w:ascii="Segoe UI" w:hAnsi="Segoe UI" w:cs="Segoe UI"/>
          <w:sz w:val="18"/>
          <w:szCs w:val="18"/>
        </w:rPr>
      </w:pPr>
      <w:r w:rsidRPr="003936E4">
        <w:t xml:space="preserve">Odoberane </w:t>
      </w:r>
      <w:r w:rsidR="00EE2984" w:rsidRPr="003936E4">
        <w:t>témy</w:t>
      </w:r>
      <w:r w:rsidRPr="003936E4">
        <w:t xml:space="preserve"> bez </w:t>
      </w:r>
      <w:r w:rsidR="00EE2984" w:rsidRPr="003936E4">
        <w:t>využitia</w:t>
      </w:r>
      <w:r w:rsidRPr="003936E4">
        <w:t xml:space="preserve"> </w:t>
      </w:r>
      <w:r w:rsidR="00EE2984" w:rsidRPr="003936E4">
        <w:t>jedinečného</w:t>
      </w:r>
      <w:r w:rsidRPr="003936E4">
        <w:t xml:space="preserve"> </w:t>
      </w:r>
      <w:r w:rsidR="00EE2984" w:rsidRPr="003936E4">
        <w:t>identifikátora</w:t>
      </w:r>
      <w:r w:rsidRPr="003936E4">
        <w:t xml:space="preserve"> </w:t>
      </w:r>
      <w:r w:rsidR="00EE2984" w:rsidRPr="003936E4">
        <w:t>skleníka</w:t>
      </w:r>
      <w:r w:rsidRPr="003936E4">
        <w:t xml:space="preserve"> </w:t>
      </w:r>
      <w:r w:rsidR="00EE2984" w:rsidRPr="003936E4">
        <w:t>sú</w:t>
      </w:r>
      <w:r w:rsidRPr="003936E4">
        <w:t xml:space="preserve"> implementovan</w:t>
      </w:r>
      <w:r w:rsidR="00837B37">
        <w:t>é</w:t>
      </w:r>
      <w:r w:rsidRPr="003936E4">
        <w:t xml:space="preserve"> do </w:t>
      </w:r>
      <w:r w:rsidR="00EE2984" w:rsidRPr="003936E4">
        <w:t>systému</w:t>
      </w:r>
      <w:r w:rsidRPr="003936E4">
        <w:t xml:space="preserve"> k </w:t>
      </w:r>
      <w:r w:rsidR="00EE2984" w:rsidRPr="003936E4">
        <w:t>budúcemu</w:t>
      </w:r>
      <w:r w:rsidRPr="003936E4">
        <w:t xml:space="preserve"> </w:t>
      </w:r>
      <w:r w:rsidR="00EE2984" w:rsidRPr="003936E4">
        <w:t>využitiu</w:t>
      </w:r>
      <w:r w:rsidRPr="003936E4">
        <w:t xml:space="preserve">, kde </w:t>
      </w:r>
      <w:r w:rsidR="00EE2984" w:rsidRPr="003936E4">
        <w:t>používateľ</w:t>
      </w:r>
      <w:r w:rsidRPr="003936E4">
        <w:t xml:space="preserve"> vo webovom </w:t>
      </w:r>
      <w:r w:rsidR="00EE2984" w:rsidRPr="003936E4">
        <w:t>rozhraní</w:t>
      </w:r>
      <w:r w:rsidRPr="003936E4">
        <w:t xml:space="preserve"> bez udania </w:t>
      </w:r>
      <w:r w:rsidR="00EE2984" w:rsidRPr="003936E4">
        <w:t>špecifického</w:t>
      </w:r>
      <w:r w:rsidRPr="003936E4">
        <w:t xml:space="preserve"> </w:t>
      </w:r>
      <w:r w:rsidR="00EE2984" w:rsidRPr="003936E4">
        <w:t>skleníka</w:t>
      </w:r>
      <w:r w:rsidRPr="003936E4">
        <w:t xml:space="preserve"> bude </w:t>
      </w:r>
      <w:r w:rsidR="00EE2984" w:rsidRPr="003936E4">
        <w:t>schopný</w:t>
      </w:r>
      <w:r w:rsidRPr="003936E4">
        <w:t xml:space="preserve"> </w:t>
      </w:r>
      <w:r w:rsidR="00EE2984" w:rsidRPr="003936E4">
        <w:t>spustiť</w:t>
      </w:r>
      <w:r w:rsidRPr="003936E4">
        <w:t xml:space="preserve"> </w:t>
      </w:r>
      <w:r w:rsidR="00EE2984" w:rsidRPr="003936E4">
        <w:t>závlahu</w:t>
      </w:r>
      <w:r w:rsidRPr="003936E4">
        <w:t xml:space="preserve"> alebo </w:t>
      </w:r>
      <w:r w:rsidR="00EE2984" w:rsidRPr="003936E4">
        <w:t>ventiláciu</w:t>
      </w:r>
      <w:r w:rsidR="00317C42">
        <w:t xml:space="preserve"> vo všetkých zaregistrovaných skleníkoch jedným klikom</w:t>
      </w:r>
      <w:r w:rsidRPr="003936E4">
        <w:t xml:space="preserve">. </w:t>
      </w:r>
      <w:r w:rsidR="00317C42" w:rsidRPr="003936E4">
        <w:t>Témy</w:t>
      </w:r>
      <w:r w:rsidRPr="003936E4">
        <w:t xml:space="preserve"> so </w:t>
      </w:r>
      <w:r w:rsidR="00317C42" w:rsidRPr="003936E4">
        <w:t>špecifikovaním</w:t>
      </w:r>
      <w:r w:rsidR="00837B37">
        <w:t xml:space="preserve"> </w:t>
      </w:r>
      <w:r w:rsidR="00317C42" w:rsidRPr="003936E4">
        <w:t>identifikátora</w:t>
      </w:r>
      <w:r w:rsidRPr="003936E4">
        <w:t xml:space="preserve"> </w:t>
      </w:r>
      <w:r w:rsidR="00317C42" w:rsidRPr="003936E4">
        <w:t>sú</w:t>
      </w:r>
      <w:r w:rsidRPr="003936E4">
        <w:t xml:space="preserve"> </w:t>
      </w:r>
      <w:r w:rsidR="00317C42" w:rsidRPr="003936E4">
        <w:t>určené</w:t>
      </w:r>
      <w:r w:rsidRPr="003936E4">
        <w:t xml:space="preserve"> priamo </w:t>
      </w:r>
      <w:r w:rsidR="00317C42" w:rsidRPr="003936E4">
        <w:t>konkrétnemu</w:t>
      </w:r>
      <w:r w:rsidRPr="003936E4">
        <w:t xml:space="preserve"> </w:t>
      </w:r>
      <w:r w:rsidR="00317C42" w:rsidRPr="003936E4">
        <w:t>skleníku</w:t>
      </w:r>
      <w:r w:rsidRPr="003936E4">
        <w:t xml:space="preserve"> a publikovan</w:t>
      </w:r>
      <w:r w:rsidR="00837B37">
        <w:t>é</w:t>
      </w:r>
      <w:r w:rsidRPr="003936E4">
        <w:t xml:space="preserve"> </w:t>
      </w:r>
      <w:r w:rsidR="00317C42" w:rsidRPr="003936E4">
        <w:t>dáta</w:t>
      </w:r>
      <w:r w:rsidRPr="003936E4">
        <w:t xml:space="preserve"> </w:t>
      </w:r>
      <w:r w:rsidR="00317C42" w:rsidRPr="003936E4">
        <w:t>sú</w:t>
      </w:r>
      <w:r w:rsidRPr="003936E4">
        <w:t xml:space="preserve"> spracovan</w:t>
      </w:r>
      <w:r w:rsidR="00837B37">
        <w:t>é</w:t>
      </w:r>
      <w:r w:rsidRPr="003936E4">
        <w:t xml:space="preserve"> </w:t>
      </w:r>
      <w:r w:rsidR="00317C42" w:rsidRPr="003936E4">
        <w:t>sieťovým</w:t>
      </w:r>
      <w:r w:rsidRPr="003936E4">
        <w:t xml:space="preserve"> </w:t>
      </w:r>
      <w:r w:rsidR="00317C42" w:rsidRPr="003936E4">
        <w:t>manažérom</w:t>
      </w:r>
      <w:r w:rsidRPr="003936E4">
        <w:t>. Publikovan</w:t>
      </w:r>
      <w:r w:rsidR="00837B37">
        <w:t>é</w:t>
      </w:r>
      <w:r w:rsidRPr="003936E4">
        <w:t xml:space="preserve"> </w:t>
      </w:r>
      <w:r w:rsidR="00317C42" w:rsidRPr="003936E4">
        <w:t>dáta</w:t>
      </w:r>
      <w:r w:rsidRPr="003936E4">
        <w:t xml:space="preserve"> </w:t>
      </w:r>
      <w:r w:rsidR="00317C42" w:rsidRPr="003936E4">
        <w:t>sú</w:t>
      </w:r>
      <w:r w:rsidRPr="003936E4">
        <w:t xml:space="preserve"> vo </w:t>
      </w:r>
      <w:r w:rsidR="00317C42" w:rsidRPr="003936E4">
        <w:t>formáte</w:t>
      </w:r>
      <w:r w:rsidRPr="003936E4">
        <w:t xml:space="preserve"> JSON s </w:t>
      </w:r>
      <w:r w:rsidR="00317C42" w:rsidRPr="003936E4">
        <w:t>jediným</w:t>
      </w:r>
      <w:r w:rsidRPr="003936E4">
        <w:t xml:space="preserve"> elementom. Element </w:t>
      </w:r>
      <w:r w:rsidR="00317C42" w:rsidRPr="003936E4">
        <w:t>definujúci</w:t>
      </w:r>
      <w:r w:rsidRPr="003936E4">
        <w:t xml:space="preserve"> </w:t>
      </w:r>
      <w:r w:rsidR="00317C42" w:rsidRPr="003936E4">
        <w:t>požadovanú</w:t>
      </w:r>
      <w:r w:rsidRPr="003936E4">
        <w:t xml:space="preserve"> hodnotu {"requested":1}. </w:t>
      </w:r>
      <w:r w:rsidR="00317C42" w:rsidRPr="003936E4">
        <w:t>Sieťový</w:t>
      </w:r>
      <w:r w:rsidRPr="003936E4">
        <w:t xml:space="preserve"> </w:t>
      </w:r>
      <w:r w:rsidR="00317C42" w:rsidRPr="003936E4">
        <w:t>manažér</w:t>
      </w:r>
      <w:r w:rsidRPr="003936E4">
        <w:t xml:space="preserve"> </w:t>
      </w:r>
      <w:r w:rsidR="00317C42" w:rsidRPr="003936E4">
        <w:t>zabezpečuje</w:t>
      </w:r>
      <w:r w:rsidRPr="003936E4">
        <w:t xml:space="preserve"> korektn</w:t>
      </w:r>
      <w:r w:rsidR="0069406B">
        <w:t>é</w:t>
      </w:r>
      <w:r w:rsidRPr="003936E4">
        <w:t xml:space="preserve"> spracovanie </w:t>
      </w:r>
      <w:r w:rsidR="00317C42" w:rsidRPr="003936E4">
        <w:t>publikovaných</w:t>
      </w:r>
      <w:r w:rsidRPr="003936E4">
        <w:t xml:space="preserve"> </w:t>
      </w:r>
      <w:r w:rsidR="00317C42" w:rsidRPr="003936E4">
        <w:t>dát</w:t>
      </w:r>
      <w:r w:rsidRPr="003936E4">
        <w:t xml:space="preserve"> a </w:t>
      </w:r>
      <w:r w:rsidR="00317C42" w:rsidRPr="003936E4">
        <w:t>podľa</w:t>
      </w:r>
      <w:r w:rsidRPr="003936E4">
        <w:t xml:space="preserve"> obsahu JSON-u je s </w:t>
      </w:r>
      <w:r w:rsidR="00317C42" w:rsidRPr="003936E4">
        <w:t>využitím</w:t>
      </w:r>
      <w:r w:rsidRPr="003936E4">
        <w:t xml:space="preserve"> </w:t>
      </w:r>
      <w:proofErr w:type="spellStart"/>
      <w:r w:rsidRPr="003936E4">
        <w:t>ComponentController</w:t>
      </w:r>
      <w:proofErr w:type="spellEnd"/>
      <w:r w:rsidRPr="003936E4">
        <w:t xml:space="preserve">-a </w:t>
      </w:r>
      <w:r w:rsidR="00317C42" w:rsidRPr="003936E4">
        <w:t>spustená</w:t>
      </w:r>
      <w:r w:rsidRPr="003936E4">
        <w:t xml:space="preserve"> </w:t>
      </w:r>
      <w:r w:rsidR="00317C42" w:rsidRPr="003936E4">
        <w:t>príslušná</w:t>
      </w:r>
      <w:r w:rsidRPr="003936E4">
        <w:t xml:space="preserve"> akcia. </w:t>
      </w:r>
    </w:p>
    <w:p w14:paraId="245B4B65" w14:textId="322EB062" w:rsidR="003936E4" w:rsidRPr="0026376B" w:rsidRDefault="003936E4" w:rsidP="00A26D05">
      <w:pPr>
        <w:rPr>
          <w:rFonts w:ascii="Segoe UI" w:hAnsi="Segoe UI" w:cs="Segoe UI"/>
          <w:sz w:val="18"/>
          <w:szCs w:val="18"/>
          <w:lang w:val="en-GB"/>
        </w:rPr>
      </w:pPr>
      <w:r w:rsidRPr="003936E4">
        <w:t xml:space="preserve">Pri </w:t>
      </w:r>
      <w:r w:rsidR="00317C42" w:rsidRPr="003936E4">
        <w:t>všetkých</w:t>
      </w:r>
      <w:r w:rsidRPr="003936E4">
        <w:t xml:space="preserve"> </w:t>
      </w:r>
      <w:r w:rsidR="00317C42" w:rsidRPr="003936E4">
        <w:t>odoberaných</w:t>
      </w:r>
      <w:r w:rsidRPr="003936E4">
        <w:t xml:space="preserve"> </w:t>
      </w:r>
      <w:r w:rsidR="00317C42" w:rsidRPr="003936E4">
        <w:t>témach</w:t>
      </w:r>
      <w:r w:rsidRPr="003936E4">
        <w:t xml:space="preserve"> je </w:t>
      </w:r>
      <w:r w:rsidR="00317C42" w:rsidRPr="003936E4">
        <w:t>prijatá</w:t>
      </w:r>
      <w:r w:rsidRPr="003936E4">
        <w:t xml:space="preserve"> </w:t>
      </w:r>
      <w:r w:rsidR="00317C42" w:rsidRPr="003936E4">
        <w:t>dátová</w:t>
      </w:r>
      <w:r w:rsidRPr="003936E4">
        <w:t xml:space="preserve"> </w:t>
      </w:r>
      <w:r w:rsidR="00317C42" w:rsidRPr="003936E4">
        <w:t>štruktúra</w:t>
      </w:r>
      <w:r w:rsidRPr="003936E4">
        <w:t xml:space="preserve"> </w:t>
      </w:r>
      <w:r w:rsidR="00317C42" w:rsidRPr="003936E4">
        <w:t>rovnaká</w:t>
      </w:r>
      <w:r w:rsidRPr="003936E4">
        <w:t xml:space="preserve">. Hodnotou „1“ je </w:t>
      </w:r>
      <w:r w:rsidR="00317C42" w:rsidRPr="003936E4">
        <w:t>požadované</w:t>
      </w:r>
      <w:r w:rsidRPr="003936E4">
        <w:t xml:space="preserve"> </w:t>
      </w:r>
      <w:r w:rsidR="00317C42" w:rsidRPr="003936E4">
        <w:t>aktivovať</w:t>
      </w:r>
      <w:r w:rsidRPr="003936E4">
        <w:t xml:space="preserve"> </w:t>
      </w:r>
      <w:r w:rsidR="00317C42" w:rsidRPr="003936E4">
        <w:t>akčný</w:t>
      </w:r>
      <w:r w:rsidRPr="003936E4">
        <w:t xml:space="preserve"> </w:t>
      </w:r>
      <w:r w:rsidR="00317C42" w:rsidRPr="003936E4">
        <w:t>člen</w:t>
      </w:r>
      <w:r w:rsidRPr="003936E4">
        <w:t xml:space="preserve"> a pri hodnote „0“ to je </w:t>
      </w:r>
      <w:r w:rsidR="00317C42" w:rsidRPr="003936E4">
        <w:t>deaktivácia</w:t>
      </w:r>
      <w:r w:rsidRPr="003936E4">
        <w:t xml:space="preserve">. </w:t>
      </w:r>
      <w:r w:rsidR="00317C42" w:rsidRPr="003936E4">
        <w:t>Aktivácia</w:t>
      </w:r>
      <w:r w:rsidRPr="003936E4">
        <w:t xml:space="preserve"> v </w:t>
      </w:r>
      <w:r w:rsidR="00317C42" w:rsidRPr="003936E4">
        <w:t>prípade</w:t>
      </w:r>
      <w:r w:rsidRPr="003936E4">
        <w:t xml:space="preserve"> </w:t>
      </w:r>
      <w:r w:rsidR="00317C42" w:rsidRPr="003936E4">
        <w:t>odvetrávania</w:t>
      </w:r>
      <w:r w:rsidRPr="003936E4">
        <w:t xml:space="preserve"> </w:t>
      </w:r>
      <w:r w:rsidR="00317C42" w:rsidRPr="003936E4">
        <w:t>znamená</w:t>
      </w:r>
      <w:r w:rsidRPr="003936E4">
        <w:t xml:space="preserve"> otvorenie okna a pri </w:t>
      </w:r>
      <w:r w:rsidR="00317C42" w:rsidRPr="003936E4">
        <w:t>závlahe</w:t>
      </w:r>
      <w:r w:rsidRPr="003936E4">
        <w:t xml:space="preserve"> to je spustenie </w:t>
      </w:r>
      <w:r w:rsidR="00317C42" w:rsidRPr="003936E4">
        <w:t>vodného</w:t>
      </w:r>
      <w:r w:rsidRPr="003936E4">
        <w:t xml:space="preserve"> </w:t>
      </w:r>
      <w:r w:rsidR="00317C42" w:rsidRPr="003936E4">
        <w:t>čerpadla</w:t>
      </w:r>
      <w:r w:rsidRPr="003936E4">
        <w:t xml:space="preserve">. </w:t>
      </w:r>
      <w:r w:rsidR="00317C42" w:rsidRPr="003936E4">
        <w:t>Deaktivácia</w:t>
      </w:r>
      <w:r w:rsidRPr="003936E4">
        <w:t xml:space="preserve"> je </w:t>
      </w:r>
      <w:r w:rsidR="00317C42" w:rsidRPr="003936E4">
        <w:t>opačným</w:t>
      </w:r>
      <w:r w:rsidRPr="003936E4">
        <w:t xml:space="preserve"> </w:t>
      </w:r>
      <w:r w:rsidR="00317C42" w:rsidRPr="003936E4">
        <w:t>úkonom</w:t>
      </w:r>
      <w:r w:rsidRPr="003936E4">
        <w:t xml:space="preserve"> pri </w:t>
      </w:r>
      <w:r w:rsidR="00317C42" w:rsidRPr="003936E4">
        <w:t>už</w:t>
      </w:r>
      <w:r w:rsidRPr="003936E4">
        <w:t xml:space="preserve"> </w:t>
      </w:r>
      <w:r w:rsidR="00317C42" w:rsidRPr="003936E4">
        <w:t>popísaných</w:t>
      </w:r>
      <w:r w:rsidRPr="003936E4">
        <w:t xml:space="preserve"> dejoch. Do </w:t>
      </w:r>
      <w:r w:rsidR="00317C42" w:rsidRPr="003936E4">
        <w:t>systému</w:t>
      </w:r>
      <w:r w:rsidRPr="003936E4">
        <w:t xml:space="preserve"> bol </w:t>
      </w:r>
      <w:r w:rsidR="00317C42" w:rsidRPr="003936E4">
        <w:t>taktiež</w:t>
      </w:r>
      <w:r w:rsidRPr="003936E4">
        <w:t xml:space="preserve"> </w:t>
      </w:r>
      <w:r w:rsidR="00317C42" w:rsidRPr="003936E4">
        <w:t>implementovaný</w:t>
      </w:r>
      <w:r w:rsidRPr="003936E4">
        <w:t xml:space="preserve"> </w:t>
      </w:r>
      <w:r w:rsidR="00317C42" w:rsidRPr="003936E4">
        <w:t>kontrolný</w:t>
      </w:r>
      <w:r w:rsidRPr="003936E4">
        <w:t xml:space="preserve"> algoritmus a v </w:t>
      </w:r>
      <w:r w:rsidR="00317C42" w:rsidRPr="003936E4">
        <w:t>prípade</w:t>
      </w:r>
      <w:r w:rsidRPr="003936E4">
        <w:t xml:space="preserve"> ak </w:t>
      </w:r>
      <w:r w:rsidR="00317C42" w:rsidRPr="003936E4">
        <w:t>požadovaná</w:t>
      </w:r>
      <w:r w:rsidRPr="003936E4">
        <w:t xml:space="preserve"> hodnota koreluje s </w:t>
      </w:r>
      <w:r w:rsidR="00317C42" w:rsidRPr="003936E4">
        <w:t>aktuálnym</w:t>
      </w:r>
      <w:r w:rsidRPr="003936E4">
        <w:t xml:space="preserve"> stavom </w:t>
      </w:r>
      <w:r w:rsidR="00317C42" w:rsidRPr="003936E4">
        <w:t>akčného</w:t>
      </w:r>
      <w:r w:rsidRPr="003936E4">
        <w:t xml:space="preserve"> </w:t>
      </w:r>
      <w:r w:rsidR="00317C42" w:rsidRPr="003936E4">
        <w:t>člena</w:t>
      </w:r>
      <w:r w:rsidRPr="003936E4">
        <w:t xml:space="preserve">, </w:t>
      </w:r>
      <w:r w:rsidR="00317C42" w:rsidRPr="003936E4">
        <w:t>požiadavka</w:t>
      </w:r>
      <w:r w:rsidRPr="003936E4">
        <w:t xml:space="preserve"> je </w:t>
      </w:r>
      <w:r w:rsidR="00317C42" w:rsidRPr="003936E4">
        <w:t>ignorovaná</w:t>
      </w:r>
      <w:r w:rsidRPr="003936E4">
        <w:t>.  </w:t>
      </w:r>
      <w:r w:rsidR="0026376B">
        <w:rPr>
          <w:lang w:val="en-GB"/>
        </w:rPr>
        <w:tab/>
      </w:r>
    </w:p>
    <w:p w14:paraId="10D5BD5E" w14:textId="6E689797" w:rsidR="003936E4" w:rsidRPr="00FA57F8" w:rsidRDefault="00FA57F8" w:rsidP="00FA57F8">
      <w:pPr>
        <w:pStyle w:val="Nadpis2"/>
      </w:pPr>
      <w:bookmarkStart w:id="116" w:name="_Toc131867279"/>
      <w:r w:rsidRPr="00FA57F8">
        <w:t>Implementácia</w:t>
      </w:r>
      <w:r w:rsidR="003936E4" w:rsidRPr="00FA57F8">
        <w:t xml:space="preserve"> server</w:t>
      </w:r>
      <w:r>
        <w:t>a</w:t>
      </w:r>
      <w:bookmarkEnd w:id="116"/>
    </w:p>
    <w:p w14:paraId="72CE81E8" w14:textId="0C2F5543" w:rsidR="003936E4" w:rsidRPr="003936E4" w:rsidRDefault="003936E4" w:rsidP="00A26D05">
      <w:pPr>
        <w:rPr>
          <w:rFonts w:ascii="Segoe UI" w:hAnsi="Segoe UI" w:cs="Segoe UI"/>
          <w:sz w:val="18"/>
          <w:szCs w:val="18"/>
        </w:rPr>
      </w:pPr>
      <w:r w:rsidRPr="003936E4">
        <w:t>Cel</w:t>
      </w:r>
      <w:r w:rsidR="00F36D2D">
        <w:t>á</w:t>
      </w:r>
      <w:r w:rsidRPr="003936E4">
        <w:t xml:space="preserve"> </w:t>
      </w:r>
      <w:r w:rsidR="00A26D05" w:rsidRPr="003936E4">
        <w:t>implementácia</w:t>
      </w:r>
      <w:r w:rsidRPr="003936E4">
        <w:t xml:space="preserve"> </w:t>
      </w:r>
      <w:r w:rsidR="00A26D05" w:rsidRPr="003936E4">
        <w:t>pozostáva</w:t>
      </w:r>
      <w:r w:rsidRPr="003936E4">
        <w:t xml:space="preserve"> </w:t>
      </w:r>
      <w:r w:rsidR="0096480B">
        <w:t>z</w:t>
      </w:r>
      <w:r w:rsidRPr="003936E4">
        <w:t xml:space="preserve"> </w:t>
      </w:r>
      <w:r w:rsidR="00A26D05" w:rsidRPr="003936E4">
        <w:t>využitia</w:t>
      </w:r>
      <w:r w:rsidRPr="003936E4">
        <w:t xml:space="preserve"> platformy </w:t>
      </w:r>
      <w:r w:rsidRPr="00A26D05">
        <w:rPr>
          <w:lang w:val="en-GB"/>
        </w:rPr>
        <w:t>Docker</w:t>
      </w:r>
      <w:r w:rsidRPr="003936E4">
        <w:t xml:space="preserve">, kde </w:t>
      </w:r>
      <w:r w:rsidR="00A26D05" w:rsidRPr="003936E4">
        <w:t>sú</w:t>
      </w:r>
      <w:r w:rsidRPr="003936E4">
        <w:t xml:space="preserve"> spusten</w:t>
      </w:r>
      <w:r w:rsidR="0096480B">
        <w:t>é</w:t>
      </w:r>
      <w:r w:rsidRPr="003936E4">
        <w:t xml:space="preserve"> </w:t>
      </w:r>
      <w:r w:rsidR="00A26D05" w:rsidRPr="003936E4">
        <w:t>štyri</w:t>
      </w:r>
      <w:r w:rsidRPr="003936E4">
        <w:t xml:space="preserve"> kontajnery.  </w:t>
      </w:r>
      <w:r w:rsidR="00A26D05" w:rsidRPr="003936E4">
        <w:t>Každý</w:t>
      </w:r>
      <w:r w:rsidRPr="003936E4">
        <w:t xml:space="preserve"> z kontajnerov </w:t>
      </w:r>
      <w:r w:rsidR="00A26D05" w:rsidRPr="003936E4">
        <w:t>zo</w:t>
      </w:r>
      <w:r w:rsidR="00A26D05">
        <w:t>h</w:t>
      </w:r>
      <w:r w:rsidR="00A26D05" w:rsidRPr="003936E4">
        <w:t>ráva</w:t>
      </w:r>
      <w:r w:rsidRPr="003936E4">
        <w:t xml:space="preserve"> v navrhnutom </w:t>
      </w:r>
      <w:r w:rsidR="00A26D05" w:rsidRPr="003936E4">
        <w:t>systéme</w:t>
      </w:r>
      <w:r w:rsidRPr="003936E4">
        <w:t xml:space="preserve"> </w:t>
      </w:r>
      <w:r w:rsidR="00A26D05" w:rsidRPr="003936E4">
        <w:t>dôležitú</w:t>
      </w:r>
      <w:r w:rsidRPr="003936E4">
        <w:t xml:space="preserve"> </w:t>
      </w:r>
      <w:r w:rsidR="00A26D05" w:rsidRPr="003936E4">
        <w:t>úlohu</w:t>
      </w:r>
      <w:r w:rsidRPr="003936E4">
        <w:t xml:space="preserve"> no </w:t>
      </w:r>
      <w:r w:rsidR="00A26D05" w:rsidRPr="003936E4">
        <w:t>skôr</w:t>
      </w:r>
      <w:r w:rsidRPr="003936E4">
        <w:t xml:space="preserve"> ako </w:t>
      </w:r>
      <w:r w:rsidR="00A26D05" w:rsidRPr="003936E4">
        <w:t>budú</w:t>
      </w:r>
      <w:r w:rsidR="006F2AB2">
        <w:t xml:space="preserve"> detailnejšie</w:t>
      </w:r>
      <w:r w:rsidRPr="003936E4">
        <w:t xml:space="preserve"> </w:t>
      </w:r>
      <w:r w:rsidR="006F2AB2">
        <w:t>popísané</w:t>
      </w:r>
      <w:r w:rsidRPr="003936E4">
        <w:t xml:space="preserve"> je </w:t>
      </w:r>
      <w:r w:rsidR="006F2AB2">
        <w:t>vhodn</w:t>
      </w:r>
      <w:r w:rsidR="00CC3007">
        <w:t>é</w:t>
      </w:r>
      <w:r w:rsidRPr="003936E4">
        <w:t xml:space="preserve"> </w:t>
      </w:r>
      <w:r w:rsidR="00A26D05" w:rsidRPr="003936E4">
        <w:t>najskôr</w:t>
      </w:r>
      <w:r w:rsidRPr="003936E4">
        <w:t xml:space="preserve"> </w:t>
      </w:r>
      <w:r w:rsidR="00A26D05" w:rsidRPr="003936E4">
        <w:t>opísať</w:t>
      </w:r>
      <w:r w:rsidRPr="003936E4">
        <w:t xml:space="preserve"> </w:t>
      </w:r>
      <w:r w:rsidR="00A26D05" w:rsidRPr="003936E4">
        <w:t>využitú</w:t>
      </w:r>
      <w:r w:rsidRPr="003936E4">
        <w:t xml:space="preserve"> platformu. </w:t>
      </w:r>
    </w:p>
    <w:p w14:paraId="5392FC3A" w14:textId="1D529126" w:rsidR="00A26D05" w:rsidRDefault="003936E4" w:rsidP="00A26D05">
      <w:pPr>
        <w:rPr>
          <w:rFonts w:ascii="Segoe UI" w:hAnsi="Segoe UI" w:cs="Segoe UI"/>
          <w:sz w:val="18"/>
          <w:szCs w:val="18"/>
        </w:rPr>
      </w:pPr>
      <w:r w:rsidRPr="003936E4">
        <w:t xml:space="preserve">Platforma </w:t>
      </w:r>
      <w:r w:rsidRPr="00A26D05">
        <w:rPr>
          <w:b/>
          <w:bCs/>
          <w:lang w:val="en-GB"/>
        </w:rPr>
        <w:t>Docker</w:t>
      </w:r>
      <w:r w:rsidRPr="003936E4">
        <w:rPr>
          <w:b/>
          <w:bCs/>
        </w:rPr>
        <w:t xml:space="preserve"> </w:t>
      </w:r>
      <w:r w:rsidRPr="003936E4">
        <w:t xml:space="preserve">je platforma s verejne </w:t>
      </w:r>
      <w:r w:rsidR="00A26D05" w:rsidRPr="003936E4">
        <w:t>dostupným</w:t>
      </w:r>
      <w:r w:rsidRPr="003936E4">
        <w:t xml:space="preserve"> </w:t>
      </w:r>
      <w:r w:rsidR="00A26D05" w:rsidRPr="003936E4">
        <w:t>zdrojovým</w:t>
      </w:r>
      <w:r w:rsidRPr="003936E4">
        <w:t xml:space="preserve"> </w:t>
      </w:r>
      <w:r w:rsidR="00A26D05" w:rsidRPr="003936E4">
        <w:t>kódom</w:t>
      </w:r>
      <w:r w:rsidRPr="003936E4">
        <w:t xml:space="preserve">, </w:t>
      </w:r>
      <w:r w:rsidR="00A26D05" w:rsidRPr="003936E4">
        <w:t>ktorá</w:t>
      </w:r>
      <w:r w:rsidRPr="003936E4">
        <w:t xml:space="preserve"> poskytuje </w:t>
      </w:r>
      <w:r w:rsidR="00A26D05" w:rsidRPr="003936E4">
        <w:t>vývojárom</w:t>
      </w:r>
      <w:r w:rsidRPr="003936E4">
        <w:t xml:space="preserve"> </w:t>
      </w:r>
      <w:r w:rsidR="00A26D05" w:rsidRPr="003936E4">
        <w:t>správu</w:t>
      </w:r>
      <w:r w:rsidRPr="003936E4">
        <w:t xml:space="preserve"> kontajnerov. Pod </w:t>
      </w:r>
      <w:r w:rsidR="00A26D05" w:rsidRPr="003936E4">
        <w:t>správou</w:t>
      </w:r>
      <w:r w:rsidRPr="003936E4">
        <w:t xml:space="preserve"> </w:t>
      </w:r>
      <w:r w:rsidR="00A26D05" w:rsidRPr="003936E4">
        <w:t>sú</w:t>
      </w:r>
      <w:r w:rsidRPr="003936E4">
        <w:t xml:space="preserve"> </w:t>
      </w:r>
      <w:r w:rsidR="00A26D05" w:rsidRPr="003936E4">
        <w:t>zahrnuté</w:t>
      </w:r>
      <w:r w:rsidRPr="003936E4">
        <w:t xml:space="preserve"> </w:t>
      </w:r>
      <w:r w:rsidR="00A26D05" w:rsidRPr="003936E4">
        <w:t>operácie</w:t>
      </w:r>
      <w:r w:rsidRPr="003936E4">
        <w:t xml:space="preserve"> ako </w:t>
      </w:r>
      <w:r w:rsidR="00A26D05" w:rsidRPr="003936E4">
        <w:t>vytváranie</w:t>
      </w:r>
      <w:r w:rsidRPr="003936E4">
        <w:t xml:space="preserve">, nasadzovanie, </w:t>
      </w:r>
      <w:r w:rsidR="00A26D05" w:rsidRPr="003936E4">
        <w:t>spúšťanie</w:t>
      </w:r>
      <w:r w:rsidRPr="003936E4">
        <w:t xml:space="preserve"> a </w:t>
      </w:r>
      <w:r w:rsidR="00A26D05" w:rsidRPr="003936E4">
        <w:t>aktualizácia</w:t>
      </w:r>
      <w:r w:rsidRPr="003936E4">
        <w:t xml:space="preserve"> kontajnerov. Kontajner je komponentom, </w:t>
      </w:r>
      <w:r w:rsidR="00A26D05" w:rsidRPr="003936E4">
        <w:t>ktorý</w:t>
      </w:r>
      <w:r w:rsidRPr="003936E4">
        <w:t xml:space="preserve"> kombinuje </w:t>
      </w:r>
      <w:r w:rsidR="00A26D05" w:rsidRPr="003936E4">
        <w:t>operačný</w:t>
      </w:r>
      <w:r w:rsidRPr="003936E4">
        <w:t xml:space="preserve"> </w:t>
      </w:r>
      <w:r w:rsidR="00A26D05" w:rsidRPr="003936E4">
        <w:t>systém</w:t>
      </w:r>
      <w:r w:rsidRPr="003936E4">
        <w:t xml:space="preserve"> a jeho </w:t>
      </w:r>
      <w:r w:rsidR="00A26D05" w:rsidRPr="003936E4">
        <w:t>knižnice</w:t>
      </w:r>
      <w:r w:rsidRPr="003936E4">
        <w:t xml:space="preserve"> so </w:t>
      </w:r>
      <w:r w:rsidR="00A26D05" w:rsidRPr="003936E4">
        <w:t>zdrojovým</w:t>
      </w:r>
      <w:r w:rsidRPr="003936E4">
        <w:t xml:space="preserve"> </w:t>
      </w:r>
      <w:r w:rsidR="00A26D05" w:rsidRPr="003936E4">
        <w:t>kódom</w:t>
      </w:r>
      <w:r w:rsidRPr="003936E4">
        <w:t xml:space="preserve"> </w:t>
      </w:r>
      <w:r w:rsidR="00A26D05" w:rsidRPr="003936E4">
        <w:t>aplikácie</w:t>
      </w:r>
      <w:r w:rsidRPr="003936E4">
        <w:t xml:space="preserve"> a </w:t>
      </w:r>
      <w:r w:rsidR="00A26D05" w:rsidRPr="003936E4">
        <w:t>všetkými</w:t>
      </w:r>
      <w:r w:rsidRPr="003936E4">
        <w:t xml:space="preserve"> </w:t>
      </w:r>
      <w:r w:rsidR="00A26D05" w:rsidRPr="003936E4">
        <w:t>ďalšími</w:t>
      </w:r>
      <w:r w:rsidRPr="003936E4">
        <w:t xml:space="preserve"> </w:t>
      </w:r>
      <w:r w:rsidR="00A26D05" w:rsidRPr="003936E4">
        <w:t>závislosťami</w:t>
      </w:r>
      <w:r w:rsidRPr="003936E4">
        <w:t xml:space="preserve">, </w:t>
      </w:r>
      <w:r w:rsidR="00A26D05" w:rsidRPr="003936E4">
        <w:t>ktoré</w:t>
      </w:r>
      <w:r w:rsidRPr="003936E4">
        <w:t xml:space="preserve"> </w:t>
      </w:r>
      <w:r w:rsidR="00A26D05" w:rsidRPr="003936E4">
        <w:t>sú</w:t>
      </w:r>
      <w:r w:rsidRPr="003936E4">
        <w:t xml:space="preserve"> nevyhnutn</w:t>
      </w:r>
      <w:r w:rsidR="001B147B">
        <w:t>é</w:t>
      </w:r>
      <w:r w:rsidRPr="003936E4">
        <w:t xml:space="preserve"> </w:t>
      </w:r>
      <w:r w:rsidR="001B147B">
        <w:t>n</w:t>
      </w:r>
      <w:r w:rsidRPr="003936E4">
        <w:t xml:space="preserve">a spustenie </w:t>
      </w:r>
      <w:r w:rsidR="00A26D05" w:rsidRPr="003936E4">
        <w:t>aplikácie</w:t>
      </w:r>
      <w:r w:rsidRPr="003936E4">
        <w:t xml:space="preserve"> v </w:t>
      </w:r>
      <w:r w:rsidR="00A26D05" w:rsidRPr="003936E4">
        <w:t>akomkoľvek</w:t>
      </w:r>
      <w:r w:rsidRPr="003936E4">
        <w:t xml:space="preserve"> </w:t>
      </w:r>
      <w:r w:rsidR="00A26D05" w:rsidRPr="003936E4">
        <w:t>prostredí</w:t>
      </w:r>
      <w:r w:rsidRPr="003936E4">
        <w:t>.  </w:t>
      </w:r>
    </w:p>
    <w:p w14:paraId="6A090E57" w14:textId="48D594DF" w:rsidR="003936E4" w:rsidRPr="003936E4" w:rsidRDefault="00A26D05" w:rsidP="00A91677">
      <w:pPr>
        <w:rPr>
          <w:rFonts w:ascii="Segoe UI" w:hAnsi="Segoe UI" w:cs="Segoe UI"/>
          <w:sz w:val="18"/>
          <w:szCs w:val="18"/>
        </w:rPr>
      </w:pPr>
      <w:r w:rsidRPr="003936E4">
        <w:t>Využitie</w:t>
      </w:r>
      <w:r w:rsidR="003936E4" w:rsidRPr="003936E4">
        <w:t xml:space="preserve"> kontajnerovej </w:t>
      </w:r>
      <w:r w:rsidRPr="003936E4">
        <w:t>technológie</w:t>
      </w:r>
      <w:r w:rsidR="003936E4" w:rsidRPr="003936E4">
        <w:t xml:space="preserve"> poskytuje </w:t>
      </w:r>
      <w:r w:rsidRPr="003936E4">
        <w:t>vývojárovi</w:t>
      </w:r>
      <w:r w:rsidR="003936E4" w:rsidRPr="003936E4">
        <w:t xml:space="preserve"> </w:t>
      </w:r>
      <w:r w:rsidRPr="003936E4">
        <w:t>možnosti</w:t>
      </w:r>
      <w:r w:rsidR="003936E4" w:rsidRPr="003936E4">
        <w:t xml:space="preserve"> na </w:t>
      </w:r>
      <w:r w:rsidRPr="003936E4">
        <w:t>prideľovanie</w:t>
      </w:r>
      <w:r w:rsidR="003936E4" w:rsidRPr="003936E4">
        <w:t xml:space="preserve"> zdrojov medzi procesmi, obmedzovanie zdrojov pre </w:t>
      </w:r>
      <w:r w:rsidRPr="003936E4">
        <w:t>špecificky</w:t>
      </w:r>
      <w:r w:rsidR="003936E4" w:rsidRPr="003936E4">
        <w:t xml:space="preserve"> proces a </w:t>
      </w:r>
      <w:r w:rsidRPr="003936E4">
        <w:t>taktiež</w:t>
      </w:r>
      <w:r w:rsidR="003936E4" w:rsidRPr="003936E4">
        <w:t xml:space="preserve"> mu </w:t>
      </w:r>
      <w:r w:rsidRPr="003936E4">
        <w:t>umožňuje</w:t>
      </w:r>
      <w:r w:rsidR="003936E4" w:rsidRPr="003936E4">
        <w:t xml:space="preserve"> </w:t>
      </w:r>
      <w:r w:rsidRPr="003936E4">
        <w:t>zdieľať</w:t>
      </w:r>
      <w:r w:rsidR="003936E4" w:rsidRPr="003936E4">
        <w:t xml:space="preserve"> zdroj </w:t>
      </w:r>
      <w:r w:rsidRPr="003936E4">
        <w:t>inštancie</w:t>
      </w:r>
      <w:r w:rsidR="003936E4" w:rsidRPr="003936E4">
        <w:t xml:space="preserve"> </w:t>
      </w:r>
      <w:r w:rsidRPr="003936E4">
        <w:t>hostiteľského</w:t>
      </w:r>
      <w:r w:rsidR="003936E4" w:rsidRPr="003936E4">
        <w:t xml:space="preserve"> </w:t>
      </w:r>
      <w:r w:rsidRPr="003936E4">
        <w:t>operačného</w:t>
      </w:r>
      <w:r w:rsidR="003936E4" w:rsidRPr="003936E4">
        <w:t xml:space="preserve"> </w:t>
      </w:r>
      <w:r w:rsidRPr="003936E4">
        <w:t>systému</w:t>
      </w:r>
      <w:r w:rsidR="003936E4" w:rsidRPr="003936E4">
        <w:t xml:space="preserve"> </w:t>
      </w:r>
      <w:r w:rsidRPr="003936E4">
        <w:t>podobným</w:t>
      </w:r>
      <w:r w:rsidR="003936E4" w:rsidRPr="003936E4">
        <w:t xml:space="preserve"> </w:t>
      </w:r>
      <w:r w:rsidRPr="003936E4">
        <w:t>spôsobom</w:t>
      </w:r>
      <w:r w:rsidR="00C7014E">
        <w:t>,</w:t>
      </w:r>
      <w:r w:rsidR="003936E4" w:rsidRPr="003936E4">
        <w:t xml:space="preserve"> ako je </w:t>
      </w:r>
      <w:r w:rsidR="003936E4" w:rsidRPr="003936E4">
        <w:lastRenderedPageBreak/>
        <w:t xml:space="preserve">to </w:t>
      </w:r>
      <w:r w:rsidRPr="003936E4">
        <w:t>umožňovan</w:t>
      </w:r>
      <w:r w:rsidR="00C7014E">
        <w:t>é</w:t>
      </w:r>
      <w:r w:rsidR="003936E4" w:rsidRPr="003936E4">
        <w:t xml:space="preserve"> hyperv</w:t>
      </w:r>
      <w:r w:rsidR="00A91677">
        <w:t>í</w:t>
      </w:r>
      <w:r w:rsidR="003936E4" w:rsidRPr="003936E4">
        <w:t>zo</w:t>
      </w:r>
      <w:r w:rsidR="00914D60">
        <w:t>ro</w:t>
      </w:r>
      <w:r w:rsidR="003936E4" w:rsidRPr="003936E4">
        <w:t>m</w:t>
      </w:r>
      <w:r w:rsidR="00A91677">
        <w:t xml:space="preserve"> </w:t>
      </w:r>
      <w:r w:rsidR="003936E4" w:rsidRPr="003936E4">
        <w:t xml:space="preserve">vo </w:t>
      </w:r>
      <w:r w:rsidRPr="003936E4">
        <w:t>virtuálnych</w:t>
      </w:r>
      <w:r w:rsidR="003936E4" w:rsidRPr="003936E4">
        <w:t xml:space="preserve"> strojoch, kde je </w:t>
      </w:r>
      <w:r w:rsidRPr="003936E4">
        <w:t>zdieľaná</w:t>
      </w:r>
      <w:r w:rsidR="003936E4" w:rsidRPr="003936E4">
        <w:t xml:space="preserve"> CPU, </w:t>
      </w:r>
      <w:r w:rsidRPr="003936E4">
        <w:t>pamäť</w:t>
      </w:r>
      <w:r w:rsidR="003936E4" w:rsidRPr="003936E4">
        <w:t xml:space="preserve"> a </w:t>
      </w:r>
      <w:r w:rsidRPr="003936E4">
        <w:t>ďalšie</w:t>
      </w:r>
      <w:r w:rsidR="003936E4" w:rsidRPr="003936E4">
        <w:t xml:space="preserve"> </w:t>
      </w:r>
      <w:r w:rsidRPr="003936E4">
        <w:t>hardvérové</w:t>
      </w:r>
      <w:r w:rsidR="003936E4" w:rsidRPr="003936E4">
        <w:t xml:space="preserve"> komponenty. Tato </w:t>
      </w:r>
      <w:r w:rsidRPr="003936E4">
        <w:t>technológia</w:t>
      </w:r>
      <w:r w:rsidR="003936E4" w:rsidRPr="003936E4">
        <w:t xml:space="preserve"> ponuka </w:t>
      </w:r>
      <w:r w:rsidRPr="003936E4">
        <w:t>všetky</w:t>
      </w:r>
      <w:r w:rsidR="003936E4" w:rsidRPr="003936E4">
        <w:t xml:space="preserve"> funkcie a </w:t>
      </w:r>
      <w:r w:rsidRPr="003936E4">
        <w:t>výhody</w:t>
      </w:r>
      <w:r w:rsidR="003936E4" w:rsidRPr="003936E4">
        <w:t xml:space="preserve"> </w:t>
      </w:r>
      <w:r w:rsidRPr="003936E4">
        <w:t>virtuálnych</w:t>
      </w:r>
      <w:r w:rsidR="003936E4" w:rsidRPr="003936E4">
        <w:t xml:space="preserve"> strojov</w:t>
      </w:r>
      <w:r w:rsidR="005229D7">
        <w:t>,</w:t>
      </w:r>
      <w:r w:rsidR="003936E4" w:rsidRPr="003936E4">
        <w:t xml:space="preserve"> ako je </w:t>
      </w:r>
      <w:r w:rsidRPr="003936E4">
        <w:t>izolácia</w:t>
      </w:r>
      <w:r w:rsidR="003936E4" w:rsidRPr="003936E4">
        <w:t xml:space="preserve"> </w:t>
      </w:r>
      <w:r w:rsidRPr="003936E4">
        <w:t>aplikáci</w:t>
      </w:r>
      <w:r w:rsidR="005229D7">
        <w:t>e</w:t>
      </w:r>
      <w:r w:rsidR="003936E4" w:rsidRPr="003936E4">
        <w:t xml:space="preserve">, </w:t>
      </w:r>
      <w:r w:rsidRPr="003936E4">
        <w:t>efektívna</w:t>
      </w:r>
      <w:r w:rsidR="003936E4" w:rsidRPr="003936E4">
        <w:t xml:space="preserve"> </w:t>
      </w:r>
      <w:r w:rsidRPr="003936E4">
        <w:t>škálovateľnosť</w:t>
      </w:r>
      <w:r w:rsidR="003936E4" w:rsidRPr="003936E4">
        <w:t xml:space="preserve"> pri </w:t>
      </w:r>
      <w:r w:rsidRPr="003936E4">
        <w:t>nízkych</w:t>
      </w:r>
      <w:r w:rsidR="003936E4" w:rsidRPr="003936E4">
        <w:t xml:space="preserve"> </w:t>
      </w:r>
      <w:r w:rsidRPr="003936E4">
        <w:t>nákladoch</w:t>
      </w:r>
      <w:r w:rsidR="003936E4" w:rsidRPr="003936E4">
        <w:t xml:space="preserve"> a </w:t>
      </w:r>
      <w:r w:rsidRPr="003936E4">
        <w:t>ďalš</w:t>
      </w:r>
      <w:r>
        <w:t>i</w:t>
      </w:r>
      <w:r w:rsidRPr="003936E4">
        <w:t>e</w:t>
      </w:r>
      <w:r w:rsidR="003936E4" w:rsidRPr="003936E4">
        <w:t>: </w:t>
      </w:r>
    </w:p>
    <w:p w14:paraId="787821E7" w14:textId="70D55CF7" w:rsidR="003936E4" w:rsidRPr="003936E4" w:rsidRDefault="00A26D05" w:rsidP="00A26D05">
      <w:pPr>
        <w:pStyle w:val="Odrka1"/>
      </w:pPr>
      <w:r w:rsidRPr="003936E4">
        <w:t>Nižšie</w:t>
      </w:r>
      <w:r w:rsidR="003936E4" w:rsidRPr="003936E4">
        <w:t xml:space="preserve"> </w:t>
      </w:r>
      <w:r w:rsidRPr="003936E4">
        <w:t>zaťaženie</w:t>
      </w:r>
      <w:r w:rsidR="003936E4" w:rsidRPr="003936E4">
        <w:t xml:space="preserve"> </w:t>
      </w:r>
      <w:r w:rsidRPr="003936E4">
        <w:t>systému</w:t>
      </w:r>
      <w:r w:rsidR="003936E4" w:rsidRPr="003936E4">
        <w:t xml:space="preserve"> v </w:t>
      </w:r>
      <w:r w:rsidRPr="003936E4">
        <w:t>porovnaní</w:t>
      </w:r>
      <w:r w:rsidR="003936E4" w:rsidRPr="003936E4">
        <w:t xml:space="preserve"> </w:t>
      </w:r>
      <w:r w:rsidRPr="003936E4">
        <w:t>virtuálnych</w:t>
      </w:r>
      <w:r w:rsidR="003936E4" w:rsidRPr="003936E4">
        <w:t xml:space="preserve"> </w:t>
      </w:r>
      <w:r w:rsidRPr="003936E4">
        <w:t>mašín</w:t>
      </w:r>
      <w:r w:rsidR="003936E4" w:rsidRPr="003936E4">
        <w:t xml:space="preserve">, </w:t>
      </w:r>
      <w:r w:rsidRPr="003936E4">
        <w:t>keďže</w:t>
      </w:r>
      <w:r w:rsidR="003936E4" w:rsidRPr="003936E4">
        <w:t xml:space="preserve"> kontajnery </w:t>
      </w:r>
      <w:r w:rsidRPr="003936E4">
        <w:t>zahŕňajú</w:t>
      </w:r>
      <w:r w:rsidR="003936E4" w:rsidRPr="003936E4">
        <w:t xml:space="preserve"> procesy v </w:t>
      </w:r>
      <w:r w:rsidRPr="003936E4">
        <w:t>operačnom</w:t>
      </w:r>
      <w:r w:rsidR="003936E4" w:rsidRPr="003936E4">
        <w:t xml:space="preserve"> </w:t>
      </w:r>
      <w:r w:rsidRPr="003936E4">
        <w:t>systéme</w:t>
      </w:r>
      <w:r w:rsidR="003936E4" w:rsidRPr="003936E4">
        <w:t xml:space="preserve"> v </w:t>
      </w:r>
      <w:r w:rsidRPr="003936E4">
        <w:t>závislosti</w:t>
      </w:r>
      <w:r w:rsidR="003936E4" w:rsidRPr="003936E4">
        <w:t xml:space="preserve"> so </w:t>
      </w:r>
      <w:r w:rsidRPr="003936E4">
        <w:t>spuste</w:t>
      </w:r>
      <w:r>
        <w:t>ním</w:t>
      </w:r>
      <w:r w:rsidR="003936E4" w:rsidRPr="003936E4">
        <w:t xml:space="preserve"> </w:t>
      </w:r>
      <w:r w:rsidRPr="003936E4">
        <w:t>kódu</w:t>
      </w:r>
      <w:r w:rsidR="003936E4" w:rsidRPr="003936E4">
        <w:t xml:space="preserve"> </w:t>
      </w:r>
      <w:r w:rsidRPr="003936E4">
        <w:t>aplikácie</w:t>
      </w:r>
      <w:r w:rsidR="003936E4" w:rsidRPr="003936E4">
        <w:t>.  </w:t>
      </w:r>
    </w:p>
    <w:p w14:paraId="33B99640" w14:textId="43C2D46A" w:rsidR="003936E4" w:rsidRPr="003936E4" w:rsidRDefault="00A26D05" w:rsidP="00A26D05">
      <w:pPr>
        <w:pStyle w:val="Odrka1"/>
      </w:pPr>
      <w:r w:rsidRPr="003936E4">
        <w:t>Lepšie</w:t>
      </w:r>
      <w:r w:rsidR="003936E4" w:rsidRPr="003936E4">
        <w:t xml:space="preserve"> </w:t>
      </w:r>
      <w:r w:rsidRPr="003936E4">
        <w:t>využitie</w:t>
      </w:r>
      <w:r w:rsidR="003936E4" w:rsidRPr="003936E4">
        <w:t xml:space="preserve"> kapacity </w:t>
      </w:r>
      <w:r w:rsidRPr="003936E4">
        <w:t>hardvéru</w:t>
      </w:r>
      <w:r>
        <w:t>,</w:t>
      </w:r>
      <w:r w:rsidR="003936E4" w:rsidRPr="003936E4">
        <w:t xml:space="preserve"> </w:t>
      </w:r>
      <w:r w:rsidRPr="003936E4">
        <w:t>keďže</w:t>
      </w:r>
      <w:r w:rsidR="003936E4" w:rsidRPr="003936E4">
        <w:t xml:space="preserve"> </w:t>
      </w:r>
      <w:r w:rsidRPr="003936E4">
        <w:t>veľkosť</w:t>
      </w:r>
      <w:r w:rsidR="003936E4" w:rsidRPr="003936E4">
        <w:t xml:space="preserve"> kontajnerov je </w:t>
      </w:r>
      <w:r w:rsidRPr="003936E4">
        <w:t>často</w:t>
      </w:r>
      <w:r w:rsidR="003936E4" w:rsidRPr="003936E4">
        <w:t xml:space="preserve"> </w:t>
      </w:r>
      <w:r w:rsidRPr="003936E4">
        <w:t>meraná</w:t>
      </w:r>
      <w:r w:rsidR="003936E4" w:rsidRPr="003936E4">
        <w:t xml:space="preserve"> iba v</w:t>
      </w:r>
      <w:r w:rsidR="00DF5743">
        <w:t> </w:t>
      </w:r>
      <w:r w:rsidR="003936E4" w:rsidRPr="003936E4">
        <w:t>megabajtoch</w:t>
      </w:r>
      <w:r w:rsidR="00DF5743">
        <w:t>,</w:t>
      </w:r>
      <w:r w:rsidR="003936E4" w:rsidRPr="003936E4">
        <w:t xml:space="preserve"> </w:t>
      </w:r>
      <w:r w:rsidRPr="003936E4">
        <w:t>čo</w:t>
      </w:r>
      <w:r w:rsidR="003936E4" w:rsidRPr="003936E4">
        <w:t xml:space="preserve"> ma za </w:t>
      </w:r>
      <w:r w:rsidRPr="003936E4">
        <w:t>následok</w:t>
      </w:r>
      <w:r w:rsidR="003936E4" w:rsidRPr="003936E4">
        <w:t xml:space="preserve"> aj </w:t>
      </w:r>
      <w:r w:rsidRPr="003936E4">
        <w:t>rýchlejšie</w:t>
      </w:r>
      <w:r w:rsidR="003936E4" w:rsidRPr="003936E4">
        <w:t xml:space="preserve"> </w:t>
      </w:r>
      <w:r w:rsidRPr="003936E4">
        <w:t>spúšťanie</w:t>
      </w:r>
      <w:r w:rsidR="00DF5743">
        <w:t>.</w:t>
      </w:r>
      <w:r w:rsidR="003936E4" w:rsidRPr="003936E4">
        <w:t> </w:t>
      </w:r>
    </w:p>
    <w:p w14:paraId="71C5EE7D" w14:textId="1D83C237" w:rsidR="003936E4" w:rsidRPr="003936E4" w:rsidRDefault="00A26D05" w:rsidP="00A26D05">
      <w:pPr>
        <w:pStyle w:val="Odrka1"/>
      </w:pPr>
      <w:r w:rsidRPr="003936E4">
        <w:t>Zvyšovanie</w:t>
      </w:r>
      <w:r w:rsidR="003936E4" w:rsidRPr="003936E4">
        <w:t xml:space="preserve"> produktivity </w:t>
      </w:r>
      <w:r w:rsidRPr="003936E4">
        <w:t>vývojárom</w:t>
      </w:r>
      <w:r w:rsidR="003936E4" w:rsidRPr="003936E4">
        <w:t xml:space="preserve">, </w:t>
      </w:r>
      <w:r w:rsidRPr="003936E4">
        <w:t>keďže</w:t>
      </w:r>
      <w:r w:rsidR="003936E4" w:rsidRPr="003936E4">
        <w:t xml:space="preserve"> </w:t>
      </w:r>
      <w:r w:rsidRPr="003936E4">
        <w:t>aplikácie</w:t>
      </w:r>
      <w:r w:rsidR="003936E4" w:rsidRPr="003936E4">
        <w:t xml:space="preserve"> v kontajnery treba </w:t>
      </w:r>
      <w:r w:rsidRPr="003936E4">
        <w:t>napísať</w:t>
      </w:r>
      <w:r w:rsidR="003936E4" w:rsidRPr="003936E4">
        <w:t xml:space="preserve"> iba raz a vlastnosti kontajnera </w:t>
      </w:r>
      <w:r w:rsidRPr="003936E4">
        <w:t>poskytujú</w:t>
      </w:r>
      <w:r w:rsidR="003936E4" w:rsidRPr="003936E4">
        <w:t xml:space="preserve"> </w:t>
      </w:r>
      <w:r w:rsidRPr="003936E4">
        <w:t>ľahšiu</w:t>
      </w:r>
      <w:r w:rsidR="003936E4" w:rsidRPr="003936E4">
        <w:t xml:space="preserve"> </w:t>
      </w:r>
      <w:r w:rsidRPr="003936E4">
        <w:t>distribúciu</w:t>
      </w:r>
      <w:r w:rsidR="003936E4" w:rsidRPr="003936E4">
        <w:t>. </w:t>
      </w:r>
    </w:p>
    <w:p w14:paraId="515B1810" w14:textId="328B8377" w:rsidR="003936E4" w:rsidRPr="003936E4" w:rsidRDefault="003936E4" w:rsidP="00A26D05">
      <w:pPr>
        <w:pStyle w:val="Odrka1"/>
      </w:pPr>
      <w:r w:rsidRPr="003936E4">
        <w:t xml:space="preserve">Efektivita pri </w:t>
      </w:r>
      <w:r w:rsidR="00A26D05" w:rsidRPr="003936E4">
        <w:t>využi</w:t>
      </w:r>
      <w:r w:rsidR="00A26D05">
        <w:t>tí</w:t>
      </w:r>
      <w:r w:rsidRPr="003936E4">
        <w:t xml:space="preserve"> </w:t>
      </w:r>
      <w:r w:rsidR="00A26D05" w:rsidRPr="003936E4">
        <w:t>hardvérových</w:t>
      </w:r>
      <w:r w:rsidRPr="003936E4">
        <w:t xml:space="preserve"> zdrojov, </w:t>
      </w:r>
      <w:r w:rsidR="00A26D05" w:rsidRPr="003936E4">
        <w:t>využitie</w:t>
      </w:r>
      <w:r w:rsidRPr="003936E4">
        <w:t xml:space="preserve"> kontajnera </w:t>
      </w:r>
      <w:r w:rsidR="00A26D05" w:rsidRPr="003936E4">
        <w:t>umožňuje</w:t>
      </w:r>
      <w:r w:rsidRPr="003936E4">
        <w:t xml:space="preserve"> spustenie </w:t>
      </w:r>
      <w:r w:rsidR="00A26D05" w:rsidRPr="003936E4">
        <w:t>viacerých</w:t>
      </w:r>
      <w:r w:rsidRPr="003936E4">
        <w:t xml:space="preserve"> </w:t>
      </w:r>
      <w:r w:rsidR="00A26D05" w:rsidRPr="003936E4">
        <w:t>kópii</w:t>
      </w:r>
      <w:r w:rsidRPr="003936E4">
        <w:t xml:space="preserve"> </w:t>
      </w:r>
      <w:r w:rsidR="00A26D05" w:rsidRPr="003936E4">
        <w:t>aplikácie</w:t>
      </w:r>
      <w:r w:rsidRPr="003936E4">
        <w:t xml:space="preserve"> na rovnakom </w:t>
      </w:r>
      <w:r w:rsidR="00A26D05" w:rsidRPr="003936E4">
        <w:t>hardvéri</w:t>
      </w:r>
      <w:r w:rsidRPr="003936E4">
        <w:t xml:space="preserve"> v </w:t>
      </w:r>
      <w:r w:rsidR="00A26D05" w:rsidRPr="003936E4">
        <w:t>porovnaní</w:t>
      </w:r>
      <w:r w:rsidRPr="003936E4">
        <w:t xml:space="preserve"> s </w:t>
      </w:r>
      <w:r w:rsidR="00A26D05" w:rsidRPr="003936E4">
        <w:t>virtuálnymi</w:t>
      </w:r>
      <w:r w:rsidRPr="003936E4">
        <w:t xml:space="preserve"> strojmi.   </w:t>
      </w:r>
    </w:p>
    <w:p w14:paraId="2EB6F1F5" w14:textId="12A270D6" w:rsidR="003936E4" w:rsidRPr="003936E4" w:rsidRDefault="003936E4" w:rsidP="00A26D05">
      <w:pPr>
        <w:rPr>
          <w:rFonts w:ascii="Segoe UI" w:hAnsi="Segoe UI" w:cs="Segoe UI"/>
          <w:sz w:val="18"/>
          <w:szCs w:val="18"/>
        </w:rPr>
      </w:pPr>
      <w:r w:rsidRPr="00A26D05">
        <w:rPr>
          <w:lang w:val="en-GB"/>
        </w:rPr>
        <w:t>Docker</w:t>
      </w:r>
      <w:r w:rsidRPr="003936E4">
        <w:t xml:space="preserve"> v navrhnutom </w:t>
      </w:r>
      <w:r w:rsidR="00A26D05" w:rsidRPr="003936E4">
        <w:t>systéme</w:t>
      </w:r>
      <w:r w:rsidRPr="003936E4">
        <w:t xml:space="preserve"> obsahuje NTP server na </w:t>
      </w:r>
      <w:r w:rsidR="00A26D05" w:rsidRPr="003936E4">
        <w:t>synchronizáciu</w:t>
      </w:r>
      <w:r w:rsidRPr="003936E4">
        <w:t xml:space="preserve"> </w:t>
      </w:r>
      <w:r w:rsidR="00A26D05" w:rsidRPr="003936E4">
        <w:t>času</w:t>
      </w:r>
      <w:r w:rsidRPr="003936E4">
        <w:t xml:space="preserve"> s riadiacim </w:t>
      </w:r>
      <w:r w:rsidR="00A26D05" w:rsidRPr="003936E4">
        <w:t>členom</w:t>
      </w:r>
      <w:r w:rsidRPr="003936E4">
        <w:t xml:space="preserve">, kontajner s </w:t>
      </w:r>
      <w:r w:rsidR="00A26D05" w:rsidRPr="003936E4">
        <w:t>vývojovým</w:t>
      </w:r>
      <w:r w:rsidRPr="003936E4">
        <w:t xml:space="preserve"> </w:t>
      </w:r>
      <w:r w:rsidR="00A26D05" w:rsidRPr="003936E4">
        <w:t>nástrojom</w:t>
      </w:r>
      <w:r w:rsidRPr="003936E4">
        <w:t xml:space="preserve"> </w:t>
      </w:r>
      <w:r w:rsidRPr="00A26D05">
        <w:rPr>
          <w:lang w:val="en-GB"/>
        </w:rPr>
        <w:t>Node-Red</w:t>
      </w:r>
      <w:r w:rsidRPr="003936E4">
        <w:t xml:space="preserve">, kontajner s </w:t>
      </w:r>
      <w:r w:rsidRPr="00A26D05">
        <w:rPr>
          <w:lang w:val="en-GB"/>
        </w:rPr>
        <w:t>NoSQL</w:t>
      </w:r>
      <w:r w:rsidRPr="003936E4">
        <w:t xml:space="preserve"> </w:t>
      </w:r>
      <w:r w:rsidR="00A26D05" w:rsidRPr="003936E4">
        <w:t>databázou</w:t>
      </w:r>
      <w:r w:rsidRPr="003936E4">
        <w:t xml:space="preserve"> </w:t>
      </w:r>
      <w:r w:rsidRPr="00A26D05">
        <w:rPr>
          <w:lang w:val="en-GB"/>
        </w:rPr>
        <w:t>MongoDB</w:t>
      </w:r>
      <w:r w:rsidRPr="003936E4">
        <w:t xml:space="preserve"> na </w:t>
      </w:r>
      <w:r w:rsidR="00A26D05" w:rsidRPr="003936E4">
        <w:t>archiváciu</w:t>
      </w:r>
      <w:r w:rsidRPr="003936E4">
        <w:t xml:space="preserve"> </w:t>
      </w:r>
      <w:r w:rsidR="00A26D05" w:rsidRPr="003936E4">
        <w:t>nameraných</w:t>
      </w:r>
      <w:r w:rsidRPr="003936E4">
        <w:t xml:space="preserve"> </w:t>
      </w:r>
      <w:r w:rsidR="00A26D05" w:rsidRPr="003936E4">
        <w:t>dát</w:t>
      </w:r>
      <w:r w:rsidRPr="003936E4">
        <w:t xml:space="preserve"> a </w:t>
      </w:r>
      <w:r w:rsidR="00A26D05" w:rsidRPr="003936E4">
        <w:t>posledným</w:t>
      </w:r>
      <w:r w:rsidRPr="003936E4">
        <w:t xml:space="preserve"> kontajnerom je MQTT broker. </w:t>
      </w:r>
      <w:sdt>
        <w:sdtPr>
          <w:id w:val="739749674"/>
          <w:citation/>
        </w:sdtPr>
        <w:sdtContent>
          <w:r w:rsidR="00E67968">
            <w:fldChar w:fldCharType="begin"/>
          </w:r>
          <w:r w:rsidR="00E67968">
            <w:rPr>
              <w:lang w:val="en-GB"/>
            </w:rPr>
            <w:instrText xml:space="preserve"> CITATION IBM23 \l 2057 </w:instrText>
          </w:r>
          <w:r w:rsidR="00E67968">
            <w:fldChar w:fldCharType="separate"/>
          </w:r>
          <w:r w:rsidR="00E67968" w:rsidRPr="00E67968">
            <w:rPr>
              <w:noProof/>
              <w:lang w:val="en-GB"/>
            </w:rPr>
            <w:t>[23]</w:t>
          </w:r>
          <w:r w:rsidR="00E67968">
            <w:fldChar w:fldCharType="end"/>
          </w:r>
        </w:sdtContent>
      </w:sdt>
    </w:p>
    <w:p w14:paraId="3B6D1D2B" w14:textId="04AA253F" w:rsidR="003936E4" w:rsidRPr="00A26D05" w:rsidRDefault="00A26D05" w:rsidP="00A26D05">
      <w:pPr>
        <w:pStyle w:val="Nadpis3"/>
      </w:pPr>
      <w:bookmarkStart w:id="117" w:name="_Toc131867280"/>
      <w:r w:rsidRPr="00A26D05">
        <w:t>Vytváranie</w:t>
      </w:r>
      <w:r w:rsidR="003936E4" w:rsidRPr="00A26D05">
        <w:t xml:space="preserve"> sieti v </w:t>
      </w:r>
      <w:r w:rsidRPr="00A26D05">
        <w:t>rámci</w:t>
      </w:r>
      <w:r w:rsidR="003936E4" w:rsidRPr="00A26D05">
        <w:t xml:space="preserve"> platformy </w:t>
      </w:r>
      <w:r w:rsidR="003936E4" w:rsidRPr="00A26D05">
        <w:rPr>
          <w:lang w:val="en-GB"/>
        </w:rPr>
        <w:t>Docker</w:t>
      </w:r>
      <w:bookmarkEnd w:id="117"/>
      <w:r w:rsidR="003936E4" w:rsidRPr="00A26D05">
        <w:t> </w:t>
      </w:r>
    </w:p>
    <w:p w14:paraId="6404DA4D" w14:textId="5D060343" w:rsidR="003936E4" w:rsidRPr="003936E4" w:rsidRDefault="00A26D05" w:rsidP="00A26D05">
      <w:pPr>
        <w:rPr>
          <w:rFonts w:ascii="Segoe UI" w:hAnsi="Segoe UI" w:cs="Segoe UI"/>
          <w:sz w:val="18"/>
          <w:szCs w:val="18"/>
        </w:rPr>
      </w:pPr>
      <w:r w:rsidRPr="003936E4">
        <w:t>Vytváranie</w:t>
      </w:r>
      <w:r w:rsidR="003936E4" w:rsidRPr="003936E4">
        <w:t xml:space="preserve"> sieti v </w:t>
      </w:r>
      <w:r w:rsidRPr="003936E4">
        <w:t>rámci</w:t>
      </w:r>
      <w:r w:rsidR="003936E4" w:rsidRPr="003936E4">
        <w:t xml:space="preserve"> platformy </w:t>
      </w:r>
      <w:r w:rsidR="003936E4" w:rsidRPr="00A26D05">
        <w:rPr>
          <w:lang w:val="en-GB"/>
        </w:rPr>
        <w:t>Docker</w:t>
      </w:r>
      <w:r w:rsidR="003936E4" w:rsidRPr="003936E4">
        <w:t xml:space="preserve"> je </w:t>
      </w:r>
      <w:r w:rsidRPr="003936E4">
        <w:t>využívané</w:t>
      </w:r>
      <w:r w:rsidR="003936E4" w:rsidRPr="003936E4">
        <w:t xml:space="preserve"> hlavne na nadviazanie </w:t>
      </w:r>
      <w:r w:rsidRPr="003936E4">
        <w:t>komunikácie</w:t>
      </w:r>
      <w:r w:rsidR="003936E4" w:rsidRPr="003936E4">
        <w:t xml:space="preserve"> medzi </w:t>
      </w:r>
      <w:proofErr w:type="spellStart"/>
      <w:r w:rsidR="003936E4" w:rsidRPr="003936E4">
        <w:t>do</w:t>
      </w:r>
      <w:r w:rsidR="0021132B">
        <w:t>c</w:t>
      </w:r>
      <w:r w:rsidR="003936E4" w:rsidRPr="003936E4">
        <w:t>krovymi</w:t>
      </w:r>
      <w:proofErr w:type="spellEnd"/>
      <w:r w:rsidR="003936E4" w:rsidRPr="003936E4">
        <w:t xml:space="preserve"> kontajnermi a </w:t>
      </w:r>
      <w:r w:rsidRPr="003936E4">
        <w:t>vonkajším</w:t>
      </w:r>
      <w:r w:rsidR="003936E4" w:rsidRPr="003936E4">
        <w:t xml:space="preserve"> svetom. Zariadenie</w:t>
      </w:r>
      <w:r w:rsidR="00107CE0">
        <w:t>,</w:t>
      </w:r>
      <w:r w:rsidR="003936E4" w:rsidRPr="003936E4">
        <w:t xml:space="preserve"> na ktorom je </w:t>
      </w:r>
      <w:r w:rsidRPr="003936E4">
        <w:t>spustený</w:t>
      </w:r>
      <w:r w:rsidR="003936E4" w:rsidRPr="003936E4">
        <w:t xml:space="preserve"> </w:t>
      </w:r>
      <w:r w:rsidR="003936E4" w:rsidRPr="00A26D05">
        <w:rPr>
          <w:lang w:val="en-GB"/>
        </w:rPr>
        <w:t>docker</w:t>
      </w:r>
      <w:r w:rsidR="003936E4" w:rsidRPr="003936E4">
        <w:t xml:space="preserve"> je </w:t>
      </w:r>
      <w:r w:rsidRPr="003936E4">
        <w:t>využívané</w:t>
      </w:r>
      <w:r w:rsidR="003936E4" w:rsidRPr="003936E4">
        <w:t xml:space="preserve"> ako prostriedok na </w:t>
      </w:r>
      <w:r w:rsidRPr="003936E4">
        <w:t>komunikáciu</w:t>
      </w:r>
      <w:r w:rsidR="003936E4" w:rsidRPr="003936E4">
        <w:t xml:space="preserve"> s </w:t>
      </w:r>
      <w:r w:rsidRPr="003936E4">
        <w:t>vonkajším</w:t>
      </w:r>
      <w:r w:rsidR="003936E4" w:rsidRPr="003936E4">
        <w:t xml:space="preserve"> svetom. </w:t>
      </w:r>
      <w:r w:rsidR="003936E4" w:rsidRPr="00A26D05">
        <w:rPr>
          <w:lang w:val="en-GB"/>
        </w:rPr>
        <w:t>Docker</w:t>
      </w:r>
      <w:r w:rsidR="003936E4" w:rsidRPr="003936E4">
        <w:t xml:space="preserve"> podporuje </w:t>
      </w:r>
      <w:r w:rsidRPr="003936E4">
        <w:t>rôzne</w:t>
      </w:r>
      <w:r w:rsidR="003936E4" w:rsidRPr="003936E4">
        <w:t xml:space="preserve"> </w:t>
      </w:r>
      <w:r w:rsidRPr="003936E4">
        <w:t>sieťové</w:t>
      </w:r>
      <w:r w:rsidR="003936E4" w:rsidRPr="003936E4">
        <w:t xml:space="preserve"> </w:t>
      </w:r>
      <w:r w:rsidRPr="003936E4">
        <w:t>ovládače</w:t>
      </w:r>
      <w:r w:rsidR="003936E4" w:rsidRPr="003936E4">
        <w:t xml:space="preserve">, </w:t>
      </w:r>
      <w:r w:rsidRPr="003936E4">
        <w:t>ktoré</w:t>
      </w:r>
      <w:r w:rsidR="003936E4" w:rsidRPr="003936E4">
        <w:t xml:space="preserve"> </w:t>
      </w:r>
      <w:r w:rsidRPr="003936E4">
        <w:t>sú</w:t>
      </w:r>
      <w:r w:rsidR="003936E4" w:rsidRPr="003936E4">
        <w:t xml:space="preserve"> zameran</w:t>
      </w:r>
      <w:r w:rsidR="00F90A2D">
        <w:t>é</w:t>
      </w:r>
      <w:r w:rsidR="003936E4" w:rsidRPr="003936E4">
        <w:t xml:space="preserve"> na </w:t>
      </w:r>
      <w:r w:rsidRPr="003936E4">
        <w:t>rôzne</w:t>
      </w:r>
      <w:r w:rsidR="003936E4" w:rsidRPr="003936E4">
        <w:t xml:space="preserve"> </w:t>
      </w:r>
      <w:r w:rsidRPr="003936E4">
        <w:t>prípady</w:t>
      </w:r>
      <w:r w:rsidR="003936E4" w:rsidRPr="003936E4">
        <w:t xml:space="preserve"> </w:t>
      </w:r>
      <w:r w:rsidRPr="003936E4">
        <w:t>využitia</w:t>
      </w:r>
      <w:r w:rsidR="003936E4" w:rsidRPr="003936E4">
        <w:t xml:space="preserve"> </w:t>
      </w:r>
      <w:r w:rsidRPr="003936E4">
        <w:t>podľa</w:t>
      </w:r>
      <w:r w:rsidR="003936E4" w:rsidRPr="003936E4">
        <w:t xml:space="preserve"> </w:t>
      </w:r>
      <w:r w:rsidRPr="003936E4">
        <w:t>špecifikácie</w:t>
      </w:r>
      <w:r w:rsidR="003936E4" w:rsidRPr="003936E4">
        <w:t xml:space="preserve"> </w:t>
      </w:r>
      <w:r w:rsidRPr="003936E4">
        <w:t>systému</w:t>
      </w:r>
      <w:r w:rsidR="003936E4" w:rsidRPr="003936E4">
        <w:t xml:space="preserve">. </w:t>
      </w:r>
      <w:r w:rsidRPr="003936E4">
        <w:t>Najbežnejšie</w:t>
      </w:r>
      <w:r w:rsidR="003936E4" w:rsidRPr="003936E4">
        <w:t xml:space="preserve"> typy </w:t>
      </w:r>
      <w:r w:rsidRPr="003936E4">
        <w:t>sieťových</w:t>
      </w:r>
      <w:r w:rsidR="003936E4" w:rsidRPr="003936E4">
        <w:t xml:space="preserve"> </w:t>
      </w:r>
      <w:r w:rsidRPr="003936E4">
        <w:t>ovládačov</w:t>
      </w:r>
      <w:r w:rsidR="003936E4" w:rsidRPr="003936E4">
        <w:t xml:space="preserve"> na </w:t>
      </w:r>
      <w:r w:rsidRPr="003936E4">
        <w:t>platforme</w:t>
      </w:r>
      <w:r>
        <w:t xml:space="preserve"> </w:t>
      </w:r>
      <w:r w:rsidR="003936E4" w:rsidRPr="00A26D05">
        <w:rPr>
          <w:lang w:val="en-GB"/>
        </w:rPr>
        <w:t>Docker</w:t>
      </w:r>
      <w:r w:rsidR="003936E4" w:rsidRPr="003936E4">
        <w:t xml:space="preserve"> </w:t>
      </w:r>
      <w:r w:rsidRPr="003936E4">
        <w:t>sú</w:t>
      </w:r>
      <w:r w:rsidR="003936E4" w:rsidRPr="003936E4">
        <w:t>: </w:t>
      </w:r>
    </w:p>
    <w:p w14:paraId="2937BA74" w14:textId="2BB33702" w:rsidR="003936E4" w:rsidRPr="003936E4" w:rsidRDefault="003936E4" w:rsidP="00A26D05">
      <w:pPr>
        <w:pStyle w:val="Odrka1"/>
      </w:pPr>
      <w:r w:rsidRPr="00FF57AB">
        <w:rPr>
          <w:b/>
          <w:bCs/>
          <w:lang w:val="en-GB"/>
        </w:rPr>
        <w:t>bridge</w:t>
      </w:r>
      <w:r w:rsidRPr="003936E4">
        <w:rPr>
          <w:b/>
          <w:bCs/>
        </w:rPr>
        <w:t xml:space="preserve"> – </w:t>
      </w:r>
      <w:r w:rsidRPr="003936E4">
        <w:t xml:space="preserve">Jedna z </w:t>
      </w:r>
      <w:r w:rsidR="00A26D05" w:rsidRPr="003936E4">
        <w:t>najbežnejších</w:t>
      </w:r>
      <w:r w:rsidRPr="003936E4">
        <w:t xml:space="preserve"> typov </w:t>
      </w:r>
      <w:r w:rsidR="00A26D05" w:rsidRPr="003936E4">
        <w:t>sieťových</w:t>
      </w:r>
      <w:r w:rsidRPr="003936E4">
        <w:t xml:space="preserve"> </w:t>
      </w:r>
      <w:r w:rsidR="00A26D05" w:rsidRPr="003936E4">
        <w:t>ovládačov</w:t>
      </w:r>
      <w:r w:rsidRPr="003936E4">
        <w:t xml:space="preserve">. </w:t>
      </w:r>
      <w:r w:rsidR="00FF57AB" w:rsidRPr="003936E4">
        <w:t>Využívanie</w:t>
      </w:r>
      <w:r w:rsidRPr="003936E4">
        <w:t xml:space="preserve"> takejto siete je obmedzen</w:t>
      </w:r>
      <w:r w:rsidR="00F90A2D">
        <w:t>é</w:t>
      </w:r>
      <w:r w:rsidRPr="003936E4">
        <w:t xml:space="preserve"> na </w:t>
      </w:r>
      <w:proofErr w:type="spellStart"/>
      <w:r w:rsidRPr="003936E4">
        <w:t>dockrov</w:t>
      </w:r>
      <w:r w:rsidR="00F90A2D">
        <w:t>é</w:t>
      </w:r>
      <w:proofErr w:type="spellEnd"/>
      <w:r w:rsidRPr="003936E4">
        <w:t xml:space="preserve"> kontajnery v </w:t>
      </w:r>
      <w:r w:rsidR="00FF57AB" w:rsidRPr="003936E4">
        <w:t>rámci</w:t>
      </w:r>
      <w:r w:rsidRPr="003936E4">
        <w:t xml:space="preserve"> </w:t>
      </w:r>
      <w:r w:rsidR="00FF57AB" w:rsidRPr="003936E4">
        <w:t>jedného</w:t>
      </w:r>
      <w:r w:rsidRPr="003936E4">
        <w:t xml:space="preserve"> </w:t>
      </w:r>
      <w:r w:rsidR="00FF57AB" w:rsidRPr="003936E4">
        <w:t>hostiteľa</w:t>
      </w:r>
      <w:r w:rsidRPr="003936E4">
        <w:t xml:space="preserve">. Pri </w:t>
      </w:r>
      <w:r w:rsidR="00FF57AB" w:rsidRPr="003936E4">
        <w:t>konfigurácii</w:t>
      </w:r>
      <w:r w:rsidRPr="003936E4">
        <w:t xml:space="preserve"> kontajnera s </w:t>
      </w:r>
      <w:r w:rsidR="00FF57AB" w:rsidRPr="003936E4">
        <w:t>integráciou</w:t>
      </w:r>
      <w:r w:rsidRPr="003936E4">
        <w:t xml:space="preserve"> do siete </w:t>
      </w:r>
      <w:r w:rsidRPr="00FF57AB">
        <w:rPr>
          <w:b/>
          <w:bCs/>
          <w:lang w:val="en-GB"/>
        </w:rPr>
        <w:t>bridge</w:t>
      </w:r>
      <w:r w:rsidRPr="003936E4">
        <w:rPr>
          <w:b/>
          <w:bCs/>
        </w:rPr>
        <w:t xml:space="preserve"> </w:t>
      </w:r>
      <w:r w:rsidRPr="003936E4">
        <w:t>je nevyhnutn</w:t>
      </w:r>
      <w:r w:rsidR="00FA208A">
        <w:t>é</w:t>
      </w:r>
      <w:r w:rsidRPr="003936E4">
        <w:t xml:space="preserve"> </w:t>
      </w:r>
      <w:r w:rsidR="00FF57AB" w:rsidRPr="003936E4">
        <w:t>vykonať</w:t>
      </w:r>
      <w:r w:rsidRPr="003936E4">
        <w:t xml:space="preserve"> mapovanie portov. Mapovanie portov </w:t>
      </w:r>
      <w:r w:rsidR="00FF57AB" w:rsidRPr="003936E4">
        <w:t>umožni</w:t>
      </w:r>
      <w:r w:rsidRPr="003936E4">
        <w:t xml:space="preserve"> </w:t>
      </w:r>
      <w:r w:rsidR="00FF57AB" w:rsidRPr="003936E4">
        <w:t>komunikáciu</w:t>
      </w:r>
      <w:r w:rsidRPr="003936E4">
        <w:t xml:space="preserve"> s </w:t>
      </w:r>
      <w:r w:rsidR="00FF57AB" w:rsidRPr="003936E4">
        <w:t>vonkajším</w:t>
      </w:r>
      <w:r w:rsidRPr="003936E4">
        <w:t xml:space="preserve"> svetom. </w:t>
      </w:r>
    </w:p>
    <w:p w14:paraId="59F8BEFE" w14:textId="7EA067D8" w:rsidR="003936E4" w:rsidRPr="003936E4" w:rsidRDefault="003936E4" w:rsidP="00A26D05">
      <w:pPr>
        <w:pStyle w:val="Odrka1"/>
      </w:pPr>
      <w:r w:rsidRPr="00FF57AB">
        <w:rPr>
          <w:b/>
          <w:bCs/>
          <w:lang w:val="en-GB"/>
        </w:rPr>
        <w:t>overlay</w:t>
      </w:r>
      <w:r w:rsidRPr="003936E4">
        <w:rPr>
          <w:b/>
          <w:bCs/>
        </w:rPr>
        <w:t xml:space="preserve"> – </w:t>
      </w:r>
      <w:r w:rsidRPr="003936E4">
        <w:t xml:space="preserve">Pri </w:t>
      </w:r>
      <w:r w:rsidR="004D1CF2" w:rsidRPr="003936E4">
        <w:t>vytváraní</w:t>
      </w:r>
      <w:r w:rsidRPr="003936E4">
        <w:t xml:space="preserve"> </w:t>
      </w:r>
      <w:r w:rsidR="004D1CF2" w:rsidRPr="003936E4">
        <w:t>sieťovej</w:t>
      </w:r>
      <w:r w:rsidRPr="003936E4">
        <w:t xml:space="preserve"> vrstvy je </w:t>
      </w:r>
      <w:r w:rsidR="004D1CF2" w:rsidRPr="003936E4">
        <w:t>využívaná</w:t>
      </w:r>
      <w:r w:rsidRPr="003936E4">
        <w:t xml:space="preserve"> </w:t>
      </w:r>
      <w:r w:rsidR="004D1CF2" w:rsidRPr="003936E4">
        <w:t>softvérová</w:t>
      </w:r>
      <w:r w:rsidRPr="003936E4">
        <w:t xml:space="preserve"> </w:t>
      </w:r>
      <w:r w:rsidR="004D1CF2" w:rsidRPr="003936E4">
        <w:t>virtualizácia</w:t>
      </w:r>
      <w:r w:rsidRPr="003936E4">
        <w:t xml:space="preserve"> s </w:t>
      </w:r>
      <w:r w:rsidR="004D1CF2" w:rsidRPr="003936E4">
        <w:t>cieľom</w:t>
      </w:r>
      <w:r w:rsidRPr="003936E4">
        <w:t xml:space="preserve"> </w:t>
      </w:r>
      <w:r w:rsidR="004D1CF2" w:rsidRPr="003936E4">
        <w:t>vytvoriť</w:t>
      </w:r>
      <w:r w:rsidRPr="003936E4">
        <w:t xml:space="preserve"> </w:t>
      </w:r>
      <w:r w:rsidR="004D1CF2" w:rsidRPr="003936E4">
        <w:t>ďalšie</w:t>
      </w:r>
      <w:r w:rsidRPr="003936E4">
        <w:t xml:space="preserve"> abstraktn</w:t>
      </w:r>
      <w:r w:rsidR="00D6461D">
        <w:t>é</w:t>
      </w:r>
      <w:r w:rsidRPr="003936E4">
        <w:t xml:space="preserve"> </w:t>
      </w:r>
      <w:r w:rsidR="004D1CF2" w:rsidRPr="003936E4">
        <w:t>sieťové</w:t>
      </w:r>
      <w:r w:rsidRPr="003936E4">
        <w:t xml:space="preserve"> vrstvy </w:t>
      </w:r>
      <w:r w:rsidR="004D1CF2" w:rsidRPr="003936E4">
        <w:t>funguj</w:t>
      </w:r>
      <w:r w:rsidR="004D1CF2">
        <w:t>úce</w:t>
      </w:r>
      <w:r w:rsidRPr="003936E4">
        <w:t xml:space="preserve"> nad fyzickou </w:t>
      </w:r>
      <w:r w:rsidR="004D1CF2" w:rsidRPr="003936E4">
        <w:t>sieťou</w:t>
      </w:r>
      <w:r w:rsidRPr="003936E4">
        <w:t xml:space="preserve">. </w:t>
      </w:r>
      <w:r w:rsidR="004D1CF2" w:rsidRPr="003936E4">
        <w:t>Využitie</w:t>
      </w:r>
      <w:r w:rsidRPr="003936E4">
        <w:t xml:space="preserve"> </w:t>
      </w:r>
      <w:r w:rsidR="004D1CF2" w:rsidRPr="003936E4">
        <w:t>takéhoto</w:t>
      </w:r>
      <w:r w:rsidRPr="003936E4">
        <w:t xml:space="preserve"> typu siete je </w:t>
      </w:r>
      <w:r w:rsidR="004D1CF2" w:rsidRPr="003936E4">
        <w:t>možné</w:t>
      </w:r>
      <w:r w:rsidRPr="003936E4">
        <w:t xml:space="preserve"> </w:t>
      </w:r>
      <w:r w:rsidR="004D1CF2" w:rsidRPr="003936E4">
        <w:t>nájsť</w:t>
      </w:r>
      <w:r w:rsidRPr="003936E4">
        <w:t xml:space="preserve"> pri </w:t>
      </w:r>
      <w:r w:rsidR="004D1CF2" w:rsidRPr="003936E4">
        <w:t>komunikácii</w:t>
      </w:r>
      <w:r w:rsidRPr="003936E4">
        <w:t xml:space="preserve"> s </w:t>
      </w:r>
      <w:r w:rsidR="004D1CF2" w:rsidRPr="003936E4">
        <w:t>viacerými</w:t>
      </w:r>
      <w:r w:rsidRPr="003936E4">
        <w:t xml:space="preserve"> </w:t>
      </w:r>
      <w:r w:rsidR="004D1CF2" w:rsidRPr="003936E4">
        <w:t>hostiteľmi</w:t>
      </w:r>
      <w:r w:rsidRPr="003936E4">
        <w:t xml:space="preserve">, </w:t>
      </w:r>
      <w:r w:rsidR="004D1CF2" w:rsidRPr="003936E4">
        <w:t>ktorí</w:t>
      </w:r>
      <w:r w:rsidRPr="003936E4">
        <w:t xml:space="preserve"> </w:t>
      </w:r>
      <w:r w:rsidR="004D1CF2" w:rsidRPr="003936E4">
        <w:t>využívajú</w:t>
      </w:r>
      <w:r w:rsidRPr="003936E4">
        <w:t xml:space="preserve"> </w:t>
      </w:r>
      <w:r w:rsidR="00173167" w:rsidRPr="003936E4">
        <w:t>sieťový</w:t>
      </w:r>
      <w:r w:rsidRPr="003936E4">
        <w:t xml:space="preserve"> </w:t>
      </w:r>
      <w:r w:rsidR="00173167" w:rsidRPr="003936E4">
        <w:t>ovládač</w:t>
      </w:r>
      <w:r w:rsidRPr="003936E4">
        <w:t xml:space="preserve"> </w:t>
      </w:r>
      <w:r w:rsidRPr="00FF57AB">
        <w:rPr>
          <w:b/>
          <w:bCs/>
          <w:lang w:val="en-GB"/>
        </w:rPr>
        <w:t>overlay</w:t>
      </w:r>
      <w:r w:rsidRPr="003936E4">
        <w:rPr>
          <w:b/>
          <w:bCs/>
        </w:rPr>
        <w:t xml:space="preserve">. </w:t>
      </w:r>
      <w:r w:rsidR="00173167" w:rsidRPr="003936E4">
        <w:t>Technológia</w:t>
      </w:r>
      <w:r w:rsidRPr="003936E4">
        <w:t xml:space="preserve"> </w:t>
      </w:r>
      <w:r w:rsidRPr="00FF57AB">
        <w:rPr>
          <w:lang w:val="en-GB"/>
        </w:rPr>
        <w:t>Virtual</w:t>
      </w:r>
      <w:r w:rsidRPr="003936E4">
        <w:t xml:space="preserve"> </w:t>
      </w:r>
      <w:r w:rsidRPr="00FF57AB">
        <w:rPr>
          <w:lang w:val="en-GB"/>
        </w:rPr>
        <w:t>Extensible</w:t>
      </w:r>
      <w:r w:rsidRPr="003936E4">
        <w:t xml:space="preserve"> </w:t>
      </w:r>
      <w:r w:rsidRPr="00FF57AB">
        <w:rPr>
          <w:lang w:val="en-GB"/>
        </w:rPr>
        <w:t>LAN</w:t>
      </w:r>
      <w:r w:rsidRPr="003936E4">
        <w:t xml:space="preserve"> (</w:t>
      </w:r>
      <w:r w:rsidRPr="00FF57AB">
        <w:rPr>
          <w:lang w:val="en-GB"/>
        </w:rPr>
        <w:t>VXLAN</w:t>
      </w:r>
      <w:r w:rsidRPr="003936E4">
        <w:t xml:space="preserve">), je </w:t>
      </w:r>
      <w:r w:rsidR="00173167" w:rsidRPr="003936E4">
        <w:t>technológiou</w:t>
      </w:r>
      <w:r w:rsidRPr="003936E4">
        <w:t xml:space="preserve">, </w:t>
      </w:r>
      <w:r w:rsidR="00173167" w:rsidRPr="003936E4">
        <w:t>ktorá</w:t>
      </w:r>
      <w:r w:rsidRPr="003936E4">
        <w:t xml:space="preserve"> poskytuje </w:t>
      </w:r>
      <w:r w:rsidR="00173167" w:rsidRPr="003936E4">
        <w:t>prenositeľnosť</w:t>
      </w:r>
      <w:r w:rsidRPr="003936E4">
        <w:t xml:space="preserve"> medzi </w:t>
      </w:r>
      <w:r w:rsidR="00173167" w:rsidRPr="003936E4">
        <w:t>cloudovými</w:t>
      </w:r>
      <w:r w:rsidRPr="003936E4">
        <w:t xml:space="preserve">, </w:t>
      </w:r>
      <w:r w:rsidR="00173167" w:rsidRPr="003936E4">
        <w:t>lokálnymi</w:t>
      </w:r>
      <w:r w:rsidRPr="003936E4">
        <w:t xml:space="preserve"> a </w:t>
      </w:r>
      <w:r w:rsidR="00173167" w:rsidRPr="003936E4">
        <w:t>virtuálnymi</w:t>
      </w:r>
      <w:r w:rsidRPr="003936E4">
        <w:t xml:space="preserve"> </w:t>
      </w:r>
      <w:r w:rsidR="00173167" w:rsidRPr="003936E4">
        <w:t>prostrediami</w:t>
      </w:r>
      <w:r w:rsidRPr="003936E4">
        <w:t>.  </w:t>
      </w:r>
    </w:p>
    <w:p w14:paraId="36C401B9" w14:textId="7EB70AB4" w:rsidR="003936E4" w:rsidRPr="003936E4" w:rsidRDefault="003936E4" w:rsidP="00A26D05">
      <w:pPr>
        <w:pStyle w:val="Odrka1"/>
      </w:pPr>
      <w:proofErr w:type="spellStart"/>
      <w:r w:rsidRPr="00FF57AB">
        <w:rPr>
          <w:b/>
          <w:bCs/>
          <w:lang w:val="en-GB"/>
        </w:rPr>
        <w:t>macvlan</w:t>
      </w:r>
      <w:proofErr w:type="spellEnd"/>
      <w:r w:rsidRPr="003936E4">
        <w:rPr>
          <w:b/>
          <w:bCs/>
        </w:rPr>
        <w:t xml:space="preserve"> – </w:t>
      </w:r>
      <w:r w:rsidR="00173167" w:rsidRPr="003936E4">
        <w:t>Posledným</w:t>
      </w:r>
      <w:r w:rsidRPr="003936E4">
        <w:t xml:space="preserve"> typom z </w:t>
      </w:r>
      <w:r w:rsidR="00173167" w:rsidRPr="003936E4">
        <w:t>množiny</w:t>
      </w:r>
      <w:r w:rsidRPr="003936E4">
        <w:t xml:space="preserve"> </w:t>
      </w:r>
      <w:r w:rsidR="00173167" w:rsidRPr="003936E4">
        <w:t>najbežnejších</w:t>
      </w:r>
      <w:r w:rsidRPr="003936E4">
        <w:t xml:space="preserve"> je </w:t>
      </w:r>
      <w:proofErr w:type="spellStart"/>
      <w:r w:rsidRPr="00FF57AB">
        <w:rPr>
          <w:b/>
          <w:bCs/>
          <w:lang w:val="en-GB"/>
        </w:rPr>
        <w:t>macvlan</w:t>
      </w:r>
      <w:proofErr w:type="spellEnd"/>
      <w:r w:rsidRPr="003936E4">
        <w:rPr>
          <w:b/>
          <w:bCs/>
        </w:rPr>
        <w:t xml:space="preserve">, </w:t>
      </w:r>
      <w:r w:rsidR="00173167" w:rsidRPr="003936E4">
        <w:t>ktorý</w:t>
      </w:r>
      <w:r w:rsidRPr="003936E4">
        <w:t xml:space="preserve"> sa </w:t>
      </w:r>
      <w:r w:rsidR="00173167" w:rsidRPr="003936E4">
        <w:t>využíva</w:t>
      </w:r>
      <w:r w:rsidRPr="003936E4">
        <w:t xml:space="preserve"> </w:t>
      </w:r>
      <w:r w:rsidR="00173167" w:rsidRPr="003936E4">
        <w:t>predovšetkým</w:t>
      </w:r>
      <w:r w:rsidRPr="003936E4">
        <w:t xml:space="preserve"> na pripojenie kontajnera priamo ku rozhraniu </w:t>
      </w:r>
      <w:r w:rsidR="00173167" w:rsidRPr="003936E4">
        <w:t>hostiteľského</w:t>
      </w:r>
      <w:r w:rsidRPr="003936E4">
        <w:t xml:space="preserve"> zariadenia. </w:t>
      </w:r>
      <w:r w:rsidRPr="003936E4">
        <w:lastRenderedPageBreak/>
        <w:t xml:space="preserve">Pri </w:t>
      </w:r>
      <w:r w:rsidR="00173167" w:rsidRPr="003936E4">
        <w:t>využití</w:t>
      </w:r>
      <w:r w:rsidRPr="003936E4">
        <w:t xml:space="preserve"> </w:t>
      </w:r>
      <w:r w:rsidR="00173167" w:rsidRPr="003936E4">
        <w:t>takéhoto</w:t>
      </w:r>
      <w:r w:rsidRPr="003936E4">
        <w:t xml:space="preserve"> </w:t>
      </w:r>
      <w:r w:rsidR="00173167" w:rsidRPr="003936E4">
        <w:t>sieťového</w:t>
      </w:r>
      <w:r w:rsidRPr="003936E4">
        <w:t xml:space="preserve"> </w:t>
      </w:r>
      <w:r w:rsidR="00173167" w:rsidRPr="003936E4">
        <w:t>ovládača</w:t>
      </w:r>
      <w:r w:rsidRPr="003936E4">
        <w:t xml:space="preserve"> nie je potrebn</w:t>
      </w:r>
      <w:r w:rsidR="00F30A23">
        <w:t>é</w:t>
      </w:r>
      <w:r w:rsidRPr="003936E4">
        <w:t xml:space="preserve"> </w:t>
      </w:r>
      <w:r w:rsidR="00173167" w:rsidRPr="003936E4">
        <w:t>mapovať</w:t>
      </w:r>
      <w:r w:rsidRPr="003936E4">
        <w:t xml:space="preserve"> porty, </w:t>
      </w:r>
      <w:r w:rsidR="00173167" w:rsidRPr="003936E4">
        <w:t>vytvárať</w:t>
      </w:r>
      <w:r w:rsidRPr="003936E4">
        <w:t xml:space="preserve"> </w:t>
      </w:r>
      <w:r w:rsidR="00173167" w:rsidRPr="003936E4">
        <w:t>iné</w:t>
      </w:r>
      <w:r w:rsidRPr="003936E4">
        <w:t xml:space="preserve"> </w:t>
      </w:r>
      <w:r w:rsidR="00173167" w:rsidRPr="003936E4">
        <w:t>vrstvy</w:t>
      </w:r>
      <w:r w:rsidRPr="003936E4">
        <w:t xml:space="preserve"> alebo </w:t>
      </w:r>
      <w:r w:rsidR="00F30A23">
        <w:t>využiť</w:t>
      </w:r>
      <w:r w:rsidRPr="003936E4">
        <w:t xml:space="preserve"> technik</w:t>
      </w:r>
      <w:r w:rsidR="00F30A23">
        <w:t>u</w:t>
      </w:r>
      <w:r w:rsidRPr="003936E4">
        <w:t xml:space="preserve"> NAT s </w:t>
      </w:r>
      <w:r w:rsidR="00173167" w:rsidRPr="003936E4">
        <w:t>prekladaním</w:t>
      </w:r>
      <w:r w:rsidRPr="003936E4">
        <w:t xml:space="preserve"> </w:t>
      </w:r>
      <w:r w:rsidR="00173167">
        <w:t xml:space="preserve">IP </w:t>
      </w:r>
      <w:r w:rsidR="00173167" w:rsidRPr="003936E4">
        <w:t>adries</w:t>
      </w:r>
      <w:r w:rsidRPr="003936E4">
        <w:t xml:space="preserve"> ale </w:t>
      </w:r>
      <w:r w:rsidR="00173167" w:rsidRPr="003936E4">
        <w:t>ovládač</w:t>
      </w:r>
      <w:r w:rsidRPr="003936E4">
        <w:t xml:space="preserve"> poskytuje priradenie verejne IP adresy priamo na rozhranie, </w:t>
      </w:r>
      <w:r w:rsidR="00173167" w:rsidRPr="003936E4">
        <w:t>ktoré</w:t>
      </w:r>
      <w:r w:rsidRPr="003936E4">
        <w:t xml:space="preserve"> je prepojen</w:t>
      </w:r>
      <w:r w:rsidR="00143004">
        <w:t>é</w:t>
      </w:r>
      <w:r w:rsidRPr="003936E4">
        <w:t xml:space="preserve"> s kontajnerom. </w:t>
      </w:r>
      <w:r w:rsidR="00173167" w:rsidRPr="003936E4">
        <w:t>Výhodou</w:t>
      </w:r>
      <w:r w:rsidRPr="003936E4">
        <w:t xml:space="preserve"> je </w:t>
      </w:r>
      <w:r w:rsidR="00173167" w:rsidRPr="003936E4">
        <w:t>nízka</w:t>
      </w:r>
      <w:r w:rsidRPr="003936E4">
        <w:t xml:space="preserve"> latencia z </w:t>
      </w:r>
      <w:r w:rsidR="00173167" w:rsidRPr="003936E4">
        <w:t>dôvodu</w:t>
      </w:r>
      <w:r w:rsidRPr="003936E4">
        <w:t xml:space="preserve"> priameho prepojenia. </w:t>
      </w:r>
    </w:p>
    <w:p w14:paraId="1882DBD1" w14:textId="6C85C622" w:rsidR="003936E4" w:rsidRPr="00173167" w:rsidRDefault="00173167" w:rsidP="00173167">
      <w:pPr>
        <w:pStyle w:val="Nadpis3"/>
      </w:pPr>
      <w:bookmarkStart w:id="118" w:name="_Toc131867281"/>
      <w:r w:rsidRPr="00173167">
        <w:t>Komunikácia</w:t>
      </w:r>
      <w:r w:rsidR="003936E4" w:rsidRPr="00173167">
        <w:t xml:space="preserve"> medzi </w:t>
      </w:r>
      <w:r w:rsidRPr="00173167">
        <w:t>kontajnermi</w:t>
      </w:r>
      <w:r w:rsidR="003936E4" w:rsidRPr="00173167">
        <w:t xml:space="preserve"> a </w:t>
      </w:r>
      <w:r w:rsidRPr="00173167">
        <w:t>vonkajším</w:t>
      </w:r>
      <w:r w:rsidR="003936E4" w:rsidRPr="00173167">
        <w:t xml:space="preserve"> svetom</w:t>
      </w:r>
      <w:bookmarkEnd w:id="118"/>
      <w:r w:rsidR="003936E4" w:rsidRPr="00173167">
        <w:t> </w:t>
      </w:r>
    </w:p>
    <w:p w14:paraId="6F37B0F2" w14:textId="0866AE09" w:rsidR="003936E4" w:rsidRPr="003936E4" w:rsidRDefault="00173167" w:rsidP="00173167">
      <w:pPr>
        <w:rPr>
          <w:rFonts w:ascii="Segoe UI" w:hAnsi="Segoe UI" w:cs="Segoe UI"/>
          <w:sz w:val="18"/>
          <w:szCs w:val="18"/>
        </w:rPr>
      </w:pPr>
      <w:r w:rsidRPr="003936E4">
        <w:t>Komunikácia</w:t>
      </w:r>
      <w:r w:rsidR="003936E4" w:rsidRPr="003936E4">
        <w:t xml:space="preserve"> medzi </w:t>
      </w:r>
      <w:r w:rsidRPr="003936E4">
        <w:t>kontajnermi</w:t>
      </w:r>
      <w:r w:rsidR="003936E4" w:rsidRPr="003936E4">
        <w:t xml:space="preserve"> </w:t>
      </w:r>
      <w:r w:rsidRPr="003936E4">
        <w:t>závisí</w:t>
      </w:r>
      <w:r w:rsidR="003936E4" w:rsidRPr="003936E4">
        <w:t xml:space="preserve"> od typu </w:t>
      </w:r>
      <w:r w:rsidRPr="003936E4">
        <w:t>využitej</w:t>
      </w:r>
      <w:r w:rsidR="003936E4" w:rsidRPr="003936E4">
        <w:t xml:space="preserve"> siete so </w:t>
      </w:r>
      <w:r w:rsidRPr="003936E4">
        <w:t>sieťovými</w:t>
      </w:r>
      <w:r w:rsidR="003936E4" w:rsidRPr="003936E4">
        <w:t xml:space="preserve"> </w:t>
      </w:r>
      <w:r w:rsidRPr="003936E4">
        <w:t>ovládačmi</w:t>
      </w:r>
      <w:r w:rsidR="003936E4" w:rsidRPr="003936E4">
        <w:t xml:space="preserve">. Na </w:t>
      </w:r>
      <w:r w:rsidRPr="003936E4">
        <w:t>základe</w:t>
      </w:r>
      <w:r w:rsidR="003936E4" w:rsidRPr="003936E4">
        <w:t xml:space="preserve"> typu siete platforma </w:t>
      </w:r>
      <w:r w:rsidR="003936E4" w:rsidRPr="00173167">
        <w:rPr>
          <w:lang w:val="en-GB"/>
        </w:rPr>
        <w:t>Docker</w:t>
      </w:r>
      <w:r w:rsidR="003936E4" w:rsidRPr="003936E4">
        <w:t xml:space="preserve"> </w:t>
      </w:r>
      <w:r w:rsidRPr="003936E4">
        <w:t>umožňuje</w:t>
      </w:r>
      <w:r w:rsidR="003936E4" w:rsidRPr="003936E4">
        <w:t xml:space="preserve"> </w:t>
      </w:r>
      <w:r w:rsidRPr="003936E4">
        <w:t>komunikáciu</w:t>
      </w:r>
      <w:r w:rsidR="003936E4" w:rsidRPr="003936E4">
        <w:t xml:space="preserve"> medzi </w:t>
      </w:r>
      <w:r w:rsidRPr="003936E4">
        <w:t>kontajnermi</w:t>
      </w:r>
      <w:r w:rsidR="003936E4" w:rsidRPr="003936E4">
        <w:t xml:space="preserve"> </w:t>
      </w:r>
      <w:r w:rsidR="00C24014">
        <w:t>s</w:t>
      </w:r>
      <w:r w:rsidR="003936E4" w:rsidRPr="003936E4">
        <w:t xml:space="preserve"> </w:t>
      </w:r>
      <w:r w:rsidRPr="003936E4">
        <w:t>využitím</w:t>
      </w:r>
      <w:r w:rsidR="003936E4" w:rsidRPr="003936E4">
        <w:t xml:space="preserve"> IP adries alebo </w:t>
      </w:r>
      <w:r w:rsidRPr="003936E4">
        <w:t>využitím</w:t>
      </w:r>
      <w:r w:rsidR="003936E4" w:rsidRPr="003936E4">
        <w:t xml:space="preserve"> mien kontajnerov. Pri </w:t>
      </w:r>
      <w:r w:rsidRPr="003936E4">
        <w:t>vytváraní</w:t>
      </w:r>
      <w:r w:rsidR="003936E4" w:rsidRPr="003936E4">
        <w:t xml:space="preserve"> kontajnera </w:t>
      </w:r>
      <w:r w:rsidR="003936E4" w:rsidRPr="00173167">
        <w:rPr>
          <w:lang w:val="en-GB"/>
        </w:rPr>
        <w:t>Docker</w:t>
      </w:r>
      <w:r w:rsidR="003936E4" w:rsidRPr="003936E4">
        <w:t xml:space="preserve"> automaticky </w:t>
      </w:r>
      <w:r w:rsidRPr="003936E4">
        <w:t>priradí</w:t>
      </w:r>
      <w:r w:rsidR="003936E4" w:rsidRPr="003936E4">
        <w:t xml:space="preserve"> </w:t>
      </w:r>
      <w:r w:rsidRPr="003936E4">
        <w:t>názov</w:t>
      </w:r>
      <w:r w:rsidR="003936E4" w:rsidRPr="003936E4">
        <w:t xml:space="preserve"> a </w:t>
      </w:r>
      <w:r w:rsidRPr="003936E4">
        <w:t>sieťové</w:t>
      </w:r>
      <w:r w:rsidR="003936E4" w:rsidRPr="003936E4">
        <w:t xml:space="preserve"> meno kontajneru a </w:t>
      </w:r>
      <w:r w:rsidRPr="003936E4">
        <w:t>priradí</w:t>
      </w:r>
      <w:r w:rsidR="003936E4" w:rsidRPr="003936E4">
        <w:t xml:space="preserve"> ho do preddefinovanej </w:t>
      </w:r>
      <w:r w:rsidRPr="003936E4">
        <w:t>siete</w:t>
      </w:r>
      <w:r w:rsidR="003936E4" w:rsidRPr="003936E4">
        <w:t xml:space="preserve"> </w:t>
      </w:r>
      <w:r w:rsidR="003936E4" w:rsidRPr="003936E4">
        <w:rPr>
          <w:b/>
          <w:bCs/>
        </w:rPr>
        <w:t xml:space="preserve">docker0. </w:t>
      </w:r>
      <w:r w:rsidRPr="003936E4">
        <w:t>Každá</w:t>
      </w:r>
      <w:r w:rsidR="003936E4" w:rsidRPr="003936E4">
        <w:t xml:space="preserve"> hodnota z </w:t>
      </w:r>
      <w:r w:rsidRPr="003936E4">
        <w:t>týchto</w:t>
      </w:r>
      <w:r w:rsidR="003936E4" w:rsidRPr="003936E4">
        <w:t xml:space="preserve"> </w:t>
      </w:r>
      <w:r w:rsidRPr="003936E4">
        <w:t>atribútov</w:t>
      </w:r>
      <w:r w:rsidR="003936E4" w:rsidRPr="003936E4">
        <w:t xml:space="preserve"> je </w:t>
      </w:r>
      <w:r w:rsidRPr="003936E4">
        <w:t>konfigurovateľná</w:t>
      </w:r>
      <w:r w:rsidR="003936E4" w:rsidRPr="003936E4">
        <w:t xml:space="preserve"> </w:t>
      </w:r>
      <w:r w:rsidRPr="003936E4">
        <w:t>podľa</w:t>
      </w:r>
      <w:r w:rsidR="003936E4" w:rsidRPr="003936E4">
        <w:t xml:space="preserve"> </w:t>
      </w:r>
      <w:r w:rsidRPr="003936E4">
        <w:t>požiadaviek</w:t>
      </w:r>
      <w:r w:rsidR="003936E4" w:rsidRPr="003936E4">
        <w:t xml:space="preserve"> </w:t>
      </w:r>
      <w:r w:rsidRPr="003936E4">
        <w:t>vývojára</w:t>
      </w:r>
      <w:r w:rsidR="003936E4" w:rsidRPr="003936E4">
        <w:t xml:space="preserve">. Po </w:t>
      </w:r>
      <w:r w:rsidRPr="003936E4">
        <w:t>vytvorení</w:t>
      </w:r>
      <w:r w:rsidR="003936E4" w:rsidRPr="003936E4">
        <w:t xml:space="preserve"> kontajnera a </w:t>
      </w:r>
      <w:r w:rsidRPr="003936E4">
        <w:t>nastavení</w:t>
      </w:r>
      <w:r w:rsidR="003936E4" w:rsidRPr="003936E4">
        <w:t xml:space="preserve"> </w:t>
      </w:r>
      <w:r w:rsidRPr="003936E4">
        <w:t>požadovaných</w:t>
      </w:r>
      <w:r w:rsidR="003936E4" w:rsidRPr="003936E4">
        <w:t xml:space="preserve"> </w:t>
      </w:r>
      <w:r w:rsidRPr="003936E4">
        <w:t>atribútov</w:t>
      </w:r>
      <w:r w:rsidR="003936E4" w:rsidRPr="003936E4">
        <w:t xml:space="preserve"> </w:t>
      </w:r>
      <w:proofErr w:type="spellStart"/>
      <w:r w:rsidR="003936E4" w:rsidRPr="003936E4">
        <w:t>Docker</w:t>
      </w:r>
      <w:proofErr w:type="spellEnd"/>
      <w:r w:rsidR="003936E4" w:rsidRPr="003936E4">
        <w:t xml:space="preserve"> </w:t>
      </w:r>
      <w:r w:rsidRPr="003936E4">
        <w:t>uchováva</w:t>
      </w:r>
      <w:r w:rsidR="003936E4" w:rsidRPr="003936E4">
        <w:t xml:space="preserve"> </w:t>
      </w:r>
      <w:r w:rsidRPr="003936E4">
        <w:t>priradený</w:t>
      </w:r>
      <w:r w:rsidR="003936E4" w:rsidRPr="003936E4">
        <w:t xml:space="preserve"> </w:t>
      </w:r>
      <w:r w:rsidRPr="003936E4">
        <w:t>názov</w:t>
      </w:r>
      <w:r w:rsidR="003936E4" w:rsidRPr="003936E4">
        <w:t xml:space="preserve"> a </w:t>
      </w:r>
      <w:r w:rsidRPr="003936E4">
        <w:t>sieťové</w:t>
      </w:r>
      <w:r w:rsidR="003936E4" w:rsidRPr="003936E4">
        <w:t xml:space="preserve"> meno a prebieha proces mapovania </w:t>
      </w:r>
      <w:r w:rsidRPr="003936E4">
        <w:t>týchto</w:t>
      </w:r>
      <w:r w:rsidR="003936E4" w:rsidRPr="003936E4">
        <w:t xml:space="preserve"> </w:t>
      </w:r>
      <w:r w:rsidRPr="003936E4">
        <w:t>atribútov</w:t>
      </w:r>
      <w:r w:rsidR="003936E4" w:rsidRPr="003936E4">
        <w:t xml:space="preserve"> </w:t>
      </w:r>
      <w:r w:rsidRPr="003936E4">
        <w:t>voči</w:t>
      </w:r>
      <w:r w:rsidR="003936E4" w:rsidRPr="003936E4">
        <w:t xml:space="preserve"> priradenej IP adrese kontajnera. Mapovanie </w:t>
      </w:r>
      <w:r w:rsidRPr="003936E4">
        <w:t>atribútov</w:t>
      </w:r>
      <w:r w:rsidR="003936E4" w:rsidRPr="003936E4">
        <w:t xml:space="preserve"> </w:t>
      </w:r>
      <w:r w:rsidRPr="003936E4">
        <w:t>voči</w:t>
      </w:r>
      <w:r w:rsidR="003936E4" w:rsidRPr="003936E4">
        <w:t xml:space="preserve"> IP </w:t>
      </w:r>
      <w:r w:rsidRPr="003936E4">
        <w:t>adresám</w:t>
      </w:r>
      <w:r w:rsidR="003936E4" w:rsidRPr="003936E4">
        <w:t xml:space="preserve"> </w:t>
      </w:r>
      <w:r w:rsidRPr="003936E4">
        <w:t>umožňuje</w:t>
      </w:r>
      <w:r w:rsidR="003936E4" w:rsidRPr="003936E4">
        <w:t xml:space="preserve"> </w:t>
      </w:r>
      <w:r w:rsidRPr="003936E4">
        <w:t>komunikáciu</w:t>
      </w:r>
      <w:r w:rsidR="003936E4" w:rsidRPr="003936E4">
        <w:t xml:space="preserve"> medzi </w:t>
      </w:r>
      <w:r w:rsidRPr="003936E4">
        <w:t>kontajnermi</w:t>
      </w:r>
      <w:r w:rsidR="003936E4" w:rsidRPr="003936E4">
        <w:t xml:space="preserve"> na </w:t>
      </w:r>
      <w:r w:rsidRPr="003936E4">
        <w:t>základe</w:t>
      </w:r>
      <w:r w:rsidR="003936E4" w:rsidRPr="003936E4">
        <w:t xml:space="preserve"> mena bez </w:t>
      </w:r>
      <w:r w:rsidRPr="003936E4">
        <w:t>explicitného</w:t>
      </w:r>
      <w:r w:rsidR="003936E4" w:rsidRPr="003936E4">
        <w:t xml:space="preserve"> </w:t>
      </w:r>
      <w:r w:rsidRPr="003936E4">
        <w:t>používania</w:t>
      </w:r>
      <w:r w:rsidR="003936E4" w:rsidRPr="003936E4">
        <w:t xml:space="preserve"> IP adresy.  </w:t>
      </w:r>
    </w:p>
    <w:p w14:paraId="468C33D1" w14:textId="393E618E" w:rsidR="003936E4" w:rsidRPr="003936E4" w:rsidRDefault="00173167" w:rsidP="00173167">
      <w:pPr>
        <w:rPr>
          <w:rFonts w:ascii="Segoe UI" w:hAnsi="Segoe UI" w:cs="Segoe UI"/>
          <w:sz w:val="18"/>
          <w:szCs w:val="18"/>
        </w:rPr>
      </w:pPr>
      <w:r w:rsidRPr="003936E4">
        <w:t>Ďalšou</w:t>
      </w:r>
      <w:r w:rsidR="003936E4" w:rsidRPr="003936E4">
        <w:t xml:space="preserve"> </w:t>
      </w:r>
      <w:r w:rsidRPr="003936E4">
        <w:t>možnosťou</w:t>
      </w:r>
      <w:r w:rsidR="003936E4" w:rsidRPr="003936E4">
        <w:t xml:space="preserve"> na </w:t>
      </w:r>
      <w:r w:rsidRPr="003936E4">
        <w:t>komunikáciu</w:t>
      </w:r>
      <w:r w:rsidR="003936E4" w:rsidRPr="003936E4">
        <w:t xml:space="preserve"> medzi </w:t>
      </w:r>
      <w:r w:rsidRPr="003936E4">
        <w:t>kontajnermi</w:t>
      </w:r>
      <w:r w:rsidR="003936E4" w:rsidRPr="003936E4">
        <w:t xml:space="preserve"> je priame prepojenie. Priame prepojenie je </w:t>
      </w:r>
      <w:r w:rsidRPr="003936E4">
        <w:t>možné</w:t>
      </w:r>
      <w:r w:rsidR="003936E4" w:rsidRPr="003936E4">
        <w:t xml:space="preserve"> </w:t>
      </w:r>
      <w:r w:rsidRPr="003936E4">
        <w:t>zadefinovať</w:t>
      </w:r>
      <w:r w:rsidR="003936E4" w:rsidRPr="003936E4">
        <w:t xml:space="preserve"> pri </w:t>
      </w:r>
      <w:r w:rsidRPr="003936E4">
        <w:t>spúšťaní</w:t>
      </w:r>
      <w:r w:rsidR="003936E4" w:rsidRPr="003936E4">
        <w:t xml:space="preserve"> kontajnera a </w:t>
      </w:r>
      <w:r w:rsidRPr="003936E4">
        <w:t>umožňuje</w:t>
      </w:r>
      <w:r w:rsidR="003936E4" w:rsidRPr="003936E4">
        <w:t xml:space="preserve"> to </w:t>
      </w:r>
      <w:r w:rsidRPr="003936E4">
        <w:t>vzájomn</w:t>
      </w:r>
      <w:r w:rsidR="002D2BB3">
        <w:t>é</w:t>
      </w:r>
      <w:r w:rsidR="003936E4" w:rsidRPr="003936E4">
        <w:t xml:space="preserve"> objavenie kontajnerov s </w:t>
      </w:r>
      <w:r w:rsidRPr="003936E4">
        <w:t>možnosťou</w:t>
      </w:r>
      <w:r w:rsidR="003936E4" w:rsidRPr="003936E4">
        <w:t xml:space="preserve"> </w:t>
      </w:r>
      <w:r w:rsidRPr="003936E4">
        <w:t>prenášať</w:t>
      </w:r>
      <w:r w:rsidR="003936E4" w:rsidRPr="003936E4">
        <w:t xml:space="preserve"> </w:t>
      </w:r>
      <w:r w:rsidRPr="003936E4">
        <w:t>bezpečne</w:t>
      </w:r>
      <w:r w:rsidR="003936E4" w:rsidRPr="003936E4">
        <w:t xml:space="preserve"> </w:t>
      </w:r>
      <w:r w:rsidRPr="003936E4">
        <w:t>informácie</w:t>
      </w:r>
      <w:r w:rsidR="003936E4" w:rsidRPr="003936E4">
        <w:t xml:space="preserve"> medzi </w:t>
      </w:r>
      <w:r w:rsidRPr="003936E4">
        <w:t>kontajnermi</w:t>
      </w:r>
      <w:r w:rsidR="003936E4" w:rsidRPr="003936E4">
        <w:t>. </w:t>
      </w:r>
    </w:p>
    <w:p w14:paraId="0BACB52B" w14:textId="79197F76" w:rsidR="003936E4" w:rsidRPr="003936E4" w:rsidRDefault="003936E4" w:rsidP="00173167">
      <w:pPr>
        <w:rPr>
          <w:rFonts w:ascii="Segoe UI" w:hAnsi="Segoe UI" w:cs="Segoe UI"/>
          <w:sz w:val="18"/>
          <w:szCs w:val="18"/>
        </w:rPr>
      </w:pPr>
      <w:r w:rsidRPr="003936E4">
        <w:t xml:space="preserve">Ako to bolo pri </w:t>
      </w:r>
      <w:r w:rsidR="002964E6" w:rsidRPr="003936E4">
        <w:t>komunikácii</w:t>
      </w:r>
      <w:r w:rsidRPr="003936E4">
        <w:t xml:space="preserve"> medzi </w:t>
      </w:r>
      <w:r w:rsidR="002964E6" w:rsidRPr="003936E4">
        <w:t>kontajnermi</w:t>
      </w:r>
      <w:r w:rsidRPr="003936E4">
        <w:t xml:space="preserve"> aj v </w:t>
      </w:r>
      <w:r w:rsidR="002964E6" w:rsidRPr="003936E4">
        <w:t>prípade</w:t>
      </w:r>
      <w:r w:rsidRPr="003936E4">
        <w:t xml:space="preserve"> </w:t>
      </w:r>
      <w:r w:rsidR="002964E6" w:rsidRPr="003936E4">
        <w:t>komunikácii</w:t>
      </w:r>
      <w:r w:rsidRPr="003936E4">
        <w:t xml:space="preserve"> kontajnerov s </w:t>
      </w:r>
      <w:r w:rsidR="002964E6" w:rsidRPr="003936E4">
        <w:t>vonkajším</w:t>
      </w:r>
      <w:r w:rsidRPr="003936E4">
        <w:t xml:space="preserve"> svetom existuje viacero </w:t>
      </w:r>
      <w:r w:rsidR="002964E6" w:rsidRPr="003936E4">
        <w:t>možnost</w:t>
      </w:r>
      <w:r w:rsidR="00412BE4">
        <w:t>í</w:t>
      </w:r>
      <w:r w:rsidRPr="003936E4">
        <w:t xml:space="preserve">. </w:t>
      </w:r>
      <w:r w:rsidR="002964E6" w:rsidRPr="003936E4">
        <w:t>Prvým</w:t>
      </w:r>
      <w:r w:rsidRPr="003936E4">
        <w:t xml:space="preserve"> </w:t>
      </w:r>
      <w:r w:rsidR="002964E6" w:rsidRPr="003936E4">
        <w:t>spôsobom</w:t>
      </w:r>
      <w:r w:rsidRPr="003936E4">
        <w:t xml:space="preserve"> je odhalenie </w:t>
      </w:r>
      <w:r w:rsidR="002964E6" w:rsidRPr="003936E4">
        <w:t>špecifického</w:t>
      </w:r>
      <w:r w:rsidRPr="003936E4">
        <w:t xml:space="preserve"> portu v sieti a nasmerovanie </w:t>
      </w:r>
      <w:r w:rsidR="002964E6" w:rsidRPr="003936E4">
        <w:t>žiadosti</w:t>
      </w:r>
      <w:r w:rsidRPr="003936E4">
        <w:t xml:space="preserve"> z </w:t>
      </w:r>
      <w:r w:rsidR="002964E6" w:rsidRPr="003936E4">
        <w:t>vonkajšieho</w:t>
      </w:r>
      <w:r w:rsidRPr="003936E4">
        <w:t xml:space="preserve"> sveta na </w:t>
      </w:r>
      <w:r w:rsidR="002964E6" w:rsidRPr="003936E4">
        <w:t>definovaný</w:t>
      </w:r>
      <w:r w:rsidRPr="003936E4">
        <w:t xml:space="preserve"> port. Pri tomto </w:t>
      </w:r>
      <w:r w:rsidR="002964E6" w:rsidRPr="003936E4">
        <w:t>spôsobe</w:t>
      </w:r>
      <w:r w:rsidRPr="003936E4">
        <w:t xml:space="preserve"> je </w:t>
      </w:r>
      <w:r w:rsidR="002964E6" w:rsidRPr="003936E4">
        <w:t>doležíte</w:t>
      </w:r>
      <w:r w:rsidRPr="003936E4">
        <w:t xml:space="preserve"> namapovanie portu </w:t>
      </w:r>
      <w:r w:rsidR="002964E6" w:rsidRPr="003936E4">
        <w:t>aplikácie</w:t>
      </w:r>
      <w:r w:rsidRPr="003936E4">
        <w:t xml:space="preserve"> na port, kde </w:t>
      </w:r>
      <w:r w:rsidR="002964E6" w:rsidRPr="003936E4">
        <w:t>budú</w:t>
      </w:r>
      <w:r w:rsidRPr="003936E4">
        <w:t xml:space="preserve"> nasmerovan</w:t>
      </w:r>
      <w:r w:rsidR="00A87AFC">
        <w:t>é</w:t>
      </w:r>
      <w:r w:rsidRPr="003936E4">
        <w:t xml:space="preserve"> </w:t>
      </w:r>
      <w:r w:rsidR="002964E6" w:rsidRPr="003936E4">
        <w:t>všetky</w:t>
      </w:r>
      <w:r w:rsidRPr="003936E4">
        <w:t xml:space="preserve"> </w:t>
      </w:r>
      <w:r w:rsidR="002964E6" w:rsidRPr="003936E4">
        <w:t>žiadosti</w:t>
      </w:r>
      <w:r w:rsidRPr="003936E4">
        <w:t xml:space="preserve"> z </w:t>
      </w:r>
      <w:r w:rsidR="002964E6" w:rsidRPr="003936E4">
        <w:t>vonkajšieho</w:t>
      </w:r>
      <w:r w:rsidRPr="003936E4">
        <w:t xml:space="preserve"> sveta. </w:t>
      </w:r>
      <w:r w:rsidR="002964E6" w:rsidRPr="003936E4">
        <w:t>Ďalším</w:t>
      </w:r>
      <w:r w:rsidRPr="003936E4">
        <w:t xml:space="preserve"> </w:t>
      </w:r>
      <w:r w:rsidR="002964E6" w:rsidRPr="003936E4">
        <w:t>spôsobom</w:t>
      </w:r>
      <w:r w:rsidRPr="003936E4">
        <w:t xml:space="preserve"> je vytvorenie </w:t>
      </w:r>
      <w:r w:rsidR="002964E6" w:rsidRPr="003936E4">
        <w:t>viacerých</w:t>
      </w:r>
      <w:r w:rsidRPr="003936E4">
        <w:t xml:space="preserve"> sieti. Pri </w:t>
      </w:r>
      <w:r w:rsidR="002964E6" w:rsidRPr="003936E4">
        <w:t>vytváraní</w:t>
      </w:r>
      <w:r w:rsidRPr="003936E4">
        <w:t xml:space="preserve"> kontajnerov bude </w:t>
      </w:r>
      <w:r w:rsidR="002964E6" w:rsidRPr="003936E4">
        <w:t>každý</w:t>
      </w:r>
      <w:r w:rsidRPr="003936E4">
        <w:t xml:space="preserve"> </w:t>
      </w:r>
      <w:r w:rsidR="002964E6" w:rsidRPr="003936E4">
        <w:t>priradený</w:t>
      </w:r>
      <w:r w:rsidRPr="003936E4">
        <w:t xml:space="preserve"> do predom definovanej siete a </w:t>
      </w:r>
      <w:r w:rsidR="002964E6" w:rsidRPr="003936E4">
        <w:t>následné</w:t>
      </w:r>
      <w:r w:rsidRPr="003936E4">
        <w:t xml:space="preserve"> </w:t>
      </w:r>
      <w:r w:rsidR="002964E6" w:rsidRPr="003936E4">
        <w:t>budú</w:t>
      </w:r>
      <w:r w:rsidRPr="003936E4">
        <w:t xml:space="preserve"> tieto siete prepojen</w:t>
      </w:r>
      <w:r w:rsidR="00A87AFC">
        <w:t>é</w:t>
      </w:r>
      <w:r w:rsidRPr="003936E4">
        <w:t>. </w:t>
      </w:r>
      <w:sdt>
        <w:sdtPr>
          <w:id w:val="1143234725"/>
          <w:citation/>
        </w:sdtPr>
        <w:sdtContent>
          <w:r w:rsidR="0036674B">
            <w:fldChar w:fldCharType="begin"/>
          </w:r>
          <w:r w:rsidR="0036674B">
            <w:rPr>
              <w:lang w:val="en-GB"/>
            </w:rPr>
            <w:instrText xml:space="preserve"> CITATION aqu23 \l 2057 </w:instrText>
          </w:r>
          <w:r w:rsidR="0036674B">
            <w:fldChar w:fldCharType="separate"/>
          </w:r>
          <w:r w:rsidR="0036674B" w:rsidRPr="0036674B">
            <w:rPr>
              <w:noProof/>
              <w:lang w:val="en-GB"/>
            </w:rPr>
            <w:t>[24]</w:t>
          </w:r>
          <w:r w:rsidR="0036674B">
            <w:fldChar w:fldCharType="end"/>
          </w:r>
        </w:sdtContent>
      </w:sdt>
    </w:p>
    <w:p w14:paraId="7BAED6BC" w14:textId="2A7A61DC" w:rsidR="003936E4" w:rsidRPr="008100AA" w:rsidRDefault="008100AA" w:rsidP="008100AA">
      <w:pPr>
        <w:pStyle w:val="Nadpis2"/>
      </w:pPr>
      <w:bookmarkStart w:id="119" w:name="_Toc131867282"/>
      <w:r w:rsidRPr="008100AA">
        <w:t>Sieťovanie</w:t>
      </w:r>
      <w:r w:rsidR="003936E4" w:rsidRPr="008100AA">
        <w:t xml:space="preserve"> na platforme </w:t>
      </w:r>
      <w:r w:rsidR="003936E4" w:rsidRPr="008100AA">
        <w:rPr>
          <w:lang w:val="en-GB"/>
        </w:rPr>
        <w:t>Docker</w:t>
      </w:r>
      <w:r w:rsidR="003936E4" w:rsidRPr="008100AA">
        <w:t xml:space="preserve"> v navrhnutom </w:t>
      </w:r>
      <w:r w:rsidRPr="008100AA">
        <w:t>systéme</w:t>
      </w:r>
      <w:bookmarkEnd w:id="119"/>
      <w:r w:rsidR="003936E4" w:rsidRPr="008100AA">
        <w:t> </w:t>
      </w:r>
    </w:p>
    <w:p w14:paraId="6D4BDFFD" w14:textId="0ED31D32" w:rsidR="003936E4" w:rsidRPr="003936E4" w:rsidRDefault="008100AA" w:rsidP="003936E4">
      <w:pPr>
        <w:spacing w:before="0" w:after="0"/>
        <w:textAlignment w:val="baseline"/>
        <w:rPr>
          <w:rFonts w:ascii="Segoe UI" w:hAnsi="Segoe UI" w:cs="Segoe UI"/>
          <w:sz w:val="18"/>
          <w:szCs w:val="18"/>
        </w:rPr>
      </w:pPr>
      <w:r w:rsidRPr="003936E4">
        <w:rPr>
          <w:rFonts w:cs="Arial"/>
          <w:szCs w:val="22"/>
        </w:rPr>
        <w:t>Navrhnutý</w:t>
      </w:r>
      <w:r w:rsidR="003936E4" w:rsidRPr="003936E4">
        <w:rPr>
          <w:rFonts w:cs="Arial"/>
          <w:szCs w:val="22"/>
        </w:rPr>
        <w:t xml:space="preserve"> </w:t>
      </w:r>
      <w:r w:rsidRPr="003936E4">
        <w:rPr>
          <w:rFonts w:cs="Arial"/>
          <w:szCs w:val="22"/>
        </w:rPr>
        <w:t>systém</w:t>
      </w:r>
      <w:r>
        <w:rPr>
          <w:rFonts w:cs="Arial"/>
          <w:szCs w:val="22"/>
        </w:rPr>
        <w:t xml:space="preserve"> </w:t>
      </w:r>
      <w:r w:rsidR="003936E4" w:rsidRPr="003936E4">
        <w:rPr>
          <w:rFonts w:cs="Arial"/>
          <w:szCs w:val="22"/>
        </w:rPr>
        <w:t xml:space="preserve">obsahuje dve siete s </w:t>
      </w:r>
      <w:r w:rsidRPr="003936E4">
        <w:rPr>
          <w:rFonts w:cs="Arial"/>
          <w:szCs w:val="22"/>
        </w:rPr>
        <w:t>využitím</w:t>
      </w:r>
      <w:r w:rsidR="003936E4" w:rsidRPr="003936E4">
        <w:rPr>
          <w:rFonts w:cs="Arial"/>
          <w:szCs w:val="22"/>
        </w:rPr>
        <w:t xml:space="preserve"> </w:t>
      </w:r>
      <w:r w:rsidRPr="003936E4">
        <w:rPr>
          <w:rFonts w:cs="Arial"/>
          <w:szCs w:val="22"/>
        </w:rPr>
        <w:t>sieťového</w:t>
      </w:r>
      <w:r w:rsidR="003936E4" w:rsidRPr="003936E4">
        <w:rPr>
          <w:rFonts w:cs="Arial"/>
          <w:szCs w:val="22"/>
        </w:rPr>
        <w:t xml:space="preserve"> </w:t>
      </w:r>
      <w:r w:rsidRPr="003936E4">
        <w:rPr>
          <w:rFonts w:cs="Arial"/>
          <w:szCs w:val="22"/>
        </w:rPr>
        <w:t>ovládača</w:t>
      </w:r>
      <w:r w:rsidR="003936E4" w:rsidRPr="003936E4">
        <w:rPr>
          <w:rFonts w:cs="Arial"/>
          <w:szCs w:val="22"/>
        </w:rPr>
        <w:t xml:space="preserve"> </w:t>
      </w:r>
      <w:r w:rsidR="003936E4" w:rsidRPr="008100AA">
        <w:rPr>
          <w:rFonts w:cs="Arial"/>
          <w:b/>
          <w:bCs/>
          <w:szCs w:val="22"/>
          <w:lang w:val="en-GB"/>
        </w:rPr>
        <w:t>bridge</w:t>
      </w:r>
      <w:r w:rsidR="003936E4" w:rsidRPr="003936E4">
        <w:rPr>
          <w:rFonts w:cs="Arial"/>
          <w:szCs w:val="22"/>
        </w:rPr>
        <w:t xml:space="preserve">. </w:t>
      </w:r>
      <w:r w:rsidRPr="003936E4">
        <w:rPr>
          <w:rFonts w:cs="Arial"/>
          <w:szCs w:val="22"/>
        </w:rPr>
        <w:t>Sieť</w:t>
      </w:r>
      <w:r w:rsidR="003936E4" w:rsidRPr="003936E4">
        <w:rPr>
          <w:rFonts w:cs="Arial"/>
          <w:szCs w:val="22"/>
        </w:rPr>
        <w:t xml:space="preserve"> s </w:t>
      </w:r>
      <w:r w:rsidRPr="003936E4">
        <w:rPr>
          <w:rFonts w:cs="Arial"/>
          <w:szCs w:val="22"/>
        </w:rPr>
        <w:t>názvom</w:t>
      </w:r>
      <w:r w:rsidR="003936E4" w:rsidRPr="003936E4">
        <w:rPr>
          <w:rFonts w:cs="Arial"/>
          <w:szCs w:val="22"/>
        </w:rPr>
        <w:t xml:space="preserve"> </w:t>
      </w:r>
      <w:proofErr w:type="spellStart"/>
      <w:r w:rsidR="003936E4" w:rsidRPr="003936E4">
        <w:rPr>
          <w:rFonts w:cs="Arial"/>
          <w:b/>
          <w:bCs/>
          <w:szCs w:val="22"/>
        </w:rPr>
        <w:t>GreenhouseNetwork</w:t>
      </w:r>
      <w:proofErr w:type="spellEnd"/>
      <w:r w:rsidR="003936E4" w:rsidRPr="003936E4">
        <w:rPr>
          <w:rFonts w:cs="Arial"/>
          <w:b/>
          <w:bCs/>
          <w:szCs w:val="22"/>
        </w:rPr>
        <w:t xml:space="preserve"> </w:t>
      </w:r>
      <w:r w:rsidR="003936E4" w:rsidRPr="003936E4">
        <w:rPr>
          <w:rFonts w:cs="Arial"/>
          <w:szCs w:val="22"/>
        </w:rPr>
        <w:t>(</w:t>
      </w:r>
      <w:r w:rsidRPr="003936E4">
        <w:rPr>
          <w:rFonts w:cs="Arial"/>
          <w:szCs w:val="22"/>
        </w:rPr>
        <w:t>aplikačná</w:t>
      </w:r>
      <w:r w:rsidR="003936E4" w:rsidRPr="003936E4">
        <w:rPr>
          <w:rFonts w:cs="Arial"/>
          <w:szCs w:val="22"/>
        </w:rPr>
        <w:t xml:space="preserve"> </w:t>
      </w:r>
      <w:r w:rsidRPr="003936E4">
        <w:rPr>
          <w:rFonts w:cs="Arial"/>
          <w:szCs w:val="22"/>
        </w:rPr>
        <w:t>sieť</w:t>
      </w:r>
      <w:r w:rsidR="003936E4" w:rsidRPr="003936E4">
        <w:rPr>
          <w:rFonts w:cs="Arial"/>
          <w:szCs w:val="22"/>
        </w:rPr>
        <w:t xml:space="preserve">) a </w:t>
      </w:r>
      <w:proofErr w:type="spellStart"/>
      <w:r w:rsidR="003936E4" w:rsidRPr="003936E4">
        <w:rPr>
          <w:rFonts w:cs="Arial"/>
          <w:b/>
          <w:bCs/>
          <w:szCs w:val="22"/>
        </w:rPr>
        <w:t>ServiceNetwork</w:t>
      </w:r>
      <w:proofErr w:type="spellEnd"/>
      <w:r w:rsidR="003936E4" w:rsidRPr="003936E4">
        <w:rPr>
          <w:rFonts w:cs="Arial"/>
          <w:b/>
          <w:bCs/>
          <w:szCs w:val="22"/>
        </w:rPr>
        <w:t xml:space="preserve"> </w:t>
      </w:r>
      <w:r w:rsidR="003936E4" w:rsidRPr="003936E4">
        <w:rPr>
          <w:rFonts w:cs="Arial"/>
          <w:szCs w:val="22"/>
        </w:rPr>
        <w:t>(</w:t>
      </w:r>
      <w:r w:rsidRPr="003936E4">
        <w:rPr>
          <w:rFonts w:cs="Arial"/>
          <w:szCs w:val="22"/>
        </w:rPr>
        <w:t>servisná</w:t>
      </w:r>
      <w:r w:rsidR="003936E4" w:rsidRPr="003936E4">
        <w:rPr>
          <w:rFonts w:cs="Arial"/>
          <w:szCs w:val="22"/>
        </w:rPr>
        <w:t xml:space="preserve"> </w:t>
      </w:r>
      <w:r w:rsidRPr="003936E4">
        <w:rPr>
          <w:rFonts w:cs="Arial"/>
          <w:szCs w:val="22"/>
        </w:rPr>
        <w:t>sieť</w:t>
      </w:r>
      <w:r w:rsidR="003936E4" w:rsidRPr="003936E4">
        <w:rPr>
          <w:rFonts w:cs="Arial"/>
          <w:szCs w:val="22"/>
        </w:rPr>
        <w:t>)</w:t>
      </w:r>
      <w:r w:rsidR="003936E4" w:rsidRPr="003936E4">
        <w:rPr>
          <w:rFonts w:cs="Arial"/>
          <w:b/>
          <w:bCs/>
          <w:szCs w:val="22"/>
        </w:rPr>
        <w:t>.</w:t>
      </w:r>
      <w:r w:rsidR="003936E4" w:rsidRPr="003936E4">
        <w:rPr>
          <w:rFonts w:cs="Arial"/>
          <w:szCs w:val="22"/>
        </w:rPr>
        <w:t xml:space="preserve"> </w:t>
      </w:r>
      <w:r w:rsidRPr="003936E4">
        <w:rPr>
          <w:rFonts w:cs="Arial"/>
          <w:szCs w:val="22"/>
        </w:rPr>
        <w:t>Aplikačná</w:t>
      </w:r>
      <w:r w:rsidR="003936E4" w:rsidRPr="003936E4">
        <w:rPr>
          <w:rFonts w:cs="Arial"/>
          <w:szCs w:val="22"/>
        </w:rPr>
        <w:t xml:space="preserve"> </w:t>
      </w:r>
      <w:r w:rsidRPr="003936E4">
        <w:rPr>
          <w:rFonts w:cs="Arial"/>
          <w:szCs w:val="22"/>
        </w:rPr>
        <w:t>sieť</w:t>
      </w:r>
      <w:r w:rsidR="003936E4" w:rsidRPr="003936E4">
        <w:rPr>
          <w:rFonts w:cs="Arial"/>
          <w:szCs w:val="22"/>
        </w:rPr>
        <w:t xml:space="preserve"> obsahuje </w:t>
      </w:r>
      <w:r w:rsidR="003936E4" w:rsidRPr="008100AA">
        <w:rPr>
          <w:rFonts w:cs="Arial"/>
          <w:szCs w:val="22"/>
          <w:lang w:val="en-GB"/>
        </w:rPr>
        <w:t>Node</w:t>
      </w:r>
      <w:r>
        <w:rPr>
          <w:rFonts w:cs="Arial"/>
          <w:szCs w:val="22"/>
          <w:lang w:val="en-GB"/>
        </w:rPr>
        <w:t>-</w:t>
      </w:r>
      <w:r w:rsidR="003936E4" w:rsidRPr="008100AA">
        <w:rPr>
          <w:rFonts w:cs="Arial"/>
          <w:szCs w:val="22"/>
          <w:lang w:val="en-GB"/>
        </w:rPr>
        <w:t>Red</w:t>
      </w:r>
      <w:r w:rsidR="003936E4" w:rsidRPr="003936E4">
        <w:rPr>
          <w:rFonts w:cs="Arial"/>
          <w:szCs w:val="22"/>
        </w:rPr>
        <w:t xml:space="preserve">, </w:t>
      </w:r>
      <w:r w:rsidR="003936E4" w:rsidRPr="008100AA">
        <w:rPr>
          <w:rFonts w:cs="Arial"/>
          <w:szCs w:val="22"/>
          <w:lang w:val="en-GB"/>
        </w:rPr>
        <w:t>NoSQL</w:t>
      </w:r>
      <w:r w:rsidR="003936E4" w:rsidRPr="003936E4">
        <w:rPr>
          <w:rFonts w:cs="Arial"/>
          <w:szCs w:val="22"/>
        </w:rPr>
        <w:t xml:space="preserve"> </w:t>
      </w:r>
      <w:r w:rsidRPr="003936E4">
        <w:rPr>
          <w:rFonts w:cs="Arial"/>
          <w:szCs w:val="22"/>
        </w:rPr>
        <w:t>databázu</w:t>
      </w:r>
      <w:r w:rsidR="003936E4" w:rsidRPr="003936E4">
        <w:rPr>
          <w:rFonts w:cs="Arial"/>
          <w:szCs w:val="22"/>
        </w:rPr>
        <w:t xml:space="preserve"> a kontajner s </w:t>
      </w:r>
      <w:r w:rsidR="003936E4" w:rsidRPr="008100AA">
        <w:rPr>
          <w:rFonts w:cs="Arial"/>
          <w:szCs w:val="22"/>
          <w:lang w:val="en-GB"/>
        </w:rPr>
        <w:t>MQTT</w:t>
      </w:r>
      <w:r w:rsidR="003936E4" w:rsidRPr="003936E4">
        <w:rPr>
          <w:rFonts w:cs="Arial"/>
          <w:szCs w:val="22"/>
        </w:rPr>
        <w:t xml:space="preserve"> </w:t>
      </w:r>
      <w:r w:rsidR="003936E4" w:rsidRPr="008100AA">
        <w:rPr>
          <w:rFonts w:cs="Arial"/>
          <w:szCs w:val="22"/>
          <w:lang w:val="en-GB"/>
        </w:rPr>
        <w:t>Broker</w:t>
      </w:r>
      <w:r w:rsidR="003936E4" w:rsidRPr="003936E4">
        <w:rPr>
          <w:rFonts w:cs="Arial"/>
          <w:szCs w:val="22"/>
        </w:rPr>
        <w:t>-</w:t>
      </w:r>
      <w:proofErr w:type="spellStart"/>
      <w:r w:rsidR="003936E4" w:rsidRPr="003936E4">
        <w:rPr>
          <w:rFonts w:cs="Arial"/>
          <w:szCs w:val="22"/>
        </w:rPr>
        <w:t>om</w:t>
      </w:r>
      <w:proofErr w:type="spellEnd"/>
      <w:r w:rsidR="003936E4" w:rsidRPr="003936E4">
        <w:rPr>
          <w:rFonts w:cs="Arial"/>
          <w:szCs w:val="22"/>
        </w:rPr>
        <w:t xml:space="preserve">. </w:t>
      </w:r>
      <w:r w:rsidRPr="003936E4">
        <w:rPr>
          <w:rFonts w:cs="Arial"/>
          <w:szCs w:val="22"/>
        </w:rPr>
        <w:t>Servisná</w:t>
      </w:r>
      <w:r w:rsidR="003936E4" w:rsidRPr="003936E4">
        <w:rPr>
          <w:rFonts w:cs="Arial"/>
          <w:szCs w:val="22"/>
        </w:rPr>
        <w:t xml:space="preserve"> </w:t>
      </w:r>
      <w:r w:rsidRPr="003936E4">
        <w:rPr>
          <w:rFonts w:cs="Arial"/>
          <w:szCs w:val="22"/>
        </w:rPr>
        <w:t>sieť</w:t>
      </w:r>
      <w:r w:rsidR="003936E4" w:rsidRPr="003936E4">
        <w:rPr>
          <w:rFonts w:cs="Arial"/>
          <w:szCs w:val="22"/>
        </w:rPr>
        <w:t xml:space="preserve"> obsahuje iba </w:t>
      </w:r>
      <w:r w:rsidRPr="003936E4">
        <w:rPr>
          <w:rFonts w:cs="Arial"/>
          <w:szCs w:val="22"/>
        </w:rPr>
        <w:t>inštanciu</w:t>
      </w:r>
      <w:r w:rsidR="003936E4" w:rsidRPr="003936E4">
        <w:rPr>
          <w:rFonts w:cs="Arial"/>
          <w:szCs w:val="22"/>
        </w:rPr>
        <w:t xml:space="preserve"> NTP servera. Rozdelenie siete je </w:t>
      </w:r>
      <w:r w:rsidRPr="003936E4">
        <w:rPr>
          <w:rFonts w:cs="Arial"/>
          <w:szCs w:val="22"/>
        </w:rPr>
        <w:t>možné</w:t>
      </w:r>
      <w:r w:rsidR="003936E4" w:rsidRPr="003936E4">
        <w:rPr>
          <w:rFonts w:cs="Arial"/>
          <w:szCs w:val="22"/>
        </w:rPr>
        <w:t xml:space="preserve"> </w:t>
      </w:r>
      <w:r w:rsidRPr="003936E4">
        <w:rPr>
          <w:rFonts w:cs="Arial"/>
          <w:szCs w:val="22"/>
        </w:rPr>
        <w:t>vidieť</w:t>
      </w:r>
      <w:r w:rsidR="003936E4" w:rsidRPr="003936E4">
        <w:rPr>
          <w:rFonts w:cs="Arial"/>
          <w:szCs w:val="22"/>
        </w:rPr>
        <w:t xml:space="preserve"> na </w:t>
      </w:r>
      <w:r w:rsidRPr="003936E4">
        <w:rPr>
          <w:rFonts w:cs="Arial"/>
          <w:szCs w:val="22"/>
        </w:rPr>
        <w:t>nasledujúcom</w:t>
      </w:r>
      <w:r w:rsidR="003936E4" w:rsidRPr="003936E4">
        <w:rPr>
          <w:rFonts w:cs="Arial"/>
          <w:szCs w:val="22"/>
        </w:rPr>
        <w:t xml:space="preserve"> </w:t>
      </w:r>
      <w:r w:rsidRPr="003936E4">
        <w:rPr>
          <w:rFonts w:cs="Arial"/>
          <w:szCs w:val="22"/>
        </w:rPr>
        <w:t>obrázku</w:t>
      </w:r>
      <w:r w:rsidR="003936E4" w:rsidRPr="003936E4">
        <w:rPr>
          <w:rFonts w:cs="Arial"/>
          <w:szCs w:val="22"/>
        </w:rPr>
        <w:t>.</w:t>
      </w:r>
    </w:p>
    <w:p w14:paraId="12DCE878" w14:textId="5239C11B" w:rsidR="00DF6566" w:rsidRDefault="00E23C2E" w:rsidP="003936E4">
      <w:pPr>
        <w:spacing w:before="0" w:after="0"/>
        <w:textAlignment w:val="baseline"/>
        <w:rPr>
          <w:rFonts w:cs="Arial"/>
          <w:szCs w:val="22"/>
        </w:rPr>
      </w:pPr>
      <w:r>
        <w:rPr>
          <w:noProof/>
        </w:rPr>
        <w:lastRenderedPageBreak/>
        <mc:AlternateContent>
          <mc:Choice Requires="wps">
            <w:drawing>
              <wp:anchor distT="0" distB="0" distL="114300" distR="114300" simplePos="0" relativeHeight="251718656" behindDoc="0" locked="0" layoutInCell="1" allowOverlap="1" wp14:anchorId="2EE52F03" wp14:editId="54F14BED">
                <wp:simplePos x="0" y="0"/>
                <wp:positionH relativeFrom="margin">
                  <wp:align>right</wp:align>
                </wp:positionH>
                <wp:positionV relativeFrom="paragraph">
                  <wp:posOffset>3427095</wp:posOffset>
                </wp:positionV>
                <wp:extent cx="5394960" cy="635"/>
                <wp:effectExtent l="0" t="0" r="0" b="6985"/>
                <wp:wrapTopAndBottom/>
                <wp:docPr id="49" name="Textové pole 49"/>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C07217B" w14:textId="19566A1E" w:rsidR="00456348" w:rsidRPr="00155CEB" w:rsidRDefault="00456348" w:rsidP="00A12951">
                            <w:pPr>
                              <w:pStyle w:val="Popis"/>
                              <w:rPr>
                                <w:noProof/>
                                <w:szCs w:val="24"/>
                              </w:rPr>
                            </w:pPr>
                            <w:bookmarkStart w:id="120" w:name="_Toc131867208"/>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13</w:t>
                            </w:r>
                            <w:r w:rsidR="00000000">
                              <w:rPr>
                                <w:noProof/>
                              </w:rPr>
                              <w:fldChar w:fldCharType="end"/>
                            </w:r>
                            <w:r w:rsidR="00C35217">
                              <w:t xml:space="preserve"> – Sieťovanie v navrhnutom systéme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52F03" id="Textové pole 49" o:spid="_x0000_s1041" type="#_x0000_t202" style="position:absolute;left:0;text-align:left;margin-left:373.6pt;margin-top:269.85pt;width:424.8pt;height:.05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jn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9uPt3MKSYrNr2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" stroked="f">
                <v:textbox style="mso-fit-shape-to-text:t" inset="0,0,0,0">
                  <w:txbxContent>
                    <w:p w14:paraId="6C07217B" w14:textId="19566A1E" w:rsidR="00456348" w:rsidRPr="00155CEB" w:rsidRDefault="00456348" w:rsidP="00A12951">
                      <w:pPr>
                        <w:pStyle w:val="Popis"/>
                        <w:rPr>
                          <w:noProof/>
                          <w:szCs w:val="24"/>
                        </w:rPr>
                      </w:pPr>
                      <w:bookmarkStart w:id="121" w:name="_Toc131867208"/>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13</w:t>
                      </w:r>
                      <w:r w:rsidR="00000000">
                        <w:rPr>
                          <w:noProof/>
                        </w:rPr>
                        <w:fldChar w:fldCharType="end"/>
                      </w:r>
                      <w:r w:rsidR="00C35217">
                        <w:t xml:space="preserve"> – Sieťovanie v navrhnutom systéme</w:t>
                      </w:r>
                      <w:bookmarkEnd w:id="121"/>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65DD7FA9" wp14:editId="0F3DCD6B">
            <wp:simplePos x="0" y="0"/>
            <wp:positionH relativeFrom="margin">
              <wp:align>center</wp:align>
            </wp:positionH>
            <wp:positionV relativeFrom="paragraph">
              <wp:posOffset>19050</wp:posOffset>
            </wp:positionV>
            <wp:extent cx="5395279" cy="3354705"/>
            <wp:effectExtent l="19050" t="19050" r="15240" b="17145"/>
            <wp:wrapTopAndBottom/>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a:picLocks noChangeAspect="1" noChangeArrowheads="1"/>
                    </pic:cNvPicPr>
                  </pic:nvPicPr>
                  <pic:blipFill>
                    <a:blip r:embed="rId40"/>
                    <a:stretch>
                      <a:fillRect/>
                    </a:stretch>
                  </pic:blipFill>
                  <pic:spPr bwMode="auto">
                    <a:xfrm>
                      <a:off x="0" y="0"/>
                      <a:ext cx="5395279" cy="3354705"/>
                    </a:xfrm>
                    <a:prstGeom prst="rect">
                      <a:avLst/>
                    </a:prstGeom>
                    <a:noFill/>
                    <a:ln w="12700">
                      <a:solidFill>
                        <a:schemeClr val="tx1"/>
                      </a:solidFill>
                    </a:ln>
                  </pic:spPr>
                </pic:pic>
              </a:graphicData>
            </a:graphic>
          </wp:anchor>
        </w:drawing>
      </w:r>
      <w:r w:rsidR="003936E4" w:rsidRPr="003936E4">
        <w:rPr>
          <w:rFonts w:cs="Arial"/>
          <w:szCs w:val="22"/>
        </w:rPr>
        <w:t xml:space="preserve">V </w:t>
      </w:r>
      <w:r w:rsidR="00FB76DD" w:rsidRPr="003936E4">
        <w:rPr>
          <w:rFonts w:cs="Arial"/>
          <w:szCs w:val="22"/>
        </w:rPr>
        <w:t>obidvoch</w:t>
      </w:r>
      <w:r w:rsidR="003936E4" w:rsidRPr="003936E4">
        <w:rPr>
          <w:rFonts w:cs="Arial"/>
          <w:szCs w:val="22"/>
        </w:rPr>
        <w:t xml:space="preserve"> </w:t>
      </w:r>
      <w:r w:rsidR="00FB76DD" w:rsidRPr="003936E4">
        <w:rPr>
          <w:rFonts w:cs="Arial"/>
          <w:szCs w:val="22"/>
        </w:rPr>
        <w:t>sieťach</w:t>
      </w:r>
      <w:r w:rsidR="003936E4" w:rsidRPr="003936E4">
        <w:rPr>
          <w:rFonts w:cs="Arial"/>
          <w:szCs w:val="22"/>
        </w:rPr>
        <w:t xml:space="preserve"> bolo </w:t>
      </w:r>
      <w:r w:rsidR="00FB76DD" w:rsidRPr="003936E4">
        <w:rPr>
          <w:rFonts w:cs="Arial"/>
          <w:szCs w:val="22"/>
        </w:rPr>
        <w:t>využité</w:t>
      </w:r>
      <w:r w:rsidR="003936E4" w:rsidRPr="003936E4">
        <w:rPr>
          <w:rFonts w:cs="Arial"/>
          <w:szCs w:val="22"/>
        </w:rPr>
        <w:t xml:space="preserve"> mapovanie portov na </w:t>
      </w:r>
      <w:r w:rsidR="00FB76DD" w:rsidRPr="003936E4">
        <w:rPr>
          <w:rFonts w:cs="Arial"/>
          <w:szCs w:val="22"/>
        </w:rPr>
        <w:t>komunikáciu</w:t>
      </w:r>
      <w:r w:rsidR="003936E4" w:rsidRPr="003936E4">
        <w:rPr>
          <w:rFonts w:cs="Arial"/>
          <w:szCs w:val="22"/>
        </w:rPr>
        <w:t xml:space="preserve"> s </w:t>
      </w:r>
      <w:r w:rsidR="00FB76DD" w:rsidRPr="003936E4">
        <w:rPr>
          <w:rFonts w:cs="Arial"/>
          <w:szCs w:val="22"/>
        </w:rPr>
        <w:t>vonkajším</w:t>
      </w:r>
      <w:r w:rsidR="003936E4" w:rsidRPr="003936E4">
        <w:rPr>
          <w:rFonts w:cs="Arial"/>
          <w:szCs w:val="22"/>
        </w:rPr>
        <w:t xml:space="preserve"> svetom. Priradene IP adresy a mapovanie portov je </w:t>
      </w:r>
      <w:r w:rsidR="00FB76DD" w:rsidRPr="003936E4">
        <w:rPr>
          <w:rFonts w:cs="Arial"/>
          <w:szCs w:val="22"/>
        </w:rPr>
        <w:t>rozpísane</w:t>
      </w:r>
      <w:r w:rsidR="003936E4" w:rsidRPr="003936E4">
        <w:rPr>
          <w:rFonts w:cs="Arial"/>
          <w:szCs w:val="22"/>
        </w:rPr>
        <w:t xml:space="preserve"> v </w:t>
      </w:r>
      <w:r w:rsidR="00FB76DD" w:rsidRPr="003936E4">
        <w:rPr>
          <w:rFonts w:cs="Arial"/>
          <w:szCs w:val="22"/>
        </w:rPr>
        <w:t>tabuľke</w:t>
      </w:r>
      <w:r w:rsidR="003936E4" w:rsidRPr="003936E4">
        <w:rPr>
          <w:rFonts w:cs="Arial"/>
          <w:szCs w:val="22"/>
        </w:rPr>
        <w:t xml:space="preserve"> </w:t>
      </w:r>
      <w:r w:rsidR="00FB76DD" w:rsidRPr="003936E4">
        <w:rPr>
          <w:rFonts w:cs="Arial"/>
          <w:szCs w:val="22"/>
        </w:rPr>
        <w:t>nižšie</w:t>
      </w:r>
      <w:r w:rsidR="003936E4" w:rsidRPr="003936E4">
        <w:rPr>
          <w:rFonts w:cs="Arial"/>
          <w:szCs w:val="22"/>
        </w:rPr>
        <w:t xml:space="preserve">. Zoskupenie kontajnera </w:t>
      </w:r>
      <w:r w:rsidR="003936E4" w:rsidRPr="00FB76DD">
        <w:rPr>
          <w:rFonts w:cs="Arial"/>
          <w:szCs w:val="22"/>
          <w:lang w:val="en-GB"/>
        </w:rPr>
        <w:t>Node</w:t>
      </w:r>
      <w:r w:rsidR="00FB76DD">
        <w:rPr>
          <w:rFonts w:cs="Arial"/>
          <w:szCs w:val="22"/>
          <w:lang w:val="en-GB"/>
        </w:rPr>
        <w:t>-</w:t>
      </w:r>
      <w:r w:rsidR="003936E4" w:rsidRPr="00FB76DD">
        <w:rPr>
          <w:rFonts w:cs="Arial"/>
          <w:szCs w:val="22"/>
          <w:lang w:val="en-GB"/>
        </w:rPr>
        <w:t>Red</w:t>
      </w:r>
      <w:r w:rsidR="003936E4" w:rsidRPr="003936E4">
        <w:rPr>
          <w:rFonts w:cs="Arial"/>
          <w:szCs w:val="22"/>
        </w:rPr>
        <w:t xml:space="preserve">, </w:t>
      </w:r>
      <w:r w:rsidR="003936E4" w:rsidRPr="00FB76DD">
        <w:rPr>
          <w:rFonts w:cs="Arial"/>
          <w:szCs w:val="22"/>
          <w:lang w:val="en-GB"/>
        </w:rPr>
        <w:t>NoSQL</w:t>
      </w:r>
      <w:r w:rsidR="003936E4" w:rsidRPr="003936E4">
        <w:rPr>
          <w:rFonts w:cs="Arial"/>
          <w:szCs w:val="22"/>
        </w:rPr>
        <w:t xml:space="preserve"> </w:t>
      </w:r>
      <w:r w:rsidR="00FB76DD" w:rsidRPr="003936E4">
        <w:rPr>
          <w:rFonts w:cs="Arial"/>
          <w:szCs w:val="22"/>
        </w:rPr>
        <w:t>databázy</w:t>
      </w:r>
      <w:r w:rsidR="003936E4" w:rsidRPr="003936E4">
        <w:rPr>
          <w:rFonts w:cs="Arial"/>
          <w:szCs w:val="22"/>
        </w:rPr>
        <w:t xml:space="preserve"> a MQTT Broker-a bolo </w:t>
      </w:r>
      <w:r w:rsidR="00FB76DD" w:rsidRPr="003936E4">
        <w:rPr>
          <w:rFonts w:cs="Arial"/>
          <w:szCs w:val="22"/>
        </w:rPr>
        <w:t>využité</w:t>
      </w:r>
      <w:r w:rsidR="003936E4" w:rsidRPr="003936E4">
        <w:rPr>
          <w:rFonts w:cs="Arial"/>
          <w:szCs w:val="22"/>
        </w:rPr>
        <w:t xml:space="preserve"> hlavne </w:t>
      </w:r>
      <w:r w:rsidR="00FB76DD" w:rsidRPr="003936E4">
        <w:rPr>
          <w:rFonts w:cs="Arial"/>
          <w:szCs w:val="22"/>
        </w:rPr>
        <w:t>kvôli</w:t>
      </w:r>
      <w:r w:rsidR="003936E4" w:rsidRPr="003936E4">
        <w:rPr>
          <w:rFonts w:cs="Arial"/>
          <w:szCs w:val="22"/>
        </w:rPr>
        <w:t xml:space="preserve"> </w:t>
      </w:r>
      <w:r w:rsidR="00FB76DD" w:rsidRPr="003936E4">
        <w:rPr>
          <w:rFonts w:cs="Arial"/>
          <w:szCs w:val="22"/>
        </w:rPr>
        <w:t>komunikácii</w:t>
      </w:r>
      <w:r w:rsidR="003936E4" w:rsidRPr="003936E4">
        <w:rPr>
          <w:rFonts w:cs="Arial"/>
          <w:szCs w:val="22"/>
        </w:rPr>
        <w:t xml:space="preserve"> medzi </w:t>
      </w:r>
      <w:r w:rsidR="00FB76DD" w:rsidRPr="003936E4">
        <w:rPr>
          <w:rFonts w:cs="Arial"/>
          <w:szCs w:val="22"/>
        </w:rPr>
        <w:t>kontajnermi</w:t>
      </w:r>
      <w:r w:rsidR="003936E4" w:rsidRPr="003936E4">
        <w:rPr>
          <w:rFonts w:cs="Arial"/>
          <w:szCs w:val="22"/>
        </w:rPr>
        <w:t xml:space="preserve">. S </w:t>
      </w:r>
      <w:r w:rsidR="00FB76DD" w:rsidRPr="003936E4">
        <w:rPr>
          <w:rFonts w:cs="Arial"/>
          <w:szCs w:val="22"/>
        </w:rPr>
        <w:t>poskytovanými</w:t>
      </w:r>
      <w:r w:rsidR="003936E4" w:rsidRPr="003936E4">
        <w:rPr>
          <w:rFonts w:cs="Arial"/>
          <w:szCs w:val="22"/>
        </w:rPr>
        <w:t xml:space="preserve"> </w:t>
      </w:r>
      <w:r w:rsidR="00FB76DD" w:rsidRPr="003936E4">
        <w:rPr>
          <w:rFonts w:cs="Arial"/>
          <w:szCs w:val="22"/>
        </w:rPr>
        <w:t>vlastnosťami</w:t>
      </w:r>
      <w:r w:rsidR="003936E4" w:rsidRPr="003936E4">
        <w:rPr>
          <w:rFonts w:cs="Arial"/>
          <w:szCs w:val="22"/>
        </w:rPr>
        <w:t xml:space="preserve"> platformy </w:t>
      </w:r>
      <w:r w:rsidR="003936E4" w:rsidRPr="00FB76DD">
        <w:rPr>
          <w:rFonts w:cs="Arial"/>
          <w:szCs w:val="22"/>
          <w:lang w:val="en-GB"/>
        </w:rPr>
        <w:t>Docker</w:t>
      </w:r>
      <w:r w:rsidR="003936E4" w:rsidRPr="003936E4">
        <w:rPr>
          <w:rFonts w:cs="Arial"/>
          <w:szCs w:val="22"/>
        </w:rPr>
        <w:t xml:space="preserve"> a jeho </w:t>
      </w:r>
      <w:r w:rsidR="00FB76DD" w:rsidRPr="003936E4">
        <w:rPr>
          <w:rFonts w:cs="Arial"/>
          <w:szCs w:val="22"/>
        </w:rPr>
        <w:t>sieťovania</w:t>
      </w:r>
      <w:r w:rsidR="003936E4" w:rsidRPr="003936E4">
        <w:rPr>
          <w:rFonts w:cs="Arial"/>
          <w:szCs w:val="22"/>
        </w:rPr>
        <w:t xml:space="preserve"> sme </w:t>
      </w:r>
      <w:r w:rsidR="00FB76DD" w:rsidRPr="003936E4">
        <w:rPr>
          <w:rFonts w:cs="Arial"/>
          <w:szCs w:val="22"/>
        </w:rPr>
        <w:t>schopný</w:t>
      </w:r>
      <w:r w:rsidR="003936E4" w:rsidRPr="003936E4">
        <w:rPr>
          <w:rFonts w:cs="Arial"/>
          <w:szCs w:val="22"/>
        </w:rPr>
        <w:t xml:space="preserve"> pri </w:t>
      </w:r>
      <w:r w:rsidR="00FB76DD" w:rsidRPr="003936E4">
        <w:rPr>
          <w:rFonts w:cs="Arial"/>
          <w:szCs w:val="22"/>
        </w:rPr>
        <w:t>zoskupený</w:t>
      </w:r>
      <w:r w:rsidR="003936E4" w:rsidRPr="003936E4">
        <w:rPr>
          <w:rFonts w:cs="Arial"/>
          <w:szCs w:val="22"/>
        </w:rPr>
        <w:t xml:space="preserve"> </w:t>
      </w:r>
      <w:r w:rsidR="00FB76DD" w:rsidRPr="003936E4">
        <w:rPr>
          <w:rFonts w:cs="Arial"/>
          <w:szCs w:val="22"/>
        </w:rPr>
        <w:t>týchto</w:t>
      </w:r>
      <w:r w:rsidR="003936E4" w:rsidRPr="003936E4">
        <w:rPr>
          <w:rFonts w:cs="Arial"/>
          <w:szCs w:val="22"/>
        </w:rPr>
        <w:t xml:space="preserve"> kontajnerov </w:t>
      </w:r>
      <w:r w:rsidR="00FB76DD" w:rsidRPr="003936E4">
        <w:rPr>
          <w:rFonts w:cs="Arial"/>
          <w:szCs w:val="22"/>
        </w:rPr>
        <w:t>využiť</w:t>
      </w:r>
      <w:r w:rsidR="003936E4" w:rsidRPr="003936E4">
        <w:rPr>
          <w:rFonts w:cs="Arial"/>
          <w:szCs w:val="22"/>
        </w:rPr>
        <w:t xml:space="preserve"> mapovanie </w:t>
      </w:r>
      <w:r w:rsidR="00FB76DD" w:rsidRPr="003936E4">
        <w:rPr>
          <w:rFonts w:cs="Arial"/>
          <w:szCs w:val="22"/>
        </w:rPr>
        <w:t>sieťových</w:t>
      </w:r>
      <w:r w:rsidR="003936E4" w:rsidRPr="003936E4">
        <w:rPr>
          <w:rFonts w:cs="Arial"/>
          <w:szCs w:val="22"/>
        </w:rPr>
        <w:t xml:space="preserve"> mien ku IP </w:t>
      </w:r>
      <w:r w:rsidR="00FB76DD" w:rsidRPr="003936E4">
        <w:rPr>
          <w:rFonts w:cs="Arial"/>
          <w:szCs w:val="22"/>
        </w:rPr>
        <w:t>adresám</w:t>
      </w:r>
      <w:r w:rsidR="003936E4" w:rsidRPr="003936E4">
        <w:rPr>
          <w:rFonts w:cs="Arial"/>
          <w:szCs w:val="22"/>
        </w:rPr>
        <w:t xml:space="preserve"> na prenos </w:t>
      </w:r>
      <w:r w:rsidR="00FB76DD" w:rsidRPr="003936E4">
        <w:rPr>
          <w:rFonts w:cs="Arial"/>
          <w:szCs w:val="22"/>
        </w:rPr>
        <w:t>dát</w:t>
      </w:r>
      <w:r w:rsidR="003936E4" w:rsidRPr="003936E4">
        <w:rPr>
          <w:rFonts w:cs="Arial"/>
          <w:szCs w:val="22"/>
        </w:rPr>
        <w:t xml:space="preserve"> v </w:t>
      </w:r>
      <w:proofErr w:type="spellStart"/>
      <w:r w:rsidR="003936E4" w:rsidRPr="003936E4">
        <w:rPr>
          <w:rFonts w:cs="Arial"/>
          <w:szCs w:val="22"/>
        </w:rPr>
        <w:t>back</w:t>
      </w:r>
      <w:proofErr w:type="spellEnd"/>
      <w:r w:rsidR="003936E4" w:rsidRPr="003936E4">
        <w:rPr>
          <w:rFonts w:cs="Arial"/>
          <w:szCs w:val="22"/>
        </w:rPr>
        <w:t xml:space="preserve">-end-ovej </w:t>
      </w:r>
      <w:r w:rsidR="00FB76DD" w:rsidRPr="003936E4">
        <w:rPr>
          <w:rFonts w:cs="Arial"/>
          <w:szCs w:val="22"/>
        </w:rPr>
        <w:t>časti</w:t>
      </w:r>
      <w:r w:rsidR="003936E4" w:rsidRPr="003936E4">
        <w:rPr>
          <w:rFonts w:cs="Arial"/>
          <w:szCs w:val="22"/>
        </w:rPr>
        <w:t xml:space="preserve"> </w:t>
      </w:r>
      <w:r w:rsidR="00FB76DD" w:rsidRPr="003936E4">
        <w:rPr>
          <w:rFonts w:cs="Arial"/>
          <w:szCs w:val="22"/>
        </w:rPr>
        <w:t>vývojového</w:t>
      </w:r>
      <w:r w:rsidR="003936E4" w:rsidRPr="003936E4">
        <w:rPr>
          <w:rFonts w:cs="Arial"/>
          <w:szCs w:val="22"/>
        </w:rPr>
        <w:t xml:space="preserve"> n</w:t>
      </w:r>
      <w:r w:rsidR="00CF3B1E">
        <w:rPr>
          <w:rFonts w:cs="Arial"/>
          <w:szCs w:val="22"/>
        </w:rPr>
        <w:t>á</w:t>
      </w:r>
      <w:r w:rsidR="003936E4" w:rsidRPr="003936E4">
        <w:rPr>
          <w:rFonts w:cs="Arial"/>
          <w:szCs w:val="22"/>
        </w:rPr>
        <w:t xml:space="preserve">stroja </w:t>
      </w:r>
      <w:r w:rsidR="003936E4" w:rsidRPr="00FB76DD">
        <w:rPr>
          <w:rFonts w:cs="Arial"/>
          <w:szCs w:val="22"/>
          <w:lang w:val="en-GB"/>
        </w:rPr>
        <w:t>Node</w:t>
      </w:r>
      <w:r w:rsidR="003936E4" w:rsidRPr="003936E4">
        <w:rPr>
          <w:rFonts w:cs="Arial"/>
          <w:szCs w:val="22"/>
        </w:rPr>
        <w:t>-</w:t>
      </w:r>
      <w:r w:rsidR="003936E4" w:rsidRPr="00FB76DD">
        <w:rPr>
          <w:rFonts w:cs="Arial"/>
          <w:szCs w:val="22"/>
          <w:lang w:val="en-GB"/>
        </w:rPr>
        <w:t>Red</w:t>
      </w:r>
      <w:r w:rsidR="003936E4" w:rsidRPr="003936E4">
        <w:rPr>
          <w:rFonts w:cs="Arial"/>
          <w:szCs w:val="22"/>
        </w:rPr>
        <w:t xml:space="preserve"> a </w:t>
      </w:r>
      <w:r w:rsidR="00FB76DD" w:rsidRPr="003936E4">
        <w:rPr>
          <w:rFonts w:cs="Arial"/>
          <w:szCs w:val="22"/>
        </w:rPr>
        <w:t>databázy</w:t>
      </w:r>
      <w:r w:rsidR="003936E4" w:rsidRPr="003936E4">
        <w:rPr>
          <w:rFonts w:cs="Arial"/>
          <w:szCs w:val="22"/>
        </w:rPr>
        <w:t xml:space="preserve">. </w:t>
      </w:r>
      <w:r w:rsidR="00FB76DD" w:rsidRPr="003936E4">
        <w:rPr>
          <w:rFonts w:cs="Arial"/>
          <w:szCs w:val="22"/>
        </w:rPr>
        <w:t>Obrovskú</w:t>
      </w:r>
      <w:r w:rsidR="003936E4" w:rsidRPr="003936E4">
        <w:rPr>
          <w:rFonts w:cs="Arial"/>
          <w:szCs w:val="22"/>
        </w:rPr>
        <w:t xml:space="preserve"> </w:t>
      </w:r>
      <w:r w:rsidR="00FB76DD" w:rsidRPr="003936E4">
        <w:rPr>
          <w:rFonts w:cs="Arial"/>
          <w:szCs w:val="22"/>
        </w:rPr>
        <w:t>výhodu</w:t>
      </w:r>
      <w:r w:rsidR="003936E4" w:rsidRPr="003936E4">
        <w:rPr>
          <w:rFonts w:cs="Arial"/>
          <w:szCs w:val="22"/>
        </w:rPr>
        <w:t xml:space="preserve"> to </w:t>
      </w:r>
      <w:r w:rsidR="00FB76DD" w:rsidRPr="003936E4">
        <w:rPr>
          <w:rFonts w:cs="Arial"/>
          <w:szCs w:val="22"/>
        </w:rPr>
        <w:t>prináša</w:t>
      </w:r>
      <w:r w:rsidR="003936E4" w:rsidRPr="003936E4">
        <w:rPr>
          <w:rFonts w:cs="Arial"/>
          <w:szCs w:val="22"/>
        </w:rPr>
        <w:t xml:space="preserve"> aj pri </w:t>
      </w:r>
      <w:r w:rsidR="00FB76DD" w:rsidRPr="003936E4">
        <w:rPr>
          <w:rFonts w:cs="Arial"/>
          <w:szCs w:val="22"/>
        </w:rPr>
        <w:t>využívaní</w:t>
      </w:r>
      <w:r w:rsidR="003936E4" w:rsidRPr="003936E4">
        <w:rPr>
          <w:rFonts w:cs="Arial"/>
          <w:szCs w:val="22"/>
        </w:rPr>
        <w:t xml:space="preserve"> MQTT klient</w:t>
      </w:r>
      <w:r w:rsidR="0084704B">
        <w:rPr>
          <w:rFonts w:cs="Arial"/>
          <w:szCs w:val="22"/>
        </w:rPr>
        <w:t>ov</w:t>
      </w:r>
      <w:r w:rsidR="003936E4" w:rsidRPr="003936E4">
        <w:rPr>
          <w:rFonts w:cs="Arial"/>
          <w:szCs w:val="22"/>
        </w:rPr>
        <w:t xml:space="preserve"> u </w:t>
      </w:r>
      <w:r w:rsidR="00FB76DD" w:rsidRPr="003936E4">
        <w:rPr>
          <w:rFonts w:cs="Arial"/>
          <w:szCs w:val="22"/>
        </w:rPr>
        <w:t>ktorých</w:t>
      </w:r>
      <w:r w:rsidR="003936E4" w:rsidRPr="003936E4">
        <w:rPr>
          <w:rFonts w:cs="Arial"/>
          <w:szCs w:val="22"/>
        </w:rPr>
        <w:t xml:space="preserve"> je potrebn</w:t>
      </w:r>
      <w:r w:rsidR="004F4A5C">
        <w:rPr>
          <w:rFonts w:cs="Arial"/>
          <w:szCs w:val="22"/>
        </w:rPr>
        <w:t>é</w:t>
      </w:r>
      <w:r w:rsidR="003936E4" w:rsidRPr="003936E4">
        <w:rPr>
          <w:rFonts w:cs="Arial"/>
          <w:szCs w:val="22"/>
        </w:rPr>
        <w:t xml:space="preserve"> </w:t>
      </w:r>
      <w:r w:rsidR="00FB76DD" w:rsidRPr="003936E4">
        <w:rPr>
          <w:rFonts w:cs="Arial"/>
          <w:szCs w:val="22"/>
        </w:rPr>
        <w:t>zaregistrovať</w:t>
      </w:r>
      <w:r w:rsidR="003936E4" w:rsidRPr="003936E4">
        <w:rPr>
          <w:rFonts w:cs="Arial"/>
          <w:szCs w:val="22"/>
        </w:rPr>
        <w:t xml:space="preserve"> </w:t>
      </w:r>
      <w:r w:rsidR="00FB76DD" w:rsidRPr="003936E4">
        <w:rPr>
          <w:rFonts w:cs="Arial"/>
          <w:szCs w:val="22"/>
        </w:rPr>
        <w:t>odoberanú</w:t>
      </w:r>
      <w:r w:rsidR="003936E4" w:rsidRPr="003936E4">
        <w:rPr>
          <w:rFonts w:cs="Arial"/>
          <w:szCs w:val="22"/>
        </w:rPr>
        <w:t xml:space="preserve"> </w:t>
      </w:r>
      <w:r w:rsidR="00FB76DD" w:rsidRPr="003936E4">
        <w:rPr>
          <w:rFonts w:cs="Arial"/>
          <w:szCs w:val="22"/>
        </w:rPr>
        <w:t>tému</w:t>
      </w:r>
      <w:r w:rsidR="003936E4" w:rsidRPr="003936E4">
        <w:rPr>
          <w:rFonts w:cs="Arial"/>
          <w:szCs w:val="22"/>
        </w:rPr>
        <w:t xml:space="preserve"> a pri tomto </w:t>
      </w:r>
      <w:r w:rsidR="00FB76DD" w:rsidRPr="003936E4">
        <w:rPr>
          <w:rFonts w:cs="Arial"/>
          <w:szCs w:val="22"/>
        </w:rPr>
        <w:t>návrhu</w:t>
      </w:r>
      <w:r w:rsidR="003936E4" w:rsidRPr="003936E4">
        <w:rPr>
          <w:rFonts w:cs="Arial"/>
          <w:szCs w:val="22"/>
        </w:rPr>
        <w:t xml:space="preserve"> je to bez nutnosti </w:t>
      </w:r>
      <w:r w:rsidR="00FB76DD" w:rsidRPr="003936E4">
        <w:rPr>
          <w:rFonts w:cs="Arial"/>
          <w:szCs w:val="22"/>
        </w:rPr>
        <w:t>využiť</w:t>
      </w:r>
      <w:r w:rsidR="003936E4" w:rsidRPr="003936E4">
        <w:rPr>
          <w:rFonts w:cs="Arial"/>
          <w:szCs w:val="22"/>
        </w:rPr>
        <w:t xml:space="preserve"> IP adresu MQTT Broker-a.</w:t>
      </w:r>
    </w:p>
    <w:p w14:paraId="0263406D" w14:textId="57560C67" w:rsidR="00DF6566" w:rsidRDefault="00DF6566">
      <w:pPr>
        <w:spacing w:before="0" w:after="0" w:line="240" w:lineRule="auto"/>
        <w:jc w:val="left"/>
        <w:rPr>
          <w:rFonts w:cs="Arial"/>
          <w:szCs w:val="22"/>
        </w:rPr>
      </w:pPr>
    </w:p>
    <w:p w14:paraId="1DDC91FB" w14:textId="2FB59495" w:rsidR="00DF6566" w:rsidRDefault="00DF6566" w:rsidP="00DF6566">
      <w:pPr>
        <w:pStyle w:val="Tabuka-oznaenie"/>
      </w:pPr>
      <w:bookmarkStart w:id="122" w:name="_Toc131867219"/>
      <w:r>
        <w:t xml:space="preserve">Tab. </w:t>
      </w:r>
      <w:fldSimple w:instr=" STYLEREF 1 \s ">
        <w:r w:rsidR="007531DC">
          <w:rPr>
            <w:noProof/>
          </w:rPr>
          <w:t>4</w:t>
        </w:r>
      </w:fldSimple>
      <w:r w:rsidR="00046BD7">
        <w:t>.</w:t>
      </w:r>
      <w:r w:rsidR="00000000">
        <w:fldChar w:fldCharType="begin"/>
      </w:r>
      <w:r w:rsidR="00000000">
        <w:instrText xml:space="preserve"> SEQ Tab. \* ARABIC \s 1 </w:instrText>
      </w:r>
      <w:r w:rsidR="00000000">
        <w:fldChar w:fldCharType="separate"/>
      </w:r>
      <w:r w:rsidR="007531DC">
        <w:rPr>
          <w:noProof/>
        </w:rPr>
        <w:t>6</w:t>
      </w:r>
      <w:r w:rsidR="00000000">
        <w:rPr>
          <w:noProof/>
        </w:rPr>
        <w:fldChar w:fldCharType="end"/>
      </w:r>
      <w:r>
        <w:t xml:space="preserve"> – Zoznam </w:t>
      </w:r>
      <w:r w:rsidR="00F614AF">
        <w:t>kontajnerov</w:t>
      </w:r>
      <w:bookmarkEnd w:id="122"/>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9"/>
        <w:gridCol w:w="1134"/>
        <w:gridCol w:w="1559"/>
        <w:gridCol w:w="1276"/>
        <w:gridCol w:w="992"/>
        <w:gridCol w:w="1407"/>
      </w:tblGrid>
      <w:tr w:rsidR="00137493" w:rsidRPr="003936E4" w14:paraId="09B16120" w14:textId="77777777" w:rsidTr="00914D60">
        <w:trPr>
          <w:trHeight w:val="819"/>
        </w:trPr>
        <w:tc>
          <w:tcPr>
            <w:tcW w:w="2119" w:type="dxa"/>
            <w:tcBorders>
              <w:top w:val="single" w:sz="6" w:space="0" w:color="000000"/>
              <w:left w:val="single" w:sz="6" w:space="0" w:color="000000"/>
              <w:bottom w:val="single" w:sz="6" w:space="0" w:color="000000"/>
              <w:right w:val="nil"/>
            </w:tcBorders>
            <w:shd w:val="clear" w:color="auto" w:fill="auto"/>
            <w:hideMark/>
          </w:tcPr>
          <w:p w14:paraId="3FCF0B4D" w14:textId="32153FDA" w:rsidR="00137493" w:rsidRPr="003936E4" w:rsidRDefault="00137493" w:rsidP="00FB76DD">
            <w:pPr>
              <w:pStyle w:val="tabulkatexthlavicka"/>
              <w:rPr>
                <w:rFonts w:ascii="Times New Roman" w:hAnsi="Times New Roman"/>
                <w:sz w:val="24"/>
              </w:rPr>
            </w:pPr>
            <w:r w:rsidRPr="003936E4">
              <w:t>Názov kontajnera </w:t>
            </w:r>
          </w:p>
        </w:tc>
        <w:tc>
          <w:tcPr>
            <w:tcW w:w="1134" w:type="dxa"/>
            <w:tcBorders>
              <w:top w:val="single" w:sz="6" w:space="0" w:color="000000"/>
              <w:left w:val="single" w:sz="6" w:space="0" w:color="000000"/>
              <w:bottom w:val="single" w:sz="6" w:space="0" w:color="000000"/>
              <w:right w:val="nil"/>
            </w:tcBorders>
            <w:shd w:val="clear" w:color="auto" w:fill="auto"/>
            <w:hideMark/>
          </w:tcPr>
          <w:p w14:paraId="04F15C4C" w14:textId="6FEFBF31" w:rsidR="00137493" w:rsidRPr="00FB76DD" w:rsidRDefault="00137493" w:rsidP="00FB76DD">
            <w:pPr>
              <w:pStyle w:val="tabulkatexthlavicka"/>
            </w:pPr>
            <w:r w:rsidRPr="00FB76DD">
              <w:t>Sieť</w:t>
            </w:r>
          </w:p>
        </w:tc>
        <w:tc>
          <w:tcPr>
            <w:tcW w:w="1559" w:type="dxa"/>
            <w:tcBorders>
              <w:top w:val="single" w:sz="6" w:space="0" w:color="000000"/>
              <w:left w:val="single" w:sz="6" w:space="0" w:color="000000"/>
              <w:bottom w:val="single" w:sz="6" w:space="0" w:color="000000"/>
              <w:right w:val="nil"/>
            </w:tcBorders>
            <w:shd w:val="clear" w:color="auto" w:fill="auto"/>
            <w:hideMark/>
          </w:tcPr>
          <w:p w14:paraId="3A6E827D" w14:textId="77777777" w:rsidR="00137493" w:rsidRPr="003936E4" w:rsidRDefault="00137493" w:rsidP="00FB76DD">
            <w:pPr>
              <w:pStyle w:val="tabulkatexthlavicka"/>
              <w:rPr>
                <w:rFonts w:ascii="Times New Roman" w:hAnsi="Times New Roman"/>
                <w:sz w:val="24"/>
              </w:rPr>
            </w:pPr>
            <w:r w:rsidRPr="003936E4">
              <w:t>Adresa siete </w:t>
            </w:r>
          </w:p>
        </w:tc>
        <w:tc>
          <w:tcPr>
            <w:tcW w:w="1276" w:type="dxa"/>
            <w:tcBorders>
              <w:top w:val="single" w:sz="6" w:space="0" w:color="000000"/>
              <w:left w:val="single" w:sz="6" w:space="0" w:color="000000"/>
              <w:bottom w:val="single" w:sz="6" w:space="0" w:color="000000"/>
              <w:right w:val="nil"/>
            </w:tcBorders>
            <w:shd w:val="clear" w:color="auto" w:fill="auto"/>
            <w:hideMark/>
          </w:tcPr>
          <w:p w14:paraId="16976806" w14:textId="77777777" w:rsidR="00137493" w:rsidRPr="003936E4" w:rsidRDefault="00137493" w:rsidP="00FB76DD">
            <w:pPr>
              <w:pStyle w:val="tabulkatexthlavicka"/>
              <w:rPr>
                <w:rFonts w:ascii="Times New Roman" w:hAnsi="Times New Roman"/>
                <w:sz w:val="24"/>
              </w:rPr>
            </w:pPr>
            <w:r w:rsidRPr="003936E4">
              <w:t>Ip adresa </w:t>
            </w:r>
          </w:p>
        </w:tc>
        <w:tc>
          <w:tcPr>
            <w:tcW w:w="992" w:type="dxa"/>
            <w:tcBorders>
              <w:top w:val="single" w:sz="6" w:space="0" w:color="000000"/>
              <w:left w:val="single" w:sz="6" w:space="0" w:color="000000"/>
              <w:bottom w:val="single" w:sz="6" w:space="0" w:color="000000"/>
              <w:right w:val="nil"/>
            </w:tcBorders>
            <w:shd w:val="clear" w:color="auto" w:fill="auto"/>
            <w:hideMark/>
          </w:tcPr>
          <w:p w14:paraId="497E7968" w14:textId="72101D3E" w:rsidR="00137493" w:rsidRPr="003936E4" w:rsidRDefault="00137493" w:rsidP="00FB76DD">
            <w:pPr>
              <w:pStyle w:val="tabulkatexthlavicka"/>
              <w:rPr>
                <w:rFonts w:ascii="Times New Roman" w:hAnsi="Times New Roman"/>
                <w:sz w:val="24"/>
              </w:rPr>
            </w:pPr>
            <w:r w:rsidRPr="003936E4">
              <w:t>Port aplikácie </w:t>
            </w:r>
          </w:p>
        </w:tc>
        <w:tc>
          <w:tcPr>
            <w:tcW w:w="1407" w:type="dxa"/>
            <w:tcBorders>
              <w:top w:val="single" w:sz="6" w:space="0" w:color="000000"/>
              <w:left w:val="single" w:sz="6" w:space="0" w:color="000000"/>
              <w:bottom w:val="single" w:sz="6" w:space="0" w:color="000000"/>
              <w:right w:val="single" w:sz="6" w:space="0" w:color="000000"/>
            </w:tcBorders>
            <w:shd w:val="clear" w:color="auto" w:fill="auto"/>
            <w:hideMark/>
          </w:tcPr>
          <w:p w14:paraId="140472B6" w14:textId="657ADACB" w:rsidR="00137493" w:rsidRPr="003936E4" w:rsidRDefault="00137493" w:rsidP="00FB76DD">
            <w:pPr>
              <w:pStyle w:val="tabulkatexthlavicka"/>
              <w:rPr>
                <w:rFonts w:ascii="Times New Roman" w:hAnsi="Times New Roman"/>
                <w:sz w:val="24"/>
              </w:rPr>
            </w:pPr>
            <w:r w:rsidRPr="003936E4">
              <w:t>Priradený externý port </w:t>
            </w:r>
          </w:p>
        </w:tc>
      </w:tr>
      <w:tr w:rsidR="00137493" w:rsidRPr="003936E4" w14:paraId="1D21DF10" w14:textId="77777777" w:rsidTr="00914D60">
        <w:trPr>
          <w:trHeight w:val="300"/>
        </w:trPr>
        <w:tc>
          <w:tcPr>
            <w:tcW w:w="2119" w:type="dxa"/>
            <w:tcBorders>
              <w:top w:val="nil"/>
              <w:left w:val="single" w:sz="6" w:space="0" w:color="000000"/>
              <w:bottom w:val="single" w:sz="6" w:space="0" w:color="000000"/>
              <w:right w:val="nil"/>
            </w:tcBorders>
            <w:shd w:val="clear" w:color="auto" w:fill="auto"/>
            <w:hideMark/>
          </w:tcPr>
          <w:p w14:paraId="74E7B428" w14:textId="77777777" w:rsidR="00137493" w:rsidRPr="00914D60" w:rsidRDefault="00137493" w:rsidP="00137493">
            <w:pPr>
              <w:pStyle w:val="tabulkatext"/>
              <w:rPr>
                <w:rFonts w:ascii="Times New Roman" w:hAnsi="Times New Roman"/>
                <w:sz w:val="24"/>
                <w:lang w:val="en-GB"/>
              </w:rPr>
            </w:pPr>
            <w:proofErr w:type="spellStart"/>
            <w:r w:rsidRPr="00914D60">
              <w:rPr>
                <w:lang w:val="en-GB"/>
              </w:rPr>
              <w:t>Greenhouse_NodeRed</w:t>
            </w:r>
            <w:proofErr w:type="spellEnd"/>
            <w:r w:rsidRPr="00914D60">
              <w:rPr>
                <w:lang w:val="en-GB"/>
              </w:rPr>
              <w:t> </w:t>
            </w:r>
          </w:p>
        </w:tc>
        <w:tc>
          <w:tcPr>
            <w:tcW w:w="1134" w:type="dxa"/>
            <w:tcBorders>
              <w:top w:val="nil"/>
              <w:left w:val="single" w:sz="6" w:space="0" w:color="000000"/>
              <w:bottom w:val="single" w:sz="6" w:space="0" w:color="000000"/>
              <w:right w:val="nil"/>
            </w:tcBorders>
            <w:shd w:val="clear" w:color="auto" w:fill="auto"/>
            <w:hideMark/>
          </w:tcPr>
          <w:p w14:paraId="77F750D3" w14:textId="781080E4" w:rsidR="00137493" w:rsidRPr="003936E4" w:rsidRDefault="00137493" w:rsidP="00137493">
            <w:pPr>
              <w:pStyle w:val="tabulkatext"/>
              <w:rPr>
                <w:rFonts w:ascii="Times New Roman" w:hAnsi="Times New Roman"/>
                <w:sz w:val="24"/>
              </w:rPr>
            </w:pPr>
            <w:r>
              <w:t>aplikačná</w:t>
            </w:r>
          </w:p>
        </w:tc>
        <w:tc>
          <w:tcPr>
            <w:tcW w:w="1559" w:type="dxa"/>
            <w:tcBorders>
              <w:top w:val="nil"/>
              <w:left w:val="single" w:sz="6" w:space="0" w:color="000000"/>
              <w:bottom w:val="single" w:sz="6" w:space="0" w:color="000000"/>
              <w:right w:val="nil"/>
            </w:tcBorders>
            <w:shd w:val="clear" w:color="auto" w:fill="auto"/>
            <w:hideMark/>
          </w:tcPr>
          <w:p w14:paraId="65E496E0" w14:textId="77777777" w:rsidR="00137493" w:rsidRPr="003936E4" w:rsidRDefault="00137493" w:rsidP="00137493">
            <w:pPr>
              <w:pStyle w:val="tabulkatext"/>
              <w:rPr>
                <w:rFonts w:ascii="Times New Roman" w:hAnsi="Times New Roman"/>
                <w:sz w:val="24"/>
              </w:rPr>
            </w:pPr>
            <w:r w:rsidRPr="003936E4">
              <w:t>172.20.0.0/24  </w:t>
            </w:r>
          </w:p>
        </w:tc>
        <w:tc>
          <w:tcPr>
            <w:tcW w:w="1276" w:type="dxa"/>
            <w:tcBorders>
              <w:top w:val="nil"/>
              <w:left w:val="single" w:sz="6" w:space="0" w:color="000000"/>
              <w:bottom w:val="single" w:sz="6" w:space="0" w:color="000000"/>
              <w:right w:val="nil"/>
            </w:tcBorders>
            <w:shd w:val="clear" w:color="auto" w:fill="auto"/>
            <w:hideMark/>
          </w:tcPr>
          <w:p w14:paraId="0FDD08AF" w14:textId="77777777" w:rsidR="00137493" w:rsidRPr="003936E4" w:rsidRDefault="00137493" w:rsidP="00137493">
            <w:pPr>
              <w:pStyle w:val="tabulkatext"/>
              <w:rPr>
                <w:rFonts w:ascii="Times New Roman" w:hAnsi="Times New Roman"/>
                <w:sz w:val="24"/>
              </w:rPr>
            </w:pPr>
            <w:r w:rsidRPr="003936E4">
              <w:t>172.20.0.2 </w:t>
            </w:r>
          </w:p>
        </w:tc>
        <w:tc>
          <w:tcPr>
            <w:tcW w:w="992" w:type="dxa"/>
            <w:tcBorders>
              <w:top w:val="nil"/>
              <w:left w:val="single" w:sz="6" w:space="0" w:color="000000"/>
              <w:bottom w:val="single" w:sz="6" w:space="0" w:color="000000"/>
              <w:right w:val="nil"/>
            </w:tcBorders>
            <w:shd w:val="clear" w:color="auto" w:fill="auto"/>
            <w:hideMark/>
          </w:tcPr>
          <w:p w14:paraId="2DA2E6E2" w14:textId="77777777" w:rsidR="00137493" w:rsidRPr="003936E4" w:rsidRDefault="00137493" w:rsidP="00137493">
            <w:pPr>
              <w:pStyle w:val="tabulkatext"/>
              <w:rPr>
                <w:rFonts w:ascii="Times New Roman" w:hAnsi="Times New Roman"/>
                <w:sz w:val="24"/>
              </w:rPr>
            </w:pPr>
            <w:r w:rsidRPr="003936E4">
              <w:t>1880 </w:t>
            </w:r>
          </w:p>
        </w:tc>
        <w:tc>
          <w:tcPr>
            <w:tcW w:w="1407" w:type="dxa"/>
            <w:tcBorders>
              <w:top w:val="nil"/>
              <w:left w:val="single" w:sz="6" w:space="0" w:color="000000"/>
              <w:bottom w:val="single" w:sz="6" w:space="0" w:color="000000"/>
              <w:right w:val="single" w:sz="6" w:space="0" w:color="000000"/>
            </w:tcBorders>
            <w:shd w:val="clear" w:color="auto" w:fill="auto"/>
            <w:hideMark/>
          </w:tcPr>
          <w:p w14:paraId="5D80469D" w14:textId="77777777" w:rsidR="00137493" w:rsidRPr="003936E4" w:rsidRDefault="00137493" w:rsidP="00137493">
            <w:pPr>
              <w:pStyle w:val="tabulkatext"/>
              <w:rPr>
                <w:rFonts w:ascii="Times New Roman" w:hAnsi="Times New Roman"/>
                <w:sz w:val="24"/>
              </w:rPr>
            </w:pPr>
            <w:r w:rsidRPr="003936E4">
              <w:t>26001 </w:t>
            </w:r>
          </w:p>
        </w:tc>
      </w:tr>
      <w:tr w:rsidR="00137493" w:rsidRPr="003936E4" w14:paraId="611CC3A1" w14:textId="77777777" w:rsidTr="00914D60">
        <w:trPr>
          <w:trHeight w:val="300"/>
        </w:trPr>
        <w:tc>
          <w:tcPr>
            <w:tcW w:w="2119" w:type="dxa"/>
            <w:tcBorders>
              <w:top w:val="nil"/>
              <w:left w:val="single" w:sz="6" w:space="0" w:color="000000"/>
              <w:bottom w:val="single" w:sz="6" w:space="0" w:color="000000"/>
              <w:right w:val="nil"/>
            </w:tcBorders>
            <w:shd w:val="clear" w:color="auto" w:fill="auto"/>
            <w:hideMark/>
          </w:tcPr>
          <w:p w14:paraId="37771D1D" w14:textId="77777777" w:rsidR="00137493" w:rsidRPr="00914D60" w:rsidRDefault="00137493" w:rsidP="00137493">
            <w:pPr>
              <w:pStyle w:val="tabulkatext"/>
              <w:rPr>
                <w:rFonts w:ascii="Times New Roman" w:hAnsi="Times New Roman"/>
                <w:sz w:val="24"/>
                <w:lang w:val="en-GB"/>
              </w:rPr>
            </w:pPr>
            <w:proofErr w:type="spellStart"/>
            <w:r w:rsidRPr="00914D60">
              <w:rPr>
                <w:lang w:val="en-GB"/>
              </w:rPr>
              <w:t>MQTT_Broker</w:t>
            </w:r>
            <w:proofErr w:type="spellEnd"/>
            <w:r w:rsidRPr="00914D60">
              <w:rPr>
                <w:lang w:val="en-GB"/>
              </w:rPr>
              <w:t> </w:t>
            </w:r>
          </w:p>
        </w:tc>
        <w:tc>
          <w:tcPr>
            <w:tcW w:w="1134" w:type="dxa"/>
            <w:tcBorders>
              <w:top w:val="nil"/>
              <w:left w:val="single" w:sz="6" w:space="0" w:color="000000"/>
              <w:bottom w:val="single" w:sz="6" w:space="0" w:color="000000"/>
              <w:right w:val="nil"/>
            </w:tcBorders>
            <w:shd w:val="clear" w:color="auto" w:fill="auto"/>
            <w:hideMark/>
          </w:tcPr>
          <w:p w14:paraId="6FA4B321" w14:textId="6FA53C9D" w:rsidR="00137493" w:rsidRPr="003936E4" w:rsidRDefault="00137493" w:rsidP="00137493">
            <w:pPr>
              <w:pStyle w:val="tabulkatext"/>
              <w:rPr>
                <w:rFonts w:ascii="Times New Roman" w:hAnsi="Times New Roman"/>
                <w:sz w:val="24"/>
              </w:rPr>
            </w:pPr>
            <w:r>
              <w:t>aplikačná</w:t>
            </w:r>
          </w:p>
        </w:tc>
        <w:tc>
          <w:tcPr>
            <w:tcW w:w="1559" w:type="dxa"/>
            <w:tcBorders>
              <w:top w:val="nil"/>
              <w:left w:val="single" w:sz="6" w:space="0" w:color="000000"/>
              <w:bottom w:val="single" w:sz="6" w:space="0" w:color="000000"/>
              <w:right w:val="nil"/>
            </w:tcBorders>
            <w:shd w:val="clear" w:color="auto" w:fill="auto"/>
            <w:hideMark/>
          </w:tcPr>
          <w:p w14:paraId="1C78F1C6" w14:textId="77777777" w:rsidR="00137493" w:rsidRPr="003936E4" w:rsidRDefault="00137493" w:rsidP="00137493">
            <w:pPr>
              <w:pStyle w:val="tabulkatext"/>
              <w:rPr>
                <w:rFonts w:ascii="Times New Roman" w:hAnsi="Times New Roman"/>
                <w:sz w:val="24"/>
              </w:rPr>
            </w:pPr>
            <w:r w:rsidRPr="003936E4">
              <w:t>172.20.0.0/24  </w:t>
            </w:r>
          </w:p>
        </w:tc>
        <w:tc>
          <w:tcPr>
            <w:tcW w:w="1276" w:type="dxa"/>
            <w:tcBorders>
              <w:top w:val="nil"/>
              <w:left w:val="single" w:sz="6" w:space="0" w:color="000000"/>
              <w:bottom w:val="single" w:sz="6" w:space="0" w:color="000000"/>
              <w:right w:val="nil"/>
            </w:tcBorders>
            <w:shd w:val="clear" w:color="auto" w:fill="auto"/>
            <w:hideMark/>
          </w:tcPr>
          <w:p w14:paraId="3C1D6E2C" w14:textId="77777777" w:rsidR="00137493" w:rsidRPr="003936E4" w:rsidRDefault="00137493" w:rsidP="00137493">
            <w:pPr>
              <w:pStyle w:val="tabulkatext"/>
              <w:rPr>
                <w:rFonts w:ascii="Times New Roman" w:hAnsi="Times New Roman"/>
                <w:sz w:val="24"/>
              </w:rPr>
            </w:pPr>
            <w:r w:rsidRPr="003936E4">
              <w:t>172.20.0.3 </w:t>
            </w:r>
          </w:p>
        </w:tc>
        <w:tc>
          <w:tcPr>
            <w:tcW w:w="992" w:type="dxa"/>
            <w:tcBorders>
              <w:top w:val="nil"/>
              <w:left w:val="single" w:sz="6" w:space="0" w:color="000000"/>
              <w:bottom w:val="single" w:sz="6" w:space="0" w:color="000000"/>
              <w:right w:val="nil"/>
            </w:tcBorders>
            <w:shd w:val="clear" w:color="auto" w:fill="auto"/>
            <w:hideMark/>
          </w:tcPr>
          <w:p w14:paraId="50185D7C" w14:textId="77777777" w:rsidR="00137493" w:rsidRPr="003936E4" w:rsidRDefault="00137493" w:rsidP="00137493">
            <w:pPr>
              <w:pStyle w:val="tabulkatext"/>
              <w:rPr>
                <w:rFonts w:ascii="Times New Roman" w:hAnsi="Times New Roman"/>
                <w:sz w:val="24"/>
              </w:rPr>
            </w:pPr>
            <w:r w:rsidRPr="003936E4">
              <w:t>1883 </w:t>
            </w:r>
          </w:p>
        </w:tc>
        <w:tc>
          <w:tcPr>
            <w:tcW w:w="1407" w:type="dxa"/>
            <w:tcBorders>
              <w:top w:val="nil"/>
              <w:left w:val="single" w:sz="6" w:space="0" w:color="000000"/>
              <w:bottom w:val="single" w:sz="6" w:space="0" w:color="000000"/>
              <w:right w:val="single" w:sz="6" w:space="0" w:color="000000"/>
            </w:tcBorders>
            <w:shd w:val="clear" w:color="auto" w:fill="auto"/>
            <w:hideMark/>
          </w:tcPr>
          <w:p w14:paraId="51C72D2C" w14:textId="77777777" w:rsidR="00137493" w:rsidRPr="003936E4" w:rsidRDefault="00137493" w:rsidP="00137493">
            <w:pPr>
              <w:pStyle w:val="tabulkatext"/>
              <w:rPr>
                <w:rFonts w:ascii="Times New Roman" w:hAnsi="Times New Roman"/>
                <w:sz w:val="24"/>
              </w:rPr>
            </w:pPr>
            <w:r w:rsidRPr="003936E4">
              <w:t>26002 </w:t>
            </w:r>
          </w:p>
        </w:tc>
      </w:tr>
      <w:tr w:rsidR="00137493" w:rsidRPr="003936E4" w14:paraId="39CD2E88" w14:textId="77777777" w:rsidTr="00914D60">
        <w:trPr>
          <w:trHeight w:val="300"/>
        </w:trPr>
        <w:tc>
          <w:tcPr>
            <w:tcW w:w="2119" w:type="dxa"/>
            <w:tcBorders>
              <w:top w:val="nil"/>
              <w:left w:val="single" w:sz="6" w:space="0" w:color="000000"/>
              <w:bottom w:val="single" w:sz="6" w:space="0" w:color="000000"/>
              <w:right w:val="nil"/>
            </w:tcBorders>
            <w:shd w:val="clear" w:color="auto" w:fill="auto"/>
            <w:hideMark/>
          </w:tcPr>
          <w:p w14:paraId="2789DEBE" w14:textId="77777777" w:rsidR="00137493" w:rsidRPr="00914D60" w:rsidRDefault="00137493" w:rsidP="00137493">
            <w:pPr>
              <w:pStyle w:val="tabulkatext"/>
              <w:rPr>
                <w:rFonts w:ascii="Times New Roman" w:hAnsi="Times New Roman"/>
                <w:sz w:val="24"/>
                <w:lang w:val="en-GB"/>
              </w:rPr>
            </w:pPr>
            <w:r w:rsidRPr="00914D60">
              <w:rPr>
                <w:lang w:val="en-GB"/>
              </w:rPr>
              <w:t>MongoDB </w:t>
            </w:r>
          </w:p>
        </w:tc>
        <w:tc>
          <w:tcPr>
            <w:tcW w:w="1134" w:type="dxa"/>
            <w:tcBorders>
              <w:top w:val="nil"/>
              <w:left w:val="single" w:sz="6" w:space="0" w:color="000000"/>
              <w:bottom w:val="single" w:sz="6" w:space="0" w:color="000000"/>
              <w:right w:val="nil"/>
            </w:tcBorders>
            <w:shd w:val="clear" w:color="auto" w:fill="auto"/>
            <w:hideMark/>
          </w:tcPr>
          <w:p w14:paraId="6F32DE09" w14:textId="4A39E1D7" w:rsidR="00137493" w:rsidRPr="003936E4" w:rsidRDefault="00137493" w:rsidP="00137493">
            <w:pPr>
              <w:pStyle w:val="tabulkatext"/>
              <w:rPr>
                <w:rFonts w:ascii="Times New Roman" w:hAnsi="Times New Roman"/>
                <w:sz w:val="24"/>
              </w:rPr>
            </w:pPr>
            <w:r>
              <w:t>aplikačná</w:t>
            </w:r>
          </w:p>
        </w:tc>
        <w:tc>
          <w:tcPr>
            <w:tcW w:w="1559" w:type="dxa"/>
            <w:tcBorders>
              <w:top w:val="nil"/>
              <w:left w:val="single" w:sz="6" w:space="0" w:color="000000"/>
              <w:bottom w:val="single" w:sz="6" w:space="0" w:color="000000"/>
              <w:right w:val="nil"/>
            </w:tcBorders>
            <w:shd w:val="clear" w:color="auto" w:fill="auto"/>
            <w:hideMark/>
          </w:tcPr>
          <w:p w14:paraId="0D7CF642" w14:textId="77777777" w:rsidR="00137493" w:rsidRPr="003936E4" w:rsidRDefault="00137493" w:rsidP="00137493">
            <w:pPr>
              <w:pStyle w:val="tabulkatext"/>
              <w:rPr>
                <w:rFonts w:ascii="Times New Roman" w:hAnsi="Times New Roman"/>
                <w:sz w:val="24"/>
              </w:rPr>
            </w:pPr>
            <w:r w:rsidRPr="003936E4">
              <w:t>172.20.0.0/24  </w:t>
            </w:r>
          </w:p>
        </w:tc>
        <w:tc>
          <w:tcPr>
            <w:tcW w:w="1276" w:type="dxa"/>
            <w:tcBorders>
              <w:top w:val="nil"/>
              <w:left w:val="single" w:sz="6" w:space="0" w:color="000000"/>
              <w:bottom w:val="single" w:sz="6" w:space="0" w:color="000000"/>
              <w:right w:val="nil"/>
            </w:tcBorders>
            <w:shd w:val="clear" w:color="auto" w:fill="auto"/>
            <w:hideMark/>
          </w:tcPr>
          <w:p w14:paraId="32079754" w14:textId="77777777" w:rsidR="00137493" w:rsidRPr="003936E4" w:rsidRDefault="00137493" w:rsidP="00137493">
            <w:pPr>
              <w:pStyle w:val="tabulkatext"/>
              <w:rPr>
                <w:rFonts w:ascii="Times New Roman" w:hAnsi="Times New Roman"/>
                <w:sz w:val="24"/>
              </w:rPr>
            </w:pPr>
            <w:r w:rsidRPr="003936E4">
              <w:t>172.20.0.4 </w:t>
            </w:r>
          </w:p>
        </w:tc>
        <w:tc>
          <w:tcPr>
            <w:tcW w:w="992" w:type="dxa"/>
            <w:tcBorders>
              <w:top w:val="nil"/>
              <w:left w:val="single" w:sz="6" w:space="0" w:color="000000"/>
              <w:bottom w:val="single" w:sz="6" w:space="0" w:color="000000"/>
              <w:right w:val="nil"/>
            </w:tcBorders>
            <w:shd w:val="clear" w:color="auto" w:fill="auto"/>
            <w:hideMark/>
          </w:tcPr>
          <w:p w14:paraId="68453805" w14:textId="77777777" w:rsidR="00137493" w:rsidRPr="003936E4" w:rsidRDefault="00137493" w:rsidP="00137493">
            <w:pPr>
              <w:pStyle w:val="tabulkatext"/>
              <w:rPr>
                <w:rFonts w:ascii="Times New Roman" w:hAnsi="Times New Roman"/>
                <w:sz w:val="24"/>
              </w:rPr>
            </w:pPr>
            <w:r w:rsidRPr="003936E4">
              <w:t>27017 </w:t>
            </w:r>
          </w:p>
        </w:tc>
        <w:tc>
          <w:tcPr>
            <w:tcW w:w="1407" w:type="dxa"/>
            <w:tcBorders>
              <w:top w:val="nil"/>
              <w:left w:val="single" w:sz="6" w:space="0" w:color="000000"/>
              <w:bottom w:val="single" w:sz="6" w:space="0" w:color="000000"/>
              <w:right w:val="single" w:sz="6" w:space="0" w:color="000000"/>
            </w:tcBorders>
            <w:shd w:val="clear" w:color="auto" w:fill="auto"/>
            <w:hideMark/>
          </w:tcPr>
          <w:p w14:paraId="42831519" w14:textId="77777777" w:rsidR="00137493" w:rsidRPr="003936E4" w:rsidRDefault="00137493" w:rsidP="00137493">
            <w:pPr>
              <w:pStyle w:val="tabulkatext"/>
              <w:rPr>
                <w:rFonts w:ascii="Times New Roman" w:hAnsi="Times New Roman"/>
                <w:sz w:val="24"/>
              </w:rPr>
            </w:pPr>
            <w:r w:rsidRPr="003936E4">
              <w:t>26003 </w:t>
            </w:r>
          </w:p>
        </w:tc>
      </w:tr>
      <w:tr w:rsidR="00137493" w:rsidRPr="003936E4" w14:paraId="30DEE094" w14:textId="77777777" w:rsidTr="00914D60">
        <w:trPr>
          <w:trHeight w:val="300"/>
        </w:trPr>
        <w:tc>
          <w:tcPr>
            <w:tcW w:w="2119" w:type="dxa"/>
            <w:tcBorders>
              <w:top w:val="nil"/>
              <w:left w:val="single" w:sz="6" w:space="0" w:color="000000"/>
              <w:bottom w:val="single" w:sz="6" w:space="0" w:color="000000"/>
              <w:right w:val="nil"/>
            </w:tcBorders>
            <w:shd w:val="clear" w:color="auto" w:fill="auto"/>
            <w:hideMark/>
          </w:tcPr>
          <w:p w14:paraId="0F7EF811" w14:textId="77777777" w:rsidR="00137493" w:rsidRPr="00914D60" w:rsidRDefault="00137493" w:rsidP="00137493">
            <w:pPr>
              <w:pStyle w:val="tabulkatext"/>
              <w:rPr>
                <w:rFonts w:ascii="Times New Roman" w:hAnsi="Times New Roman"/>
                <w:sz w:val="24"/>
                <w:lang w:val="en-GB"/>
              </w:rPr>
            </w:pPr>
            <w:r w:rsidRPr="00914D60">
              <w:rPr>
                <w:lang w:val="en-GB"/>
              </w:rPr>
              <w:t>NTP </w:t>
            </w:r>
          </w:p>
        </w:tc>
        <w:tc>
          <w:tcPr>
            <w:tcW w:w="1134" w:type="dxa"/>
            <w:tcBorders>
              <w:top w:val="nil"/>
              <w:left w:val="single" w:sz="6" w:space="0" w:color="000000"/>
              <w:bottom w:val="single" w:sz="6" w:space="0" w:color="000000"/>
              <w:right w:val="nil"/>
            </w:tcBorders>
            <w:shd w:val="clear" w:color="auto" w:fill="auto"/>
            <w:hideMark/>
          </w:tcPr>
          <w:p w14:paraId="14FF63CB" w14:textId="0C740DCA" w:rsidR="00137493" w:rsidRPr="003936E4" w:rsidRDefault="00137493" w:rsidP="00137493">
            <w:pPr>
              <w:pStyle w:val="tabulkatext"/>
              <w:rPr>
                <w:rFonts w:ascii="Times New Roman" w:hAnsi="Times New Roman"/>
                <w:sz w:val="24"/>
              </w:rPr>
            </w:pPr>
            <w:r>
              <w:t>servisná</w:t>
            </w:r>
          </w:p>
        </w:tc>
        <w:tc>
          <w:tcPr>
            <w:tcW w:w="1559" w:type="dxa"/>
            <w:tcBorders>
              <w:top w:val="nil"/>
              <w:left w:val="single" w:sz="6" w:space="0" w:color="000000"/>
              <w:bottom w:val="single" w:sz="6" w:space="0" w:color="000000"/>
              <w:right w:val="nil"/>
            </w:tcBorders>
            <w:shd w:val="clear" w:color="auto" w:fill="auto"/>
            <w:hideMark/>
          </w:tcPr>
          <w:p w14:paraId="24A41E64" w14:textId="77777777" w:rsidR="00137493" w:rsidRPr="003936E4" w:rsidRDefault="00137493" w:rsidP="00137493">
            <w:pPr>
              <w:pStyle w:val="tabulkatext"/>
              <w:rPr>
                <w:rFonts w:ascii="Times New Roman" w:hAnsi="Times New Roman"/>
                <w:sz w:val="24"/>
              </w:rPr>
            </w:pPr>
            <w:r w:rsidRPr="003936E4">
              <w:t>172.21.0.0/24 </w:t>
            </w:r>
          </w:p>
        </w:tc>
        <w:tc>
          <w:tcPr>
            <w:tcW w:w="1276" w:type="dxa"/>
            <w:tcBorders>
              <w:top w:val="nil"/>
              <w:left w:val="single" w:sz="6" w:space="0" w:color="000000"/>
              <w:bottom w:val="single" w:sz="6" w:space="0" w:color="000000"/>
              <w:right w:val="nil"/>
            </w:tcBorders>
            <w:shd w:val="clear" w:color="auto" w:fill="auto"/>
            <w:hideMark/>
          </w:tcPr>
          <w:p w14:paraId="64942AB5" w14:textId="77777777" w:rsidR="00137493" w:rsidRPr="003936E4" w:rsidRDefault="00137493" w:rsidP="00137493">
            <w:pPr>
              <w:pStyle w:val="tabulkatext"/>
              <w:rPr>
                <w:rFonts w:ascii="Times New Roman" w:hAnsi="Times New Roman"/>
                <w:sz w:val="24"/>
              </w:rPr>
            </w:pPr>
            <w:r w:rsidRPr="003936E4">
              <w:t>172.21.0.2 </w:t>
            </w:r>
          </w:p>
        </w:tc>
        <w:tc>
          <w:tcPr>
            <w:tcW w:w="992" w:type="dxa"/>
            <w:tcBorders>
              <w:top w:val="nil"/>
              <w:left w:val="single" w:sz="6" w:space="0" w:color="000000"/>
              <w:bottom w:val="single" w:sz="6" w:space="0" w:color="000000"/>
              <w:right w:val="nil"/>
            </w:tcBorders>
            <w:shd w:val="clear" w:color="auto" w:fill="auto"/>
            <w:hideMark/>
          </w:tcPr>
          <w:p w14:paraId="233758D1" w14:textId="77777777" w:rsidR="00137493" w:rsidRPr="003936E4" w:rsidRDefault="00137493" w:rsidP="00137493">
            <w:pPr>
              <w:pStyle w:val="tabulkatext"/>
              <w:rPr>
                <w:rFonts w:ascii="Times New Roman" w:hAnsi="Times New Roman"/>
                <w:sz w:val="24"/>
              </w:rPr>
            </w:pPr>
            <w:r w:rsidRPr="003936E4">
              <w:t>123 </w:t>
            </w:r>
          </w:p>
        </w:tc>
        <w:tc>
          <w:tcPr>
            <w:tcW w:w="1407" w:type="dxa"/>
            <w:tcBorders>
              <w:top w:val="nil"/>
              <w:left w:val="single" w:sz="6" w:space="0" w:color="000000"/>
              <w:bottom w:val="single" w:sz="6" w:space="0" w:color="000000"/>
              <w:right w:val="single" w:sz="6" w:space="0" w:color="000000"/>
            </w:tcBorders>
            <w:shd w:val="clear" w:color="auto" w:fill="auto"/>
            <w:hideMark/>
          </w:tcPr>
          <w:p w14:paraId="1D571575" w14:textId="77777777" w:rsidR="00137493" w:rsidRPr="003936E4" w:rsidRDefault="00137493" w:rsidP="00137493">
            <w:pPr>
              <w:pStyle w:val="tabulkatext"/>
              <w:rPr>
                <w:rFonts w:ascii="Times New Roman" w:hAnsi="Times New Roman"/>
                <w:sz w:val="24"/>
              </w:rPr>
            </w:pPr>
            <w:r w:rsidRPr="003936E4">
              <w:t>123 </w:t>
            </w:r>
          </w:p>
        </w:tc>
      </w:tr>
    </w:tbl>
    <w:p w14:paraId="6C5BAE4F" w14:textId="77777777" w:rsidR="003936E4" w:rsidRPr="00FB76DD" w:rsidRDefault="003936E4" w:rsidP="00FB76DD">
      <w:pPr>
        <w:pStyle w:val="Nadpis2"/>
      </w:pPr>
      <w:bookmarkStart w:id="123" w:name="_Toc131867283"/>
      <w:r w:rsidRPr="00FB76DD">
        <w:lastRenderedPageBreak/>
        <w:t>NTP server</w:t>
      </w:r>
      <w:bookmarkEnd w:id="123"/>
      <w:r w:rsidRPr="00FB76DD">
        <w:t> </w:t>
      </w:r>
    </w:p>
    <w:p w14:paraId="143AF634" w14:textId="334A565F" w:rsidR="003936E4" w:rsidRPr="003936E4" w:rsidRDefault="00FB76DD" w:rsidP="00BA575B">
      <w:pPr>
        <w:rPr>
          <w:rFonts w:ascii="Segoe UI" w:hAnsi="Segoe UI" w:cs="Segoe UI"/>
          <w:sz w:val="18"/>
          <w:szCs w:val="18"/>
        </w:rPr>
      </w:pPr>
      <w:r w:rsidRPr="003936E4">
        <w:t>Konfigurácia</w:t>
      </w:r>
      <w:r w:rsidR="003936E4" w:rsidRPr="003936E4">
        <w:t xml:space="preserve"> NTP servera </w:t>
      </w:r>
      <w:r w:rsidRPr="003936E4">
        <w:t>pozostáva</w:t>
      </w:r>
      <w:r w:rsidR="003936E4" w:rsidRPr="003936E4">
        <w:t xml:space="preserve"> z </w:t>
      </w:r>
      <w:r w:rsidRPr="003936E4">
        <w:t>inicializácie</w:t>
      </w:r>
      <w:r w:rsidR="003936E4" w:rsidRPr="003936E4">
        <w:t xml:space="preserve"> kontajnera, </w:t>
      </w:r>
      <w:r w:rsidRPr="003936E4">
        <w:t>ktorý</w:t>
      </w:r>
      <w:r w:rsidR="003936E4" w:rsidRPr="003936E4">
        <w:t xml:space="preserve"> bol </w:t>
      </w:r>
      <w:r w:rsidRPr="003936E4">
        <w:t>vytvorený</w:t>
      </w:r>
      <w:r w:rsidR="003936E4" w:rsidRPr="003936E4">
        <w:t xml:space="preserve"> z </w:t>
      </w:r>
      <w:r w:rsidR="003936E4" w:rsidRPr="00BA575B">
        <w:rPr>
          <w:lang w:val="en-GB"/>
        </w:rPr>
        <w:t>docker</w:t>
      </w:r>
      <w:r w:rsidR="003936E4" w:rsidRPr="003936E4">
        <w:t xml:space="preserve"> obrazu </w:t>
      </w:r>
      <w:proofErr w:type="spellStart"/>
      <w:r w:rsidR="003936E4" w:rsidRPr="00BA575B">
        <w:rPr>
          <w:lang w:val="en-GB"/>
        </w:rPr>
        <w:t>cturra</w:t>
      </w:r>
      <w:proofErr w:type="spellEnd"/>
      <w:r w:rsidR="003936E4" w:rsidRPr="003936E4">
        <w:t>/</w:t>
      </w:r>
      <w:proofErr w:type="spellStart"/>
      <w:r w:rsidR="003936E4" w:rsidRPr="00BA575B">
        <w:rPr>
          <w:lang w:val="en-GB"/>
        </w:rPr>
        <w:t>ntp</w:t>
      </w:r>
      <w:proofErr w:type="spellEnd"/>
      <w:r w:rsidR="003936E4" w:rsidRPr="003936E4">
        <w:t xml:space="preserve">. </w:t>
      </w:r>
      <w:r w:rsidRPr="003936E4">
        <w:t>Obraz</w:t>
      </w:r>
      <w:r w:rsidR="003936E4" w:rsidRPr="003936E4">
        <w:t xml:space="preserve"> obsahuje </w:t>
      </w:r>
      <w:r w:rsidRPr="003936E4">
        <w:t>implementáciu</w:t>
      </w:r>
      <w:r w:rsidR="003936E4" w:rsidRPr="003936E4">
        <w:t xml:space="preserve"> </w:t>
      </w:r>
      <w:proofErr w:type="spellStart"/>
      <w:r w:rsidR="003936E4" w:rsidRPr="00BA575B">
        <w:rPr>
          <w:lang w:val="en-GB"/>
        </w:rPr>
        <w:t>chrony</w:t>
      </w:r>
      <w:proofErr w:type="spellEnd"/>
      <w:r w:rsidR="003936E4" w:rsidRPr="003936E4">
        <w:t xml:space="preserve"> na </w:t>
      </w:r>
      <w:r w:rsidR="003936E4" w:rsidRPr="00BA575B">
        <w:rPr>
          <w:lang w:val="en-GB"/>
        </w:rPr>
        <w:t>alpine</w:t>
      </w:r>
      <w:r w:rsidR="003936E4" w:rsidRPr="003936E4">
        <w:t xml:space="preserve"> </w:t>
      </w:r>
      <w:proofErr w:type="spellStart"/>
      <w:r w:rsidR="003936E4" w:rsidRPr="00BA575B">
        <w:rPr>
          <w:lang w:val="en-GB"/>
        </w:rPr>
        <w:t>linux</w:t>
      </w:r>
      <w:proofErr w:type="spellEnd"/>
      <w:r w:rsidR="003936E4" w:rsidRPr="003936E4">
        <w:t xml:space="preserve"> jadre. </w:t>
      </w:r>
      <w:proofErr w:type="spellStart"/>
      <w:r w:rsidR="003936E4" w:rsidRPr="00BA575B">
        <w:rPr>
          <w:lang w:val="en-GB"/>
        </w:rPr>
        <w:t>Chrony</w:t>
      </w:r>
      <w:proofErr w:type="spellEnd"/>
      <w:r w:rsidR="003936E4" w:rsidRPr="003936E4">
        <w:t xml:space="preserve"> je </w:t>
      </w:r>
      <w:r w:rsidRPr="003936E4">
        <w:t>implementácia</w:t>
      </w:r>
      <w:r w:rsidR="003936E4" w:rsidRPr="003936E4">
        <w:t xml:space="preserve"> NTP servera, </w:t>
      </w:r>
      <w:r w:rsidRPr="003936E4">
        <w:t>ktorá</w:t>
      </w:r>
      <w:r w:rsidR="003936E4" w:rsidRPr="003936E4">
        <w:t xml:space="preserve"> poskytuje </w:t>
      </w:r>
      <w:r w:rsidRPr="003936E4">
        <w:t>synchronizáciu</w:t>
      </w:r>
      <w:r w:rsidR="003936E4" w:rsidRPr="003936E4">
        <w:t xml:space="preserve"> </w:t>
      </w:r>
      <w:r w:rsidRPr="003936E4">
        <w:t>systémové</w:t>
      </w:r>
      <w:r>
        <w:t>ho</w:t>
      </w:r>
      <w:r w:rsidR="003936E4" w:rsidRPr="003936E4">
        <w:t xml:space="preserve"> </w:t>
      </w:r>
      <w:r w:rsidRPr="003936E4">
        <w:t>času</w:t>
      </w:r>
      <w:r w:rsidR="003936E4" w:rsidRPr="003936E4">
        <w:t xml:space="preserve"> s </w:t>
      </w:r>
      <w:r w:rsidRPr="003936E4">
        <w:t>inými</w:t>
      </w:r>
      <w:r w:rsidR="003936E4" w:rsidRPr="003936E4">
        <w:t xml:space="preserve"> NTP servermi. </w:t>
      </w:r>
      <w:r w:rsidRPr="003936E4">
        <w:t>Presnosť</w:t>
      </w:r>
      <w:r w:rsidR="003936E4" w:rsidRPr="003936E4">
        <w:t xml:space="preserve"> </w:t>
      </w:r>
      <w:r w:rsidRPr="003936E4">
        <w:t>synchronizácie</w:t>
      </w:r>
      <w:r w:rsidR="003936E4" w:rsidRPr="003936E4">
        <w:t xml:space="preserve"> je </w:t>
      </w:r>
      <w:r w:rsidRPr="003936E4">
        <w:t>meraná</w:t>
      </w:r>
      <w:r w:rsidR="003936E4" w:rsidRPr="003936E4">
        <w:t xml:space="preserve"> v </w:t>
      </w:r>
      <w:r w:rsidRPr="003936E4">
        <w:t>milisekúnd</w:t>
      </w:r>
      <w:r w:rsidR="003936E4" w:rsidRPr="003936E4">
        <w:t xml:space="preserve"> s </w:t>
      </w:r>
      <w:r w:rsidRPr="003936E4">
        <w:t>tým</w:t>
      </w:r>
      <w:r w:rsidR="003936E4" w:rsidRPr="003936E4">
        <w:t xml:space="preserve">, </w:t>
      </w:r>
      <w:r w:rsidRPr="003936E4">
        <w:t>že</w:t>
      </w:r>
      <w:r w:rsidR="003936E4" w:rsidRPr="003936E4">
        <w:t xml:space="preserve"> v </w:t>
      </w:r>
      <w:r w:rsidRPr="003936E4">
        <w:t>prípade</w:t>
      </w:r>
      <w:r w:rsidR="003936E4" w:rsidRPr="003936E4">
        <w:t xml:space="preserve"> sieti LAN je </w:t>
      </w:r>
      <w:r w:rsidRPr="003936E4">
        <w:t>presnosť</w:t>
      </w:r>
      <w:r w:rsidR="003936E4" w:rsidRPr="003936E4">
        <w:t xml:space="preserve"> v </w:t>
      </w:r>
      <w:r w:rsidR="003936E4" w:rsidRPr="006B39B0">
        <w:t xml:space="preserve">desiatkach </w:t>
      </w:r>
      <w:r w:rsidR="006B39B0" w:rsidRPr="006B39B0">
        <w:t>mikrosekúnd</w:t>
      </w:r>
      <w:r w:rsidR="003936E4" w:rsidRPr="003936E4">
        <w:t xml:space="preserve">. </w:t>
      </w:r>
      <w:r w:rsidR="006B39B0" w:rsidRPr="003936E4">
        <w:t>Súčasťou</w:t>
      </w:r>
      <w:r w:rsidR="003936E4" w:rsidRPr="003936E4">
        <w:t xml:space="preserve"> </w:t>
      </w:r>
      <w:proofErr w:type="spellStart"/>
      <w:r w:rsidR="003936E4" w:rsidRPr="00BA575B">
        <w:rPr>
          <w:lang w:val="en-GB"/>
        </w:rPr>
        <w:t>chrony</w:t>
      </w:r>
      <w:proofErr w:type="spellEnd"/>
      <w:r w:rsidR="003936E4" w:rsidRPr="003936E4">
        <w:t xml:space="preserve"> je </w:t>
      </w:r>
      <w:proofErr w:type="spellStart"/>
      <w:r w:rsidR="003936E4" w:rsidRPr="00BA575B">
        <w:rPr>
          <w:lang w:val="en-GB"/>
        </w:rPr>
        <w:t>chronyd</w:t>
      </w:r>
      <w:proofErr w:type="spellEnd"/>
      <w:r w:rsidR="003936E4" w:rsidRPr="003936E4">
        <w:t xml:space="preserve"> </w:t>
      </w:r>
      <w:r w:rsidR="006B39B0" w:rsidRPr="003936E4">
        <w:t>démon</w:t>
      </w:r>
      <w:r w:rsidR="003936E4" w:rsidRPr="003936E4">
        <w:t xml:space="preserve">, </w:t>
      </w:r>
      <w:r w:rsidR="006B39B0" w:rsidRPr="003936E4">
        <w:t>ktorý</w:t>
      </w:r>
      <w:r w:rsidR="003936E4" w:rsidRPr="003936E4">
        <w:t xml:space="preserve"> je </w:t>
      </w:r>
      <w:r w:rsidR="006B39B0" w:rsidRPr="003936E4">
        <w:t>spúšťaný</w:t>
      </w:r>
      <w:r w:rsidR="003936E4" w:rsidRPr="003936E4">
        <w:t xml:space="preserve"> pri </w:t>
      </w:r>
      <w:r w:rsidR="006B39B0" w:rsidRPr="003936E4">
        <w:t>štarte</w:t>
      </w:r>
      <w:r w:rsidR="003936E4" w:rsidRPr="003936E4">
        <w:t xml:space="preserve"> kontajnera a </w:t>
      </w:r>
      <w:proofErr w:type="spellStart"/>
      <w:r w:rsidR="003936E4" w:rsidRPr="00BA575B">
        <w:rPr>
          <w:lang w:val="en-GB"/>
        </w:rPr>
        <w:t>chronyc</w:t>
      </w:r>
      <w:proofErr w:type="spellEnd"/>
      <w:r w:rsidR="003936E4" w:rsidRPr="003936E4">
        <w:t xml:space="preserve">. </w:t>
      </w:r>
      <w:proofErr w:type="spellStart"/>
      <w:r w:rsidR="003936E4" w:rsidRPr="00BA575B">
        <w:rPr>
          <w:lang w:val="en-GB"/>
        </w:rPr>
        <w:t>Chronyc</w:t>
      </w:r>
      <w:proofErr w:type="spellEnd"/>
      <w:r w:rsidR="003936E4" w:rsidRPr="003936E4">
        <w:t xml:space="preserve"> je rozhranie </w:t>
      </w:r>
      <w:r w:rsidR="006B39B0" w:rsidRPr="003936E4">
        <w:t>príkazového</w:t>
      </w:r>
      <w:r w:rsidR="003936E4" w:rsidRPr="003936E4">
        <w:t xml:space="preserve"> riadku, </w:t>
      </w:r>
      <w:r w:rsidR="006B39B0" w:rsidRPr="003936E4">
        <w:t>ktorý</w:t>
      </w:r>
      <w:r w:rsidR="003936E4" w:rsidRPr="003936E4">
        <w:t xml:space="preserve"> poskytuje rozhranie na monitorovanie </w:t>
      </w:r>
      <w:proofErr w:type="spellStart"/>
      <w:r w:rsidR="003936E4" w:rsidRPr="00BA575B">
        <w:rPr>
          <w:lang w:val="en-GB"/>
        </w:rPr>
        <w:t>chronyd</w:t>
      </w:r>
      <w:proofErr w:type="spellEnd"/>
      <w:r w:rsidR="003936E4" w:rsidRPr="003936E4">
        <w:t xml:space="preserve">-u a </w:t>
      </w:r>
      <w:r w:rsidR="006B39B0" w:rsidRPr="003936E4">
        <w:t>modifikáciu</w:t>
      </w:r>
      <w:r w:rsidR="003936E4" w:rsidRPr="003936E4">
        <w:t xml:space="preserve"> parametrov </w:t>
      </w:r>
      <w:r w:rsidR="006B39B0" w:rsidRPr="003936E4">
        <w:t>počas</w:t>
      </w:r>
      <w:r w:rsidR="003936E4" w:rsidRPr="003936E4">
        <w:t xml:space="preserve"> behu programu.  </w:t>
      </w:r>
    </w:p>
    <w:p w14:paraId="3503D2C7" w14:textId="21D51F3C" w:rsidR="003936E4" w:rsidRPr="003936E4" w:rsidRDefault="003936E4" w:rsidP="00BA575B">
      <w:pPr>
        <w:rPr>
          <w:rFonts w:ascii="Segoe UI" w:hAnsi="Segoe UI" w:cs="Segoe UI"/>
          <w:sz w:val="18"/>
          <w:szCs w:val="18"/>
        </w:rPr>
      </w:pPr>
      <w:r w:rsidRPr="003936E4">
        <w:t xml:space="preserve">Kontajner NTP je </w:t>
      </w:r>
      <w:r w:rsidR="006B39B0" w:rsidRPr="003936E4">
        <w:t>súčasťou</w:t>
      </w:r>
      <w:r w:rsidRPr="003936E4">
        <w:t xml:space="preserve"> servisnej siete s priradenou IP adresou 172.21.0.2. </w:t>
      </w:r>
      <w:r w:rsidR="006B39B0" w:rsidRPr="003936E4">
        <w:t>Služba</w:t>
      </w:r>
      <w:r w:rsidRPr="003936E4">
        <w:t xml:space="preserve"> </w:t>
      </w:r>
      <w:r w:rsidR="006B39B0" w:rsidRPr="003936E4">
        <w:t>počúva</w:t>
      </w:r>
      <w:r w:rsidRPr="003936E4">
        <w:t xml:space="preserve"> na </w:t>
      </w:r>
      <w:r w:rsidR="006B39B0" w:rsidRPr="003936E4">
        <w:t>lokálnom</w:t>
      </w:r>
      <w:r w:rsidRPr="003936E4">
        <w:t xml:space="preserve"> porte 123 s </w:t>
      </w:r>
      <w:r w:rsidR="006B39B0" w:rsidRPr="003936E4">
        <w:t>využitým</w:t>
      </w:r>
      <w:r w:rsidRPr="003936E4">
        <w:t xml:space="preserve"> </w:t>
      </w:r>
      <w:r w:rsidR="006B39B0" w:rsidRPr="003936E4">
        <w:t>mapovaním</w:t>
      </w:r>
      <w:r w:rsidRPr="003936E4">
        <w:t xml:space="preserve"> na </w:t>
      </w:r>
      <w:r w:rsidR="006B39B0" w:rsidRPr="003936E4">
        <w:t>externý</w:t>
      </w:r>
      <w:r w:rsidRPr="003936E4">
        <w:t xml:space="preserve"> port 123.  </w:t>
      </w:r>
    </w:p>
    <w:p w14:paraId="6EB9E45F" w14:textId="546118D5" w:rsidR="003936E4" w:rsidRPr="003936E4" w:rsidRDefault="003936E4" w:rsidP="00BA575B">
      <w:pPr>
        <w:rPr>
          <w:rFonts w:ascii="Segoe UI" w:hAnsi="Segoe UI" w:cs="Segoe UI"/>
          <w:sz w:val="18"/>
          <w:szCs w:val="18"/>
        </w:rPr>
      </w:pPr>
      <w:r w:rsidRPr="003936E4">
        <w:t xml:space="preserve">V hierarchickej </w:t>
      </w:r>
      <w:r w:rsidR="00BA575B" w:rsidRPr="003936E4">
        <w:t>štruktúre</w:t>
      </w:r>
      <w:r w:rsidRPr="003936E4">
        <w:t xml:space="preserve"> NTP serverov je </w:t>
      </w:r>
      <w:r w:rsidR="00BA575B" w:rsidRPr="003936E4">
        <w:t>umiestený</w:t>
      </w:r>
      <w:r w:rsidRPr="003936E4">
        <w:t xml:space="preserve"> vo </w:t>
      </w:r>
      <w:r w:rsidR="00BA575B" w:rsidRPr="003936E4">
        <w:t>vrstve</w:t>
      </w:r>
      <w:r w:rsidRPr="003936E4">
        <w:t xml:space="preserve"> 4. </w:t>
      </w:r>
      <w:r w:rsidR="00BA575B" w:rsidRPr="003936E4">
        <w:t>Synchronizácia</w:t>
      </w:r>
      <w:r w:rsidRPr="003936E4">
        <w:t xml:space="preserve"> prebieha s </w:t>
      </w:r>
      <w:r w:rsidR="00BA575B" w:rsidRPr="003936E4">
        <w:t>preddefinovaným</w:t>
      </w:r>
      <w:r w:rsidRPr="003936E4">
        <w:t xml:space="preserve"> NTP serverom „time.cloudflare.com“ </w:t>
      </w:r>
      <w:r w:rsidR="00BA575B" w:rsidRPr="003936E4">
        <w:t>umiestneným</w:t>
      </w:r>
      <w:r w:rsidRPr="003936E4">
        <w:t xml:space="preserve"> na </w:t>
      </w:r>
      <w:r w:rsidR="00BA575B" w:rsidRPr="003936E4">
        <w:t>úrovni</w:t>
      </w:r>
      <w:r w:rsidRPr="003936E4">
        <w:t xml:space="preserve"> 3. </w:t>
      </w:r>
    </w:p>
    <w:p w14:paraId="307C3A28" w14:textId="2994591E" w:rsidR="003936E4" w:rsidRPr="00D713A7" w:rsidRDefault="00D713A7" w:rsidP="00D713A7">
      <w:pPr>
        <w:pStyle w:val="Nadpis2"/>
      </w:pPr>
      <w:bookmarkStart w:id="124" w:name="_Toc131867284"/>
      <w:r w:rsidRPr="00D713A7">
        <w:t>Používateľské</w:t>
      </w:r>
      <w:r w:rsidR="003936E4" w:rsidRPr="00D713A7">
        <w:t xml:space="preserve"> </w:t>
      </w:r>
      <w:r w:rsidRPr="00D713A7">
        <w:t>webové</w:t>
      </w:r>
      <w:r w:rsidR="003936E4" w:rsidRPr="00D713A7">
        <w:t xml:space="preserve"> rozhranie</w:t>
      </w:r>
      <w:bookmarkEnd w:id="124"/>
      <w:r w:rsidR="003936E4" w:rsidRPr="00D713A7">
        <w:t> </w:t>
      </w:r>
    </w:p>
    <w:p w14:paraId="28CFD5C4" w14:textId="17F0058F" w:rsidR="003936E4" w:rsidRPr="003936E4" w:rsidRDefault="00D713A7" w:rsidP="00583CE6">
      <w:pPr>
        <w:rPr>
          <w:rFonts w:ascii="Segoe UI" w:hAnsi="Segoe UI" w:cs="Segoe UI"/>
          <w:sz w:val="18"/>
          <w:szCs w:val="18"/>
        </w:rPr>
      </w:pPr>
      <w:r w:rsidRPr="003936E4">
        <w:t>Používateľské</w:t>
      </w:r>
      <w:r w:rsidR="003936E4" w:rsidRPr="003936E4">
        <w:t xml:space="preserve"> rozhranie je </w:t>
      </w:r>
      <w:r w:rsidRPr="003936E4">
        <w:t>vytvorené</w:t>
      </w:r>
      <w:r w:rsidR="003936E4" w:rsidRPr="003936E4">
        <w:t xml:space="preserve"> s </w:t>
      </w:r>
      <w:r w:rsidRPr="003936E4">
        <w:t>využitím</w:t>
      </w:r>
      <w:r w:rsidR="003936E4" w:rsidRPr="003936E4">
        <w:t xml:space="preserve"> </w:t>
      </w:r>
      <w:r w:rsidRPr="003936E4">
        <w:t>vývojového</w:t>
      </w:r>
      <w:r w:rsidR="003936E4" w:rsidRPr="003936E4">
        <w:t xml:space="preserve"> n</w:t>
      </w:r>
      <w:r w:rsidR="00BB4BAA">
        <w:t>á</w:t>
      </w:r>
      <w:r w:rsidR="003936E4" w:rsidRPr="003936E4">
        <w:t xml:space="preserve">stroja </w:t>
      </w:r>
      <w:r w:rsidR="003936E4" w:rsidRPr="00D713A7">
        <w:rPr>
          <w:lang w:val="en-GB"/>
        </w:rPr>
        <w:t>Node-Red</w:t>
      </w:r>
      <w:r w:rsidR="003936E4" w:rsidRPr="003936E4">
        <w:t xml:space="preserve">. Rozhranie </w:t>
      </w:r>
      <w:r w:rsidRPr="003936E4">
        <w:t>používateľovi</w:t>
      </w:r>
      <w:r w:rsidR="003936E4" w:rsidRPr="003936E4">
        <w:t xml:space="preserve"> </w:t>
      </w:r>
      <w:r w:rsidRPr="003936E4">
        <w:t>umožňuje</w:t>
      </w:r>
      <w:r w:rsidR="003936E4" w:rsidRPr="003936E4">
        <w:t xml:space="preserve"> zobrazenie </w:t>
      </w:r>
      <w:r w:rsidRPr="003936E4">
        <w:t>aktuálneho</w:t>
      </w:r>
      <w:r w:rsidR="003936E4" w:rsidRPr="003936E4">
        <w:t xml:space="preserve"> zoznamu </w:t>
      </w:r>
      <w:r w:rsidRPr="003936E4">
        <w:t>registrovaných</w:t>
      </w:r>
      <w:r w:rsidR="003936E4" w:rsidRPr="003936E4">
        <w:t xml:space="preserve"> </w:t>
      </w:r>
      <w:r w:rsidRPr="003936E4">
        <w:t>skleníkov</w:t>
      </w:r>
      <w:r w:rsidR="003936E4" w:rsidRPr="003936E4">
        <w:t xml:space="preserve"> k jeho </w:t>
      </w:r>
      <w:r w:rsidRPr="003936E4">
        <w:t>poskytnutým</w:t>
      </w:r>
      <w:r w:rsidR="003936E4" w:rsidRPr="003936E4">
        <w:t xml:space="preserve"> </w:t>
      </w:r>
      <w:r w:rsidRPr="003936E4">
        <w:t>používateľským</w:t>
      </w:r>
      <w:r w:rsidR="003936E4" w:rsidRPr="003936E4">
        <w:t xml:space="preserve"> menom. Po </w:t>
      </w:r>
      <w:r w:rsidR="00583CE6" w:rsidRPr="003936E4">
        <w:t>zvolení</w:t>
      </w:r>
      <w:r w:rsidR="003936E4" w:rsidRPr="003936E4">
        <w:t xml:space="preserve"> </w:t>
      </w:r>
      <w:r w:rsidR="00583CE6" w:rsidRPr="003936E4">
        <w:t>jedného</w:t>
      </w:r>
      <w:r w:rsidR="003936E4" w:rsidRPr="003936E4">
        <w:t xml:space="preserve"> </w:t>
      </w:r>
      <w:r w:rsidR="00583CE6" w:rsidRPr="003936E4">
        <w:t>skleníka</w:t>
      </w:r>
      <w:r w:rsidR="003936E4" w:rsidRPr="003936E4">
        <w:t xml:space="preserve"> zo zoznamu je </w:t>
      </w:r>
      <w:r w:rsidR="00583CE6" w:rsidRPr="003936E4">
        <w:t>používateľovi</w:t>
      </w:r>
      <w:r w:rsidR="003936E4" w:rsidRPr="003936E4">
        <w:t xml:space="preserve"> </w:t>
      </w:r>
      <w:r w:rsidR="00583CE6" w:rsidRPr="003936E4">
        <w:t>zobrazená</w:t>
      </w:r>
      <w:r w:rsidR="003936E4" w:rsidRPr="003936E4">
        <w:t xml:space="preserve"> </w:t>
      </w:r>
      <w:r w:rsidR="00583CE6" w:rsidRPr="003936E4">
        <w:t>webová</w:t>
      </w:r>
      <w:r w:rsidR="003936E4" w:rsidRPr="003936E4">
        <w:t xml:space="preserve"> </w:t>
      </w:r>
      <w:r w:rsidR="00583CE6" w:rsidRPr="003936E4">
        <w:t>stránka</w:t>
      </w:r>
      <w:r w:rsidR="003936E4" w:rsidRPr="003936E4">
        <w:t xml:space="preserve"> </w:t>
      </w:r>
      <w:r w:rsidR="00583CE6" w:rsidRPr="003936E4">
        <w:t>zobrazujúca</w:t>
      </w:r>
      <w:r w:rsidR="003936E4" w:rsidRPr="003936E4">
        <w:t xml:space="preserve"> </w:t>
      </w:r>
      <w:r w:rsidR="00583CE6" w:rsidRPr="003936E4">
        <w:t>aktuálne</w:t>
      </w:r>
      <w:r w:rsidR="003936E4" w:rsidRPr="003936E4">
        <w:t xml:space="preserve"> </w:t>
      </w:r>
      <w:r w:rsidR="00583CE6" w:rsidRPr="003936E4">
        <w:t>hodnoty</w:t>
      </w:r>
      <w:r w:rsidR="003936E4" w:rsidRPr="003936E4">
        <w:t xml:space="preserve"> v </w:t>
      </w:r>
      <w:r w:rsidR="00583CE6" w:rsidRPr="003936E4">
        <w:t>rámci</w:t>
      </w:r>
      <w:r w:rsidR="003936E4" w:rsidRPr="003936E4">
        <w:t xml:space="preserve"> </w:t>
      </w:r>
      <w:r w:rsidR="00583CE6" w:rsidRPr="003936E4">
        <w:t>skleníka</w:t>
      </w:r>
      <w:r w:rsidR="003936E4" w:rsidRPr="003936E4">
        <w:t xml:space="preserve"> ako aj jeho </w:t>
      </w:r>
      <w:r w:rsidR="00583CE6" w:rsidRPr="003936E4">
        <w:t>vonkajšieho</w:t>
      </w:r>
      <w:r w:rsidR="003936E4" w:rsidRPr="003936E4">
        <w:t xml:space="preserve"> prostredia. </w:t>
      </w:r>
      <w:r w:rsidR="00583CE6" w:rsidRPr="003936E4">
        <w:t>Zvolením</w:t>
      </w:r>
      <w:r w:rsidR="003936E4" w:rsidRPr="003936E4">
        <w:t xml:space="preserve"> </w:t>
      </w:r>
      <w:r w:rsidR="00583CE6" w:rsidRPr="003936E4">
        <w:t>skleníka</w:t>
      </w:r>
      <w:r w:rsidR="003936E4" w:rsidRPr="003936E4">
        <w:t xml:space="preserve"> v zozname je </w:t>
      </w:r>
      <w:r w:rsidR="00583CE6" w:rsidRPr="003936E4">
        <w:t>používateľovi</w:t>
      </w:r>
      <w:r w:rsidR="003936E4" w:rsidRPr="003936E4">
        <w:t xml:space="preserve"> </w:t>
      </w:r>
      <w:r w:rsidR="00583CE6" w:rsidRPr="003936E4">
        <w:t>taktiež</w:t>
      </w:r>
      <w:r w:rsidR="003936E4" w:rsidRPr="003936E4">
        <w:t xml:space="preserve"> </w:t>
      </w:r>
      <w:r w:rsidR="00583CE6" w:rsidRPr="003936E4">
        <w:t>umožnen</w:t>
      </w:r>
      <w:r w:rsidR="003B0D1F">
        <w:t>ý</w:t>
      </w:r>
      <w:r w:rsidR="003936E4" w:rsidRPr="003936E4">
        <w:t xml:space="preserve"> </w:t>
      </w:r>
      <w:r w:rsidR="00583CE6" w:rsidRPr="003936E4">
        <w:t>prístup</w:t>
      </w:r>
      <w:r w:rsidR="003936E4" w:rsidRPr="003936E4">
        <w:t xml:space="preserve"> ku </w:t>
      </w:r>
      <w:r w:rsidR="00583CE6" w:rsidRPr="003936E4">
        <w:t>archívnym</w:t>
      </w:r>
      <w:r w:rsidR="003936E4" w:rsidRPr="003936E4">
        <w:t xml:space="preserve"> </w:t>
      </w:r>
      <w:r w:rsidR="00583CE6" w:rsidRPr="003936E4">
        <w:t>údajov</w:t>
      </w:r>
      <w:r w:rsidR="003936E4" w:rsidRPr="003936E4">
        <w:t xml:space="preserve"> a s </w:t>
      </w:r>
      <w:r w:rsidR="00583CE6" w:rsidRPr="003936E4">
        <w:t>využitím</w:t>
      </w:r>
      <w:r w:rsidR="003936E4" w:rsidRPr="003936E4">
        <w:t xml:space="preserve"> grafov je </w:t>
      </w:r>
      <w:r w:rsidR="00583CE6" w:rsidRPr="003936E4">
        <w:t>možné</w:t>
      </w:r>
      <w:r w:rsidR="003936E4" w:rsidRPr="003936E4">
        <w:t xml:space="preserve"> </w:t>
      </w:r>
      <w:r w:rsidR="00583CE6" w:rsidRPr="003936E4">
        <w:t>sledovať</w:t>
      </w:r>
      <w:r w:rsidR="003936E4" w:rsidRPr="003936E4">
        <w:t xml:space="preserve"> historicky </w:t>
      </w:r>
      <w:r w:rsidR="00583CE6" w:rsidRPr="003936E4">
        <w:t>vývoj</w:t>
      </w:r>
      <w:r w:rsidR="003936E4" w:rsidRPr="003936E4">
        <w:t xml:space="preserve"> </w:t>
      </w:r>
      <w:r w:rsidR="00583CE6" w:rsidRPr="003936E4">
        <w:t>veličín</w:t>
      </w:r>
      <w:r w:rsidR="003936E4" w:rsidRPr="003936E4">
        <w:t xml:space="preserve"> v </w:t>
      </w:r>
      <w:r w:rsidR="00583CE6" w:rsidRPr="003936E4">
        <w:t>skleníku</w:t>
      </w:r>
      <w:r w:rsidR="003936E4" w:rsidRPr="003936E4">
        <w:t xml:space="preserve"> a mimo neho</w:t>
      </w:r>
      <w:r w:rsidR="00CE522A">
        <w:t xml:space="preserve"> (Príloha B)</w:t>
      </w:r>
      <w:r w:rsidR="003936E4" w:rsidRPr="003936E4">
        <w:t>. </w:t>
      </w:r>
    </w:p>
    <w:p w14:paraId="2358F489" w14:textId="59096D7E" w:rsidR="003936E4" w:rsidRPr="003936E4" w:rsidRDefault="00583CE6" w:rsidP="00583CE6">
      <w:pPr>
        <w:rPr>
          <w:rFonts w:ascii="Segoe UI" w:hAnsi="Segoe UI" w:cs="Segoe UI"/>
          <w:sz w:val="18"/>
          <w:szCs w:val="18"/>
        </w:rPr>
      </w:pPr>
      <w:r w:rsidRPr="003936E4">
        <w:t>Registráciu</w:t>
      </w:r>
      <w:r w:rsidR="003936E4" w:rsidRPr="003936E4">
        <w:t xml:space="preserve"> </w:t>
      </w:r>
      <w:r w:rsidRPr="003936E4">
        <w:t>inteligentného</w:t>
      </w:r>
      <w:r w:rsidR="003936E4" w:rsidRPr="003936E4">
        <w:t xml:space="preserve"> </w:t>
      </w:r>
      <w:r w:rsidRPr="003936E4">
        <w:t>skleníka</w:t>
      </w:r>
      <w:r w:rsidR="003936E4" w:rsidRPr="003936E4">
        <w:t xml:space="preserve"> ku </w:t>
      </w:r>
      <w:r w:rsidRPr="003936E4">
        <w:t>používateľovi</w:t>
      </w:r>
      <w:r w:rsidR="003936E4" w:rsidRPr="003936E4">
        <w:t xml:space="preserve"> je </w:t>
      </w:r>
      <w:r w:rsidRPr="003936E4">
        <w:t>možné</w:t>
      </w:r>
      <w:r w:rsidR="003936E4" w:rsidRPr="003936E4">
        <w:t xml:space="preserve"> </w:t>
      </w:r>
      <w:r w:rsidRPr="003936E4">
        <w:t>vykonať</w:t>
      </w:r>
      <w:r w:rsidR="003936E4" w:rsidRPr="003936E4">
        <w:t xml:space="preserve"> iba za podmienky </w:t>
      </w:r>
      <w:r w:rsidRPr="003936E4">
        <w:t>prístupu</w:t>
      </w:r>
      <w:r w:rsidR="003936E4" w:rsidRPr="003936E4">
        <w:t xml:space="preserve"> k </w:t>
      </w:r>
      <w:r w:rsidRPr="003936E4">
        <w:t>databáze</w:t>
      </w:r>
      <w:r w:rsidR="003936E4" w:rsidRPr="003936E4">
        <w:t xml:space="preserve"> a </w:t>
      </w:r>
      <w:r w:rsidRPr="003936E4">
        <w:t>následnej</w:t>
      </w:r>
      <w:r w:rsidR="003936E4" w:rsidRPr="003936E4">
        <w:t xml:space="preserve"> </w:t>
      </w:r>
      <w:r w:rsidRPr="003936E4">
        <w:t>modifikácii</w:t>
      </w:r>
      <w:r w:rsidR="003936E4" w:rsidRPr="003936E4">
        <w:t xml:space="preserve"> zoznamu </w:t>
      </w:r>
      <w:r w:rsidRPr="003936E4">
        <w:t>skleníkov</w:t>
      </w:r>
      <w:r w:rsidR="003936E4" w:rsidRPr="003936E4">
        <w:t xml:space="preserve">. Tato </w:t>
      </w:r>
      <w:r w:rsidRPr="003936E4">
        <w:t>modifikácia</w:t>
      </w:r>
      <w:r w:rsidR="003936E4" w:rsidRPr="003936E4">
        <w:t xml:space="preserve"> je </w:t>
      </w:r>
      <w:r w:rsidRPr="003936E4">
        <w:t>vykonávaná</w:t>
      </w:r>
      <w:r w:rsidR="003936E4" w:rsidRPr="003936E4">
        <w:t xml:space="preserve"> iba </w:t>
      </w:r>
      <w:r w:rsidRPr="003936E4">
        <w:t>administrátorom</w:t>
      </w:r>
      <w:r w:rsidR="003936E4" w:rsidRPr="003936E4">
        <w:t xml:space="preserve"> </w:t>
      </w:r>
      <w:r w:rsidRPr="003936E4">
        <w:t>spomínanej</w:t>
      </w:r>
      <w:r w:rsidR="003936E4" w:rsidRPr="003936E4">
        <w:t xml:space="preserve"> </w:t>
      </w:r>
      <w:r w:rsidRPr="003936E4">
        <w:t>databázy</w:t>
      </w:r>
      <w:r w:rsidR="003936E4" w:rsidRPr="003936E4">
        <w:t xml:space="preserve">. Po </w:t>
      </w:r>
      <w:r w:rsidRPr="003936E4">
        <w:t>modifikácii</w:t>
      </w:r>
      <w:r w:rsidR="003936E4" w:rsidRPr="003936E4">
        <w:t xml:space="preserve"> </w:t>
      </w:r>
      <w:r w:rsidRPr="003936E4">
        <w:t>databázy</w:t>
      </w:r>
      <w:r w:rsidR="003936E4" w:rsidRPr="003936E4">
        <w:t xml:space="preserve"> je </w:t>
      </w:r>
      <w:r w:rsidRPr="003936E4">
        <w:t>používateľovi</w:t>
      </w:r>
      <w:r w:rsidR="003936E4" w:rsidRPr="003936E4">
        <w:t xml:space="preserve"> </w:t>
      </w:r>
      <w:r w:rsidRPr="003936E4">
        <w:t>umožnený</w:t>
      </w:r>
      <w:r w:rsidR="003936E4" w:rsidRPr="003936E4">
        <w:t xml:space="preserve"> </w:t>
      </w:r>
      <w:r w:rsidRPr="003936E4">
        <w:t>prístup</w:t>
      </w:r>
      <w:r w:rsidR="003936E4" w:rsidRPr="003936E4">
        <w:t xml:space="preserve"> ku </w:t>
      </w:r>
      <w:r w:rsidRPr="003936E4">
        <w:t>skleníku</w:t>
      </w:r>
      <w:r w:rsidR="003936E4" w:rsidRPr="003936E4">
        <w:t xml:space="preserve"> na </w:t>
      </w:r>
      <w:r w:rsidRPr="003936E4">
        <w:t>získanie</w:t>
      </w:r>
      <w:r w:rsidR="003936E4" w:rsidRPr="003936E4">
        <w:t xml:space="preserve"> </w:t>
      </w:r>
      <w:r w:rsidRPr="003936E4">
        <w:t>prehľadu</w:t>
      </w:r>
      <w:r w:rsidR="003936E4" w:rsidRPr="003936E4">
        <w:t xml:space="preserve"> o stave </w:t>
      </w:r>
      <w:r w:rsidRPr="003936E4">
        <w:t>skleníka</w:t>
      </w:r>
      <w:r w:rsidR="003936E4" w:rsidRPr="003936E4">
        <w:t>. </w:t>
      </w:r>
      <w:r w:rsidRPr="003936E4">
        <w:t>Používateľské</w:t>
      </w:r>
      <w:r w:rsidR="003936E4" w:rsidRPr="003936E4">
        <w:t xml:space="preserve"> meno je </w:t>
      </w:r>
      <w:r w:rsidRPr="003936E4">
        <w:t>poskytnuté</w:t>
      </w:r>
      <w:r w:rsidR="003936E4" w:rsidRPr="003936E4">
        <w:t xml:space="preserve"> v </w:t>
      </w:r>
      <w:r w:rsidRPr="003936E4">
        <w:t>rámci</w:t>
      </w:r>
      <w:r w:rsidR="003936E4" w:rsidRPr="003936E4">
        <w:t xml:space="preserve"> </w:t>
      </w:r>
      <w:r w:rsidRPr="003936E4">
        <w:t>prístupu</w:t>
      </w:r>
      <w:r w:rsidR="003936E4" w:rsidRPr="003936E4">
        <w:t xml:space="preserve"> ku zoznamu </w:t>
      </w:r>
      <w:r w:rsidRPr="003936E4">
        <w:t>skleníkov</w:t>
      </w:r>
      <w:r w:rsidR="003936E4" w:rsidRPr="003936E4">
        <w:t xml:space="preserve"> ako URL parameter s </w:t>
      </w:r>
      <w:r w:rsidRPr="003936E4">
        <w:t>názvom</w:t>
      </w:r>
      <w:r w:rsidR="003936E4" w:rsidRPr="003936E4">
        <w:t xml:space="preserve"> </w:t>
      </w:r>
      <w:r w:rsidR="003936E4" w:rsidRPr="00583CE6">
        <w:rPr>
          <w:b/>
          <w:bCs/>
          <w:lang w:val="en-GB"/>
        </w:rPr>
        <w:t>username</w:t>
      </w:r>
      <w:r w:rsidR="003936E4" w:rsidRPr="003936E4">
        <w:rPr>
          <w:b/>
          <w:bCs/>
        </w:rPr>
        <w:t>.</w:t>
      </w:r>
      <w:r w:rsidR="003936E4" w:rsidRPr="003936E4">
        <w:t xml:space="preserve"> </w:t>
      </w:r>
    </w:p>
    <w:p w14:paraId="26A9DFB2" w14:textId="2F7FFA49" w:rsidR="003936E4" w:rsidRPr="003936E4" w:rsidRDefault="00583CE6" w:rsidP="00583CE6">
      <w:pPr>
        <w:rPr>
          <w:rFonts w:ascii="Segoe UI" w:hAnsi="Segoe UI" w:cs="Segoe UI"/>
          <w:sz w:val="18"/>
          <w:szCs w:val="18"/>
        </w:rPr>
      </w:pPr>
      <w:r w:rsidRPr="003936E4">
        <w:t>Používateľské</w:t>
      </w:r>
      <w:r w:rsidR="003936E4" w:rsidRPr="003936E4">
        <w:t xml:space="preserve"> rozhranie </w:t>
      </w:r>
      <w:r w:rsidRPr="003936E4">
        <w:t>taktiež</w:t>
      </w:r>
      <w:r w:rsidR="003936E4" w:rsidRPr="003936E4">
        <w:t xml:space="preserve"> obsahuje panel </w:t>
      </w:r>
      <w:r w:rsidRPr="003936E4">
        <w:t>umiestnený</w:t>
      </w:r>
      <w:r w:rsidR="003936E4" w:rsidRPr="003936E4">
        <w:t xml:space="preserve"> v </w:t>
      </w:r>
      <w:r w:rsidRPr="003936E4">
        <w:t>ľavej</w:t>
      </w:r>
      <w:r w:rsidR="003936E4" w:rsidRPr="003936E4">
        <w:t xml:space="preserve"> </w:t>
      </w:r>
      <w:r w:rsidRPr="003936E4">
        <w:t>časti</w:t>
      </w:r>
      <w:r w:rsidR="003936E4" w:rsidRPr="003936E4">
        <w:t xml:space="preserve"> obrazovky, </w:t>
      </w:r>
      <w:r w:rsidRPr="003936E4">
        <w:t>ktorý</w:t>
      </w:r>
      <w:r w:rsidR="003936E4" w:rsidRPr="003936E4">
        <w:t xml:space="preserve"> </w:t>
      </w:r>
      <w:r w:rsidRPr="003936E4">
        <w:t>slúži</w:t>
      </w:r>
      <w:r w:rsidR="003936E4" w:rsidRPr="003936E4">
        <w:t xml:space="preserve"> na </w:t>
      </w:r>
      <w:r w:rsidRPr="003936E4">
        <w:t>prepínanie</w:t>
      </w:r>
      <w:r w:rsidR="003936E4" w:rsidRPr="003936E4">
        <w:t xml:space="preserve"> medzi </w:t>
      </w:r>
      <w:r w:rsidRPr="003936E4">
        <w:t>jednotlivý</w:t>
      </w:r>
      <w:r w:rsidR="00CA13ED">
        <w:t>mi</w:t>
      </w:r>
      <w:r w:rsidR="003936E4" w:rsidRPr="003936E4">
        <w:t xml:space="preserve"> kartami. Panel </w:t>
      </w:r>
      <w:r w:rsidRPr="003936E4">
        <w:t>môže</w:t>
      </w:r>
      <w:r w:rsidR="003936E4" w:rsidRPr="003936E4">
        <w:t xml:space="preserve"> </w:t>
      </w:r>
      <w:r w:rsidRPr="003936E4">
        <w:t>obsahovať</w:t>
      </w:r>
      <w:r w:rsidR="003936E4" w:rsidRPr="003936E4">
        <w:t xml:space="preserve"> </w:t>
      </w:r>
      <w:r w:rsidRPr="003936E4">
        <w:t>maximálne</w:t>
      </w:r>
      <w:r w:rsidR="003936E4" w:rsidRPr="003936E4">
        <w:t xml:space="preserve"> 3 ikony. Ikon</w:t>
      </w:r>
      <w:r>
        <w:t>a</w:t>
      </w:r>
      <w:r w:rsidR="003936E4" w:rsidRPr="003936E4">
        <w:t xml:space="preserve"> s </w:t>
      </w:r>
      <w:r w:rsidRPr="003936E4">
        <w:t>domčekom</w:t>
      </w:r>
      <w:r w:rsidR="003936E4" w:rsidRPr="003936E4">
        <w:t xml:space="preserve"> </w:t>
      </w:r>
      <w:r w:rsidRPr="003936E4">
        <w:t>reprezentujúca</w:t>
      </w:r>
      <w:r w:rsidR="003936E4" w:rsidRPr="003936E4">
        <w:t xml:space="preserve"> </w:t>
      </w:r>
      <w:r w:rsidRPr="003936E4">
        <w:t>domovskú</w:t>
      </w:r>
      <w:r w:rsidR="003936E4" w:rsidRPr="003936E4">
        <w:t xml:space="preserve"> kartu s </w:t>
      </w:r>
      <w:r w:rsidRPr="003936E4">
        <w:t>registrovanými</w:t>
      </w:r>
      <w:r w:rsidR="003936E4" w:rsidRPr="003936E4">
        <w:t xml:space="preserve"> </w:t>
      </w:r>
      <w:r w:rsidRPr="003936E4">
        <w:t>skleníkmi</w:t>
      </w:r>
      <w:r w:rsidR="003936E4" w:rsidRPr="003936E4">
        <w:t xml:space="preserve">, ikonu s kvetom a </w:t>
      </w:r>
      <w:r w:rsidRPr="003936E4">
        <w:t>posledná</w:t>
      </w:r>
      <w:r w:rsidR="003936E4" w:rsidRPr="003936E4">
        <w:t xml:space="preserve"> ikona </w:t>
      </w:r>
      <w:r w:rsidRPr="003936E4">
        <w:t>reprezentuje</w:t>
      </w:r>
      <w:r w:rsidR="003936E4" w:rsidRPr="003936E4">
        <w:t xml:space="preserve"> hodiny so </w:t>
      </w:r>
      <w:r w:rsidR="009F30C6">
        <w:t>šípkou</w:t>
      </w:r>
      <w:r w:rsidR="003936E4" w:rsidRPr="003936E4">
        <w:t xml:space="preserve"> </w:t>
      </w:r>
      <w:r w:rsidRPr="003936E4">
        <w:t>vracajúcou</w:t>
      </w:r>
      <w:r w:rsidR="003936E4" w:rsidRPr="003936E4">
        <w:t xml:space="preserve"> sa v </w:t>
      </w:r>
      <w:r w:rsidRPr="003936E4">
        <w:t>čase</w:t>
      </w:r>
      <w:r w:rsidR="003936E4" w:rsidRPr="003936E4">
        <w:t xml:space="preserve">. Ikona s kvetom zobrazuje kartu s </w:t>
      </w:r>
      <w:r w:rsidRPr="003936E4">
        <w:t>aktuálnymi</w:t>
      </w:r>
      <w:r w:rsidR="003936E4" w:rsidRPr="003936E4">
        <w:t xml:space="preserve"> hodnotami </w:t>
      </w:r>
      <w:r w:rsidRPr="003936E4">
        <w:t>skleníka</w:t>
      </w:r>
      <w:r w:rsidR="001E496C">
        <w:t>, ikona s hodinami</w:t>
      </w:r>
      <w:r w:rsidR="003936E4" w:rsidRPr="003936E4">
        <w:t xml:space="preserve"> </w:t>
      </w:r>
      <w:r w:rsidR="001E496C" w:rsidRPr="003936E4">
        <w:t>zobrazí</w:t>
      </w:r>
      <w:r w:rsidR="003936E4" w:rsidRPr="003936E4">
        <w:t xml:space="preserve"> kartu, </w:t>
      </w:r>
      <w:r w:rsidRPr="003936E4">
        <w:t>ktorá</w:t>
      </w:r>
      <w:r w:rsidR="003936E4" w:rsidRPr="003936E4">
        <w:t xml:space="preserve"> obsahuje grafy s </w:t>
      </w:r>
      <w:r w:rsidRPr="003936E4">
        <w:t>možnosťou</w:t>
      </w:r>
      <w:r w:rsidR="003936E4" w:rsidRPr="003936E4">
        <w:t xml:space="preserve"> zobrazenia </w:t>
      </w:r>
      <w:r w:rsidRPr="003936E4">
        <w:t>archívnych</w:t>
      </w:r>
      <w:r w:rsidR="003936E4" w:rsidRPr="003936E4">
        <w:t xml:space="preserve"> </w:t>
      </w:r>
      <w:r w:rsidRPr="003936E4">
        <w:t>údajov</w:t>
      </w:r>
      <w:r w:rsidR="003936E4" w:rsidRPr="003936E4">
        <w:t>.  </w:t>
      </w:r>
    </w:p>
    <w:p w14:paraId="5DF784C8" w14:textId="05567264" w:rsidR="003936E4" w:rsidRPr="003936E4" w:rsidRDefault="003936E4" w:rsidP="00583CE6">
      <w:pPr>
        <w:rPr>
          <w:rFonts w:ascii="Segoe UI" w:hAnsi="Segoe UI" w:cs="Segoe UI"/>
          <w:sz w:val="18"/>
          <w:szCs w:val="18"/>
        </w:rPr>
      </w:pPr>
      <w:r w:rsidRPr="003936E4">
        <w:lastRenderedPageBreak/>
        <w:t xml:space="preserve">Po </w:t>
      </w:r>
      <w:r w:rsidR="00583CE6" w:rsidRPr="003936E4">
        <w:t>načítaní</w:t>
      </w:r>
      <w:r w:rsidRPr="003936E4">
        <w:t xml:space="preserve"> domovskej </w:t>
      </w:r>
      <w:r w:rsidR="00585D44" w:rsidRPr="003936E4">
        <w:t>stránky</w:t>
      </w:r>
      <w:r w:rsidRPr="003936E4">
        <w:t xml:space="preserve"> s </w:t>
      </w:r>
      <w:r w:rsidR="00585D44" w:rsidRPr="003936E4">
        <w:t>registrovanými</w:t>
      </w:r>
      <w:r w:rsidRPr="003936E4">
        <w:t xml:space="preserve"> </w:t>
      </w:r>
      <w:r w:rsidR="00585D44" w:rsidRPr="003936E4">
        <w:t>skleníkmi</w:t>
      </w:r>
      <w:r w:rsidRPr="003936E4">
        <w:t xml:space="preserve"> je panel s ikonami </w:t>
      </w:r>
      <w:r w:rsidR="00585D44" w:rsidRPr="003936E4">
        <w:t>modifikovaný</w:t>
      </w:r>
      <w:r w:rsidRPr="003936E4">
        <w:t xml:space="preserve"> a </w:t>
      </w:r>
      <w:r w:rsidR="00585D44" w:rsidRPr="003936E4">
        <w:t>používateľ</w:t>
      </w:r>
      <w:r w:rsidRPr="003936E4">
        <w:t xml:space="preserve"> </w:t>
      </w:r>
      <w:r w:rsidR="00585D44" w:rsidRPr="003936E4">
        <w:t>nemá</w:t>
      </w:r>
      <w:r w:rsidRPr="003936E4">
        <w:t xml:space="preserve"> </w:t>
      </w:r>
      <w:r w:rsidR="00585D44" w:rsidRPr="003936E4">
        <w:t>možnosť</w:t>
      </w:r>
      <w:r w:rsidRPr="003936E4">
        <w:t xml:space="preserve"> </w:t>
      </w:r>
      <w:r w:rsidR="00585D44" w:rsidRPr="003936E4">
        <w:t>prejsť</w:t>
      </w:r>
      <w:r w:rsidRPr="003936E4">
        <w:t xml:space="preserve"> na </w:t>
      </w:r>
      <w:r w:rsidR="00585D44" w:rsidRPr="003936E4">
        <w:t>inú</w:t>
      </w:r>
      <w:r w:rsidRPr="003936E4">
        <w:t xml:space="preserve"> kartu a jeho jedinou </w:t>
      </w:r>
      <w:r w:rsidR="00585D44" w:rsidRPr="003936E4">
        <w:t>možnosťou</w:t>
      </w:r>
      <w:r w:rsidRPr="003936E4">
        <w:t xml:space="preserve"> je v</w:t>
      </w:r>
      <w:r w:rsidR="00457AE3">
        <w:t>ý</w:t>
      </w:r>
      <w:r w:rsidRPr="003936E4">
        <w:t xml:space="preserve">ber </w:t>
      </w:r>
      <w:r w:rsidR="00585D44" w:rsidRPr="003936E4">
        <w:t>jedného</w:t>
      </w:r>
      <w:r w:rsidRPr="003936E4">
        <w:t xml:space="preserve"> z </w:t>
      </w:r>
      <w:r w:rsidR="00585D44" w:rsidRPr="003936E4">
        <w:t>aktuálneho</w:t>
      </w:r>
      <w:r w:rsidRPr="003936E4">
        <w:t xml:space="preserve"> </w:t>
      </w:r>
      <w:r w:rsidR="00585D44" w:rsidRPr="003936E4">
        <w:t>zobrazených</w:t>
      </w:r>
      <w:r w:rsidRPr="003936E4">
        <w:t xml:space="preserve"> a </w:t>
      </w:r>
      <w:r w:rsidR="00585D44" w:rsidRPr="003936E4">
        <w:t>registrovaných</w:t>
      </w:r>
      <w:r w:rsidRPr="003936E4">
        <w:t xml:space="preserve"> </w:t>
      </w:r>
      <w:r w:rsidR="00585D44" w:rsidRPr="003936E4">
        <w:t>skleníkov</w:t>
      </w:r>
      <w:r w:rsidRPr="003936E4">
        <w:t xml:space="preserve">. Po </w:t>
      </w:r>
      <w:r w:rsidR="00585D44" w:rsidRPr="003936E4">
        <w:t>zvolení</w:t>
      </w:r>
      <w:r w:rsidRPr="003936E4">
        <w:t xml:space="preserve"> </w:t>
      </w:r>
      <w:r w:rsidR="00585D44" w:rsidRPr="003936E4">
        <w:t>konkrétneho</w:t>
      </w:r>
      <w:r w:rsidRPr="003936E4">
        <w:t xml:space="preserve"> </w:t>
      </w:r>
      <w:r w:rsidR="00585D44" w:rsidRPr="003936E4">
        <w:t>skleníka</w:t>
      </w:r>
      <w:r w:rsidRPr="003936E4">
        <w:t xml:space="preserve"> je </w:t>
      </w:r>
      <w:r w:rsidR="00585D44" w:rsidRPr="003936E4">
        <w:t>používateľovi</w:t>
      </w:r>
      <w:r w:rsidRPr="003936E4">
        <w:t xml:space="preserve"> </w:t>
      </w:r>
      <w:r w:rsidR="00585D44" w:rsidRPr="003936E4">
        <w:t>umožnené</w:t>
      </w:r>
      <w:r w:rsidRPr="003936E4">
        <w:t xml:space="preserve"> </w:t>
      </w:r>
      <w:r w:rsidR="00585D44" w:rsidRPr="003936E4">
        <w:t>prepínať</w:t>
      </w:r>
      <w:r w:rsidRPr="003936E4">
        <w:t xml:space="preserve"> medzi </w:t>
      </w:r>
      <w:r w:rsidR="00585D44" w:rsidRPr="003936E4">
        <w:t>všetkými</w:t>
      </w:r>
      <w:r w:rsidRPr="003936E4">
        <w:t xml:space="preserve"> kartami. </w:t>
      </w:r>
      <w:r w:rsidR="00585D44" w:rsidRPr="003936E4">
        <w:t>Avšak</w:t>
      </w:r>
      <w:r w:rsidRPr="003936E4">
        <w:t xml:space="preserve"> v </w:t>
      </w:r>
      <w:r w:rsidR="00585D44" w:rsidRPr="003936E4">
        <w:t>prípade</w:t>
      </w:r>
      <w:r w:rsidRPr="003936E4">
        <w:t xml:space="preserve"> ak </w:t>
      </w:r>
      <w:r w:rsidR="00585D44" w:rsidRPr="003936E4">
        <w:t>používate</w:t>
      </w:r>
      <w:r w:rsidR="00585D44">
        <w:t>ľ</w:t>
      </w:r>
      <w:r w:rsidRPr="003936E4">
        <w:t xml:space="preserve"> sa znova </w:t>
      </w:r>
      <w:r w:rsidR="00585D44" w:rsidRPr="003936E4">
        <w:t>vráti</w:t>
      </w:r>
      <w:r w:rsidRPr="003936E4">
        <w:t xml:space="preserve"> </w:t>
      </w:r>
      <w:r w:rsidR="00585D44" w:rsidRPr="003936E4">
        <w:t>späť</w:t>
      </w:r>
      <w:r w:rsidRPr="003936E4">
        <w:t xml:space="preserve"> na </w:t>
      </w:r>
      <w:r w:rsidR="00585D44" w:rsidRPr="003936E4">
        <w:t>domovskú</w:t>
      </w:r>
      <w:r w:rsidRPr="003936E4">
        <w:t xml:space="preserve"> </w:t>
      </w:r>
      <w:r w:rsidR="00585D44" w:rsidRPr="003936E4">
        <w:t>stránku</w:t>
      </w:r>
      <w:r w:rsidRPr="003936E4">
        <w:t xml:space="preserve"> so </w:t>
      </w:r>
      <w:r w:rsidR="00585D44" w:rsidRPr="003936E4">
        <w:t>všetkými</w:t>
      </w:r>
      <w:r w:rsidRPr="003936E4">
        <w:t xml:space="preserve"> jeho </w:t>
      </w:r>
      <w:r w:rsidR="00585D44" w:rsidRPr="003936E4">
        <w:t>skleníkmi</w:t>
      </w:r>
      <w:r w:rsidRPr="003936E4">
        <w:t xml:space="preserve"> </w:t>
      </w:r>
      <w:r w:rsidR="00585D44" w:rsidRPr="003936E4">
        <w:t>možnosť</w:t>
      </w:r>
      <w:r w:rsidRPr="003936E4">
        <w:t xml:space="preserve"> </w:t>
      </w:r>
      <w:r w:rsidR="00585D44" w:rsidRPr="003936E4">
        <w:t>prepínania</w:t>
      </w:r>
      <w:r w:rsidRPr="003936E4">
        <w:t xml:space="preserve"> medzi kartami mu je </w:t>
      </w:r>
      <w:r w:rsidR="00585D44" w:rsidRPr="003936E4">
        <w:t>zablokovaná</w:t>
      </w:r>
      <w:r w:rsidRPr="003936E4">
        <w:t>. </w:t>
      </w:r>
    </w:p>
    <w:p w14:paraId="7BADD3AE" w14:textId="0997C0AE" w:rsidR="003936E4" w:rsidRPr="00585D44" w:rsidRDefault="00585D44" w:rsidP="00585D44">
      <w:pPr>
        <w:pStyle w:val="Nadpis3"/>
      </w:pPr>
      <w:bookmarkStart w:id="125" w:name="_Toc131867285"/>
      <w:r w:rsidRPr="00585D44">
        <w:t>Používateľské</w:t>
      </w:r>
      <w:r w:rsidR="003936E4" w:rsidRPr="00585D44">
        <w:t xml:space="preserve"> </w:t>
      </w:r>
      <w:r w:rsidRPr="00585D44">
        <w:t>webové</w:t>
      </w:r>
      <w:r w:rsidR="003936E4" w:rsidRPr="00585D44">
        <w:t xml:space="preserve"> rozhranie </w:t>
      </w:r>
      <w:r w:rsidRPr="00585D44">
        <w:t>skleníka</w:t>
      </w:r>
      <w:bookmarkEnd w:id="125"/>
      <w:r w:rsidR="003936E4" w:rsidRPr="00585D44">
        <w:t> </w:t>
      </w:r>
    </w:p>
    <w:p w14:paraId="20FAF67F" w14:textId="442AF692" w:rsidR="003936E4" w:rsidRPr="003936E4" w:rsidRDefault="003936E4" w:rsidP="00223D92">
      <w:pPr>
        <w:rPr>
          <w:rFonts w:ascii="Segoe UI" w:hAnsi="Segoe UI" w:cs="Segoe UI"/>
          <w:sz w:val="18"/>
          <w:szCs w:val="18"/>
        </w:rPr>
      </w:pPr>
      <w:r w:rsidRPr="003936E4">
        <w:t xml:space="preserve">Po </w:t>
      </w:r>
      <w:r w:rsidR="00585D44" w:rsidRPr="003936E4">
        <w:t>vybratí</w:t>
      </w:r>
      <w:r w:rsidRPr="003936E4">
        <w:t xml:space="preserve"> </w:t>
      </w:r>
      <w:r w:rsidR="00585D44" w:rsidRPr="003936E4">
        <w:t>konkrétneho</w:t>
      </w:r>
      <w:r w:rsidRPr="003936E4">
        <w:t xml:space="preserve"> </w:t>
      </w:r>
      <w:r w:rsidR="00585D44" w:rsidRPr="003936E4">
        <w:t>skleníka</w:t>
      </w:r>
      <w:r w:rsidRPr="003936E4">
        <w:t xml:space="preserve"> je </w:t>
      </w:r>
      <w:r w:rsidR="00585D44" w:rsidRPr="003936E4">
        <w:t>používateľovi</w:t>
      </w:r>
      <w:r w:rsidRPr="003936E4">
        <w:t xml:space="preserve"> automaticky </w:t>
      </w:r>
      <w:r w:rsidR="00585D44" w:rsidRPr="003936E4">
        <w:t>načítaná</w:t>
      </w:r>
      <w:r w:rsidRPr="003936E4">
        <w:t xml:space="preserve"> karta so </w:t>
      </w:r>
      <w:r w:rsidR="00585D44" w:rsidRPr="003936E4">
        <w:t>základnými</w:t>
      </w:r>
      <w:r w:rsidRPr="003936E4">
        <w:t xml:space="preserve"> </w:t>
      </w:r>
      <w:r w:rsidR="00585D44" w:rsidRPr="003936E4">
        <w:t>údajmi</w:t>
      </w:r>
      <w:r w:rsidRPr="003936E4">
        <w:t xml:space="preserve"> o </w:t>
      </w:r>
      <w:r w:rsidR="00585D44" w:rsidRPr="003936E4">
        <w:t>skleníku</w:t>
      </w:r>
      <w:r w:rsidRPr="003936E4">
        <w:t xml:space="preserve">. </w:t>
      </w:r>
      <w:r w:rsidR="00585D44" w:rsidRPr="003936E4">
        <w:t>Používateľovi</w:t>
      </w:r>
      <w:r w:rsidRPr="003936E4">
        <w:t xml:space="preserve"> </w:t>
      </w:r>
      <w:r w:rsidR="00A0313B" w:rsidRPr="003936E4">
        <w:t>sú</w:t>
      </w:r>
      <w:r w:rsidRPr="003936E4">
        <w:t xml:space="preserve"> </w:t>
      </w:r>
      <w:r w:rsidR="00A0313B" w:rsidRPr="003936E4">
        <w:t>poskytnuté</w:t>
      </w:r>
      <w:r w:rsidRPr="003936E4">
        <w:t xml:space="preserve"> </w:t>
      </w:r>
      <w:r w:rsidR="00A0313B" w:rsidRPr="003936E4">
        <w:t>základn</w:t>
      </w:r>
      <w:r w:rsidR="00A26165">
        <w:t>é</w:t>
      </w:r>
      <w:r w:rsidRPr="003936E4">
        <w:t xml:space="preserve"> </w:t>
      </w:r>
      <w:r w:rsidR="00A0313B" w:rsidRPr="003936E4">
        <w:t>informácie</w:t>
      </w:r>
      <w:r w:rsidRPr="003936E4">
        <w:t xml:space="preserve"> o </w:t>
      </w:r>
      <w:r w:rsidR="00A0313B" w:rsidRPr="003936E4">
        <w:t>skleníku</w:t>
      </w:r>
      <w:r w:rsidRPr="003936E4">
        <w:t xml:space="preserve"> ako </w:t>
      </w:r>
      <w:r w:rsidR="00A0313B" w:rsidRPr="003936E4">
        <w:t>jedinečný</w:t>
      </w:r>
      <w:r w:rsidRPr="003936E4">
        <w:t xml:space="preserve"> </w:t>
      </w:r>
      <w:r w:rsidR="00A0313B" w:rsidRPr="003936E4">
        <w:t>identifikátor</w:t>
      </w:r>
      <w:r w:rsidRPr="003936E4">
        <w:t xml:space="preserve"> </w:t>
      </w:r>
      <w:r w:rsidR="00A0313B" w:rsidRPr="003936E4">
        <w:t>skleníka</w:t>
      </w:r>
      <w:r w:rsidRPr="003936E4">
        <w:t xml:space="preserve">, typ </w:t>
      </w:r>
      <w:r w:rsidR="00A0313B" w:rsidRPr="003936E4">
        <w:t>mikrokontroléra</w:t>
      </w:r>
      <w:r w:rsidRPr="003936E4">
        <w:t xml:space="preserve">, </w:t>
      </w:r>
      <w:r w:rsidR="00A0313B" w:rsidRPr="003936E4">
        <w:t>ktorý</w:t>
      </w:r>
      <w:r w:rsidRPr="003936E4">
        <w:t xml:space="preserve"> je </w:t>
      </w:r>
      <w:r w:rsidR="00AC0656">
        <w:t>riadiacim</w:t>
      </w:r>
      <w:r w:rsidRPr="003936E4">
        <w:t xml:space="preserve"> </w:t>
      </w:r>
      <w:r w:rsidR="00A0313B" w:rsidRPr="003936E4">
        <w:t>členom</w:t>
      </w:r>
      <w:r w:rsidRPr="003936E4">
        <w:t xml:space="preserve"> </w:t>
      </w:r>
      <w:r w:rsidR="00A0313B" w:rsidRPr="003936E4">
        <w:t>vybraného</w:t>
      </w:r>
      <w:r w:rsidRPr="003936E4">
        <w:t xml:space="preserve"> </w:t>
      </w:r>
      <w:r w:rsidR="00A0313B" w:rsidRPr="003936E4">
        <w:t>skleníka</w:t>
      </w:r>
      <w:r w:rsidRPr="003936E4">
        <w:t xml:space="preserve"> a </w:t>
      </w:r>
      <w:r w:rsidR="00A0313B" w:rsidRPr="003936E4">
        <w:t>dátum</w:t>
      </w:r>
      <w:r w:rsidRPr="003936E4">
        <w:t xml:space="preserve"> </w:t>
      </w:r>
      <w:r w:rsidR="00A0313B" w:rsidRPr="003936E4">
        <w:t>registrácie</w:t>
      </w:r>
      <w:r w:rsidRPr="003936E4">
        <w:t xml:space="preserve"> </w:t>
      </w:r>
      <w:r w:rsidR="00A0313B" w:rsidRPr="003936E4">
        <w:t>skleníka</w:t>
      </w:r>
      <w:r w:rsidRPr="003936E4">
        <w:t xml:space="preserve">. </w:t>
      </w:r>
      <w:r w:rsidR="00A0313B" w:rsidRPr="003936E4">
        <w:t>Ďalšie</w:t>
      </w:r>
      <w:r w:rsidRPr="003936E4">
        <w:t xml:space="preserve"> </w:t>
      </w:r>
      <w:r w:rsidR="00A0313B" w:rsidRPr="003936E4">
        <w:t>údaje</w:t>
      </w:r>
      <w:r w:rsidRPr="003936E4">
        <w:t xml:space="preserve">, </w:t>
      </w:r>
      <w:r w:rsidR="00A0313B" w:rsidRPr="003936E4">
        <w:t>ktoré</w:t>
      </w:r>
      <w:r w:rsidRPr="003936E4">
        <w:t xml:space="preserve"> </w:t>
      </w:r>
      <w:r w:rsidR="00A0313B" w:rsidRPr="003936E4">
        <w:t>webové</w:t>
      </w:r>
      <w:r w:rsidRPr="003936E4">
        <w:t xml:space="preserve"> rozhranie poskytuje </w:t>
      </w:r>
      <w:r w:rsidR="00842129" w:rsidRPr="003936E4">
        <w:t>sú</w:t>
      </w:r>
      <w:r w:rsidRPr="003936E4">
        <w:t xml:space="preserve"> </w:t>
      </w:r>
      <w:r w:rsidR="00842129" w:rsidRPr="003936E4">
        <w:t>najaktuálnejšie</w:t>
      </w:r>
      <w:r w:rsidRPr="003936E4">
        <w:t xml:space="preserve"> nameran</w:t>
      </w:r>
      <w:r w:rsidR="00AC0656">
        <w:t>é</w:t>
      </w:r>
      <w:r w:rsidRPr="003936E4">
        <w:t xml:space="preserve"> hodnoty. Nameran</w:t>
      </w:r>
      <w:r w:rsidR="00AC0656">
        <w:t>é</w:t>
      </w:r>
      <w:r w:rsidRPr="003936E4">
        <w:t xml:space="preserve"> hodnoty </w:t>
      </w:r>
      <w:r w:rsidR="00842129" w:rsidRPr="003936E4">
        <w:t>sú</w:t>
      </w:r>
      <w:r w:rsidRPr="003936E4">
        <w:t xml:space="preserve"> rozdelen</w:t>
      </w:r>
      <w:r w:rsidR="00AC0656">
        <w:t>é</w:t>
      </w:r>
      <w:r w:rsidRPr="003936E4">
        <w:t xml:space="preserve"> do dvoch </w:t>
      </w:r>
      <w:r w:rsidR="00842129" w:rsidRPr="003936E4">
        <w:t>skupín</w:t>
      </w:r>
      <w:r w:rsidRPr="003936E4">
        <w:t xml:space="preserve">. Prvou </w:t>
      </w:r>
      <w:r w:rsidR="00842129" w:rsidRPr="003936E4">
        <w:t>sú</w:t>
      </w:r>
      <w:r w:rsidRPr="003936E4">
        <w:t xml:space="preserve"> nameran</w:t>
      </w:r>
      <w:r w:rsidR="00AC0656">
        <w:t>é</w:t>
      </w:r>
      <w:r w:rsidRPr="003936E4">
        <w:t xml:space="preserve"> </w:t>
      </w:r>
      <w:r w:rsidR="00842129" w:rsidRPr="003936E4">
        <w:t>údaje</w:t>
      </w:r>
      <w:r w:rsidRPr="003936E4">
        <w:t xml:space="preserve"> z </w:t>
      </w:r>
      <w:r w:rsidR="00842129" w:rsidRPr="003936E4">
        <w:t>vnútra</w:t>
      </w:r>
      <w:r w:rsidRPr="003936E4">
        <w:t xml:space="preserve"> </w:t>
      </w:r>
      <w:r w:rsidR="00842129" w:rsidRPr="003936E4">
        <w:t>sklení</w:t>
      </w:r>
      <w:r w:rsidR="00842129">
        <w:t>k</w:t>
      </w:r>
      <w:r w:rsidR="00842129" w:rsidRPr="003936E4">
        <w:t>a</w:t>
      </w:r>
      <w:r w:rsidRPr="003936E4">
        <w:t>. Druh</w:t>
      </w:r>
      <w:r w:rsidR="00AC0656">
        <w:t>á</w:t>
      </w:r>
      <w:r w:rsidRPr="003936E4">
        <w:t xml:space="preserve"> skupina </w:t>
      </w:r>
      <w:r w:rsidR="00842129" w:rsidRPr="003936E4">
        <w:t>pokrýva</w:t>
      </w:r>
      <w:r w:rsidRPr="003936E4">
        <w:t xml:space="preserve"> </w:t>
      </w:r>
      <w:r w:rsidR="00842129" w:rsidRPr="003936E4">
        <w:t>záznamy</w:t>
      </w:r>
      <w:r w:rsidRPr="003936E4">
        <w:t xml:space="preserve"> o </w:t>
      </w:r>
      <w:r w:rsidR="00842129" w:rsidRPr="003936E4">
        <w:t>hodnotách</w:t>
      </w:r>
      <w:r w:rsidRPr="003936E4">
        <w:t xml:space="preserve"> z </w:t>
      </w:r>
      <w:r w:rsidR="00842129" w:rsidRPr="003936E4">
        <w:t>vonkajšieho</w:t>
      </w:r>
      <w:r w:rsidRPr="003936E4">
        <w:t xml:space="preserve"> prostredia </w:t>
      </w:r>
      <w:r w:rsidR="00842129" w:rsidRPr="003936E4">
        <w:t>skleníka</w:t>
      </w:r>
      <w:r w:rsidRPr="003936E4">
        <w:t xml:space="preserve">. </w:t>
      </w:r>
      <w:r w:rsidR="00842129" w:rsidRPr="003936E4">
        <w:t>Každá</w:t>
      </w:r>
      <w:r w:rsidRPr="003936E4">
        <w:t xml:space="preserve"> zo </w:t>
      </w:r>
      <w:r w:rsidR="00842129" w:rsidRPr="003936E4">
        <w:t>skupín</w:t>
      </w:r>
      <w:r w:rsidRPr="003936E4">
        <w:t xml:space="preserve"> </w:t>
      </w:r>
      <w:r w:rsidR="00842129" w:rsidRPr="003936E4">
        <w:t>môže</w:t>
      </w:r>
      <w:r w:rsidRPr="003936E4">
        <w:t xml:space="preserve"> </w:t>
      </w:r>
      <w:r w:rsidR="00842129" w:rsidRPr="003936E4">
        <w:t>zobrazovať</w:t>
      </w:r>
      <w:r w:rsidRPr="003936E4">
        <w:t xml:space="preserve"> </w:t>
      </w:r>
      <w:r w:rsidR="00842129" w:rsidRPr="003936E4">
        <w:t>údaje</w:t>
      </w:r>
      <w:r w:rsidRPr="003936E4">
        <w:t xml:space="preserve"> o teplote, vlhkosti vzduchu, vlhkosti </w:t>
      </w:r>
      <w:r w:rsidR="00842129" w:rsidRPr="003936E4">
        <w:t>pôdy</w:t>
      </w:r>
      <w:r w:rsidRPr="003936E4">
        <w:t xml:space="preserve"> a </w:t>
      </w:r>
      <w:r w:rsidR="00842129" w:rsidRPr="003936E4">
        <w:t>nameraný</w:t>
      </w:r>
      <w:r w:rsidR="00842129">
        <w:t>ch</w:t>
      </w:r>
      <w:r w:rsidRPr="003936E4">
        <w:t xml:space="preserve"> </w:t>
      </w:r>
      <w:r w:rsidR="00842129" w:rsidRPr="003936E4">
        <w:t>hodnotá</w:t>
      </w:r>
      <w:r w:rsidR="00842129">
        <w:t>ch</w:t>
      </w:r>
      <w:r w:rsidRPr="003936E4">
        <w:t xml:space="preserve"> oxidu </w:t>
      </w:r>
      <w:r w:rsidR="00842129" w:rsidRPr="003936E4">
        <w:t>uhličitého</w:t>
      </w:r>
      <w:r w:rsidRPr="003936E4">
        <w:t xml:space="preserve">. Na </w:t>
      </w:r>
      <w:r w:rsidR="00EE1B5E" w:rsidRPr="003936E4">
        <w:t>grafickú</w:t>
      </w:r>
      <w:r w:rsidRPr="003936E4">
        <w:t xml:space="preserve"> </w:t>
      </w:r>
      <w:r w:rsidR="00EE1B5E" w:rsidRPr="003936E4">
        <w:t>reprezentáciu</w:t>
      </w:r>
      <w:r w:rsidRPr="003936E4">
        <w:t xml:space="preserve"> </w:t>
      </w:r>
      <w:r w:rsidR="00EE1B5E" w:rsidRPr="003936E4">
        <w:t>údajov</w:t>
      </w:r>
      <w:r w:rsidRPr="003936E4">
        <w:t xml:space="preserve"> </w:t>
      </w:r>
      <w:r w:rsidR="00EE1B5E" w:rsidRPr="003936E4">
        <w:t>sú</w:t>
      </w:r>
      <w:r w:rsidRPr="003936E4">
        <w:t xml:space="preserve"> </w:t>
      </w:r>
      <w:r w:rsidR="00EE1B5E" w:rsidRPr="003936E4">
        <w:t>využité</w:t>
      </w:r>
      <w:r w:rsidRPr="003936E4">
        <w:t xml:space="preserve"> grafy</w:t>
      </w:r>
      <w:r w:rsidR="008E3313">
        <w:t xml:space="preserve"> (Príloha B)</w:t>
      </w:r>
      <w:r w:rsidR="008E3313" w:rsidRPr="003936E4">
        <w:t>.</w:t>
      </w:r>
      <w:r w:rsidR="009C7916">
        <w:t xml:space="preserve"> </w:t>
      </w:r>
      <w:r w:rsidRPr="003936E4">
        <w:t xml:space="preserve">V </w:t>
      </w:r>
      <w:r w:rsidR="00EE1B5E" w:rsidRPr="003936E4">
        <w:t>prípade</w:t>
      </w:r>
      <w:r w:rsidRPr="003936E4">
        <w:t xml:space="preserve"> ak </w:t>
      </w:r>
      <w:r w:rsidR="00EE1B5E" w:rsidRPr="003936E4">
        <w:t>niektoré</w:t>
      </w:r>
      <w:r w:rsidRPr="003936E4">
        <w:t xml:space="preserve"> z </w:t>
      </w:r>
      <w:r w:rsidR="00EE1B5E" w:rsidRPr="003936E4">
        <w:t>údajov</w:t>
      </w:r>
      <w:r w:rsidRPr="003936E4">
        <w:t xml:space="preserve"> </w:t>
      </w:r>
      <w:r w:rsidR="00E214BC" w:rsidRPr="003936E4">
        <w:t>chýbajú</w:t>
      </w:r>
      <w:r w:rsidR="00E214BC">
        <w:t>,</w:t>
      </w:r>
      <w:r w:rsidRPr="003936E4">
        <w:t xml:space="preserve"> graf je </w:t>
      </w:r>
      <w:r w:rsidR="00E214BC" w:rsidRPr="003936E4">
        <w:t>prázdny</w:t>
      </w:r>
      <w:r w:rsidRPr="003936E4">
        <w:t xml:space="preserve">. </w:t>
      </w:r>
    </w:p>
    <w:p w14:paraId="56CF3782" w14:textId="5514D7FE" w:rsidR="003936E4" w:rsidRPr="003A31E2" w:rsidRDefault="003936E4" w:rsidP="00164D07">
      <w:r w:rsidRPr="003A31E2">
        <w:t xml:space="preserve">Poslednou funkciou, </w:t>
      </w:r>
      <w:r w:rsidR="00E214BC" w:rsidRPr="003A31E2">
        <w:t>ktorá</w:t>
      </w:r>
      <w:r w:rsidRPr="003A31E2">
        <w:t xml:space="preserve"> je </w:t>
      </w:r>
      <w:r w:rsidR="00E214BC" w:rsidRPr="003A31E2">
        <w:t>používateľovi</w:t>
      </w:r>
      <w:r w:rsidRPr="003A31E2">
        <w:t xml:space="preserve"> </w:t>
      </w:r>
      <w:r w:rsidR="00E214BC" w:rsidRPr="003A31E2">
        <w:t>poskytovaná</w:t>
      </w:r>
      <w:r w:rsidRPr="003A31E2">
        <w:t xml:space="preserve"> v </w:t>
      </w:r>
      <w:r w:rsidR="00E214BC" w:rsidRPr="003A31E2">
        <w:t>rámci</w:t>
      </w:r>
      <w:r w:rsidRPr="003A31E2">
        <w:t xml:space="preserve"> tejto karty je </w:t>
      </w:r>
      <w:r w:rsidR="00E214BC" w:rsidRPr="003A31E2">
        <w:t>manuálne</w:t>
      </w:r>
      <w:r w:rsidRPr="003A31E2">
        <w:t xml:space="preserve"> riadenie </w:t>
      </w:r>
      <w:r w:rsidR="00E214BC" w:rsidRPr="003A31E2">
        <w:t>akčných</w:t>
      </w:r>
      <w:r w:rsidRPr="003A31E2">
        <w:t xml:space="preserve"> </w:t>
      </w:r>
      <w:r w:rsidR="00E214BC" w:rsidRPr="003A31E2">
        <w:t>členov</w:t>
      </w:r>
      <w:r w:rsidRPr="003A31E2">
        <w:t xml:space="preserve"> s </w:t>
      </w:r>
      <w:r w:rsidR="00E214BC" w:rsidRPr="003A31E2">
        <w:t>využitím</w:t>
      </w:r>
      <w:r w:rsidRPr="003A31E2">
        <w:t xml:space="preserve"> </w:t>
      </w:r>
      <w:r w:rsidR="00E214BC" w:rsidRPr="003A31E2">
        <w:t>webové</w:t>
      </w:r>
      <w:r w:rsidRPr="003A31E2">
        <w:t xml:space="preserve"> rozhrania.  Na </w:t>
      </w:r>
      <w:r w:rsidR="00E214BC" w:rsidRPr="003A31E2">
        <w:t>ovládanie</w:t>
      </w:r>
      <w:r w:rsidRPr="003A31E2">
        <w:t xml:space="preserve"> </w:t>
      </w:r>
      <w:r w:rsidR="00E214BC" w:rsidRPr="003A31E2">
        <w:t>sú</w:t>
      </w:r>
      <w:r w:rsidRPr="003A31E2">
        <w:t xml:space="preserve"> </w:t>
      </w:r>
      <w:r w:rsidR="00E214BC" w:rsidRPr="003A31E2">
        <w:t>využívané</w:t>
      </w:r>
      <w:r w:rsidRPr="003A31E2">
        <w:t xml:space="preserve"> dva </w:t>
      </w:r>
      <w:r w:rsidR="00E214BC" w:rsidRPr="003A31E2">
        <w:t>prepínače</w:t>
      </w:r>
      <w:r w:rsidRPr="003A31E2">
        <w:t xml:space="preserve"> na oddelenie riadenia </w:t>
      </w:r>
      <w:r w:rsidR="00E214BC" w:rsidRPr="003A31E2">
        <w:t>odvetrávania</w:t>
      </w:r>
      <w:r w:rsidRPr="003A31E2">
        <w:t xml:space="preserve"> a </w:t>
      </w:r>
      <w:r w:rsidR="00E214BC" w:rsidRPr="003A31E2">
        <w:t>zavlažovania</w:t>
      </w:r>
      <w:r w:rsidRPr="003A31E2">
        <w:t xml:space="preserve"> </w:t>
      </w:r>
      <w:r w:rsidR="00E214BC" w:rsidRPr="003A31E2">
        <w:t>skleníka</w:t>
      </w:r>
      <w:r w:rsidRPr="003A31E2">
        <w:t xml:space="preserve">. </w:t>
      </w:r>
      <w:r w:rsidR="00E214BC" w:rsidRPr="003A31E2">
        <w:t>Princíp</w:t>
      </w:r>
      <w:r w:rsidRPr="003A31E2">
        <w:t xml:space="preserve"> </w:t>
      </w:r>
      <w:r w:rsidR="00757E7D" w:rsidRPr="003A31E2">
        <w:t>vzdialen</w:t>
      </w:r>
      <w:r w:rsidR="00757E7D">
        <w:t>ého</w:t>
      </w:r>
      <w:r w:rsidRPr="003A31E2">
        <w:t xml:space="preserve"> riadenia </w:t>
      </w:r>
      <w:r w:rsidR="00D74D83" w:rsidRPr="003A31E2">
        <w:t>akčných</w:t>
      </w:r>
      <w:r w:rsidRPr="003A31E2">
        <w:t xml:space="preserve"> </w:t>
      </w:r>
      <w:r w:rsidR="00D74D83" w:rsidRPr="003A31E2">
        <w:t>členov</w:t>
      </w:r>
      <w:r w:rsidRPr="003A31E2">
        <w:t xml:space="preserve"> je </w:t>
      </w:r>
      <w:r w:rsidR="00D74D83" w:rsidRPr="003A31E2">
        <w:t>postavený</w:t>
      </w:r>
      <w:r w:rsidRPr="003A31E2">
        <w:t xml:space="preserve"> na </w:t>
      </w:r>
      <w:r w:rsidR="00D74D83" w:rsidRPr="003A31E2">
        <w:t>využití</w:t>
      </w:r>
      <w:r w:rsidRPr="003A31E2">
        <w:t xml:space="preserve"> MQTT klienta. Pri zmene stavu </w:t>
      </w:r>
      <w:r w:rsidR="00D74D83" w:rsidRPr="003A31E2">
        <w:t>prepínača</w:t>
      </w:r>
      <w:r w:rsidRPr="003A31E2">
        <w:t xml:space="preserve"> je </w:t>
      </w:r>
      <w:r w:rsidR="00D74D83" w:rsidRPr="003A31E2">
        <w:t>vytvorená</w:t>
      </w:r>
      <w:r w:rsidRPr="003A31E2">
        <w:t xml:space="preserve"> </w:t>
      </w:r>
      <w:r w:rsidR="00D74D83" w:rsidRPr="003A31E2">
        <w:t>dátová</w:t>
      </w:r>
      <w:r w:rsidRPr="003A31E2">
        <w:t xml:space="preserve"> </w:t>
      </w:r>
      <w:r w:rsidR="00D74D83" w:rsidRPr="003A31E2">
        <w:t>štruktúra</w:t>
      </w:r>
      <w:r w:rsidRPr="003A31E2">
        <w:t xml:space="preserve"> vo </w:t>
      </w:r>
      <w:r w:rsidR="00D74D83" w:rsidRPr="003A31E2">
        <w:t>formáte</w:t>
      </w:r>
      <w:r w:rsidRPr="003A31E2">
        <w:t xml:space="preserve"> JSON, ktorej obsah </w:t>
      </w:r>
      <w:r w:rsidR="00D74D83" w:rsidRPr="003A31E2">
        <w:t>pozostáva</w:t>
      </w:r>
      <w:r w:rsidRPr="003A31E2">
        <w:t xml:space="preserve"> z </w:t>
      </w:r>
      <w:r w:rsidR="00D74D83" w:rsidRPr="003A31E2">
        <w:t>kľúča</w:t>
      </w:r>
      <w:r w:rsidRPr="003A31E2">
        <w:t xml:space="preserve"> s </w:t>
      </w:r>
      <w:r w:rsidR="00D74D83" w:rsidRPr="003A31E2">
        <w:t>názvom</w:t>
      </w:r>
      <w:r w:rsidRPr="003A31E2">
        <w:t xml:space="preserve"> </w:t>
      </w:r>
      <w:r w:rsidRPr="00164D07">
        <w:rPr>
          <w:i/>
          <w:iCs/>
        </w:rPr>
        <w:t>„</w:t>
      </w:r>
      <w:proofErr w:type="spellStart"/>
      <w:r w:rsidRPr="00164D07">
        <w:rPr>
          <w:i/>
          <w:iCs/>
        </w:rPr>
        <w:t>requested</w:t>
      </w:r>
      <w:proofErr w:type="spellEnd"/>
      <w:r w:rsidRPr="00164D07">
        <w:rPr>
          <w:i/>
          <w:iCs/>
        </w:rPr>
        <w:t>“</w:t>
      </w:r>
      <w:r w:rsidRPr="003A31E2">
        <w:t xml:space="preserve"> a hodnota </w:t>
      </w:r>
      <w:r w:rsidR="00D74D83" w:rsidRPr="003A31E2">
        <w:t>kľúča</w:t>
      </w:r>
      <w:r w:rsidRPr="003A31E2">
        <w:t xml:space="preserve"> je </w:t>
      </w:r>
      <w:r w:rsidR="00D74D83" w:rsidRPr="003A31E2">
        <w:t>aktuálna</w:t>
      </w:r>
      <w:r w:rsidRPr="003A31E2">
        <w:t xml:space="preserve"> hodnota </w:t>
      </w:r>
      <w:r w:rsidR="00D74D83" w:rsidRPr="003A31E2">
        <w:t>prepínača</w:t>
      </w:r>
      <w:r w:rsidRPr="003A31E2">
        <w:t xml:space="preserve">. </w:t>
      </w:r>
      <w:r w:rsidR="003F5E79" w:rsidRPr="003A31E2">
        <w:t>Vytvorený</w:t>
      </w:r>
      <w:r w:rsidRPr="003A31E2">
        <w:t xml:space="preserve"> JSON je </w:t>
      </w:r>
      <w:r w:rsidR="003F5E79" w:rsidRPr="003A31E2">
        <w:t>následné</w:t>
      </w:r>
      <w:r w:rsidRPr="003A31E2">
        <w:t xml:space="preserve"> </w:t>
      </w:r>
      <w:r w:rsidR="003F5E79" w:rsidRPr="003A31E2">
        <w:t>publikovaný</w:t>
      </w:r>
      <w:r w:rsidRPr="003A31E2">
        <w:t xml:space="preserve"> do </w:t>
      </w:r>
      <w:r w:rsidR="003F5E79" w:rsidRPr="003A31E2">
        <w:t>príslušnej</w:t>
      </w:r>
      <w:r w:rsidRPr="003A31E2">
        <w:t xml:space="preserve"> </w:t>
      </w:r>
      <w:r w:rsidR="003F5E79" w:rsidRPr="003A31E2">
        <w:t>témy</w:t>
      </w:r>
      <w:r w:rsidRPr="003A31E2">
        <w:t xml:space="preserve"> v</w:t>
      </w:r>
      <w:r w:rsidR="00F37230">
        <w:t> </w:t>
      </w:r>
      <w:r w:rsidR="003F5E79" w:rsidRPr="003A31E2">
        <w:t>závislosti</w:t>
      </w:r>
      <w:r w:rsidR="00F37230">
        <w:t>,</w:t>
      </w:r>
      <w:r w:rsidRPr="003A31E2">
        <w:t xml:space="preserve"> s </w:t>
      </w:r>
      <w:r w:rsidR="003F5E79" w:rsidRPr="003A31E2">
        <w:t>ktorým</w:t>
      </w:r>
      <w:r w:rsidRPr="003A31E2">
        <w:t xml:space="preserve"> z </w:t>
      </w:r>
      <w:r w:rsidR="003F5E79" w:rsidRPr="003A31E2">
        <w:t>prepínačov</w:t>
      </w:r>
      <w:r w:rsidRPr="003A31E2">
        <w:t xml:space="preserve"> bolo manipulovan</w:t>
      </w:r>
      <w:r w:rsidR="00F37230">
        <w:t>é</w:t>
      </w:r>
      <w:r w:rsidRPr="003A31E2">
        <w:t>. V</w:t>
      </w:r>
      <w:r w:rsidR="00164D07">
        <w:t> </w:t>
      </w:r>
      <w:r w:rsidR="00291F21">
        <w:t>prípade</w:t>
      </w:r>
      <w:r w:rsidR="00164D07">
        <w:t xml:space="preserve"> </w:t>
      </w:r>
      <w:r w:rsidR="00291F21">
        <w:t>skleníka</w:t>
      </w:r>
      <w:r w:rsidR="00164D07">
        <w:t xml:space="preserve"> s </w:t>
      </w:r>
      <w:r w:rsidR="00291F21">
        <w:t>identifikátorom</w:t>
      </w:r>
      <w:r w:rsidR="00164D07">
        <w:t xml:space="preserve"> 0</w:t>
      </w:r>
      <w:r w:rsidRPr="003A31E2">
        <w:t xml:space="preserve"> </w:t>
      </w:r>
      <w:r w:rsidR="00291F21">
        <w:t>pri</w:t>
      </w:r>
      <w:r w:rsidRPr="003A31E2">
        <w:t xml:space="preserve"> </w:t>
      </w:r>
      <w:r w:rsidR="00291F21" w:rsidRPr="003A31E2">
        <w:t>manipul</w:t>
      </w:r>
      <w:r w:rsidR="00291F21">
        <w:t>ácii</w:t>
      </w:r>
      <w:r w:rsidRPr="003A31E2">
        <w:t xml:space="preserve"> s </w:t>
      </w:r>
      <w:r w:rsidR="003F5E79" w:rsidRPr="003A31E2">
        <w:t>prepína</w:t>
      </w:r>
      <w:r w:rsidR="00291F21">
        <w:t>č</w:t>
      </w:r>
      <w:r w:rsidR="003F5E79" w:rsidRPr="003A31E2">
        <w:t>om</w:t>
      </w:r>
      <w:r w:rsidRPr="003A31E2">
        <w:t xml:space="preserve"> s </w:t>
      </w:r>
      <w:r w:rsidR="003F5E79" w:rsidRPr="003A31E2">
        <w:t>názvom</w:t>
      </w:r>
      <w:r w:rsidRPr="003A31E2">
        <w:t xml:space="preserve"> </w:t>
      </w:r>
      <w:proofErr w:type="spellStart"/>
      <w:r w:rsidRPr="003A31E2">
        <w:t>Window</w:t>
      </w:r>
      <w:proofErr w:type="spellEnd"/>
      <w:r w:rsidRPr="003A31E2">
        <w:t xml:space="preserve">, JSON bude </w:t>
      </w:r>
      <w:r w:rsidR="003F5E79" w:rsidRPr="003A31E2">
        <w:t>publikovaný</w:t>
      </w:r>
      <w:r w:rsidRPr="003A31E2">
        <w:t xml:space="preserve"> do </w:t>
      </w:r>
      <w:r w:rsidRPr="00164D07">
        <w:rPr>
          <w:i/>
          <w:iCs/>
        </w:rPr>
        <w:t>„Greenhouse/</w:t>
      </w:r>
      <w:proofErr w:type="spellStart"/>
      <w:r w:rsidRPr="00164D07">
        <w:rPr>
          <w:i/>
          <w:iCs/>
        </w:rPr>
        <w:t>window</w:t>
      </w:r>
      <w:proofErr w:type="spellEnd"/>
      <w:r w:rsidRPr="00164D07">
        <w:rPr>
          <w:i/>
          <w:iCs/>
        </w:rPr>
        <w:t>/0“.</w:t>
      </w:r>
      <w:r w:rsidRPr="003A31E2">
        <w:t xml:space="preserve"> Pri </w:t>
      </w:r>
      <w:r w:rsidR="003F5E79" w:rsidRPr="003A31E2">
        <w:t>prepínači</w:t>
      </w:r>
      <w:r w:rsidRPr="003A31E2">
        <w:t xml:space="preserve"> s </w:t>
      </w:r>
      <w:r w:rsidR="003F5E79" w:rsidRPr="003A31E2">
        <w:t>názvom</w:t>
      </w:r>
      <w:r w:rsidRPr="003A31E2">
        <w:t xml:space="preserve"> </w:t>
      </w:r>
      <w:proofErr w:type="spellStart"/>
      <w:r w:rsidRPr="003A31E2">
        <w:t>Irrigation</w:t>
      </w:r>
      <w:proofErr w:type="spellEnd"/>
      <w:r w:rsidRPr="003A31E2">
        <w:t xml:space="preserve"> je </w:t>
      </w:r>
      <w:r w:rsidR="003F5E79" w:rsidRPr="003A31E2">
        <w:t>publikovaná</w:t>
      </w:r>
      <w:r w:rsidRPr="003A31E2">
        <w:t xml:space="preserve"> </w:t>
      </w:r>
      <w:r w:rsidR="003F5E79" w:rsidRPr="003A31E2">
        <w:t>téma</w:t>
      </w:r>
      <w:r w:rsidRPr="003A31E2">
        <w:t xml:space="preserve"> </w:t>
      </w:r>
      <w:r w:rsidRPr="00164D07">
        <w:rPr>
          <w:i/>
          <w:iCs/>
        </w:rPr>
        <w:t>„Greenhouse/</w:t>
      </w:r>
      <w:proofErr w:type="spellStart"/>
      <w:r w:rsidRPr="00164D07">
        <w:rPr>
          <w:i/>
          <w:iCs/>
        </w:rPr>
        <w:t>irrigation</w:t>
      </w:r>
      <w:proofErr w:type="spellEnd"/>
      <w:r w:rsidRPr="00164D07">
        <w:rPr>
          <w:i/>
          <w:iCs/>
        </w:rPr>
        <w:t>/0“.</w:t>
      </w:r>
    </w:p>
    <w:p w14:paraId="66915A1B" w14:textId="5BD22CD8" w:rsidR="003936E4" w:rsidRPr="003F5E79" w:rsidRDefault="003F5E79" w:rsidP="003F5E79">
      <w:pPr>
        <w:pStyle w:val="Nadpis3"/>
      </w:pPr>
      <w:bookmarkStart w:id="126" w:name="_Toc131867286"/>
      <w:r w:rsidRPr="003F5E79">
        <w:t>Archív</w:t>
      </w:r>
      <w:r w:rsidR="003936E4" w:rsidRPr="003F5E79">
        <w:t xml:space="preserve"> </w:t>
      </w:r>
      <w:r w:rsidRPr="003F5E79">
        <w:t>nameraných</w:t>
      </w:r>
      <w:r w:rsidR="003936E4" w:rsidRPr="003F5E79">
        <w:t xml:space="preserve"> </w:t>
      </w:r>
      <w:r w:rsidRPr="003F5E79">
        <w:t>dát</w:t>
      </w:r>
      <w:bookmarkEnd w:id="126"/>
    </w:p>
    <w:p w14:paraId="713A9C84" w14:textId="54CAF47C" w:rsidR="003936E4" w:rsidRPr="003936E4" w:rsidRDefault="001E0BE4" w:rsidP="001C429C">
      <w:pPr>
        <w:rPr>
          <w:rFonts w:ascii="Segoe UI" w:hAnsi="Segoe UI" w:cs="Segoe UI"/>
          <w:sz w:val="18"/>
          <w:szCs w:val="18"/>
        </w:rPr>
      </w:pPr>
      <w:r w:rsidRPr="003936E4">
        <w:rPr>
          <w:shd w:val="clear" w:color="auto" w:fill="FFFFFE"/>
        </w:rPr>
        <w:t>Náhľad</w:t>
      </w:r>
      <w:r w:rsidR="003936E4" w:rsidRPr="003936E4">
        <w:rPr>
          <w:shd w:val="clear" w:color="auto" w:fill="FFFFFE"/>
        </w:rPr>
        <w:t xml:space="preserve"> do </w:t>
      </w:r>
      <w:r w:rsidR="004E56C6" w:rsidRPr="003936E4">
        <w:rPr>
          <w:shd w:val="clear" w:color="auto" w:fill="FFFFFE"/>
        </w:rPr>
        <w:t>archívu</w:t>
      </w:r>
      <w:r w:rsidR="003936E4" w:rsidRPr="003936E4">
        <w:rPr>
          <w:shd w:val="clear" w:color="auto" w:fill="FFFFFE"/>
        </w:rPr>
        <w:t xml:space="preserve"> </w:t>
      </w:r>
      <w:r w:rsidR="004E56C6" w:rsidRPr="003936E4">
        <w:rPr>
          <w:shd w:val="clear" w:color="auto" w:fill="FFFFFE"/>
        </w:rPr>
        <w:t>nameraných</w:t>
      </w:r>
      <w:r w:rsidR="003936E4" w:rsidRPr="003936E4">
        <w:rPr>
          <w:shd w:val="clear" w:color="auto" w:fill="FFFFFE"/>
        </w:rPr>
        <w:t xml:space="preserve"> </w:t>
      </w:r>
      <w:r w:rsidR="004E56C6" w:rsidRPr="003936E4">
        <w:rPr>
          <w:shd w:val="clear" w:color="auto" w:fill="FFFFFE"/>
        </w:rPr>
        <w:t>dát</w:t>
      </w:r>
      <w:r w:rsidR="003936E4" w:rsidRPr="003936E4">
        <w:rPr>
          <w:shd w:val="clear" w:color="auto" w:fill="FFFFFE"/>
        </w:rPr>
        <w:t xml:space="preserve"> </w:t>
      </w:r>
      <w:r w:rsidR="004E56C6" w:rsidRPr="003936E4">
        <w:rPr>
          <w:shd w:val="clear" w:color="auto" w:fill="FFFFFE"/>
        </w:rPr>
        <w:t>nám</w:t>
      </w:r>
      <w:r w:rsidR="003936E4" w:rsidRPr="003936E4">
        <w:rPr>
          <w:shd w:val="clear" w:color="auto" w:fill="FFFFFE"/>
        </w:rPr>
        <w:t xml:space="preserve"> poskytuje tretia a </w:t>
      </w:r>
      <w:r w:rsidR="004E56C6" w:rsidRPr="003936E4">
        <w:rPr>
          <w:shd w:val="clear" w:color="auto" w:fill="FFFFFE"/>
        </w:rPr>
        <w:t>zároveň</w:t>
      </w:r>
      <w:r w:rsidR="003936E4" w:rsidRPr="003936E4">
        <w:rPr>
          <w:shd w:val="clear" w:color="auto" w:fill="FFFFFE"/>
        </w:rPr>
        <w:t xml:space="preserve"> </w:t>
      </w:r>
      <w:r w:rsidR="004E56C6" w:rsidRPr="003936E4">
        <w:rPr>
          <w:shd w:val="clear" w:color="auto" w:fill="FFFFFE"/>
        </w:rPr>
        <w:t>posledná</w:t>
      </w:r>
      <w:r w:rsidR="003936E4" w:rsidRPr="003936E4">
        <w:rPr>
          <w:shd w:val="clear" w:color="auto" w:fill="FFFFFE"/>
        </w:rPr>
        <w:t xml:space="preserve"> karta s ikonou </w:t>
      </w:r>
      <w:r w:rsidR="004E56C6" w:rsidRPr="003936E4">
        <w:rPr>
          <w:shd w:val="clear" w:color="auto" w:fill="FFFFFE"/>
        </w:rPr>
        <w:t>hodín</w:t>
      </w:r>
      <w:r w:rsidR="003936E4" w:rsidRPr="003936E4">
        <w:rPr>
          <w:shd w:val="clear" w:color="auto" w:fill="FFFFFE"/>
        </w:rPr>
        <w:t xml:space="preserve">. Po </w:t>
      </w:r>
      <w:r w:rsidR="004E56C6" w:rsidRPr="003936E4">
        <w:rPr>
          <w:shd w:val="clear" w:color="auto" w:fill="FFFFFE"/>
        </w:rPr>
        <w:t>kliknutí</w:t>
      </w:r>
      <w:r w:rsidR="003936E4" w:rsidRPr="003936E4">
        <w:rPr>
          <w:shd w:val="clear" w:color="auto" w:fill="FFFFFE"/>
        </w:rPr>
        <w:t xml:space="preserve"> na ikonu je </w:t>
      </w:r>
      <w:r w:rsidR="004E56C6" w:rsidRPr="003936E4">
        <w:rPr>
          <w:shd w:val="clear" w:color="auto" w:fill="FFFFFE"/>
        </w:rPr>
        <w:t>používateľovi</w:t>
      </w:r>
      <w:r w:rsidR="003936E4" w:rsidRPr="003936E4">
        <w:rPr>
          <w:shd w:val="clear" w:color="auto" w:fill="FFFFFE"/>
        </w:rPr>
        <w:t xml:space="preserve"> </w:t>
      </w:r>
      <w:r w:rsidR="004E56C6" w:rsidRPr="003936E4">
        <w:rPr>
          <w:shd w:val="clear" w:color="auto" w:fill="FFFFFE"/>
        </w:rPr>
        <w:t>načítaný</w:t>
      </w:r>
      <w:r w:rsidR="003936E4" w:rsidRPr="003936E4">
        <w:rPr>
          <w:shd w:val="clear" w:color="auto" w:fill="FFFFFE"/>
        </w:rPr>
        <w:t xml:space="preserve"> obsah so </w:t>
      </w:r>
      <w:r w:rsidR="004E56C6" w:rsidRPr="003936E4">
        <w:rPr>
          <w:shd w:val="clear" w:color="auto" w:fill="FFFFFE"/>
        </w:rPr>
        <w:t>štyrmi</w:t>
      </w:r>
      <w:r w:rsidR="003936E4" w:rsidRPr="003936E4">
        <w:rPr>
          <w:shd w:val="clear" w:color="auto" w:fill="FFFFFE"/>
        </w:rPr>
        <w:t xml:space="preserve"> grafmi, </w:t>
      </w:r>
      <w:r w:rsidR="004E56C6" w:rsidRPr="003936E4">
        <w:rPr>
          <w:shd w:val="clear" w:color="auto" w:fill="FFFFFE"/>
        </w:rPr>
        <w:t>ktoré</w:t>
      </w:r>
      <w:r w:rsidR="003936E4" w:rsidRPr="003936E4">
        <w:rPr>
          <w:shd w:val="clear" w:color="auto" w:fill="FFFFFE"/>
        </w:rPr>
        <w:t xml:space="preserve"> </w:t>
      </w:r>
      <w:r w:rsidR="004E56C6" w:rsidRPr="003936E4">
        <w:rPr>
          <w:shd w:val="clear" w:color="auto" w:fill="FFFFFE"/>
        </w:rPr>
        <w:t>reprezentujú</w:t>
      </w:r>
      <w:r w:rsidR="003936E4" w:rsidRPr="003936E4">
        <w:rPr>
          <w:shd w:val="clear" w:color="auto" w:fill="FFFFFE"/>
        </w:rPr>
        <w:t xml:space="preserve"> </w:t>
      </w:r>
      <w:r w:rsidR="004E56C6" w:rsidRPr="003936E4">
        <w:rPr>
          <w:shd w:val="clear" w:color="auto" w:fill="FFFFFE"/>
        </w:rPr>
        <w:t>každú</w:t>
      </w:r>
      <w:r w:rsidR="003936E4" w:rsidRPr="003936E4">
        <w:rPr>
          <w:shd w:val="clear" w:color="auto" w:fill="FFFFFE"/>
        </w:rPr>
        <w:t xml:space="preserve"> z </w:t>
      </w:r>
      <w:r w:rsidR="004E56C6" w:rsidRPr="003936E4">
        <w:rPr>
          <w:shd w:val="clear" w:color="auto" w:fill="FFFFFE"/>
        </w:rPr>
        <w:t>podporovaných</w:t>
      </w:r>
      <w:r w:rsidR="003936E4" w:rsidRPr="003936E4">
        <w:rPr>
          <w:shd w:val="clear" w:color="auto" w:fill="FFFFFE"/>
        </w:rPr>
        <w:t xml:space="preserve"> </w:t>
      </w:r>
      <w:r w:rsidR="004E56C6" w:rsidRPr="003936E4">
        <w:rPr>
          <w:shd w:val="clear" w:color="auto" w:fill="FFFFFE"/>
        </w:rPr>
        <w:t>veličín</w:t>
      </w:r>
      <w:r w:rsidR="003936E4" w:rsidRPr="003936E4">
        <w:rPr>
          <w:shd w:val="clear" w:color="auto" w:fill="FFFFFE"/>
        </w:rPr>
        <w:t xml:space="preserve">. </w:t>
      </w:r>
      <w:r w:rsidR="004E56C6" w:rsidRPr="003936E4">
        <w:rPr>
          <w:shd w:val="clear" w:color="auto" w:fill="FFFFFE"/>
        </w:rPr>
        <w:t>Každý</w:t>
      </w:r>
      <w:r w:rsidR="003936E4" w:rsidRPr="003936E4">
        <w:rPr>
          <w:shd w:val="clear" w:color="auto" w:fill="FFFFFE"/>
        </w:rPr>
        <w:t xml:space="preserve"> z grafov poskytuje zobrazovanie </w:t>
      </w:r>
      <w:r w:rsidR="004E56C6" w:rsidRPr="003936E4">
        <w:rPr>
          <w:shd w:val="clear" w:color="auto" w:fill="FFFFFE"/>
        </w:rPr>
        <w:t>archívnych</w:t>
      </w:r>
      <w:r w:rsidR="003936E4" w:rsidRPr="003936E4">
        <w:rPr>
          <w:shd w:val="clear" w:color="auto" w:fill="FFFFFE"/>
        </w:rPr>
        <w:t xml:space="preserve"> </w:t>
      </w:r>
      <w:r w:rsidR="004E56C6" w:rsidRPr="003936E4">
        <w:rPr>
          <w:shd w:val="clear" w:color="auto" w:fill="FFFFFE"/>
        </w:rPr>
        <w:t>záznamov</w:t>
      </w:r>
      <w:r w:rsidR="003936E4" w:rsidRPr="003936E4">
        <w:rPr>
          <w:shd w:val="clear" w:color="auto" w:fill="FFFFFE"/>
        </w:rPr>
        <w:t xml:space="preserve"> aj z</w:t>
      </w:r>
      <w:r w:rsidR="00F94561">
        <w:rPr>
          <w:shd w:val="clear" w:color="auto" w:fill="FFFFFE"/>
        </w:rPr>
        <w:t> </w:t>
      </w:r>
      <w:r w:rsidR="004E56C6" w:rsidRPr="003936E4">
        <w:rPr>
          <w:shd w:val="clear" w:color="auto" w:fill="FFFFFE"/>
        </w:rPr>
        <w:t>vnútra</w:t>
      </w:r>
      <w:r w:rsidR="00F94561">
        <w:rPr>
          <w:shd w:val="clear" w:color="auto" w:fill="FFFFFE"/>
        </w:rPr>
        <w:t>,</w:t>
      </w:r>
      <w:r w:rsidR="003936E4" w:rsidRPr="003936E4">
        <w:rPr>
          <w:shd w:val="clear" w:color="auto" w:fill="FFFFFE"/>
        </w:rPr>
        <w:t xml:space="preserve"> aj z</w:t>
      </w:r>
      <w:r w:rsidR="00867790">
        <w:rPr>
          <w:shd w:val="clear" w:color="auto" w:fill="FFFFFE"/>
        </w:rPr>
        <w:t xml:space="preserve"> vonkajšieho </w:t>
      </w:r>
      <w:r w:rsidR="003936E4" w:rsidRPr="003936E4">
        <w:rPr>
          <w:shd w:val="clear" w:color="auto" w:fill="FFFFFE"/>
        </w:rPr>
        <w:t xml:space="preserve">prostredia </w:t>
      </w:r>
      <w:r w:rsidR="004E56C6" w:rsidRPr="003936E4">
        <w:rPr>
          <w:shd w:val="clear" w:color="auto" w:fill="FFFFFE"/>
        </w:rPr>
        <w:t>skleníka</w:t>
      </w:r>
      <w:r w:rsidR="003936E4" w:rsidRPr="003936E4">
        <w:rPr>
          <w:shd w:val="clear" w:color="auto" w:fill="FFFFFE"/>
        </w:rPr>
        <w:t xml:space="preserve">. Tieto </w:t>
      </w:r>
      <w:r w:rsidR="004E56C6" w:rsidRPr="003936E4">
        <w:rPr>
          <w:shd w:val="clear" w:color="auto" w:fill="FFFFFE"/>
        </w:rPr>
        <w:t>záznamy</w:t>
      </w:r>
      <w:r w:rsidR="003936E4" w:rsidRPr="003936E4">
        <w:rPr>
          <w:shd w:val="clear" w:color="auto" w:fill="FFFFFE"/>
        </w:rPr>
        <w:t xml:space="preserve"> pre </w:t>
      </w:r>
      <w:r w:rsidR="004E56C6" w:rsidRPr="003936E4">
        <w:rPr>
          <w:shd w:val="clear" w:color="auto" w:fill="FFFFFE"/>
        </w:rPr>
        <w:t>konkrétnu</w:t>
      </w:r>
      <w:r w:rsidR="003936E4" w:rsidRPr="003936E4">
        <w:rPr>
          <w:shd w:val="clear" w:color="auto" w:fill="FFFFFE"/>
        </w:rPr>
        <w:t xml:space="preserve"> </w:t>
      </w:r>
      <w:r w:rsidR="004E56C6" w:rsidRPr="003936E4">
        <w:rPr>
          <w:shd w:val="clear" w:color="auto" w:fill="FFFFFE"/>
        </w:rPr>
        <w:t>veličinu</w:t>
      </w:r>
      <w:r w:rsidR="003936E4" w:rsidRPr="003936E4">
        <w:rPr>
          <w:shd w:val="clear" w:color="auto" w:fill="FFFFFE"/>
        </w:rPr>
        <w:t xml:space="preserve"> </w:t>
      </w:r>
      <w:r w:rsidR="004E56C6" w:rsidRPr="003936E4">
        <w:rPr>
          <w:shd w:val="clear" w:color="auto" w:fill="FFFFFE"/>
        </w:rPr>
        <w:t>sú</w:t>
      </w:r>
      <w:r w:rsidR="003936E4" w:rsidRPr="003936E4">
        <w:rPr>
          <w:shd w:val="clear" w:color="auto" w:fill="FFFFFE"/>
        </w:rPr>
        <w:t xml:space="preserve"> umiestnen</w:t>
      </w:r>
      <w:r w:rsidR="00F93D8F">
        <w:rPr>
          <w:shd w:val="clear" w:color="auto" w:fill="FFFFFE"/>
        </w:rPr>
        <w:t>é</w:t>
      </w:r>
      <w:r w:rsidR="003936E4" w:rsidRPr="003936E4">
        <w:rPr>
          <w:shd w:val="clear" w:color="auto" w:fill="FFFFFE"/>
        </w:rPr>
        <w:t xml:space="preserve"> do </w:t>
      </w:r>
      <w:r w:rsidR="004E56C6" w:rsidRPr="003936E4">
        <w:rPr>
          <w:shd w:val="clear" w:color="auto" w:fill="FFFFFE"/>
        </w:rPr>
        <w:t>jedného</w:t>
      </w:r>
      <w:r w:rsidR="003936E4" w:rsidRPr="003936E4">
        <w:rPr>
          <w:shd w:val="clear" w:color="auto" w:fill="FFFFFE"/>
        </w:rPr>
        <w:t xml:space="preserve"> grafu s </w:t>
      </w:r>
      <w:r w:rsidR="004E56C6" w:rsidRPr="003936E4">
        <w:rPr>
          <w:shd w:val="clear" w:color="auto" w:fill="FFFFFE"/>
        </w:rPr>
        <w:t>možnosťou</w:t>
      </w:r>
      <w:r w:rsidR="003936E4" w:rsidRPr="003936E4">
        <w:rPr>
          <w:shd w:val="clear" w:color="auto" w:fill="FFFFFE"/>
        </w:rPr>
        <w:t xml:space="preserve"> </w:t>
      </w:r>
      <w:r w:rsidR="004E56C6" w:rsidRPr="003936E4">
        <w:rPr>
          <w:shd w:val="clear" w:color="auto" w:fill="FFFFFE"/>
        </w:rPr>
        <w:t>filtrácie</w:t>
      </w:r>
      <w:r w:rsidR="003936E4" w:rsidRPr="003936E4">
        <w:rPr>
          <w:shd w:val="clear" w:color="auto" w:fill="FFFFFE"/>
        </w:rPr>
        <w:t xml:space="preserve"> zobrazenia </w:t>
      </w:r>
      <w:r w:rsidR="004E56C6" w:rsidRPr="003936E4">
        <w:rPr>
          <w:shd w:val="clear" w:color="auto" w:fill="FFFFFE"/>
        </w:rPr>
        <w:t>dát</w:t>
      </w:r>
      <w:r w:rsidR="003936E4" w:rsidRPr="003936E4">
        <w:rPr>
          <w:shd w:val="clear" w:color="auto" w:fill="FFFFFE"/>
        </w:rPr>
        <w:t xml:space="preserve"> v </w:t>
      </w:r>
      <w:r w:rsidR="004E56C6" w:rsidRPr="003936E4">
        <w:rPr>
          <w:shd w:val="clear" w:color="auto" w:fill="FFFFFE"/>
        </w:rPr>
        <w:t>závislosti</w:t>
      </w:r>
      <w:r w:rsidR="003936E4" w:rsidRPr="003936E4">
        <w:rPr>
          <w:shd w:val="clear" w:color="auto" w:fill="FFFFFE"/>
        </w:rPr>
        <w:t xml:space="preserve"> od </w:t>
      </w:r>
      <w:r w:rsidR="004E56C6" w:rsidRPr="003936E4">
        <w:rPr>
          <w:shd w:val="clear" w:color="auto" w:fill="FFFFFE"/>
        </w:rPr>
        <w:t>pozície</w:t>
      </w:r>
      <w:r w:rsidR="003936E4" w:rsidRPr="003936E4">
        <w:rPr>
          <w:shd w:val="clear" w:color="auto" w:fill="FFFFFE"/>
        </w:rPr>
        <w:t xml:space="preserve"> merania. </w:t>
      </w:r>
      <w:r w:rsidR="004E56C6" w:rsidRPr="003936E4">
        <w:rPr>
          <w:shd w:val="clear" w:color="auto" w:fill="FFFFFE"/>
        </w:rPr>
        <w:t>Opísaný</w:t>
      </w:r>
      <w:r w:rsidR="003936E4" w:rsidRPr="003936E4">
        <w:rPr>
          <w:shd w:val="clear" w:color="auto" w:fill="FFFFFE"/>
        </w:rPr>
        <w:t xml:space="preserve"> filter je </w:t>
      </w:r>
      <w:r w:rsidR="004E56C6" w:rsidRPr="003936E4">
        <w:rPr>
          <w:shd w:val="clear" w:color="auto" w:fill="FFFFFE"/>
        </w:rPr>
        <w:t>zároveň</w:t>
      </w:r>
      <w:r w:rsidR="003936E4" w:rsidRPr="003936E4">
        <w:rPr>
          <w:shd w:val="clear" w:color="auto" w:fill="FFFFFE"/>
        </w:rPr>
        <w:t xml:space="preserve"> legendou grafu a je </w:t>
      </w:r>
      <w:r w:rsidR="004E56C6" w:rsidRPr="003936E4">
        <w:rPr>
          <w:shd w:val="clear" w:color="auto" w:fill="FFFFFE"/>
        </w:rPr>
        <w:t>umiestnený</w:t>
      </w:r>
      <w:r w:rsidR="003936E4" w:rsidRPr="003936E4">
        <w:rPr>
          <w:shd w:val="clear" w:color="auto" w:fill="FFFFFE"/>
        </w:rPr>
        <w:t xml:space="preserve"> </w:t>
      </w:r>
      <w:r w:rsidR="003936E4" w:rsidRPr="003936E4">
        <w:rPr>
          <w:shd w:val="clear" w:color="auto" w:fill="FFFFFE"/>
        </w:rPr>
        <w:lastRenderedPageBreak/>
        <w:t xml:space="preserve">v hornej </w:t>
      </w:r>
      <w:r w:rsidR="004E56C6" w:rsidRPr="003936E4">
        <w:rPr>
          <w:shd w:val="clear" w:color="auto" w:fill="FFFFFE"/>
        </w:rPr>
        <w:t>časti</w:t>
      </w:r>
      <w:r w:rsidR="003936E4" w:rsidRPr="003936E4">
        <w:rPr>
          <w:shd w:val="clear" w:color="auto" w:fill="FFFFFE"/>
        </w:rPr>
        <w:t xml:space="preserve"> </w:t>
      </w:r>
      <w:r w:rsidR="004E56C6" w:rsidRPr="003936E4">
        <w:rPr>
          <w:shd w:val="clear" w:color="auto" w:fill="FFFFFE"/>
        </w:rPr>
        <w:t>každého</w:t>
      </w:r>
      <w:r w:rsidR="003936E4" w:rsidRPr="003936E4">
        <w:rPr>
          <w:shd w:val="clear" w:color="auto" w:fill="FFFFFE"/>
        </w:rPr>
        <w:t xml:space="preserve"> grafu. Hodnoty s </w:t>
      </w:r>
      <w:r w:rsidR="004E56C6" w:rsidRPr="003936E4">
        <w:rPr>
          <w:shd w:val="clear" w:color="auto" w:fill="FFFFFE"/>
        </w:rPr>
        <w:t>označením</w:t>
      </w:r>
      <w:r w:rsidR="003936E4" w:rsidRPr="003936E4">
        <w:rPr>
          <w:shd w:val="clear" w:color="auto" w:fill="FFFFFE"/>
        </w:rPr>
        <w:t xml:space="preserve"> „</w:t>
      </w:r>
      <w:r w:rsidR="003936E4" w:rsidRPr="004E56C6">
        <w:rPr>
          <w:shd w:val="clear" w:color="auto" w:fill="FFFFFE"/>
          <w:lang w:val="en-GB"/>
        </w:rPr>
        <w:t>Inside</w:t>
      </w:r>
      <w:r w:rsidR="003936E4" w:rsidRPr="003936E4">
        <w:rPr>
          <w:shd w:val="clear" w:color="auto" w:fill="FFFFFE"/>
        </w:rPr>
        <w:t>“ podfarben</w:t>
      </w:r>
      <w:r w:rsidR="006504C3">
        <w:rPr>
          <w:shd w:val="clear" w:color="auto" w:fill="FFFFFE"/>
        </w:rPr>
        <w:t>é</w:t>
      </w:r>
      <w:r w:rsidR="003936E4" w:rsidRPr="003936E4">
        <w:rPr>
          <w:shd w:val="clear" w:color="auto" w:fill="FFFFFE"/>
        </w:rPr>
        <w:t xml:space="preserve"> zelenou farbou </w:t>
      </w:r>
      <w:r w:rsidR="004E56C6" w:rsidRPr="003936E4">
        <w:rPr>
          <w:shd w:val="clear" w:color="auto" w:fill="FFFFFE"/>
        </w:rPr>
        <w:t>reprezentujú</w:t>
      </w:r>
      <w:r w:rsidR="003936E4" w:rsidRPr="003936E4">
        <w:rPr>
          <w:shd w:val="clear" w:color="auto" w:fill="FFFFFE"/>
        </w:rPr>
        <w:t xml:space="preserve"> </w:t>
      </w:r>
      <w:r w:rsidR="004E56C6" w:rsidRPr="003936E4">
        <w:rPr>
          <w:shd w:val="clear" w:color="auto" w:fill="FFFFFE"/>
        </w:rPr>
        <w:t>archívne</w:t>
      </w:r>
      <w:r w:rsidR="003936E4" w:rsidRPr="003936E4">
        <w:rPr>
          <w:shd w:val="clear" w:color="auto" w:fill="FFFFFE"/>
        </w:rPr>
        <w:t xml:space="preserve"> </w:t>
      </w:r>
      <w:r w:rsidR="004E56C6" w:rsidRPr="003936E4">
        <w:rPr>
          <w:shd w:val="clear" w:color="auto" w:fill="FFFFFE"/>
        </w:rPr>
        <w:t>zábery</w:t>
      </w:r>
      <w:r w:rsidR="003936E4" w:rsidRPr="003936E4">
        <w:rPr>
          <w:shd w:val="clear" w:color="auto" w:fill="FFFFFE"/>
        </w:rPr>
        <w:t xml:space="preserve"> </w:t>
      </w:r>
      <w:r w:rsidR="004E56C6" w:rsidRPr="003936E4">
        <w:rPr>
          <w:shd w:val="clear" w:color="auto" w:fill="FFFFFE"/>
        </w:rPr>
        <w:t>veličiny</w:t>
      </w:r>
      <w:r w:rsidR="003936E4" w:rsidRPr="003936E4">
        <w:rPr>
          <w:shd w:val="clear" w:color="auto" w:fill="FFFFFE"/>
        </w:rPr>
        <w:t xml:space="preserve"> nameran</w:t>
      </w:r>
      <w:r w:rsidR="00F93D8F">
        <w:rPr>
          <w:shd w:val="clear" w:color="auto" w:fill="FFFFFE"/>
        </w:rPr>
        <w:t>é</w:t>
      </w:r>
      <w:r w:rsidR="003936E4" w:rsidRPr="003936E4">
        <w:rPr>
          <w:shd w:val="clear" w:color="auto" w:fill="FFFFFE"/>
        </w:rPr>
        <w:t xml:space="preserve"> vo </w:t>
      </w:r>
      <w:r w:rsidR="004E56C6" w:rsidRPr="003936E4">
        <w:rPr>
          <w:shd w:val="clear" w:color="auto" w:fill="FFFFFE"/>
        </w:rPr>
        <w:t>vnútri</w:t>
      </w:r>
      <w:r w:rsidR="003936E4" w:rsidRPr="003936E4">
        <w:rPr>
          <w:shd w:val="clear" w:color="auto" w:fill="FFFFFE"/>
        </w:rPr>
        <w:t xml:space="preserve"> </w:t>
      </w:r>
      <w:r w:rsidR="004E56C6" w:rsidRPr="003936E4">
        <w:rPr>
          <w:shd w:val="clear" w:color="auto" w:fill="FFFFFE"/>
        </w:rPr>
        <w:t>skleníka</w:t>
      </w:r>
      <w:r w:rsidR="003936E4" w:rsidRPr="003936E4">
        <w:rPr>
          <w:shd w:val="clear" w:color="auto" w:fill="FFFFFE"/>
        </w:rPr>
        <w:t xml:space="preserve">. Druhou </w:t>
      </w:r>
      <w:r w:rsidR="004E56C6" w:rsidRPr="003936E4">
        <w:rPr>
          <w:shd w:val="clear" w:color="auto" w:fill="FFFFFE"/>
        </w:rPr>
        <w:t>sériou</w:t>
      </w:r>
      <w:r w:rsidR="003936E4" w:rsidRPr="003936E4">
        <w:rPr>
          <w:shd w:val="clear" w:color="auto" w:fill="FFFFFE"/>
        </w:rPr>
        <w:t xml:space="preserve"> </w:t>
      </w:r>
      <w:r w:rsidR="004E56C6" w:rsidRPr="003936E4">
        <w:rPr>
          <w:shd w:val="clear" w:color="auto" w:fill="FFFFFE"/>
        </w:rPr>
        <w:t>hodnôt</w:t>
      </w:r>
      <w:r w:rsidR="003936E4" w:rsidRPr="003936E4">
        <w:rPr>
          <w:shd w:val="clear" w:color="auto" w:fill="FFFFFE"/>
        </w:rPr>
        <w:t xml:space="preserve"> </w:t>
      </w:r>
      <w:r w:rsidR="004E56C6" w:rsidRPr="003936E4">
        <w:rPr>
          <w:shd w:val="clear" w:color="auto" w:fill="FFFFFE"/>
        </w:rPr>
        <w:t>sú</w:t>
      </w:r>
      <w:r w:rsidR="003936E4" w:rsidRPr="003936E4">
        <w:rPr>
          <w:shd w:val="clear" w:color="auto" w:fill="FFFFFE"/>
        </w:rPr>
        <w:t xml:space="preserve"> </w:t>
      </w:r>
      <w:r w:rsidR="004E56C6" w:rsidRPr="003936E4">
        <w:rPr>
          <w:shd w:val="clear" w:color="auto" w:fill="FFFFFE"/>
        </w:rPr>
        <w:t>dáta</w:t>
      </w:r>
      <w:r w:rsidR="003936E4" w:rsidRPr="003936E4">
        <w:rPr>
          <w:shd w:val="clear" w:color="auto" w:fill="FFFFFE"/>
        </w:rPr>
        <w:t xml:space="preserve"> s </w:t>
      </w:r>
      <w:r w:rsidR="004E56C6" w:rsidRPr="003936E4">
        <w:rPr>
          <w:shd w:val="clear" w:color="auto" w:fill="FFFFFE"/>
        </w:rPr>
        <w:t>označením</w:t>
      </w:r>
      <w:r w:rsidR="003936E4" w:rsidRPr="003936E4">
        <w:rPr>
          <w:shd w:val="clear" w:color="auto" w:fill="FFFFFE"/>
        </w:rPr>
        <w:t xml:space="preserve"> „</w:t>
      </w:r>
      <w:r w:rsidR="003936E4" w:rsidRPr="004E56C6">
        <w:rPr>
          <w:shd w:val="clear" w:color="auto" w:fill="FFFFFE"/>
          <w:lang w:val="en-GB"/>
        </w:rPr>
        <w:t>Outside</w:t>
      </w:r>
      <w:r w:rsidR="003936E4" w:rsidRPr="003936E4">
        <w:rPr>
          <w:shd w:val="clear" w:color="auto" w:fill="FFFFFE"/>
        </w:rPr>
        <w:t>“ podfarben</w:t>
      </w:r>
      <w:r w:rsidR="006504C3">
        <w:rPr>
          <w:shd w:val="clear" w:color="auto" w:fill="FFFFFE"/>
        </w:rPr>
        <w:t>é</w:t>
      </w:r>
      <w:r w:rsidR="003936E4" w:rsidRPr="003936E4">
        <w:rPr>
          <w:shd w:val="clear" w:color="auto" w:fill="FFFFFE"/>
        </w:rPr>
        <w:t xml:space="preserve"> farbou </w:t>
      </w:r>
      <w:r w:rsidR="004E56C6" w:rsidRPr="003936E4">
        <w:rPr>
          <w:shd w:val="clear" w:color="auto" w:fill="FFFFFE"/>
        </w:rPr>
        <w:t>červenou</w:t>
      </w:r>
      <w:r w:rsidR="003936E4" w:rsidRPr="003936E4">
        <w:rPr>
          <w:shd w:val="clear" w:color="auto" w:fill="FFFFFE"/>
        </w:rPr>
        <w:t xml:space="preserve">. Tieto </w:t>
      </w:r>
      <w:r w:rsidR="004E56C6" w:rsidRPr="003936E4">
        <w:rPr>
          <w:shd w:val="clear" w:color="auto" w:fill="FFFFFE"/>
        </w:rPr>
        <w:t>dáta</w:t>
      </w:r>
      <w:r w:rsidR="003936E4" w:rsidRPr="003936E4">
        <w:rPr>
          <w:shd w:val="clear" w:color="auto" w:fill="FFFFFE"/>
        </w:rPr>
        <w:t xml:space="preserve"> graficky </w:t>
      </w:r>
      <w:r w:rsidR="004E56C6" w:rsidRPr="003936E4">
        <w:rPr>
          <w:shd w:val="clear" w:color="auto" w:fill="FFFFFE"/>
        </w:rPr>
        <w:t>znázorňujú</w:t>
      </w:r>
      <w:r w:rsidR="003936E4" w:rsidRPr="003936E4">
        <w:rPr>
          <w:shd w:val="clear" w:color="auto" w:fill="FFFFFE"/>
        </w:rPr>
        <w:t xml:space="preserve"> priebeh </w:t>
      </w:r>
      <w:r w:rsidR="004E56C6" w:rsidRPr="003936E4">
        <w:rPr>
          <w:shd w:val="clear" w:color="auto" w:fill="FFFFFE"/>
        </w:rPr>
        <w:t>konkrétnej</w:t>
      </w:r>
      <w:r w:rsidR="003936E4" w:rsidRPr="003936E4">
        <w:rPr>
          <w:shd w:val="clear" w:color="auto" w:fill="FFFFFE"/>
        </w:rPr>
        <w:t xml:space="preserve"> </w:t>
      </w:r>
      <w:r w:rsidR="004E56C6" w:rsidRPr="003936E4">
        <w:rPr>
          <w:shd w:val="clear" w:color="auto" w:fill="FFFFFE"/>
        </w:rPr>
        <w:t>veličiny</w:t>
      </w:r>
      <w:r w:rsidR="003936E4" w:rsidRPr="003936E4">
        <w:rPr>
          <w:shd w:val="clear" w:color="auto" w:fill="FFFFFE"/>
        </w:rPr>
        <w:t xml:space="preserve"> zozbierane mimo </w:t>
      </w:r>
      <w:r w:rsidR="004E56C6" w:rsidRPr="003936E4">
        <w:rPr>
          <w:shd w:val="clear" w:color="auto" w:fill="FFFFFE"/>
        </w:rPr>
        <w:t>vnútra</w:t>
      </w:r>
      <w:r w:rsidR="003936E4" w:rsidRPr="003936E4">
        <w:rPr>
          <w:shd w:val="clear" w:color="auto" w:fill="FFFFFE"/>
        </w:rPr>
        <w:t xml:space="preserve"> </w:t>
      </w:r>
      <w:r w:rsidR="004E56C6" w:rsidRPr="003936E4">
        <w:rPr>
          <w:shd w:val="clear" w:color="auto" w:fill="FFFFFE"/>
        </w:rPr>
        <w:t>skleníka</w:t>
      </w:r>
      <w:r w:rsidR="003936E4" w:rsidRPr="003936E4">
        <w:rPr>
          <w:shd w:val="clear" w:color="auto" w:fill="FFFFFE"/>
        </w:rPr>
        <w:t>. </w:t>
      </w:r>
      <w:r w:rsidR="003936E4" w:rsidRPr="003936E4">
        <w:t> </w:t>
      </w:r>
    </w:p>
    <w:p w14:paraId="61860F2D" w14:textId="6F9111EA" w:rsidR="003936E4" w:rsidRPr="004E56C6" w:rsidRDefault="00F614AF" w:rsidP="00E3325E">
      <w:pPr>
        <w:pStyle w:val="Nadpis4"/>
      </w:pPr>
      <w:bookmarkStart w:id="127" w:name="_Toc131867287"/>
      <w:r>
        <w:rPr>
          <w:noProof/>
        </w:rPr>
        <mc:AlternateContent>
          <mc:Choice Requires="wps">
            <w:drawing>
              <wp:anchor distT="0" distB="0" distL="114300" distR="114300" simplePos="0" relativeHeight="251720704" behindDoc="0" locked="0" layoutInCell="1" allowOverlap="1" wp14:anchorId="4EC31CB4" wp14:editId="6A2B7431">
                <wp:simplePos x="0" y="0"/>
                <wp:positionH relativeFrom="column">
                  <wp:posOffset>3175</wp:posOffset>
                </wp:positionH>
                <wp:positionV relativeFrom="paragraph">
                  <wp:posOffset>2628265</wp:posOffset>
                </wp:positionV>
                <wp:extent cx="5399405"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0D1FDAC" w14:textId="6EEA97D6" w:rsidR="00F614AF" w:rsidRPr="001057F8" w:rsidRDefault="00F614AF" w:rsidP="00A12951">
                            <w:pPr>
                              <w:pStyle w:val="Popis"/>
                              <w:rPr>
                                <w:noProof/>
                                <w:szCs w:val="24"/>
                              </w:rPr>
                            </w:pPr>
                            <w:bookmarkStart w:id="128" w:name="_Toc131867209"/>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14</w:t>
                            </w:r>
                            <w:r w:rsidR="00000000">
                              <w:rPr>
                                <w:noProof/>
                              </w:rPr>
                              <w:fldChar w:fldCharType="end"/>
                            </w:r>
                            <w:r>
                              <w:t xml:space="preserve"> </w:t>
                            </w:r>
                            <w:r w:rsidR="00820351">
                              <w:t>–</w:t>
                            </w:r>
                            <w:r>
                              <w:t xml:space="preserve"> </w:t>
                            </w:r>
                            <w:r w:rsidR="007824AF">
                              <w:t>Používateľské</w:t>
                            </w:r>
                            <w:r w:rsidR="005F63F7">
                              <w:t xml:space="preserve"> rozhranie </w:t>
                            </w:r>
                            <w:r w:rsidR="007824AF">
                              <w:t>zobrazujúce hodnoty za posledných 30 minút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31CB4" id="Textové pole 50" o:spid="_x0000_s1042" type="#_x0000_t202" style="position:absolute;left:0;text-align:left;margin-left:.25pt;margin-top:206.95pt;width:42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" stroked="f">
                <v:textbox style="mso-fit-shape-to-text:t" inset="0,0,0,0">
                  <w:txbxContent>
                    <w:p w14:paraId="40D1FDAC" w14:textId="6EEA97D6" w:rsidR="00F614AF" w:rsidRPr="001057F8" w:rsidRDefault="00F614AF" w:rsidP="00A12951">
                      <w:pPr>
                        <w:pStyle w:val="Popis"/>
                        <w:rPr>
                          <w:noProof/>
                          <w:szCs w:val="24"/>
                        </w:rPr>
                      </w:pPr>
                      <w:bookmarkStart w:id="129" w:name="_Toc131867209"/>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14</w:t>
                      </w:r>
                      <w:r w:rsidR="00000000">
                        <w:rPr>
                          <w:noProof/>
                        </w:rPr>
                        <w:fldChar w:fldCharType="end"/>
                      </w:r>
                      <w:r>
                        <w:t xml:space="preserve"> </w:t>
                      </w:r>
                      <w:r w:rsidR="00820351">
                        <w:t>–</w:t>
                      </w:r>
                      <w:r>
                        <w:t xml:space="preserve"> </w:t>
                      </w:r>
                      <w:r w:rsidR="007824AF">
                        <w:t>Používateľské</w:t>
                      </w:r>
                      <w:r w:rsidR="005F63F7">
                        <w:t xml:space="preserve"> rozhranie </w:t>
                      </w:r>
                      <w:r w:rsidR="007824AF">
                        <w:t>zobrazujúce hodnoty za posledných 30 minút</w:t>
                      </w:r>
                      <w:bookmarkEnd w:id="129"/>
                    </w:p>
                  </w:txbxContent>
                </v:textbox>
                <w10:wrap type="topAndBottom"/>
              </v:shape>
            </w:pict>
          </mc:Fallback>
        </mc:AlternateContent>
      </w:r>
      <w:r w:rsidR="00BE41D3">
        <w:rPr>
          <w:noProof/>
        </w:rPr>
        <w:drawing>
          <wp:anchor distT="0" distB="0" distL="114300" distR="114300" simplePos="0" relativeHeight="251676672" behindDoc="0" locked="0" layoutInCell="1" allowOverlap="1" wp14:anchorId="58904993" wp14:editId="78F720FB">
            <wp:simplePos x="0" y="0"/>
            <wp:positionH relativeFrom="column">
              <wp:posOffset>3782</wp:posOffset>
            </wp:positionH>
            <wp:positionV relativeFrom="paragraph">
              <wp:posOffset>-1242</wp:posOffset>
            </wp:positionV>
            <wp:extent cx="5399405" cy="2571750"/>
            <wp:effectExtent l="19050" t="19050" r="10795" b="19050"/>
            <wp:wrapTopAndBottom/>
            <wp:docPr id="11" name="Obrázok 11" descr="Obrázok, na ktorom je tabuľ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descr="Obrázok, na ktorom je tabuľka&#10;&#10;Automaticky generovaný popi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571750"/>
                    </a:xfrm>
                    <a:prstGeom prst="rect">
                      <a:avLst/>
                    </a:prstGeom>
                    <a:noFill/>
                    <a:ln w="12700">
                      <a:solidFill>
                        <a:schemeClr val="tx1"/>
                      </a:solidFill>
                    </a:ln>
                  </pic:spPr>
                </pic:pic>
              </a:graphicData>
            </a:graphic>
          </wp:anchor>
        </w:drawing>
      </w:r>
      <w:r w:rsidR="004E56C6" w:rsidRPr="004E56C6">
        <w:t>Filtrácia</w:t>
      </w:r>
      <w:r w:rsidR="003936E4" w:rsidRPr="004E56C6">
        <w:t xml:space="preserve"> </w:t>
      </w:r>
      <w:r w:rsidR="004E56C6" w:rsidRPr="004E56C6">
        <w:t>archívnych</w:t>
      </w:r>
      <w:r w:rsidR="003936E4" w:rsidRPr="004E56C6">
        <w:t xml:space="preserve"> </w:t>
      </w:r>
      <w:r w:rsidR="004E56C6" w:rsidRPr="004E56C6">
        <w:t>dát</w:t>
      </w:r>
      <w:bookmarkEnd w:id="127"/>
      <w:r w:rsidR="003936E4" w:rsidRPr="004E56C6">
        <w:t> </w:t>
      </w:r>
    </w:p>
    <w:p w14:paraId="6F011EF7" w14:textId="4F19CB45" w:rsidR="00E3325E" w:rsidRDefault="003936E4" w:rsidP="004E56C6">
      <w:r w:rsidRPr="003936E4">
        <w:rPr>
          <w:shd w:val="clear" w:color="auto" w:fill="FFFFFE"/>
        </w:rPr>
        <w:t xml:space="preserve">Filtrovanie a </w:t>
      </w:r>
      <w:r w:rsidR="004E56C6" w:rsidRPr="003936E4">
        <w:rPr>
          <w:shd w:val="clear" w:color="auto" w:fill="FFFFFE"/>
        </w:rPr>
        <w:t>následné</w:t>
      </w:r>
      <w:r w:rsidRPr="003936E4">
        <w:rPr>
          <w:shd w:val="clear" w:color="auto" w:fill="FFFFFE"/>
        </w:rPr>
        <w:t xml:space="preserve"> </w:t>
      </w:r>
      <w:r w:rsidR="004E56C6" w:rsidRPr="003936E4">
        <w:rPr>
          <w:shd w:val="clear" w:color="auto" w:fill="FFFFFE"/>
        </w:rPr>
        <w:t>grafické</w:t>
      </w:r>
      <w:r w:rsidRPr="003936E4">
        <w:rPr>
          <w:shd w:val="clear" w:color="auto" w:fill="FFFFFE"/>
        </w:rPr>
        <w:t xml:space="preserve"> zobrazenie </w:t>
      </w:r>
      <w:r w:rsidR="004E56C6" w:rsidRPr="003936E4">
        <w:rPr>
          <w:shd w:val="clear" w:color="auto" w:fill="FFFFFE"/>
        </w:rPr>
        <w:t>nameraných</w:t>
      </w:r>
      <w:r w:rsidRPr="003936E4">
        <w:rPr>
          <w:shd w:val="clear" w:color="auto" w:fill="FFFFFE"/>
        </w:rPr>
        <w:t xml:space="preserve"> </w:t>
      </w:r>
      <w:r w:rsidR="004E56C6" w:rsidRPr="003936E4">
        <w:rPr>
          <w:shd w:val="clear" w:color="auto" w:fill="FFFFFE"/>
        </w:rPr>
        <w:t>dát</w:t>
      </w:r>
      <w:r w:rsidRPr="003936E4">
        <w:rPr>
          <w:shd w:val="clear" w:color="auto" w:fill="FFFFFE"/>
        </w:rPr>
        <w:t xml:space="preserve"> je </w:t>
      </w:r>
      <w:r w:rsidR="004E56C6" w:rsidRPr="003936E4">
        <w:rPr>
          <w:shd w:val="clear" w:color="auto" w:fill="FFFFFE"/>
        </w:rPr>
        <w:t>možné</w:t>
      </w:r>
      <w:r w:rsidRPr="003936E4">
        <w:rPr>
          <w:shd w:val="clear" w:color="auto" w:fill="FFFFFE"/>
        </w:rPr>
        <w:t xml:space="preserve"> </w:t>
      </w:r>
      <w:r w:rsidR="004E56C6" w:rsidRPr="003936E4">
        <w:rPr>
          <w:shd w:val="clear" w:color="auto" w:fill="FFFFFE"/>
        </w:rPr>
        <w:t>vykonať</w:t>
      </w:r>
      <w:r w:rsidRPr="003936E4">
        <w:rPr>
          <w:shd w:val="clear" w:color="auto" w:fill="FFFFFE"/>
        </w:rPr>
        <w:t xml:space="preserve"> s </w:t>
      </w:r>
      <w:r w:rsidR="004E56C6" w:rsidRPr="003936E4">
        <w:rPr>
          <w:shd w:val="clear" w:color="auto" w:fill="FFFFFE"/>
        </w:rPr>
        <w:t>využitím</w:t>
      </w:r>
      <w:r w:rsidRPr="003936E4">
        <w:rPr>
          <w:shd w:val="clear" w:color="auto" w:fill="FFFFFE"/>
        </w:rPr>
        <w:t xml:space="preserve"> </w:t>
      </w:r>
      <w:r w:rsidR="004E56C6" w:rsidRPr="003936E4">
        <w:rPr>
          <w:shd w:val="clear" w:color="auto" w:fill="FFFFFE"/>
        </w:rPr>
        <w:t>filtrovaniach</w:t>
      </w:r>
      <w:r w:rsidRPr="003936E4">
        <w:rPr>
          <w:shd w:val="clear" w:color="auto" w:fill="FFFFFE"/>
        </w:rPr>
        <w:t xml:space="preserve"> </w:t>
      </w:r>
      <w:r w:rsidR="004E56C6" w:rsidRPr="003936E4">
        <w:rPr>
          <w:shd w:val="clear" w:color="auto" w:fill="FFFFFE"/>
        </w:rPr>
        <w:t>tlačidiel</w:t>
      </w:r>
      <w:r w:rsidRPr="003936E4">
        <w:rPr>
          <w:shd w:val="clear" w:color="auto" w:fill="FFFFFE"/>
        </w:rPr>
        <w:t xml:space="preserve">, </w:t>
      </w:r>
      <w:r w:rsidR="004E56C6" w:rsidRPr="003936E4">
        <w:rPr>
          <w:shd w:val="clear" w:color="auto" w:fill="FFFFFE"/>
        </w:rPr>
        <w:t>ktoré</w:t>
      </w:r>
      <w:r w:rsidRPr="003936E4">
        <w:rPr>
          <w:shd w:val="clear" w:color="auto" w:fill="FFFFFE"/>
        </w:rPr>
        <w:t xml:space="preserve"> </w:t>
      </w:r>
      <w:r w:rsidR="004E56C6" w:rsidRPr="003936E4">
        <w:rPr>
          <w:shd w:val="clear" w:color="auto" w:fill="FFFFFE"/>
        </w:rPr>
        <w:t>sú</w:t>
      </w:r>
      <w:r w:rsidRPr="003936E4">
        <w:rPr>
          <w:shd w:val="clear" w:color="auto" w:fill="FFFFFE"/>
        </w:rPr>
        <w:t xml:space="preserve"> umiestnen</w:t>
      </w:r>
      <w:r w:rsidR="00D85196">
        <w:rPr>
          <w:shd w:val="clear" w:color="auto" w:fill="FFFFFE"/>
        </w:rPr>
        <w:t>é</w:t>
      </w:r>
      <w:r w:rsidRPr="003936E4">
        <w:rPr>
          <w:shd w:val="clear" w:color="auto" w:fill="FFFFFE"/>
        </w:rPr>
        <w:t xml:space="preserve"> v hornej </w:t>
      </w:r>
      <w:r w:rsidR="004E56C6" w:rsidRPr="003936E4">
        <w:rPr>
          <w:shd w:val="clear" w:color="auto" w:fill="FFFFFE"/>
        </w:rPr>
        <w:t>časti</w:t>
      </w:r>
      <w:r w:rsidRPr="003936E4">
        <w:rPr>
          <w:shd w:val="clear" w:color="auto" w:fill="FFFFFE"/>
        </w:rPr>
        <w:t xml:space="preserve">. </w:t>
      </w:r>
      <w:r w:rsidR="004E56C6" w:rsidRPr="003936E4">
        <w:rPr>
          <w:shd w:val="clear" w:color="auto" w:fill="FFFFFE"/>
        </w:rPr>
        <w:t>Používateľ</w:t>
      </w:r>
      <w:r w:rsidRPr="003936E4">
        <w:rPr>
          <w:shd w:val="clear" w:color="auto" w:fill="FFFFFE"/>
        </w:rPr>
        <w:t xml:space="preserve"> ma na v</w:t>
      </w:r>
      <w:r w:rsidR="00D85196">
        <w:rPr>
          <w:shd w:val="clear" w:color="auto" w:fill="FFFFFE"/>
        </w:rPr>
        <w:t>ý</w:t>
      </w:r>
      <w:r w:rsidRPr="003936E4">
        <w:rPr>
          <w:shd w:val="clear" w:color="auto" w:fill="FFFFFE"/>
        </w:rPr>
        <w:t xml:space="preserve">ber zo </w:t>
      </w:r>
      <w:r w:rsidR="004E56C6" w:rsidRPr="003936E4">
        <w:rPr>
          <w:shd w:val="clear" w:color="auto" w:fill="FFFFFE"/>
        </w:rPr>
        <w:t>štyroch</w:t>
      </w:r>
      <w:r w:rsidRPr="003936E4">
        <w:rPr>
          <w:shd w:val="clear" w:color="auto" w:fill="FFFFFE"/>
        </w:rPr>
        <w:t xml:space="preserve"> </w:t>
      </w:r>
      <w:r w:rsidR="004E56C6" w:rsidRPr="003936E4">
        <w:rPr>
          <w:shd w:val="clear" w:color="auto" w:fill="FFFFFE"/>
        </w:rPr>
        <w:t>tlačidiel</w:t>
      </w:r>
      <w:r w:rsidRPr="003936E4">
        <w:rPr>
          <w:shd w:val="clear" w:color="auto" w:fill="FFFFFE"/>
        </w:rPr>
        <w:t xml:space="preserve">. </w:t>
      </w:r>
      <w:r w:rsidR="004E56C6" w:rsidRPr="003936E4">
        <w:rPr>
          <w:shd w:val="clear" w:color="auto" w:fill="FFFFFE"/>
        </w:rPr>
        <w:t>Posledné</w:t>
      </w:r>
      <w:r w:rsidRPr="003936E4">
        <w:rPr>
          <w:shd w:val="clear" w:color="auto" w:fill="FFFFFE"/>
        </w:rPr>
        <w:t xml:space="preserve"> </w:t>
      </w:r>
      <w:r w:rsidR="004E56C6" w:rsidRPr="003936E4">
        <w:rPr>
          <w:shd w:val="clear" w:color="auto" w:fill="FFFFFE"/>
        </w:rPr>
        <w:t>stlačené</w:t>
      </w:r>
      <w:r w:rsidRPr="003936E4">
        <w:rPr>
          <w:shd w:val="clear" w:color="auto" w:fill="FFFFFE"/>
        </w:rPr>
        <w:t xml:space="preserve"> </w:t>
      </w:r>
      <w:r w:rsidR="004E56C6" w:rsidRPr="003936E4">
        <w:rPr>
          <w:shd w:val="clear" w:color="auto" w:fill="FFFFFE"/>
        </w:rPr>
        <w:t>tlačidlo</w:t>
      </w:r>
      <w:r w:rsidRPr="003936E4">
        <w:rPr>
          <w:shd w:val="clear" w:color="auto" w:fill="FFFFFE"/>
        </w:rPr>
        <w:t xml:space="preserve"> s </w:t>
      </w:r>
      <w:r w:rsidR="004E56C6" w:rsidRPr="003936E4">
        <w:rPr>
          <w:shd w:val="clear" w:color="auto" w:fill="FFFFFE"/>
        </w:rPr>
        <w:t>významom</w:t>
      </w:r>
      <w:r w:rsidRPr="003936E4">
        <w:rPr>
          <w:shd w:val="clear" w:color="auto" w:fill="FFFFFE"/>
        </w:rPr>
        <w:t xml:space="preserve"> aktivovania </w:t>
      </w:r>
      <w:r w:rsidR="004E56C6" w:rsidRPr="003936E4">
        <w:rPr>
          <w:shd w:val="clear" w:color="auto" w:fill="FFFFFE"/>
        </w:rPr>
        <w:t>príslušného</w:t>
      </w:r>
      <w:r w:rsidRPr="003936E4">
        <w:rPr>
          <w:shd w:val="clear" w:color="auto" w:fill="FFFFFE"/>
        </w:rPr>
        <w:t xml:space="preserve"> </w:t>
      </w:r>
      <w:r w:rsidR="004E56C6" w:rsidRPr="003936E4">
        <w:rPr>
          <w:shd w:val="clear" w:color="auto" w:fill="FFFFFE"/>
        </w:rPr>
        <w:t>filtra</w:t>
      </w:r>
      <w:r w:rsidRPr="003936E4">
        <w:rPr>
          <w:shd w:val="clear" w:color="auto" w:fill="FFFFFE"/>
        </w:rPr>
        <w:t xml:space="preserve"> je podfarben</w:t>
      </w:r>
      <w:r w:rsidR="00036AD5">
        <w:rPr>
          <w:shd w:val="clear" w:color="auto" w:fill="FFFFFE"/>
        </w:rPr>
        <w:t>é</w:t>
      </w:r>
      <w:r w:rsidRPr="003936E4">
        <w:rPr>
          <w:shd w:val="clear" w:color="auto" w:fill="FFFFFE"/>
        </w:rPr>
        <w:t xml:space="preserve"> zelenou farbou. </w:t>
      </w:r>
      <w:r w:rsidR="004E56C6" w:rsidRPr="003936E4">
        <w:rPr>
          <w:shd w:val="clear" w:color="auto" w:fill="FFFFFE"/>
        </w:rPr>
        <w:t>Tlačidla</w:t>
      </w:r>
      <w:r w:rsidRPr="003936E4">
        <w:rPr>
          <w:shd w:val="clear" w:color="auto" w:fill="FFFFFE"/>
        </w:rPr>
        <w:t xml:space="preserve"> „MINUTES“, „HOURS“, „DAYS“ </w:t>
      </w:r>
      <w:r w:rsidR="004E56C6" w:rsidRPr="003936E4">
        <w:rPr>
          <w:shd w:val="clear" w:color="auto" w:fill="FFFFFE"/>
        </w:rPr>
        <w:t>filtrujú</w:t>
      </w:r>
      <w:r w:rsidRPr="003936E4">
        <w:rPr>
          <w:shd w:val="clear" w:color="auto" w:fill="FFFFFE"/>
        </w:rPr>
        <w:t xml:space="preserve"> </w:t>
      </w:r>
      <w:r w:rsidR="004E56C6" w:rsidRPr="003936E4">
        <w:rPr>
          <w:shd w:val="clear" w:color="auto" w:fill="FFFFFE"/>
        </w:rPr>
        <w:t>dáta</w:t>
      </w:r>
      <w:r w:rsidRPr="003936E4">
        <w:rPr>
          <w:shd w:val="clear" w:color="auto" w:fill="FFFFFE"/>
        </w:rPr>
        <w:t xml:space="preserve"> v</w:t>
      </w:r>
      <w:r w:rsidR="00036AD5">
        <w:rPr>
          <w:shd w:val="clear" w:color="auto" w:fill="FFFFFE"/>
        </w:rPr>
        <w:t> </w:t>
      </w:r>
      <w:r w:rsidRPr="003936E4">
        <w:rPr>
          <w:shd w:val="clear" w:color="auto" w:fill="FFFFFE"/>
        </w:rPr>
        <w:t>rozsahu</w:t>
      </w:r>
      <w:r w:rsidR="00036AD5">
        <w:rPr>
          <w:shd w:val="clear" w:color="auto" w:fill="FFFFFE"/>
        </w:rPr>
        <w:t>,</w:t>
      </w:r>
      <w:r w:rsidRPr="003936E4">
        <w:rPr>
          <w:shd w:val="clear" w:color="auto" w:fill="FFFFFE"/>
        </w:rPr>
        <w:t xml:space="preserve"> kde </w:t>
      </w:r>
      <w:r w:rsidR="004E56C6" w:rsidRPr="003936E4">
        <w:rPr>
          <w:shd w:val="clear" w:color="auto" w:fill="FFFFFE"/>
        </w:rPr>
        <w:t>dolná</w:t>
      </w:r>
      <w:r w:rsidRPr="003936E4">
        <w:rPr>
          <w:shd w:val="clear" w:color="auto" w:fill="FFFFFE"/>
        </w:rPr>
        <w:t xml:space="preserve"> hranica intervalu </w:t>
      </w:r>
      <w:r w:rsidR="004E56C6" w:rsidRPr="003936E4">
        <w:rPr>
          <w:shd w:val="clear" w:color="auto" w:fill="FFFFFE"/>
        </w:rPr>
        <w:t>zodpovedá</w:t>
      </w:r>
      <w:r w:rsidRPr="003936E4">
        <w:rPr>
          <w:shd w:val="clear" w:color="auto" w:fill="FFFFFE"/>
        </w:rPr>
        <w:t xml:space="preserve"> hodnote </w:t>
      </w:r>
      <w:r w:rsidR="004E56C6" w:rsidRPr="003936E4">
        <w:rPr>
          <w:shd w:val="clear" w:color="auto" w:fill="FFFFFE"/>
        </w:rPr>
        <w:t>aktuálneho</w:t>
      </w:r>
      <w:r w:rsidRPr="003936E4">
        <w:rPr>
          <w:shd w:val="clear" w:color="auto" w:fill="FFFFFE"/>
        </w:rPr>
        <w:t xml:space="preserve"> </w:t>
      </w:r>
      <w:r w:rsidR="004E56C6" w:rsidRPr="003936E4">
        <w:rPr>
          <w:shd w:val="clear" w:color="auto" w:fill="FFFFFE"/>
        </w:rPr>
        <w:t>času</w:t>
      </w:r>
      <w:r w:rsidRPr="003936E4">
        <w:rPr>
          <w:shd w:val="clear" w:color="auto" w:fill="FFFFFE"/>
        </w:rPr>
        <w:t xml:space="preserve"> </w:t>
      </w:r>
      <w:r w:rsidR="004E56C6" w:rsidRPr="003936E4">
        <w:rPr>
          <w:shd w:val="clear" w:color="auto" w:fill="FFFFFE"/>
        </w:rPr>
        <w:t>mínus</w:t>
      </w:r>
      <w:r w:rsidRPr="003936E4">
        <w:rPr>
          <w:shd w:val="clear" w:color="auto" w:fill="FFFFFE"/>
        </w:rPr>
        <w:t xml:space="preserve"> hodnota z </w:t>
      </w:r>
      <w:r w:rsidR="004E56C6" w:rsidRPr="003936E4">
        <w:rPr>
          <w:shd w:val="clear" w:color="auto" w:fill="FFFFFE"/>
        </w:rPr>
        <w:t>posúvača</w:t>
      </w:r>
      <w:r w:rsidRPr="003936E4">
        <w:rPr>
          <w:shd w:val="clear" w:color="auto" w:fill="FFFFFE"/>
        </w:rPr>
        <w:t xml:space="preserve"> v </w:t>
      </w:r>
      <w:r w:rsidR="004E56C6" w:rsidRPr="003936E4">
        <w:rPr>
          <w:shd w:val="clear" w:color="auto" w:fill="FFFFFE"/>
        </w:rPr>
        <w:t>závislosti</w:t>
      </w:r>
      <w:r w:rsidRPr="003936E4">
        <w:rPr>
          <w:shd w:val="clear" w:color="auto" w:fill="FFFFFE"/>
        </w:rPr>
        <w:t xml:space="preserve"> od </w:t>
      </w:r>
      <w:r w:rsidR="004E56C6" w:rsidRPr="003936E4">
        <w:rPr>
          <w:shd w:val="clear" w:color="auto" w:fill="FFFFFE"/>
        </w:rPr>
        <w:t>zvoleného</w:t>
      </w:r>
      <w:r w:rsidRPr="003936E4">
        <w:rPr>
          <w:shd w:val="clear" w:color="auto" w:fill="FFFFFE"/>
        </w:rPr>
        <w:t xml:space="preserve"> </w:t>
      </w:r>
      <w:r w:rsidR="004E56C6" w:rsidRPr="003936E4">
        <w:rPr>
          <w:shd w:val="clear" w:color="auto" w:fill="FFFFFE"/>
        </w:rPr>
        <w:t>tlačidla</w:t>
      </w:r>
      <w:r w:rsidRPr="003936E4">
        <w:rPr>
          <w:shd w:val="clear" w:color="auto" w:fill="FFFFFE"/>
        </w:rPr>
        <w:t xml:space="preserve">. </w:t>
      </w:r>
      <w:r w:rsidR="004E56C6" w:rsidRPr="003936E4">
        <w:rPr>
          <w:shd w:val="clear" w:color="auto" w:fill="FFFFFE"/>
        </w:rPr>
        <w:t>Nasledujúca</w:t>
      </w:r>
      <w:r w:rsidRPr="003936E4">
        <w:rPr>
          <w:shd w:val="clear" w:color="auto" w:fill="FFFFFE"/>
        </w:rPr>
        <w:t xml:space="preserve"> </w:t>
      </w:r>
      <w:r w:rsidR="004E56C6" w:rsidRPr="003936E4">
        <w:rPr>
          <w:shd w:val="clear" w:color="auto" w:fill="FFFFFE"/>
        </w:rPr>
        <w:t>tabuľka</w:t>
      </w:r>
      <w:r w:rsidRPr="003936E4">
        <w:rPr>
          <w:shd w:val="clear" w:color="auto" w:fill="FFFFFE"/>
        </w:rPr>
        <w:t xml:space="preserve"> zobrazuje hodnoty, </w:t>
      </w:r>
      <w:r w:rsidR="004E56C6" w:rsidRPr="003936E4">
        <w:rPr>
          <w:shd w:val="clear" w:color="auto" w:fill="FFFFFE"/>
        </w:rPr>
        <w:t>ktoré</w:t>
      </w:r>
      <w:r w:rsidRPr="003936E4">
        <w:rPr>
          <w:shd w:val="clear" w:color="auto" w:fill="FFFFFE"/>
        </w:rPr>
        <w:t xml:space="preserve"> je </w:t>
      </w:r>
      <w:r w:rsidR="004E56C6" w:rsidRPr="003936E4">
        <w:rPr>
          <w:shd w:val="clear" w:color="auto" w:fill="FFFFFE"/>
        </w:rPr>
        <w:t>možné</w:t>
      </w:r>
      <w:r w:rsidRPr="003936E4">
        <w:rPr>
          <w:shd w:val="clear" w:color="auto" w:fill="FFFFFE"/>
        </w:rPr>
        <w:t xml:space="preserve"> </w:t>
      </w:r>
      <w:r w:rsidR="004E56C6" w:rsidRPr="003936E4">
        <w:rPr>
          <w:shd w:val="clear" w:color="auto" w:fill="FFFFFE"/>
        </w:rPr>
        <w:t>docieliť</w:t>
      </w:r>
      <w:r w:rsidRPr="003936E4">
        <w:rPr>
          <w:shd w:val="clear" w:color="auto" w:fill="FFFFFE"/>
        </w:rPr>
        <w:t xml:space="preserve"> s </w:t>
      </w:r>
      <w:r w:rsidR="004E56C6" w:rsidRPr="003936E4">
        <w:rPr>
          <w:shd w:val="clear" w:color="auto" w:fill="FFFFFE"/>
        </w:rPr>
        <w:t>využitím</w:t>
      </w:r>
      <w:r w:rsidRPr="003936E4">
        <w:rPr>
          <w:shd w:val="clear" w:color="auto" w:fill="FFFFFE"/>
        </w:rPr>
        <w:t xml:space="preserve"> </w:t>
      </w:r>
      <w:r w:rsidR="004E56C6" w:rsidRPr="003936E4">
        <w:rPr>
          <w:shd w:val="clear" w:color="auto" w:fill="FFFFFE"/>
        </w:rPr>
        <w:t>tlačidiel</w:t>
      </w:r>
      <w:r w:rsidRPr="003936E4">
        <w:rPr>
          <w:shd w:val="clear" w:color="auto" w:fill="FFFFFE"/>
        </w:rPr>
        <w:t>.</w:t>
      </w:r>
    </w:p>
    <w:p w14:paraId="09AD1F5C" w14:textId="77777777" w:rsidR="00E3325E" w:rsidRDefault="00E3325E">
      <w:pPr>
        <w:spacing w:before="0" w:after="0" w:line="240" w:lineRule="auto"/>
        <w:jc w:val="left"/>
      </w:pPr>
      <w:r>
        <w:br w:type="page"/>
      </w:r>
    </w:p>
    <w:p w14:paraId="6CBB3DC7" w14:textId="67715636" w:rsidR="00046BD7" w:rsidRDefault="00046BD7" w:rsidP="00046BD7">
      <w:pPr>
        <w:pStyle w:val="Tabuka-oznaenie"/>
      </w:pPr>
      <w:bookmarkStart w:id="130" w:name="_Toc131867220"/>
      <w:r>
        <w:lastRenderedPageBreak/>
        <w:t xml:space="preserve">Tab. </w:t>
      </w:r>
      <w:fldSimple w:instr=" STYLEREF 1 \s ">
        <w:r w:rsidR="007531DC">
          <w:rPr>
            <w:noProof/>
          </w:rPr>
          <w:t>4</w:t>
        </w:r>
      </w:fldSimple>
      <w:r>
        <w:t>.</w:t>
      </w:r>
      <w:r w:rsidR="00000000">
        <w:fldChar w:fldCharType="begin"/>
      </w:r>
      <w:r w:rsidR="00000000">
        <w:instrText xml:space="preserve"> SEQ Tab. \* ARABIC \s 1 </w:instrText>
      </w:r>
      <w:r w:rsidR="00000000">
        <w:fldChar w:fldCharType="separate"/>
      </w:r>
      <w:r w:rsidR="007531DC">
        <w:rPr>
          <w:noProof/>
        </w:rPr>
        <w:t>7</w:t>
      </w:r>
      <w:r w:rsidR="00000000">
        <w:rPr>
          <w:noProof/>
        </w:rPr>
        <w:fldChar w:fldCharType="end"/>
      </w:r>
      <w:r>
        <w:t xml:space="preserve"> </w:t>
      </w:r>
      <w:r w:rsidR="005F6FB3">
        <w:t>–</w:t>
      </w:r>
      <w:r>
        <w:t xml:space="preserve"> </w:t>
      </w:r>
      <w:r w:rsidR="005F6FB3">
        <w:t>Popis funkcie tlačidiel v používateľskom rozhraní</w:t>
      </w:r>
      <w:bookmarkEnd w:id="130"/>
    </w:p>
    <w:tbl>
      <w:tblPr>
        <w:tblW w:w="84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59"/>
        <w:gridCol w:w="2108"/>
        <w:gridCol w:w="2110"/>
        <w:gridCol w:w="2110"/>
      </w:tblGrid>
      <w:tr w:rsidR="003936E4" w:rsidRPr="003936E4" w14:paraId="60383025" w14:textId="77777777" w:rsidTr="00046BD7">
        <w:trPr>
          <w:trHeight w:val="600"/>
        </w:trPr>
        <w:tc>
          <w:tcPr>
            <w:tcW w:w="2159" w:type="dxa"/>
            <w:tcBorders>
              <w:top w:val="single" w:sz="6" w:space="0" w:color="000000"/>
              <w:left w:val="single" w:sz="6" w:space="0" w:color="000000"/>
              <w:bottom w:val="single" w:sz="6" w:space="0" w:color="000000"/>
              <w:right w:val="nil"/>
            </w:tcBorders>
            <w:shd w:val="clear" w:color="auto" w:fill="auto"/>
            <w:hideMark/>
          </w:tcPr>
          <w:p w14:paraId="190DDFF8" w14:textId="290F477E" w:rsidR="003936E4" w:rsidRPr="003936E4" w:rsidRDefault="004E56C6" w:rsidP="004E56C6">
            <w:pPr>
              <w:pStyle w:val="tabulkatexthlavicka"/>
              <w:rPr>
                <w:rFonts w:ascii="Times New Roman" w:hAnsi="Times New Roman"/>
                <w:sz w:val="24"/>
              </w:rPr>
            </w:pPr>
            <w:r w:rsidRPr="003936E4">
              <w:t>Tlačidlo</w:t>
            </w:r>
          </w:p>
        </w:tc>
        <w:tc>
          <w:tcPr>
            <w:tcW w:w="2108" w:type="dxa"/>
            <w:tcBorders>
              <w:top w:val="single" w:sz="6" w:space="0" w:color="000000"/>
              <w:left w:val="single" w:sz="6" w:space="0" w:color="000000"/>
              <w:bottom w:val="single" w:sz="6" w:space="0" w:color="000000"/>
              <w:right w:val="nil"/>
            </w:tcBorders>
            <w:shd w:val="clear" w:color="auto" w:fill="auto"/>
            <w:hideMark/>
          </w:tcPr>
          <w:p w14:paraId="4455F8D9" w14:textId="478684F1" w:rsidR="003936E4" w:rsidRPr="003936E4" w:rsidRDefault="003936E4" w:rsidP="004E56C6">
            <w:pPr>
              <w:pStyle w:val="tabulkatexthlavicka"/>
              <w:rPr>
                <w:rFonts w:ascii="Times New Roman" w:hAnsi="Times New Roman"/>
                <w:sz w:val="24"/>
              </w:rPr>
            </w:pPr>
            <w:r w:rsidRPr="003936E4">
              <w:t>Krok</w:t>
            </w:r>
          </w:p>
        </w:tc>
        <w:tc>
          <w:tcPr>
            <w:tcW w:w="2110" w:type="dxa"/>
            <w:tcBorders>
              <w:top w:val="single" w:sz="6" w:space="0" w:color="000000"/>
              <w:left w:val="single" w:sz="6" w:space="0" w:color="000000"/>
              <w:bottom w:val="single" w:sz="6" w:space="0" w:color="000000"/>
              <w:right w:val="nil"/>
            </w:tcBorders>
            <w:shd w:val="clear" w:color="auto" w:fill="auto"/>
            <w:hideMark/>
          </w:tcPr>
          <w:p w14:paraId="313868D0" w14:textId="0EA6F223" w:rsidR="003936E4" w:rsidRPr="003936E4" w:rsidRDefault="003936E4" w:rsidP="004E56C6">
            <w:pPr>
              <w:pStyle w:val="tabulkatexthlavicka"/>
              <w:rPr>
                <w:rFonts w:ascii="Times New Roman" w:hAnsi="Times New Roman"/>
                <w:sz w:val="24"/>
              </w:rPr>
            </w:pPr>
            <w:r w:rsidRPr="003936E4">
              <w:t>Minimum</w:t>
            </w:r>
          </w:p>
        </w:tc>
        <w:tc>
          <w:tcPr>
            <w:tcW w:w="2110" w:type="dxa"/>
            <w:tcBorders>
              <w:top w:val="single" w:sz="6" w:space="0" w:color="000000"/>
              <w:left w:val="single" w:sz="6" w:space="0" w:color="000000"/>
              <w:bottom w:val="single" w:sz="6" w:space="0" w:color="000000"/>
              <w:right w:val="single" w:sz="6" w:space="0" w:color="000000"/>
            </w:tcBorders>
            <w:shd w:val="clear" w:color="auto" w:fill="auto"/>
            <w:hideMark/>
          </w:tcPr>
          <w:p w14:paraId="5C19AE15" w14:textId="51E97534" w:rsidR="003936E4" w:rsidRPr="003936E4" w:rsidRDefault="003936E4" w:rsidP="004E56C6">
            <w:pPr>
              <w:pStyle w:val="tabulkatexthlavicka"/>
              <w:rPr>
                <w:rFonts w:ascii="Times New Roman" w:hAnsi="Times New Roman"/>
                <w:sz w:val="24"/>
              </w:rPr>
            </w:pPr>
            <w:r w:rsidRPr="003936E4">
              <w:t>Maximum</w:t>
            </w:r>
          </w:p>
        </w:tc>
      </w:tr>
      <w:tr w:rsidR="003936E4" w:rsidRPr="003936E4" w14:paraId="73DD06BD" w14:textId="77777777" w:rsidTr="00046BD7">
        <w:trPr>
          <w:trHeight w:val="600"/>
        </w:trPr>
        <w:tc>
          <w:tcPr>
            <w:tcW w:w="2159" w:type="dxa"/>
            <w:tcBorders>
              <w:top w:val="nil"/>
              <w:left w:val="single" w:sz="6" w:space="0" w:color="000000"/>
              <w:bottom w:val="single" w:sz="6" w:space="0" w:color="000000"/>
              <w:right w:val="nil"/>
            </w:tcBorders>
            <w:shd w:val="clear" w:color="auto" w:fill="auto"/>
            <w:hideMark/>
          </w:tcPr>
          <w:p w14:paraId="669BF772" w14:textId="4A366B43" w:rsidR="003936E4" w:rsidRPr="003936E4" w:rsidRDefault="003936E4" w:rsidP="004E56C6">
            <w:pPr>
              <w:pStyle w:val="tabulkatext"/>
              <w:rPr>
                <w:rFonts w:ascii="Times New Roman" w:hAnsi="Times New Roman"/>
                <w:sz w:val="24"/>
              </w:rPr>
            </w:pPr>
            <w:r w:rsidRPr="003936E4">
              <w:t>MINUTES</w:t>
            </w:r>
          </w:p>
        </w:tc>
        <w:tc>
          <w:tcPr>
            <w:tcW w:w="2108" w:type="dxa"/>
            <w:tcBorders>
              <w:top w:val="nil"/>
              <w:left w:val="single" w:sz="6" w:space="0" w:color="000000"/>
              <w:bottom w:val="single" w:sz="6" w:space="0" w:color="000000"/>
              <w:right w:val="nil"/>
            </w:tcBorders>
            <w:shd w:val="clear" w:color="auto" w:fill="auto"/>
            <w:hideMark/>
          </w:tcPr>
          <w:p w14:paraId="0870C1DC" w14:textId="3E9A7BA7" w:rsidR="003936E4" w:rsidRPr="003936E4" w:rsidRDefault="003936E4" w:rsidP="004E56C6">
            <w:pPr>
              <w:pStyle w:val="tabulkatext"/>
              <w:rPr>
                <w:rFonts w:ascii="Times New Roman" w:hAnsi="Times New Roman"/>
                <w:sz w:val="24"/>
              </w:rPr>
            </w:pPr>
            <w:r w:rsidRPr="003936E4">
              <w:t>5 [</w:t>
            </w:r>
            <w:r w:rsidR="004E56C6" w:rsidRPr="003936E4">
              <w:t>minút</w:t>
            </w:r>
            <w:r w:rsidRPr="003936E4">
              <w:t>]</w:t>
            </w:r>
          </w:p>
        </w:tc>
        <w:tc>
          <w:tcPr>
            <w:tcW w:w="2110" w:type="dxa"/>
            <w:tcBorders>
              <w:top w:val="nil"/>
              <w:left w:val="single" w:sz="6" w:space="0" w:color="000000"/>
              <w:bottom w:val="single" w:sz="6" w:space="0" w:color="000000"/>
              <w:right w:val="nil"/>
            </w:tcBorders>
            <w:shd w:val="clear" w:color="auto" w:fill="auto"/>
            <w:hideMark/>
          </w:tcPr>
          <w:p w14:paraId="68C9C88C" w14:textId="58B295E7" w:rsidR="003936E4" w:rsidRPr="003936E4" w:rsidRDefault="003936E4" w:rsidP="004E56C6">
            <w:pPr>
              <w:pStyle w:val="tabulkatext"/>
              <w:rPr>
                <w:rFonts w:ascii="Times New Roman" w:hAnsi="Times New Roman"/>
                <w:sz w:val="24"/>
              </w:rPr>
            </w:pPr>
            <w:r w:rsidRPr="003936E4">
              <w:t>10 [</w:t>
            </w:r>
            <w:r w:rsidR="004E56C6" w:rsidRPr="003936E4">
              <w:t>minút</w:t>
            </w:r>
            <w:r w:rsidRPr="003936E4">
              <w:t>]</w:t>
            </w:r>
          </w:p>
        </w:tc>
        <w:tc>
          <w:tcPr>
            <w:tcW w:w="2110" w:type="dxa"/>
            <w:tcBorders>
              <w:top w:val="nil"/>
              <w:left w:val="single" w:sz="6" w:space="0" w:color="000000"/>
              <w:bottom w:val="single" w:sz="6" w:space="0" w:color="000000"/>
              <w:right w:val="single" w:sz="6" w:space="0" w:color="000000"/>
            </w:tcBorders>
            <w:shd w:val="clear" w:color="auto" w:fill="auto"/>
            <w:hideMark/>
          </w:tcPr>
          <w:p w14:paraId="201F8278" w14:textId="4E208DB7" w:rsidR="003936E4" w:rsidRPr="003936E4" w:rsidRDefault="003936E4" w:rsidP="004E56C6">
            <w:pPr>
              <w:pStyle w:val="tabulkatext"/>
              <w:rPr>
                <w:rFonts w:ascii="Times New Roman" w:hAnsi="Times New Roman"/>
                <w:sz w:val="24"/>
              </w:rPr>
            </w:pPr>
            <w:r w:rsidRPr="003936E4">
              <w:t>60 [</w:t>
            </w:r>
            <w:r w:rsidR="004E56C6" w:rsidRPr="003936E4">
              <w:t>minút</w:t>
            </w:r>
            <w:r w:rsidRPr="003936E4">
              <w:t>]</w:t>
            </w:r>
          </w:p>
        </w:tc>
      </w:tr>
      <w:tr w:rsidR="003936E4" w:rsidRPr="003936E4" w14:paraId="5EC4DE3D" w14:textId="77777777" w:rsidTr="00046BD7">
        <w:trPr>
          <w:trHeight w:val="600"/>
        </w:trPr>
        <w:tc>
          <w:tcPr>
            <w:tcW w:w="2159" w:type="dxa"/>
            <w:tcBorders>
              <w:top w:val="nil"/>
              <w:left w:val="single" w:sz="6" w:space="0" w:color="000000"/>
              <w:bottom w:val="single" w:sz="6" w:space="0" w:color="000000"/>
              <w:right w:val="nil"/>
            </w:tcBorders>
            <w:shd w:val="clear" w:color="auto" w:fill="auto"/>
            <w:hideMark/>
          </w:tcPr>
          <w:p w14:paraId="01587601" w14:textId="24BDD5EA" w:rsidR="003936E4" w:rsidRPr="003936E4" w:rsidRDefault="003936E4" w:rsidP="004E56C6">
            <w:pPr>
              <w:pStyle w:val="tabulkatext"/>
              <w:rPr>
                <w:rFonts w:ascii="Times New Roman" w:hAnsi="Times New Roman"/>
                <w:sz w:val="24"/>
              </w:rPr>
            </w:pPr>
            <w:r w:rsidRPr="003936E4">
              <w:t>HOURS</w:t>
            </w:r>
          </w:p>
        </w:tc>
        <w:tc>
          <w:tcPr>
            <w:tcW w:w="2108" w:type="dxa"/>
            <w:tcBorders>
              <w:top w:val="nil"/>
              <w:left w:val="single" w:sz="6" w:space="0" w:color="000000"/>
              <w:bottom w:val="single" w:sz="6" w:space="0" w:color="000000"/>
              <w:right w:val="nil"/>
            </w:tcBorders>
            <w:shd w:val="clear" w:color="auto" w:fill="auto"/>
            <w:hideMark/>
          </w:tcPr>
          <w:p w14:paraId="39B3A2DC" w14:textId="0DCE4E32" w:rsidR="003936E4" w:rsidRPr="003936E4" w:rsidRDefault="003936E4" w:rsidP="004E56C6">
            <w:pPr>
              <w:pStyle w:val="tabulkatext"/>
              <w:rPr>
                <w:rFonts w:ascii="Times New Roman" w:hAnsi="Times New Roman"/>
                <w:sz w:val="24"/>
              </w:rPr>
            </w:pPr>
            <w:r w:rsidRPr="003936E4">
              <w:t>1 [hodina]</w:t>
            </w:r>
          </w:p>
        </w:tc>
        <w:tc>
          <w:tcPr>
            <w:tcW w:w="2110" w:type="dxa"/>
            <w:tcBorders>
              <w:top w:val="nil"/>
              <w:left w:val="single" w:sz="6" w:space="0" w:color="000000"/>
              <w:bottom w:val="single" w:sz="6" w:space="0" w:color="000000"/>
              <w:right w:val="nil"/>
            </w:tcBorders>
            <w:shd w:val="clear" w:color="auto" w:fill="auto"/>
            <w:hideMark/>
          </w:tcPr>
          <w:p w14:paraId="3B7BA8FE" w14:textId="562DA6B1" w:rsidR="003936E4" w:rsidRPr="003936E4" w:rsidRDefault="003936E4" w:rsidP="004E56C6">
            <w:pPr>
              <w:pStyle w:val="tabulkatext"/>
              <w:rPr>
                <w:rFonts w:ascii="Times New Roman" w:hAnsi="Times New Roman"/>
                <w:sz w:val="24"/>
              </w:rPr>
            </w:pPr>
            <w:r w:rsidRPr="003936E4">
              <w:t>1 [hodina]</w:t>
            </w:r>
          </w:p>
        </w:tc>
        <w:tc>
          <w:tcPr>
            <w:tcW w:w="2110" w:type="dxa"/>
            <w:tcBorders>
              <w:top w:val="nil"/>
              <w:left w:val="single" w:sz="6" w:space="0" w:color="000000"/>
              <w:bottom w:val="single" w:sz="6" w:space="0" w:color="000000"/>
              <w:right w:val="single" w:sz="6" w:space="0" w:color="000000"/>
            </w:tcBorders>
            <w:shd w:val="clear" w:color="auto" w:fill="auto"/>
            <w:hideMark/>
          </w:tcPr>
          <w:p w14:paraId="120ED9C4" w14:textId="09C10D1B" w:rsidR="003936E4" w:rsidRPr="003936E4" w:rsidRDefault="003936E4" w:rsidP="004E56C6">
            <w:pPr>
              <w:pStyle w:val="tabulkatext"/>
              <w:rPr>
                <w:rFonts w:ascii="Times New Roman" w:hAnsi="Times New Roman"/>
                <w:sz w:val="24"/>
              </w:rPr>
            </w:pPr>
            <w:r w:rsidRPr="003936E4">
              <w:t>24 [</w:t>
            </w:r>
            <w:r w:rsidR="004E56C6" w:rsidRPr="003936E4">
              <w:t>hodín</w:t>
            </w:r>
            <w:r w:rsidRPr="003936E4">
              <w:t>]</w:t>
            </w:r>
          </w:p>
        </w:tc>
      </w:tr>
      <w:tr w:rsidR="003936E4" w:rsidRPr="003936E4" w14:paraId="37B94AE2" w14:textId="77777777" w:rsidTr="00046BD7">
        <w:trPr>
          <w:trHeight w:val="600"/>
        </w:trPr>
        <w:tc>
          <w:tcPr>
            <w:tcW w:w="2159" w:type="dxa"/>
            <w:tcBorders>
              <w:top w:val="nil"/>
              <w:left w:val="single" w:sz="6" w:space="0" w:color="000000"/>
              <w:bottom w:val="single" w:sz="6" w:space="0" w:color="000000"/>
              <w:right w:val="nil"/>
            </w:tcBorders>
            <w:shd w:val="clear" w:color="auto" w:fill="auto"/>
            <w:hideMark/>
          </w:tcPr>
          <w:p w14:paraId="418EA02E" w14:textId="21C42D0E" w:rsidR="003936E4" w:rsidRPr="003936E4" w:rsidRDefault="003936E4" w:rsidP="004E56C6">
            <w:pPr>
              <w:pStyle w:val="tabulkatext"/>
              <w:rPr>
                <w:rFonts w:ascii="Times New Roman" w:hAnsi="Times New Roman"/>
                <w:sz w:val="24"/>
              </w:rPr>
            </w:pPr>
            <w:r w:rsidRPr="003936E4">
              <w:t>DAYS</w:t>
            </w:r>
          </w:p>
        </w:tc>
        <w:tc>
          <w:tcPr>
            <w:tcW w:w="2108" w:type="dxa"/>
            <w:tcBorders>
              <w:top w:val="nil"/>
              <w:left w:val="single" w:sz="6" w:space="0" w:color="000000"/>
              <w:bottom w:val="single" w:sz="6" w:space="0" w:color="000000"/>
              <w:right w:val="nil"/>
            </w:tcBorders>
            <w:shd w:val="clear" w:color="auto" w:fill="auto"/>
            <w:hideMark/>
          </w:tcPr>
          <w:p w14:paraId="17A3CC45" w14:textId="7E012AA7" w:rsidR="003936E4" w:rsidRPr="003936E4" w:rsidRDefault="003936E4" w:rsidP="004E56C6">
            <w:pPr>
              <w:pStyle w:val="tabulkatext"/>
              <w:rPr>
                <w:rFonts w:ascii="Times New Roman" w:hAnsi="Times New Roman"/>
                <w:sz w:val="24"/>
              </w:rPr>
            </w:pPr>
            <w:r w:rsidRPr="003936E4">
              <w:t>1 [</w:t>
            </w:r>
            <w:r w:rsidR="004E56C6" w:rsidRPr="003936E4">
              <w:t>deň</w:t>
            </w:r>
            <w:r w:rsidRPr="003936E4">
              <w:t>]</w:t>
            </w:r>
          </w:p>
        </w:tc>
        <w:tc>
          <w:tcPr>
            <w:tcW w:w="2110" w:type="dxa"/>
            <w:tcBorders>
              <w:top w:val="nil"/>
              <w:left w:val="single" w:sz="6" w:space="0" w:color="000000"/>
              <w:bottom w:val="single" w:sz="6" w:space="0" w:color="000000"/>
              <w:right w:val="nil"/>
            </w:tcBorders>
            <w:shd w:val="clear" w:color="auto" w:fill="auto"/>
            <w:hideMark/>
          </w:tcPr>
          <w:p w14:paraId="01E03874" w14:textId="3060C418" w:rsidR="003936E4" w:rsidRPr="003936E4" w:rsidRDefault="003936E4" w:rsidP="004E56C6">
            <w:pPr>
              <w:pStyle w:val="tabulkatext"/>
              <w:rPr>
                <w:rFonts w:ascii="Times New Roman" w:hAnsi="Times New Roman"/>
                <w:sz w:val="24"/>
              </w:rPr>
            </w:pPr>
            <w:r w:rsidRPr="003936E4">
              <w:t>1 [</w:t>
            </w:r>
            <w:r w:rsidR="004E56C6" w:rsidRPr="003936E4">
              <w:t>deň</w:t>
            </w:r>
            <w:r w:rsidRPr="003936E4">
              <w:t>]</w:t>
            </w:r>
          </w:p>
        </w:tc>
        <w:tc>
          <w:tcPr>
            <w:tcW w:w="2110" w:type="dxa"/>
            <w:tcBorders>
              <w:top w:val="nil"/>
              <w:left w:val="single" w:sz="6" w:space="0" w:color="000000"/>
              <w:bottom w:val="single" w:sz="6" w:space="0" w:color="000000"/>
              <w:right w:val="single" w:sz="6" w:space="0" w:color="000000"/>
            </w:tcBorders>
            <w:shd w:val="clear" w:color="auto" w:fill="auto"/>
            <w:hideMark/>
          </w:tcPr>
          <w:p w14:paraId="11E27543" w14:textId="0B4FA6DC" w:rsidR="003936E4" w:rsidRPr="003936E4" w:rsidRDefault="003936E4" w:rsidP="004E56C6">
            <w:pPr>
              <w:pStyle w:val="tabulkatext"/>
              <w:rPr>
                <w:rFonts w:ascii="Times New Roman" w:hAnsi="Times New Roman"/>
                <w:sz w:val="24"/>
              </w:rPr>
            </w:pPr>
            <w:r w:rsidRPr="003936E4">
              <w:t>7 [dni]</w:t>
            </w:r>
          </w:p>
        </w:tc>
      </w:tr>
    </w:tbl>
    <w:p w14:paraId="7A4F5CBD" w14:textId="24380948" w:rsidR="00E3325E" w:rsidRDefault="004E56C6" w:rsidP="004E56C6">
      <w:pPr>
        <w:rPr>
          <w:shd w:val="clear" w:color="auto" w:fill="FFFFFE"/>
        </w:rPr>
      </w:pPr>
      <w:r w:rsidRPr="003936E4">
        <w:rPr>
          <w:shd w:val="clear" w:color="auto" w:fill="FFFFFE"/>
        </w:rPr>
        <w:t>Príklad</w:t>
      </w:r>
      <w:r w:rsidR="003936E4" w:rsidRPr="003936E4">
        <w:rPr>
          <w:shd w:val="clear" w:color="auto" w:fill="FFFFFE"/>
        </w:rPr>
        <w:t xml:space="preserve"> </w:t>
      </w:r>
      <w:r w:rsidRPr="003936E4">
        <w:rPr>
          <w:shd w:val="clear" w:color="auto" w:fill="FFFFFE"/>
        </w:rPr>
        <w:t>využitia</w:t>
      </w:r>
      <w:r w:rsidR="003936E4" w:rsidRPr="003936E4">
        <w:rPr>
          <w:shd w:val="clear" w:color="auto" w:fill="FFFFFE"/>
        </w:rPr>
        <w:t xml:space="preserve"> </w:t>
      </w:r>
      <w:r w:rsidRPr="003936E4">
        <w:rPr>
          <w:shd w:val="clear" w:color="auto" w:fill="FFFFFE"/>
        </w:rPr>
        <w:t>tlačidiel</w:t>
      </w:r>
      <w:r w:rsidR="003936E4" w:rsidRPr="003936E4">
        <w:rPr>
          <w:shd w:val="clear" w:color="auto" w:fill="FFFFFE"/>
        </w:rPr>
        <w:t xml:space="preserve"> </w:t>
      </w:r>
      <w:r w:rsidRPr="003936E4">
        <w:rPr>
          <w:shd w:val="clear" w:color="auto" w:fill="FFFFFE"/>
        </w:rPr>
        <w:t>môže</w:t>
      </w:r>
      <w:r w:rsidR="003936E4" w:rsidRPr="003936E4">
        <w:rPr>
          <w:shd w:val="clear" w:color="auto" w:fill="FFFFFE"/>
        </w:rPr>
        <w:t xml:space="preserve"> </w:t>
      </w:r>
      <w:r w:rsidR="00C334FB" w:rsidRPr="003936E4">
        <w:rPr>
          <w:shd w:val="clear" w:color="auto" w:fill="FFFFFE"/>
        </w:rPr>
        <w:t>nast</w:t>
      </w:r>
      <w:r w:rsidR="006E75B3">
        <w:rPr>
          <w:shd w:val="clear" w:color="auto" w:fill="FFFFFE"/>
        </w:rPr>
        <w:t>a</w:t>
      </w:r>
      <w:r w:rsidR="00C334FB">
        <w:rPr>
          <w:shd w:val="clear" w:color="auto" w:fill="FFFFFE"/>
        </w:rPr>
        <w:t>ť</w:t>
      </w:r>
      <w:r w:rsidR="003936E4" w:rsidRPr="003936E4">
        <w:rPr>
          <w:shd w:val="clear" w:color="auto" w:fill="FFFFFE"/>
        </w:rPr>
        <w:t xml:space="preserve"> ak </w:t>
      </w:r>
      <w:r w:rsidR="00C334FB" w:rsidRPr="003936E4">
        <w:rPr>
          <w:shd w:val="clear" w:color="auto" w:fill="FFFFFE"/>
        </w:rPr>
        <w:t>používateľ</w:t>
      </w:r>
      <w:r w:rsidR="003936E4" w:rsidRPr="003936E4">
        <w:rPr>
          <w:shd w:val="clear" w:color="auto" w:fill="FFFFFE"/>
        </w:rPr>
        <w:t xml:space="preserve"> </w:t>
      </w:r>
      <w:r w:rsidR="00C334FB" w:rsidRPr="003936E4">
        <w:rPr>
          <w:shd w:val="clear" w:color="auto" w:fill="FFFFFE"/>
        </w:rPr>
        <w:t>požaduje</w:t>
      </w:r>
      <w:r w:rsidR="003936E4" w:rsidRPr="003936E4">
        <w:rPr>
          <w:shd w:val="clear" w:color="auto" w:fill="FFFFFE"/>
        </w:rPr>
        <w:t xml:space="preserve"> zobrazenie </w:t>
      </w:r>
      <w:r w:rsidR="00C334FB" w:rsidRPr="003936E4">
        <w:rPr>
          <w:shd w:val="clear" w:color="auto" w:fill="FFFFFE"/>
        </w:rPr>
        <w:t>nameraných</w:t>
      </w:r>
      <w:r w:rsidR="003936E4" w:rsidRPr="003936E4">
        <w:rPr>
          <w:shd w:val="clear" w:color="auto" w:fill="FFFFFE"/>
        </w:rPr>
        <w:t xml:space="preserve"> </w:t>
      </w:r>
      <w:r w:rsidR="00C334FB" w:rsidRPr="003936E4">
        <w:rPr>
          <w:shd w:val="clear" w:color="auto" w:fill="FFFFFE"/>
        </w:rPr>
        <w:t>hodnôt</w:t>
      </w:r>
      <w:r w:rsidR="003936E4" w:rsidRPr="003936E4">
        <w:rPr>
          <w:shd w:val="clear" w:color="auto" w:fill="FFFFFE"/>
        </w:rPr>
        <w:t xml:space="preserve"> za </w:t>
      </w:r>
      <w:r w:rsidR="00C334FB" w:rsidRPr="003936E4">
        <w:rPr>
          <w:shd w:val="clear" w:color="auto" w:fill="FFFFFE"/>
        </w:rPr>
        <w:t>poslednú</w:t>
      </w:r>
      <w:r w:rsidR="003936E4" w:rsidRPr="003936E4">
        <w:rPr>
          <w:shd w:val="clear" w:color="auto" w:fill="FFFFFE"/>
        </w:rPr>
        <w:t xml:space="preserve"> pol hodinu. V tom </w:t>
      </w:r>
      <w:r w:rsidR="00C334FB" w:rsidRPr="003936E4">
        <w:rPr>
          <w:shd w:val="clear" w:color="auto" w:fill="FFFFFE"/>
        </w:rPr>
        <w:t>prípade</w:t>
      </w:r>
      <w:r w:rsidR="003936E4" w:rsidRPr="003936E4">
        <w:rPr>
          <w:shd w:val="clear" w:color="auto" w:fill="FFFFFE"/>
        </w:rPr>
        <w:t xml:space="preserve"> </w:t>
      </w:r>
      <w:r w:rsidR="00C334FB" w:rsidRPr="003936E4">
        <w:rPr>
          <w:shd w:val="clear" w:color="auto" w:fill="FFFFFE"/>
        </w:rPr>
        <w:t>používateľ</w:t>
      </w:r>
      <w:r w:rsidR="003936E4" w:rsidRPr="003936E4">
        <w:rPr>
          <w:shd w:val="clear" w:color="auto" w:fill="FFFFFE"/>
        </w:rPr>
        <w:t xml:space="preserve"> </w:t>
      </w:r>
      <w:r w:rsidR="00C334FB" w:rsidRPr="003936E4">
        <w:rPr>
          <w:shd w:val="clear" w:color="auto" w:fill="FFFFFE"/>
        </w:rPr>
        <w:t>použije</w:t>
      </w:r>
      <w:r w:rsidR="003936E4" w:rsidRPr="003936E4">
        <w:rPr>
          <w:shd w:val="clear" w:color="auto" w:fill="FFFFFE"/>
        </w:rPr>
        <w:t xml:space="preserve"> </w:t>
      </w:r>
      <w:r w:rsidR="00C334FB" w:rsidRPr="003936E4">
        <w:rPr>
          <w:shd w:val="clear" w:color="auto" w:fill="FFFFFE"/>
        </w:rPr>
        <w:t>tlačidlo</w:t>
      </w:r>
      <w:r w:rsidR="003936E4" w:rsidRPr="003936E4">
        <w:rPr>
          <w:shd w:val="clear" w:color="auto" w:fill="FFFFFE"/>
        </w:rPr>
        <w:t xml:space="preserve"> „MINUTES“ a za pomoci </w:t>
      </w:r>
      <w:r w:rsidR="00C334FB" w:rsidRPr="003936E4">
        <w:rPr>
          <w:shd w:val="clear" w:color="auto" w:fill="FFFFFE"/>
        </w:rPr>
        <w:t>posúvača</w:t>
      </w:r>
      <w:r w:rsidR="003936E4" w:rsidRPr="003936E4">
        <w:rPr>
          <w:shd w:val="clear" w:color="auto" w:fill="FFFFFE"/>
        </w:rPr>
        <w:t xml:space="preserve">, s krokom 5 </w:t>
      </w:r>
      <w:r w:rsidR="00C334FB" w:rsidRPr="003936E4">
        <w:rPr>
          <w:shd w:val="clear" w:color="auto" w:fill="FFFFFE"/>
        </w:rPr>
        <w:t>minút</w:t>
      </w:r>
      <w:r w:rsidR="003936E4" w:rsidRPr="003936E4">
        <w:rPr>
          <w:shd w:val="clear" w:color="auto" w:fill="FFFFFE"/>
        </w:rPr>
        <w:t xml:space="preserve">, </w:t>
      </w:r>
      <w:r w:rsidR="00C334FB" w:rsidRPr="003936E4">
        <w:rPr>
          <w:shd w:val="clear" w:color="auto" w:fill="FFFFFE"/>
        </w:rPr>
        <w:t>nastaví</w:t>
      </w:r>
      <w:r w:rsidR="003936E4" w:rsidRPr="003936E4">
        <w:rPr>
          <w:shd w:val="clear" w:color="auto" w:fill="FFFFFE"/>
        </w:rPr>
        <w:t xml:space="preserve"> hodnotu 30 min. Po </w:t>
      </w:r>
      <w:r w:rsidR="00C334FB" w:rsidRPr="003936E4">
        <w:rPr>
          <w:shd w:val="clear" w:color="auto" w:fill="FFFFFE"/>
        </w:rPr>
        <w:t>nastavení</w:t>
      </w:r>
      <w:r w:rsidR="003936E4" w:rsidRPr="003936E4">
        <w:rPr>
          <w:shd w:val="clear" w:color="auto" w:fill="FFFFFE"/>
        </w:rPr>
        <w:t xml:space="preserve"> </w:t>
      </w:r>
      <w:r w:rsidR="00C334FB" w:rsidRPr="003936E4">
        <w:rPr>
          <w:shd w:val="clear" w:color="auto" w:fill="FFFFFE"/>
        </w:rPr>
        <w:t>týchto</w:t>
      </w:r>
      <w:r w:rsidR="003936E4" w:rsidRPr="003936E4">
        <w:rPr>
          <w:shd w:val="clear" w:color="auto" w:fill="FFFFFE"/>
        </w:rPr>
        <w:t xml:space="preserve"> </w:t>
      </w:r>
      <w:r w:rsidR="00E0749E" w:rsidRPr="003936E4">
        <w:rPr>
          <w:shd w:val="clear" w:color="auto" w:fill="FFFFFE"/>
        </w:rPr>
        <w:t>hodnôt</w:t>
      </w:r>
      <w:r w:rsidR="003936E4" w:rsidRPr="003936E4">
        <w:rPr>
          <w:shd w:val="clear" w:color="auto" w:fill="FFFFFE"/>
        </w:rPr>
        <w:t xml:space="preserve"> </w:t>
      </w:r>
      <w:r w:rsidR="003936E4" w:rsidRPr="00D571EB">
        <w:rPr>
          <w:shd w:val="clear" w:color="auto" w:fill="FFFFFE"/>
          <w:lang w:val="en-GB"/>
        </w:rPr>
        <w:t>back-end</w:t>
      </w:r>
      <w:r w:rsidR="003936E4" w:rsidRPr="003936E4">
        <w:rPr>
          <w:shd w:val="clear" w:color="auto" w:fill="FFFFFE"/>
        </w:rPr>
        <w:t xml:space="preserve"> </w:t>
      </w:r>
      <w:r w:rsidR="00E0749E" w:rsidRPr="003936E4">
        <w:rPr>
          <w:shd w:val="clear" w:color="auto" w:fill="FFFFFE"/>
        </w:rPr>
        <w:t>aplikácie</w:t>
      </w:r>
      <w:r w:rsidR="003936E4" w:rsidRPr="003936E4">
        <w:rPr>
          <w:shd w:val="clear" w:color="auto" w:fill="FFFFFE"/>
        </w:rPr>
        <w:t xml:space="preserve"> vo </w:t>
      </w:r>
      <w:r w:rsidR="00E0749E" w:rsidRPr="003936E4">
        <w:rPr>
          <w:shd w:val="clear" w:color="auto" w:fill="FFFFFE"/>
        </w:rPr>
        <w:t>vý</w:t>
      </w:r>
      <w:r w:rsidR="00E0749E">
        <w:rPr>
          <w:shd w:val="clear" w:color="auto" w:fill="FFFFFE"/>
        </w:rPr>
        <w:t>vo</w:t>
      </w:r>
      <w:r w:rsidR="00E0749E" w:rsidRPr="003936E4">
        <w:rPr>
          <w:shd w:val="clear" w:color="auto" w:fill="FFFFFE"/>
        </w:rPr>
        <w:t>jovom</w:t>
      </w:r>
      <w:r w:rsidR="003936E4" w:rsidRPr="003936E4">
        <w:rPr>
          <w:shd w:val="clear" w:color="auto" w:fill="FFFFFE"/>
        </w:rPr>
        <w:t xml:space="preserve"> </w:t>
      </w:r>
      <w:r w:rsidR="00E0749E" w:rsidRPr="003936E4">
        <w:rPr>
          <w:shd w:val="clear" w:color="auto" w:fill="FFFFFE"/>
        </w:rPr>
        <w:t>prostredí</w:t>
      </w:r>
      <w:r w:rsidR="003936E4" w:rsidRPr="003936E4">
        <w:rPr>
          <w:shd w:val="clear" w:color="auto" w:fill="FFFFFE"/>
        </w:rPr>
        <w:t xml:space="preserve"> </w:t>
      </w:r>
      <w:r w:rsidR="003936E4" w:rsidRPr="00D571EB">
        <w:rPr>
          <w:shd w:val="clear" w:color="auto" w:fill="FFFFFE"/>
          <w:lang w:val="en-GB"/>
        </w:rPr>
        <w:t>Node-Red</w:t>
      </w:r>
      <w:r w:rsidR="003936E4" w:rsidRPr="003936E4">
        <w:rPr>
          <w:shd w:val="clear" w:color="auto" w:fill="FFFFFE"/>
        </w:rPr>
        <w:t xml:space="preserve"> spracuje vstupn</w:t>
      </w:r>
      <w:r w:rsidR="00975782">
        <w:rPr>
          <w:shd w:val="clear" w:color="auto" w:fill="FFFFFE"/>
        </w:rPr>
        <w:t>é</w:t>
      </w:r>
      <w:r w:rsidR="003936E4" w:rsidRPr="003936E4">
        <w:rPr>
          <w:shd w:val="clear" w:color="auto" w:fill="FFFFFE"/>
        </w:rPr>
        <w:t xml:space="preserve"> </w:t>
      </w:r>
      <w:r w:rsidR="00E0749E" w:rsidRPr="003936E4">
        <w:rPr>
          <w:shd w:val="clear" w:color="auto" w:fill="FFFFFE"/>
        </w:rPr>
        <w:t>dáta</w:t>
      </w:r>
      <w:r w:rsidR="003936E4" w:rsidRPr="003936E4">
        <w:rPr>
          <w:shd w:val="clear" w:color="auto" w:fill="FFFFFE"/>
        </w:rPr>
        <w:t xml:space="preserve"> a </w:t>
      </w:r>
      <w:r w:rsidR="004C4133" w:rsidRPr="003936E4">
        <w:rPr>
          <w:shd w:val="clear" w:color="auto" w:fill="FFFFFE"/>
        </w:rPr>
        <w:t>vytvor</w:t>
      </w:r>
      <w:r w:rsidR="004C4133">
        <w:rPr>
          <w:shd w:val="clear" w:color="auto" w:fill="FFFFFE"/>
        </w:rPr>
        <w:t>í</w:t>
      </w:r>
      <w:r w:rsidR="003936E4" w:rsidRPr="003936E4">
        <w:rPr>
          <w:shd w:val="clear" w:color="auto" w:fill="FFFFFE"/>
        </w:rPr>
        <w:t xml:space="preserve"> sa </w:t>
      </w:r>
      <w:r w:rsidR="00E0749E" w:rsidRPr="003936E4">
        <w:rPr>
          <w:shd w:val="clear" w:color="auto" w:fill="FFFFFE"/>
        </w:rPr>
        <w:t>požiadavka</w:t>
      </w:r>
      <w:r w:rsidR="003936E4" w:rsidRPr="003936E4">
        <w:rPr>
          <w:shd w:val="clear" w:color="auto" w:fill="FFFFFE"/>
        </w:rPr>
        <w:t xml:space="preserve"> na </w:t>
      </w:r>
      <w:r w:rsidR="00E0749E" w:rsidRPr="003936E4">
        <w:rPr>
          <w:shd w:val="clear" w:color="auto" w:fill="FFFFFE"/>
        </w:rPr>
        <w:t>databázu</w:t>
      </w:r>
      <w:r w:rsidR="003936E4" w:rsidRPr="003936E4">
        <w:rPr>
          <w:shd w:val="clear" w:color="auto" w:fill="FFFFFE"/>
        </w:rPr>
        <w:t xml:space="preserve">. </w:t>
      </w:r>
      <w:r w:rsidR="00E0749E" w:rsidRPr="003936E4">
        <w:rPr>
          <w:shd w:val="clear" w:color="auto" w:fill="FFFFFE"/>
        </w:rPr>
        <w:t>Požiadavka</w:t>
      </w:r>
      <w:r w:rsidR="003936E4" w:rsidRPr="003936E4">
        <w:rPr>
          <w:shd w:val="clear" w:color="auto" w:fill="FFFFFE"/>
        </w:rPr>
        <w:t xml:space="preserve"> je </w:t>
      </w:r>
      <w:r w:rsidR="00E0749E" w:rsidRPr="003936E4">
        <w:rPr>
          <w:shd w:val="clear" w:color="auto" w:fill="FFFFFE"/>
        </w:rPr>
        <w:t>vytvorená</w:t>
      </w:r>
      <w:r w:rsidR="003936E4" w:rsidRPr="003936E4">
        <w:rPr>
          <w:shd w:val="clear" w:color="auto" w:fill="FFFFFE"/>
        </w:rPr>
        <w:t xml:space="preserve"> so </w:t>
      </w:r>
      <w:r w:rsidR="00E0749E" w:rsidRPr="003936E4">
        <w:rPr>
          <w:shd w:val="clear" w:color="auto" w:fill="FFFFFE"/>
        </w:rPr>
        <w:t>špecifickými</w:t>
      </w:r>
      <w:r w:rsidR="003936E4" w:rsidRPr="003936E4">
        <w:rPr>
          <w:shd w:val="clear" w:color="auto" w:fill="FFFFFE"/>
        </w:rPr>
        <w:t xml:space="preserve"> parametrami </w:t>
      </w:r>
      <w:r w:rsidR="00E0749E" w:rsidRPr="003936E4">
        <w:rPr>
          <w:shd w:val="clear" w:color="auto" w:fill="FFFFFE"/>
        </w:rPr>
        <w:t>definujúci</w:t>
      </w:r>
      <w:r w:rsidR="003936E4" w:rsidRPr="003936E4">
        <w:rPr>
          <w:shd w:val="clear" w:color="auto" w:fill="FFFFFE"/>
        </w:rPr>
        <w:t xml:space="preserve"> rozsah </w:t>
      </w:r>
      <w:r w:rsidR="00E0749E" w:rsidRPr="003936E4">
        <w:rPr>
          <w:shd w:val="clear" w:color="auto" w:fill="FFFFFE"/>
        </w:rPr>
        <w:t>požadovaných</w:t>
      </w:r>
      <w:r w:rsidR="003936E4" w:rsidRPr="003936E4">
        <w:rPr>
          <w:shd w:val="clear" w:color="auto" w:fill="FFFFFE"/>
        </w:rPr>
        <w:t xml:space="preserve"> </w:t>
      </w:r>
      <w:r w:rsidR="00E0749E" w:rsidRPr="003936E4">
        <w:rPr>
          <w:shd w:val="clear" w:color="auto" w:fill="FFFFFE"/>
        </w:rPr>
        <w:t>hodnôt</w:t>
      </w:r>
      <w:r w:rsidR="003936E4" w:rsidRPr="003936E4">
        <w:rPr>
          <w:shd w:val="clear" w:color="auto" w:fill="FFFFFE"/>
        </w:rPr>
        <w:t xml:space="preserve">. </w:t>
      </w:r>
      <w:r w:rsidR="00E0749E" w:rsidRPr="003936E4">
        <w:rPr>
          <w:shd w:val="clear" w:color="auto" w:fill="FFFFFE"/>
        </w:rPr>
        <w:t>Odpoveď</w:t>
      </w:r>
      <w:r w:rsidR="003936E4" w:rsidRPr="003936E4">
        <w:rPr>
          <w:shd w:val="clear" w:color="auto" w:fill="FFFFFE"/>
        </w:rPr>
        <w:t xml:space="preserve"> z </w:t>
      </w:r>
      <w:r w:rsidR="00E0749E" w:rsidRPr="003936E4">
        <w:rPr>
          <w:shd w:val="clear" w:color="auto" w:fill="FFFFFE"/>
        </w:rPr>
        <w:t>databázy</w:t>
      </w:r>
      <w:r w:rsidR="003936E4" w:rsidRPr="003936E4">
        <w:rPr>
          <w:shd w:val="clear" w:color="auto" w:fill="FFFFFE"/>
        </w:rPr>
        <w:t xml:space="preserve"> sa </w:t>
      </w:r>
      <w:r w:rsidR="00E0749E" w:rsidRPr="003936E4">
        <w:rPr>
          <w:shd w:val="clear" w:color="auto" w:fill="FFFFFE"/>
        </w:rPr>
        <w:t>následné</w:t>
      </w:r>
      <w:r w:rsidR="003936E4" w:rsidRPr="003936E4">
        <w:rPr>
          <w:shd w:val="clear" w:color="auto" w:fill="FFFFFE"/>
        </w:rPr>
        <w:t xml:space="preserve"> </w:t>
      </w:r>
      <w:r w:rsidR="00E0749E" w:rsidRPr="003936E4">
        <w:rPr>
          <w:shd w:val="clear" w:color="auto" w:fill="FFFFFE"/>
        </w:rPr>
        <w:t>spracováva</w:t>
      </w:r>
      <w:r w:rsidR="003936E4" w:rsidRPr="003936E4">
        <w:rPr>
          <w:shd w:val="clear" w:color="auto" w:fill="FFFFFE"/>
        </w:rPr>
        <w:t xml:space="preserve"> a </w:t>
      </w:r>
      <w:r w:rsidR="00E0749E" w:rsidRPr="003936E4">
        <w:rPr>
          <w:shd w:val="clear" w:color="auto" w:fill="FFFFFE"/>
        </w:rPr>
        <w:t>pripravujú</w:t>
      </w:r>
      <w:r w:rsidR="003936E4" w:rsidRPr="003936E4">
        <w:rPr>
          <w:shd w:val="clear" w:color="auto" w:fill="FFFFFE"/>
        </w:rPr>
        <w:t xml:space="preserve"> sa </w:t>
      </w:r>
      <w:r w:rsidR="00E0749E" w:rsidRPr="003936E4">
        <w:rPr>
          <w:shd w:val="clear" w:color="auto" w:fill="FFFFFE"/>
        </w:rPr>
        <w:t>dáta</w:t>
      </w:r>
      <w:r w:rsidR="003936E4" w:rsidRPr="003936E4">
        <w:rPr>
          <w:shd w:val="clear" w:color="auto" w:fill="FFFFFE"/>
        </w:rPr>
        <w:t xml:space="preserve"> pre grafy, </w:t>
      </w:r>
      <w:r w:rsidR="00E0749E" w:rsidRPr="003936E4">
        <w:rPr>
          <w:shd w:val="clear" w:color="auto" w:fill="FFFFFE"/>
        </w:rPr>
        <w:t>ktoré</w:t>
      </w:r>
      <w:r w:rsidR="003936E4" w:rsidRPr="003936E4">
        <w:rPr>
          <w:shd w:val="clear" w:color="auto" w:fill="FFFFFE"/>
        </w:rPr>
        <w:t xml:space="preserve"> po </w:t>
      </w:r>
      <w:r w:rsidR="00E0749E" w:rsidRPr="003936E4">
        <w:rPr>
          <w:shd w:val="clear" w:color="auto" w:fill="FFFFFE"/>
        </w:rPr>
        <w:t>spracovan</w:t>
      </w:r>
      <w:r w:rsidR="004C4133">
        <w:rPr>
          <w:shd w:val="clear" w:color="auto" w:fill="FFFFFE"/>
        </w:rPr>
        <w:t>í</w:t>
      </w:r>
      <w:r w:rsidR="003936E4" w:rsidRPr="003936E4">
        <w:rPr>
          <w:shd w:val="clear" w:color="auto" w:fill="FFFFFE"/>
        </w:rPr>
        <w:t xml:space="preserve"> </w:t>
      </w:r>
      <w:r w:rsidR="00E0749E" w:rsidRPr="003936E4">
        <w:rPr>
          <w:shd w:val="clear" w:color="auto" w:fill="FFFFFE"/>
        </w:rPr>
        <w:t>sú</w:t>
      </w:r>
      <w:r w:rsidR="003936E4" w:rsidRPr="003936E4">
        <w:rPr>
          <w:shd w:val="clear" w:color="auto" w:fill="FFFFFE"/>
        </w:rPr>
        <w:t xml:space="preserve"> zobrazen</w:t>
      </w:r>
      <w:r w:rsidR="004C4133">
        <w:rPr>
          <w:shd w:val="clear" w:color="auto" w:fill="FFFFFE"/>
        </w:rPr>
        <w:t>é</w:t>
      </w:r>
      <w:r w:rsidR="003936E4" w:rsidRPr="003936E4">
        <w:rPr>
          <w:shd w:val="clear" w:color="auto" w:fill="FFFFFE"/>
        </w:rPr>
        <w:t xml:space="preserve"> </w:t>
      </w:r>
      <w:r w:rsidR="00E0749E" w:rsidRPr="003936E4">
        <w:rPr>
          <w:shd w:val="clear" w:color="auto" w:fill="FFFFFE"/>
        </w:rPr>
        <w:t>používateľovi</w:t>
      </w:r>
      <w:r w:rsidR="003936E4" w:rsidRPr="003936E4">
        <w:rPr>
          <w:shd w:val="clear" w:color="auto" w:fill="FFFFFE"/>
        </w:rPr>
        <w:t xml:space="preserve"> </w:t>
      </w:r>
      <w:r w:rsidR="00E0749E" w:rsidRPr="003936E4">
        <w:rPr>
          <w:shd w:val="clear" w:color="auto" w:fill="FFFFFE"/>
        </w:rPr>
        <w:t>podľa</w:t>
      </w:r>
      <w:r w:rsidR="003936E4" w:rsidRPr="003936E4">
        <w:rPr>
          <w:shd w:val="clear" w:color="auto" w:fill="FFFFFE"/>
        </w:rPr>
        <w:t xml:space="preserve"> jeho </w:t>
      </w:r>
      <w:r w:rsidR="00E0749E" w:rsidRPr="003936E4">
        <w:rPr>
          <w:shd w:val="clear" w:color="auto" w:fill="FFFFFE"/>
        </w:rPr>
        <w:t>definovaných</w:t>
      </w:r>
      <w:r w:rsidR="003936E4" w:rsidRPr="003936E4">
        <w:rPr>
          <w:shd w:val="clear" w:color="auto" w:fill="FFFFFE"/>
        </w:rPr>
        <w:t xml:space="preserve"> </w:t>
      </w:r>
      <w:r w:rsidR="00E0749E" w:rsidRPr="003936E4">
        <w:rPr>
          <w:shd w:val="clear" w:color="auto" w:fill="FFFFFE"/>
        </w:rPr>
        <w:t>kritérií</w:t>
      </w:r>
      <w:r w:rsidR="003936E4" w:rsidRPr="003936E4">
        <w:rPr>
          <w:shd w:val="clear" w:color="auto" w:fill="FFFFFE"/>
        </w:rPr>
        <w:t xml:space="preserve">. </w:t>
      </w:r>
      <w:r w:rsidR="00E0749E" w:rsidRPr="003936E4">
        <w:rPr>
          <w:shd w:val="clear" w:color="auto" w:fill="FFFFFE"/>
        </w:rPr>
        <w:t>Rovnaký</w:t>
      </w:r>
      <w:r w:rsidR="003936E4" w:rsidRPr="003936E4">
        <w:rPr>
          <w:shd w:val="clear" w:color="auto" w:fill="FFFFFE"/>
        </w:rPr>
        <w:t xml:space="preserve"> </w:t>
      </w:r>
      <w:r w:rsidR="00E0749E" w:rsidRPr="003936E4">
        <w:rPr>
          <w:shd w:val="clear" w:color="auto" w:fill="FFFFFE"/>
        </w:rPr>
        <w:t>princíp</w:t>
      </w:r>
      <w:r w:rsidR="003936E4" w:rsidRPr="003936E4">
        <w:rPr>
          <w:shd w:val="clear" w:color="auto" w:fill="FFFFFE"/>
        </w:rPr>
        <w:t xml:space="preserve"> </w:t>
      </w:r>
      <w:r w:rsidR="00E0749E" w:rsidRPr="003936E4">
        <w:rPr>
          <w:shd w:val="clear" w:color="auto" w:fill="FFFFFE"/>
        </w:rPr>
        <w:t>funkčnosti</w:t>
      </w:r>
      <w:r w:rsidR="003936E4" w:rsidRPr="003936E4">
        <w:rPr>
          <w:shd w:val="clear" w:color="auto" w:fill="FFFFFE"/>
        </w:rPr>
        <w:t xml:space="preserve"> je </w:t>
      </w:r>
      <w:r w:rsidR="00E0749E" w:rsidRPr="003936E4">
        <w:rPr>
          <w:shd w:val="clear" w:color="auto" w:fill="FFFFFE"/>
        </w:rPr>
        <w:t>použitý</w:t>
      </w:r>
      <w:r w:rsidR="003936E4" w:rsidRPr="003936E4">
        <w:rPr>
          <w:shd w:val="clear" w:color="auto" w:fill="FFFFFE"/>
        </w:rPr>
        <w:t xml:space="preserve"> aj pri </w:t>
      </w:r>
      <w:r w:rsidR="00E0749E" w:rsidRPr="003936E4">
        <w:rPr>
          <w:shd w:val="clear" w:color="auto" w:fill="FFFFFE"/>
        </w:rPr>
        <w:t>ostatných</w:t>
      </w:r>
      <w:r w:rsidR="003936E4" w:rsidRPr="003936E4">
        <w:rPr>
          <w:shd w:val="clear" w:color="auto" w:fill="FFFFFE"/>
        </w:rPr>
        <w:t xml:space="preserve"> </w:t>
      </w:r>
      <w:r w:rsidR="00E0749E" w:rsidRPr="003936E4">
        <w:rPr>
          <w:shd w:val="clear" w:color="auto" w:fill="FFFFFE"/>
        </w:rPr>
        <w:t>tlačidlách</w:t>
      </w:r>
      <w:r w:rsidR="003936E4" w:rsidRPr="003936E4">
        <w:rPr>
          <w:shd w:val="clear" w:color="auto" w:fill="FFFFFE"/>
        </w:rPr>
        <w:t xml:space="preserve">, ako je </w:t>
      </w:r>
      <w:r w:rsidR="00E0749E" w:rsidRPr="003936E4">
        <w:rPr>
          <w:shd w:val="clear" w:color="auto" w:fill="FFFFFE"/>
        </w:rPr>
        <w:t>napríklad</w:t>
      </w:r>
      <w:r w:rsidR="003936E4" w:rsidRPr="003936E4">
        <w:rPr>
          <w:shd w:val="clear" w:color="auto" w:fill="FFFFFE"/>
        </w:rPr>
        <w:t xml:space="preserve"> zobrazenie </w:t>
      </w:r>
      <w:r w:rsidR="00E0749E" w:rsidRPr="003936E4">
        <w:rPr>
          <w:shd w:val="clear" w:color="auto" w:fill="FFFFFE"/>
        </w:rPr>
        <w:t>nameraných</w:t>
      </w:r>
      <w:r w:rsidR="003936E4" w:rsidRPr="003936E4">
        <w:rPr>
          <w:shd w:val="clear" w:color="auto" w:fill="FFFFFE"/>
        </w:rPr>
        <w:t xml:space="preserve"> </w:t>
      </w:r>
      <w:r w:rsidR="00E0749E" w:rsidRPr="003936E4">
        <w:rPr>
          <w:shd w:val="clear" w:color="auto" w:fill="FFFFFE"/>
        </w:rPr>
        <w:t>hodnôt</w:t>
      </w:r>
      <w:r w:rsidR="003936E4" w:rsidRPr="003936E4">
        <w:rPr>
          <w:shd w:val="clear" w:color="auto" w:fill="FFFFFE"/>
        </w:rPr>
        <w:t xml:space="preserve"> za </w:t>
      </w:r>
      <w:r w:rsidR="00E0749E" w:rsidRPr="003936E4">
        <w:rPr>
          <w:shd w:val="clear" w:color="auto" w:fill="FFFFFE"/>
        </w:rPr>
        <w:t>posledné</w:t>
      </w:r>
      <w:r w:rsidR="003936E4" w:rsidRPr="003936E4">
        <w:rPr>
          <w:shd w:val="clear" w:color="auto" w:fill="FFFFFE"/>
        </w:rPr>
        <w:t xml:space="preserve"> 2 dni s </w:t>
      </w:r>
      <w:r w:rsidR="00E0749E" w:rsidRPr="003936E4">
        <w:rPr>
          <w:shd w:val="clear" w:color="auto" w:fill="FFFFFE"/>
        </w:rPr>
        <w:t>využitím</w:t>
      </w:r>
      <w:r w:rsidR="003936E4" w:rsidRPr="003936E4">
        <w:rPr>
          <w:shd w:val="clear" w:color="auto" w:fill="FFFFFE"/>
        </w:rPr>
        <w:t xml:space="preserve"> </w:t>
      </w:r>
      <w:r w:rsidR="00E0749E" w:rsidRPr="003936E4">
        <w:rPr>
          <w:shd w:val="clear" w:color="auto" w:fill="FFFFFE"/>
        </w:rPr>
        <w:t>tlačidla</w:t>
      </w:r>
      <w:r w:rsidR="003936E4" w:rsidRPr="003936E4">
        <w:rPr>
          <w:shd w:val="clear" w:color="auto" w:fill="FFFFFE"/>
        </w:rPr>
        <w:t xml:space="preserve"> „DAYS.</w:t>
      </w:r>
    </w:p>
    <w:p w14:paraId="5B975D4A" w14:textId="46297715" w:rsidR="00C81E9E" w:rsidRPr="00C81E9E" w:rsidRDefault="00E0749E" w:rsidP="004E56C6">
      <w:r w:rsidRPr="003936E4">
        <w:rPr>
          <w:shd w:val="clear" w:color="auto" w:fill="FFFFFE"/>
        </w:rPr>
        <w:t>Posledn</w:t>
      </w:r>
      <w:r w:rsidR="00036707">
        <w:rPr>
          <w:shd w:val="clear" w:color="auto" w:fill="FFFFFE"/>
        </w:rPr>
        <w:t>é</w:t>
      </w:r>
      <w:r w:rsidR="003936E4" w:rsidRPr="003936E4">
        <w:rPr>
          <w:shd w:val="clear" w:color="auto" w:fill="FFFFFE"/>
        </w:rPr>
        <w:t xml:space="preserve"> </w:t>
      </w:r>
      <w:r w:rsidRPr="003936E4">
        <w:rPr>
          <w:shd w:val="clear" w:color="auto" w:fill="FFFFFE"/>
        </w:rPr>
        <w:t>tlačidlo</w:t>
      </w:r>
      <w:r w:rsidR="003936E4" w:rsidRPr="003936E4">
        <w:rPr>
          <w:shd w:val="clear" w:color="auto" w:fill="FFFFFE"/>
        </w:rPr>
        <w:t xml:space="preserve"> k filtrovaniu </w:t>
      </w:r>
      <w:r w:rsidRPr="003936E4">
        <w:rPr>
          <w:shd w:val="clear" w:color="auto" w:fill="FFFFFE"/>
        </w:rPr>
        <w:t>dát</w:t>
      </w:r>
      <w:r w:rsidR="003936E4" w:rsidRPr="003936E4">
        <w:rPr>
          <w:shd w:val="clear" w:color="auto" w:fill="FFFFFE"/>
        </w:rPr>
        <w:t xml:space="preserve">, </w:t>
      </w:r>
      <w:r w:rsidRPr="003936E4">
        <w:rPr>
          <w:shd w:val="clear" w:color="auto" w:fill="FFFFFE"/>
        </w:rPr>
        <w:t>ktoré</w:t>
      </w:r>
      <w:r w:rsidR="003936E4" w:rsidRPr="003936E4">
        <w:rPr>
          <w:shd w:val="clear" w:color="auto" w:fill="FFFFFE"/>
        </w:rPr>
        <w:t xml:space="preserve"> je </w:t>
      </w:r>
      <w:r w:rsidR="00D571EB" w:rsidRPr="003936E4">
        <w:rPr>
          <w:shd w:val="clear" w:color="auto" w:fill="FFFFFE"/>
        </w:rPr>
        <w:t>ponúkan</w:t>
      </w:r>
      <w:r w:rsidR="00036707">
        <w:rPr>
          <w:shd w:val="clear" w:color="auto" w:fill="FFFFFE"/>
        </w:rPr>
        <w:t>é</w:t>
      </w:r>
      <w:r w:rsidR="003936E4" w:rsidRPr="003936E4">
        <w:rPr>
          <w:shd w:val="clear" w:color="auto" w:fill="FFFFFE"/>
        </w:rPr>
        <w:t xml:space="preserve"> </w:t>
      </w:r>
      <w:r w:rsidR="00D571EB" w:rsidRPr="003936E4">
        <w:rPr>
          <w:shd w:val="clear" w:color="auto" w:fill="FFFFFE"/>
        </w:rPr>
        <w:t>používateľovi</w:t>
      </w:r>
      <w:r w:rsidR="003936E4" w:rsidRPr="003936E4">
        <w:rPr>
          <w:shd w:val="clear" w:color="auto" w:fill="FFFFFE"/>
        </w:rPr>
        <w:t xml:space="preserve"> je </w:t>
      </w:r>
      <w:r w:rsidR="00D571EB" w:rsidRPr="003936E4">
        <w:rPr>
          <w:shd w:val="clear" w:color="auto" w:fill="FFFFFE"/>
        </w:rPr>
        <w:t>tlačidlo</w:t>
      </w:r>
      <w:r w:rsidR="003936E4" w:rsidRPr="003936E4">
        <w:rPr>
          <w:shd w:val="clear" w:color="auto" w:fill="FFFFFE"/>
        </w:rPr>
        <w:t xml:space="preserve"> „CUSTOM“. </w:t>
      </w:r>
      <w:r w:rsidR="00D571EB" w:rsidRPr="003936E4">
        <w:rPr>
          <w:shd w:val="clear" w:color="auto" w:fill="FFFFFE"/>
        </w:rPr>
        <w:t>Tlačidlo</w:t>
      </w:r>
      <w:r w:rsidR="003936E4" w:rsidRPr="003936E4">
        <w:rPr>
          <w:shd w:val="clear" w:color="auto" w:fill="FFFFFE"/>
        </w:rPr>
        <w:t xml:space="preserve"> </w:t>
      </w:r>
      <w:r w:rsidR="00D571EB" w:rsidRPr="003936E4">
        <w:rPr>
          <w:shd w:val="clear" w:color="auto" w:fill="FFFFFE"/>
        </w:rPr>
        <w:t>umožňuje</w:t>
      </w:r>
      <w:r w:rsidR="003936E4" w:rsidRPr="003936E4">
        <w:rPr>
          <w:shd w:val="clear" w:color="auto" w:fill="FFFFFE"/>
        </w:rPr>
        <w:t xml:space="preserve"> </w:t>
      </w:r>
      <w:r w:rsidR="00D571EB" w:rsidRPr="003936E4">
        <w:rPr>
          <w:shd w:val="clear" w:color="auto" w:fill="FFFFFE"/>
        </w:rPr>
        <w:t>používateľovi</w:t>
      </w:r>
      <w:r w:rsidR="003936E4" w:rsidRPr="003936E4">
        <w:rPr>
          <w:shd w:val="clear" w:color="auto" w:fill="FFFFFE"/>
        </w:rPr>
        <w:t xml:space="preserve"> </w:t>
      </w:r>
      <w:r w:rsidR="00D571EB" w:rsidRPr="003936E4">
        <w:rPr>
          <w:shd w:val="clear" w:color="auto" w:fill="FFFFFE"/>
        </w:rPr>
        <w:t>filtrovať</w:t>
      </w:r>
      <w:r w:rsidR="003936E4" w:rsidRPr="003936E4">
        <w:rPr>
          <w:shd w:val="clear" w:color="auto" w:fill="FFFFFE"/>
        </w:rPr>
        <w:t xml:space="preserve"> </w:t>
      </w:r>
      <w:r w:rsidR="00D571EB" w:rsidRPr="003936E4">
        <w:rPr>
          <w:shd w:val="clear" w:color="auto" w:fill="FFFFFE"/>
        </w:rPr>
        <w:t>dáta</w:t>
      </w:r>
      <w:r w:rsidR="003936E4" w:rsidRPr="003936E4">
        <w:rPr>
          <w:shd w:val="clear" w:color="auto" w:fill="FFFFFE"/>
        </w:rPr>
        <w:t xml:space="preserve"> na </w:t>
      </w:r>
      <w:r w:rsidR="00D571EB" w:rsidRPr="003936E4">
        <w:rPr>
          <w:shd w:val="clear" w:color="auto" w:fill="FFFFFE"/>
        </w:rPr>
        <w:t>základe</w:t>
      </w:r>
      <w:r w:rsidR="003936E4" w:rsidRPr="003936E4">
        <w:rPr>
          <w:shd w:val="clear" w:color="auto" w:fill="FFFFFE"/>
        </w:rPr>
        <w:t xml:space="preserve"> </w:t>
      </w:r>
      <w:r w:rsidR="00D571EB" w:rsidRPr="003936E4">
        <w:rPr>
          <w:shd w:val="clear" w:color="auto" w:fill="FFFFFE"/>
        </w:rPr>
        <w:t>zvolených</w:t>
      </w:r>
      <w:r w:rsidR="003936E4" w:rsidRPr="003936E4">
        <w:rPr>
          <w:shd w:val="clear" w:color="auto" w:fill="FFFFFE"/>
        </w:rPr>
        <w:t xml:space="preserve"> dni. Po </w:t>
      </w:r>
      <w:r w:rsidR="00D571EB" w:rsidRPr="003936E4">
        <w:rPr>
          <w:shd w:val="clear" w:color="auto" w:fill="FFFFFE"/>
        </w:rPr>
        <w:t>stlačení</w:t>
      </w:r>
      <w:r w:rsidR="003936E4" w:rsidRPr="003936E4">
        <w:rPr>
          <w:shd w:val="clear" w:color="auto" w:fill="FFFFFE"/>
        </w:rPr>
        <w:t xml:space="preserve"> tohto </w:t>
      </w:r>
      <w:r w:rsidR="00D571EB" w:rsidRPr="003936E4">
        <w:rPr>
          <w:shd w:val="clear" w:color="auto" w:fill="FFFFFE"/>
        </w:rPr>
        <w:t>tlačidla</w:t>
      </w:r>
      <w:r w:rsidR="003936E4" w:rsidRPr="003936E4">
        <w:rPr>
          <w:shd w:val="clear" w:color="auto" w:fill="FFFFFE"/>
        </w:rPr>
        <w:t xml:space="preserve"> </w:t>
      </w:r>
      <w:r w:rsidR="00D571EB" w:rsidRPr="003936E4">
        <w:rPr>
          <w:shd w:val="clear" w:color="auto" w:fill="FFFFFE"/>
        </w:rPr>
        <w:t>sú</w:t>
      </w:r>
      <w:r w:rsidR="003936E4" w:rsidRPr="003936E4">
        <w:rPr>
          <w:shd w:val="clear" w:color="auto" w:fill="FFFFFE"/>
        </w:rPr>
        <w:t xml:space="preserve"> </w:t>
      </w:r>
      <w:r w:rsidR="00D571EB" w:rsidRPr="003936E4">
        <w:rPr>
          <w:shd w:val="clear" w:color="auto" w:fill="FFFFFE"/>
        </w:rPr>
        <w:t>používateľovi</w:t>
      </w:r>
      <w:r w:rsidR="003936E4" w:rsidRPr="003936E4">
        <w:rPr>
          <w:shd w:val="clear" w:color="auto" w:fill="FFFFFE"/>
        </w:rPr>
        <w:t xml:space="preserve"> </w:t>
      </w:r>
      <w:r w:rsidR="00D571EB" w:rsidRPr="003936E4">
        <w:rPr>
          <w:shd w:val="clear" w:color="auto" w:fill="FFFFFE"/>
        </w:rPr>
        <w:t>poskytnuté</w:t>
      </w:r>
      <w:r w:rsidR="003936E4" w:rsidRPr="003936E4">
        <w:rPr>
          <w:shd w:val="clear" w:color="auto" w:fill="FFFFFE"/>
        </w:rPr>
        <w:t xml:space="preserve"> dva vstupn</w:t>
      </w:r>
      <w:r w:rsidR="00321A09">
        <w:rPr>
          <w:shd w:val="clear" w:color="auto" w:fill="FFFFFE"/>
        </w:rPr>
        <w:t>é</w:t>
      </w:r>
      <w:r w:rsidR="003936E4" w:rsidRPr="003936E4">
        <w:rPr>
          <w:shd w:val="clear" w:color="auto" w:fill="FFFFFE"/>
        </w:rPr>
        <w:t xml:space="preserve"> polia na nastavenie rozsahu</w:t>
      </w:r>
      <w:r w:rsidR="00321A09">
        <w:rPr>
          <w:shd w:val="clear" w:color="auto" w:fill="FFFFFE"/>
        </w:rPr>
        <w:t>,</w:t>
      </w:r>
      <w:r w:rsidR="003936E4" w:rsidRPr="003936E4">
        <w:rPr>
          <w:shd w:val="clear" w:color="auto" w:fill="FFFFFE"/>
        </w:rPr>
        <w:t xml:space="preserve"> od </w:t>
      </w:r>
      <w:r w:rsidR="00D571EB" w:rsidRPr="003936E4">
        <w:rPr>
          <w:shd w:val="clear" w:color="auto" w:fill="FFFFFE"/>
        </w:rPr>
        <w:t>ktorého</w:t>
      </w:r>
      <w:r w:rsidR="003936E4" w:rsidRPr="003936E4">
        <w:rPr>
          <w:shd w:val="clear" w:color="auto" w:fill="FFFFFE"/>
        </w:rPr>
        <w:t xml:space="preserve"> </w:t>
      </w:r>
      <w:r w:rsidR="00D571EB" w:rsidRPr="003936E4">
        <w:rPr>
          <w:shd w:val="clear" w:color="auto" w:fill="FFFFFE"/>
        </w:rPr>
        <w:t>dátumu</w:t>
      </w:r>
      <w:r w:rsidR="003936E4" w:rsidRPr="003936E4">
        <w:rPr>
          <w:shd w:val="clear" w:color="auto" w:fill="FFFFFE"/>
        </w:rPr>
        <w:t xml:space="preserve"> </w:t>
      </w:r>
      <w:r w:rsidR="00D571EB" w:rsidRPr="003936E4">
        <w:rPr>
          <w:shd w:val="clear" w:color="auto" w:fill="FFFFFE"/>
        </w:rPr>
        <w:t>požaduje</w:t>
      </w:r>
      <w:r w:rsidR="003936E4" w:rsidRPr="003936E4">
        <w:rPr>
          <w:shd w:val="clear" w:color="auto" w:fill="FFFFFE"/>
        </w:rPr>
        <w:t xml:space="preserve"> </w:t>
      </w:r>
      <w:r w:rsidR="00D571EB" w:rsidRPr="003936E4">
        <w:rPr>
          <w:shd w:val="clear" w:color="auto" w:fill="FFFFFE"/>
        </w:rPr>
        <w:t>zobraziť</w:t>
      </w:r>
      <w:r w:rsidR="003936E4" w:rsidRPr="003936E4">
        <w:rPr>
          <w:shd w:val="clear" w:color="auto" w:fill="FFFFFE"/>
        </w:rPr>
        <w:t xml:space="preserve"> </w:t>
      </w:r>
      <w:r w:rsidR="00D571EB" w:rsidRPr="003936E4">
        <w:rPr>
          <w:shd w:val="clear" w:color="auto" w:fill="FFFFFE"/>
        </w:rPr>
        <w:t>dáta</w:t>
      </w:r>
      <w:r w:rsidR="003936E4" w:rsidRPr="003936E4">
        <w:rPr>
          <w:shd w:val="clear" w:color="auto" w:fill="FFFFFE"/>
        </w:rPr>
        <w:t xml:space="preserve"> a </w:t>
      </w:r>
      <w:r w:rsidR="00D571EB" w:rsidRPr="003936E4">
        <w:rPr>
          <w:shd w:val="clear" w:color="auto" w:fill="FFFFFE"/>
        </w:rPr>
        <w:t>druhým</w:t>
      </w:r>
      <w:r w:rsidR="003936E4" w:rsidRPr="003936E4">
        <w:rPr>
          <w:shd w:val="clear" w:color="auto" w:fill="FFFFFE"/>
        </w:rPr>
        <w:t xml:space="preserve"> po</w:t>
      </w:r>
      <w:r w:rsidR="00321A09">
        <w:rPr>
          <w:shd w:val="clear" w:color="auto" w:fill="FFFFFE"/>
        </w:rPr>
        <w:t>ľ</w:t>
      </w:r>
      <w:r w:rsidR="003936E4" w:rsidRPr="003936E4">
        <w:rPr>
          <w:shd w:val="clear" w:color="auto" w:fill="FFFFFE"/>
        </w:rPr>
        <w:t>om</w:t>
      </w:r>
      <w:r w:rsidR="00321A09">
        <w:rPr>
          <w:shd w:val="clear" w:color="auto" w:fill="FFFFFE"/>
        </w:rPr>
        <w:t>,</w:t>
      </w:r>
      <w:r w:rsidR="003936E4" w:rsidRPr="003936E4">
        <w:rPr>
          <w:shd w:val="clear" w:color="auto" w:fill="FFFFFE"/>
        </w:rPr>
        <w:t xml:space="preserve"> v ktorom je </w:t>
      </w:r>
      <w:r w:rsidR="00D571EB" w:rsidRPr="003936E4">
        <w:rPr>
          <w:shd w:val="clear" w:color="auto" w:fill="FFFFFE"/>
        </w:rPr>
        <w:t>definovaný</w:t>
      </w:r>
      <w:r w:rsidR="003936E4" w:rsidRPr="003936E4">
        <w:rPr>
          <w:shd w:val="clear" w:color="auto" w:fill="FFFFFE"/>
        </w:rPr>
        <w:t xml:space="preserve"> </w:t>
      </w:r>
      <w:r w:rsidR="00D571EB" w:rsidRPr="003936E4">
        <w:rPr>
          <w:shd w:val="clear" w:color="auto" w:fill="FFFFFE"/>
        </w:rPr>
        <w:t>deň</w:t>
      </w:r>
      <w:r w:rsidR="00045C6D">
        <w:rPr>
          <w:shd w:val="clear" w:color="auto" w:fill="FFFFFE"/>
        </w:rPr>
        <w:t>,</w:t>
      </w:r>
      <w:r w:rsidR="003936E4" w:rsidRPr="003936E4">
        <w:rPr>
          <w:shd w:val="clear" w:color="auto" w:fill="FFFFFE"/>
        </w:rPr>
        <w:t xml:space="preserve"> po ktorom sa </w:t>
      </w:r>
      <w:r w:rsidR="00D571EB" w:rsidRPr="003936E4">
        <w:rPr>
          <w:shd w:val="clear" w:color="auto" w:fill="FFFFFE"/>
        </w:rPr>
        <w:t>dáta</w:t>
      </w:r>
      <w:r w:rsidR="003936E4" w:rsidRPr="003936E4">
        <w:rPr>
          <w:shd w:val="clear" w:color="auto" w:fill="FFFFFE"/>
        </w:rPr>
        <w:t xml:space="preserve"> </w:t>
      </w:r>
      <w:r w:rsidR="00D571EB" w:rsidRPr="003936E4">
        <w:rPr>
          <w:shd w:val="clear" w:color="auto" w:fill="FFFFFE"/>
        </w:rPr>
        <w:t>už</w:t>
      </w:r>
      <w:r w:rsidR="003936E4" w:rsidRPr="003936E4">
        <w:rPr>
          <w:shd w:val="clear" w:color="auto" w:fill="FFFFFE"/>
        </w:rPr>
        <w:t xml:space="preserve"> </w:t>
      </w:r>
      <w:r w:rsidR="00D571EB" w:rsidRPr="003936E4">
        <w:rPr>
          <w:shd w:val="clear" w:color="auto" w:fill="FFFFFE"/>
        </w:rPr>
        <w:t>zobrazovať</w:t>
      </w:r>
      <w:r w:rsidR="003936E4" w:rsidRPr="003936E4">
        <w:rPr>
          <w:shd w:val="clear" w:color="auto" w:fill="FFFFFE"/>
        </w:rPr>
        <w:t xml:space="preserve"> </w:t>
      </w:r>
      <w:r w:rsidR="00D571EB" w:rsidRPr="003936E4">
        <w:rPr>
          <w:shd w:val="clear" w:color="auto" w:fill="FFFFFE"/>
        </w:rPr>
        <w:t>nebudú</w:t>
      </w:r>
      <w:r w:rsidR="003936E4" w:rsidRPr="003936E4">
        <w:rPr>
          <w:shd w:val="clear" w:color="auto" w:fill="FFFFFE"/>
        </w:rPr>
        <w:t xml:space="preserve">. </w:t>
      </w:r>
      <w:r w:rsidR="00D571EB" w:rsidRPr="003936E4">
        <w:rPr>
          <w:shd w:val="clear" w:color="auto" w:fill="FFFFFE"/>
        </w:rPr>
        <w:t>Systém</w:t>
      </w:r>
      <w:r w:rsidR="003936E4" w:rsidRPr="003936E4">
        <w:rPr>
          <w:shd w:val="clear" w:color="auto" w:fill="FFFFFE"/>
        </w:rPr>
        <w:t xml:space="preserve"> </w:t>
      </w:r>
      <w:r w:rsidR="00D571EB" w:rsidRPr="003936E4">
        <w:rPr>
          <w:shd w:val="clear" w:color="auto" w:fill="FFFFFE"/>
        </w:rPr>
        <w:t>zároveň</w:t>
      </w:r>
      <w:r w:rsidR="003936E4" w:rsidRPr="003936E4">
        <w:rPr>
          <w:shd w:val="clear" w:color="auto" w:fill="FFFFFE"/>
        </w:rPr>
        <w:t xml:space="preserve"> ale </w:t>
      </w:r>
      <w:r w:rsidR="00D571EB" w:rsidRPr="003936E4">
        <w:rPr>
          <w:shd w:val="clear" w:color="auto" w:fill="FFFFFE"/>
        </w:rPr>
        <w:t>nedovoľuje</w:t>
      </w:r>
      <w:r w:rsidR="003936E4" w:rsidRPr="003936E4">
        <w:rPr>
          <w:shd w:val="clear" w:color="auto" w:fill="FFFFFE"/>
        </w:rPr>
        <w:t xml:space="preserve"> </w:t>
      </w:r>
      <w:r w:rsidR="00D571EB" w:rsidRPr="003936E4">
        <w:rPr>
          <w:shd w:val="clear" w:color="auto" w:fill="FFFFFE"/>
        </w:rPr>
        <w:t>používateľovi</w:t>
      </w:r>
      <w:r w:rsidR="003936E4" w:rsidRPr="003936E4">
        <w:rPr>
          <w:shd w:val="clear" w:color="auto" w:fill="FFFFFE"/>
        </w:rPr>
        <w:t xml:space="preserve"> </w:t>
      </w:r>
      <w:r w:rsidR="00D571EB" w:rsidRPr="003936E4">
        <w:rPr>
          <w:shd w:val="clear" w:color="auto" w:fill="FFFFFE"/>
        </w:rPr>
        <w:t>zvoliť</w:t>
      </w:r>
      <w:r w:rsidR="003936E4" w:rsidRPr="003936E4">
        <w:rPr>
          <w:shd w:val="clear" w:color="auto" w:fill="FFFFFE"/>
        </w:rPr>
        <w:t xml:space="preserve"> </w:t>
      </w:r>
      <w:r w:rsidR="00D571EB" w:rsidRPr="003936E4">
        <w:rPr>
          <w:shd w:val="clear" w:color="auto" w:fill="FFFFFE"/>
        </w:rPr>
        <w:t>dátum</w:t>
      </w:r>
      <w:r w:rsidR="003936E4" w:rsidRPr="003936E4">
        <w:rPr>
          <w:shd w:val="clear" w:color="auto" w:fill="FFFFFE"/>
        </w:rPr>
        <w:t xml:space="preserve">, </w:t>
      </w:r>
      <w:r w:rsidR="00D571EB" w:rsidRPr="003936E4">
        <w:rPr>
          <w:shd w:val="clear" w:color="auto" w:fill="FFFFFE"/>
        </w:rPr>
        <w:t>ktorý</w:t>
      </w:r>
      <w:r w:rsidR="003936E4" w:rsidRPr="003936E4">
        <w:rPr>
          <w:shd w:val="clear" w:color="auto" w:fill="FFFFFE"/>
        </w:rPr>
        <w:t xml:space="preserve"> </w:t>
      </w:r>
      <w:r w:rsidR="00D571EB" w:rsidRPr="003936E4">
        <w:rPr>
          <w:shd w:val="clear" w:color="auto" w:fill="FFFFFE"/>
        </w:rPr>
        <w:t>ešte</w:t>
      </w:r>
      <w:r w:rsidR="003936E4" w:rsidRPr="003936E4">
        <w:rPr>
          <w:shd w:val="clear" w:color="auto" w:fill="FFFFFE"/>
        </w:rPr>
        <w:t xml:space="preserve"> nenastal. V </w:t>
      </w:r>
      <w:r w:rsidR="00D571EB" w:rsidRPr="003936E4">
        <w:rPr>
          <w:shd w:val="clear" w:color="auto" w:fill="FFFFFE"/>
        </w:rPr>
        <w:t>prípade</w:t>
      </w:r>
      <w:r w:rsidR="003936E4" w:rsidRPr="003936E4">
        <w:rPr>
          <w:shd w:val="clear" w:color="auto" w:fill="FFFFFE"/>
        </w:rPr>
        <w:t xml:space="preserve"> ak sa </w:t>
      </w:r>
      <w:r w:rsidR="00D571EB" w:rsidRPr="003936E4">
        <w:rPr>
          <w:shd w:val="clear" w:color="auto" w:fill="FFFFFE"/>
        </w:rPr>
        <w:t>používateľ</w:t>
      </w:r>
      <w:r w:rsidR="003936E4" w:rsidRPr="003936E4">
        <w:rPr>
          <w:shd w:val="clear" w:color="auto" w:fill="FFFFFE"/>
        </w:rPr>
        <w:t xml:space="preserve"> </w:t>
      </w:r>
      <w:r w:rsidR="00D571EB" w:rsidRPr="003936E4">
        <w:rPr>
          <w:shd w:val="clear" w:color="auto" w:fill="FFFFFE"/>
        </w:rPr>
        <w:t>pokúsi</w:t>
      </w:r>
      <w:r w:rsidR="003936E4" w:rsidRPr="003936E4">
        <w:rPr>
          <w:shd w:val="clear" w:color="auto" w:fill="FFFFFE"/>
        </w:rPr>
        <w:t xml:space="preserve"> o nastavenie </w:t>
      </w:r>
      <w:r w:rsidR="00D571EB" w:rsidRPr="003936E4">
        <w:rPr>
          <w:shd w:val="clear" w:color="auto" w:fill="FFFFFE"/>
        </w:rPr>
        <w:t>neplatného</w:t>
      </w:r>
      <w:r w:rsidR="003936E4" w:rsidRPr="003936E4">
        <w:rPr>
          <w:shd w:val="clear" w:color="auto" w:fill="FFFFFE"/>
        </w:rPr>
        <w:t xml:space="preserve"> </w:t>
      </w:r>
      <w:r w:rsidR="00D571EB" w:rsidRPr="003936E4">
        <w:rPr>
          <w:shd w:val="clear" w:color="auto" w:fill="FFFFFE"/>
        </w:rPr>
        <w:t>dátumu</w:t>
      </w:r>
      <w:r w:rsidR="003936E4" w:rsidRPr="003936E4">
        <w:rPr>
          <w:shd w:val="clear" w:color="auto" w:fill="FFFFFE"/>
        </w:rPr>
        <w:t xml:space="preserve"> je vo vstupnom poli </w:t>
      </w:r>
      <w:r w:rsidR="001E56B6" w:rsidRPr="003936E4">
        <w:rPr>
          <w:shd w:val="clear" w:color="auto" w:fill="FFFFFE"/>
        </w:rPr>
        <w:t>nastavený</w:t>
      </w:r>
      <w:r w:rsidR="003936E4" w:rsidRPr="003936E4">
        <w:rPr>
          <w:shd w:val="clear" w:color="auto" w:fill="FFFFFE"/>
        </w:rPr>
        <w:t xml:space="preserve"> na </w:t>
      </w:r>
      <w:r w:rsidR="001E56B6" w:rsidRPr="003936E4">
        <w:rPr>
          <w:shd w:val="clear" w:color="auto" w:fill="FFFFFE"/>
        </w:rPr>
        <w:t>aktuálny</w:t>
      </w:r>
      <w:r w:rsidR="003936E4" w:rsidRPr="003936E4">
        <w:rPr>
          <w:shd w:val="clear" w:color="auto" w:fill="FFFFFE"/>
        </w:rPr>
        <w:t xml:space="preserve"> a </w:t>
      </w:r>
      <w:r w:rsidR="001E56B6" w:rsidRPr="003936E4">
        <w:rPr>
          <w:shd w:val="clear" w:color="auto" w:fill="FFFFFE"/>
        </w:rPr>
        <w:t>používateľ</w:t>
      </w:r>
      <w:r w:rsidR="003936E4" w:rsidRPr="003936E4">
        <w:rPr>
          <w:shd w:val="clear" w:color="auto" w:fill="FFFFFE"/>
        </w:rPr>
        <w:t xml:space="preserve"> je </w:t>
      </w:r>
      <w:r w:rsidR="001E56B6" w:rsidRPr="003936E4">
        <w:rPr>
          <w:shd w:val="clear" w:color="auto" w:fill="FFFFFE"/>
        </w:rPr>
        <w:t>informovaný</w:t>
      </w:r>
      <w:r w:rsidR="003936E4" w:rsidRPr="003936E4">
        <w:rPr>
          <w:shd w:val="clear" w:color="auto" w:fill="FFFFFE"/>
        </w:rPr>
        <w:t xml:space="preserve"> </w:t>
      </w:r>
      <w:r w:rsidR="001E56B6" w:rsidRPr="003936E4">
        <w:rPr>
          <w:shd w:val="clear" w:color="auto" w:fill="FFFFFE"/>
        </w:rPr>
        <w:t>dialógovou</w:t>
      </w:r>
      <w:r w:rsidR="003936E4" w:rsidRPr="003936E4">
        <w:rPr>
          <w:shd w:val="clear" w:color="auto" w:fill="FFFFFE"/>
        </w:rPr>
        <w:t xml:space="preserve"> </w:t>
      </w:r>
      <w:r w:rsidR="001E56B6" w:rsidRPr="003936E4">
        <w:rPr>
          <w:shd w:val="clear" w:color="auto" w:fill="FFFFFE"/>
        </w:rPr>
        <w:t>správou</w:t>
      </w:r>
      <w:r w:rsidR="003936E4" w:rsidRPr="003936E4">
        <w:rPr>
          <w:shd w:val="clear" w:color="auto" w:fill="FFFFFE"/>
        </w:rPr>
        <w:t xml:space="preserve"> o invalidnom </w:t>
      </w:r>
      <w:r w:rsidR="001E56B6" w:rsidRPr="003936E4">
        <w:rPr>
          <w:shd w:val="clear" w:color="auto" w:fill="FFFFFE"/>
        </w:rPr>
        <w:t>dátume</w:t>
      </w:r>
      <w:r w:rsidR="003936E4" w:rsidRPr="003936E4">
        <w:rPr>
          <w:shd w:val="clear" w:color="auto" w:fill="FFFFFE"/>
        </w:rPr>
        <w:t xml:space="preserve">. Po </w:t>
      </w:r>
      <w:r w:rsidR="001E56B6" w:rsidRPr="003936E4">
        <w:rPr>
          <w:shd w:val="clear" w:color="auto" w:fill="FFFFFE"/>
        </w:rPr>
        <w:t>poskytnutí</w:t>
      </w:r>
      <w:r w:rsidR="003936E4" w:rsidRPr="003936E4">
        <w:rPr>
          <w:shd w:val="clear" w:color="auto" w:fill="FFFFFE"/>
        </w:rPr>
        <w:t xml:space="preserve"> </w:t>
      </w:r>
      <w:r w:rsidR="001E56B6" w:rsidRPr="003936E4">
        <w:rPr>
          <w:shd w:val="clear" w:color="auto" w:fill="FFFFFE"/>
        </w:rPr>
        <w:t>hraničných</w:t>
      </w:r>
      <w:r w:rsidR="003936E4" w:rsidRPr="003936E4">
        <w:rPr>
          <w:shd w:val="clear" w:color="auto" w:fill="FFFFFE"/>
        </w:rPr>
        <w:t xml:space="preserve"> </w:t>
      </w:r>
      <w:r w:rsidR="001E56B6" w:rsidRPr="003936E4">
        <w:rPr>
          <w:shd w:val="clear" w:color="auto" w:fill="FFFFFE"/>
        </w:rPr>
        <w:t>dátumov</w:t>
      </w:r>
      <w:r w:rsidR="003936E4" w:rsidRPr="003936E4">
        <w:rPr>
          <w:shd w:val="clear" w:color="auto" w:fill="FFFFFE"/>
        </w:rPr>
        <w:t xml:space="preserve"> </w:t>
      </w:r>
      <w:r w:rsidR="001E56B6" w:rsidRPr="003936E4">
        <w:rPr>
          <w:shd w:val="clear" w:color="auto" w:fill="FFFFFE"/>
        </w:rPr>
        <w:t>používateľom</w:t>
      </w:r>
      <w:r w:rsidR="003936E4" w:rsidRPr="003936E4">
        <w:rPr>
          <w:shd w:val="clear" w:color="auto" w:fill="FFFFFE"/>
        </w:rPr>
        <w:t xml:space="preserve"> je potrebn</w:t>
      </w:r>
      <w:r w:rsidR="00263CF7">
        <w:rPr>
          <w:shd w:val="clear" w:color="auto" w:fill="FFFFFE"/>
        </w:rPr>
        <w:t>é</w:t>
      </w:r>
      <w:r w:rsidR="003936E4" w:rsidRPr="003936E4">
        <w:rPr>
          <w:shd w:val="clear" w:color="auto" w:fill="FFFFFE"/>
        </w:rPr>
        <w:t xml:space="preserve"> zo strany </w:t>
      </w:r>
      <w:r w:rsidR="001E56B6" w:rsidRPr="003936E4">
        <w:rPr>
          <w:shd w:val="clear" w:color="auto" w:fill="FFFFFE"/>
        </w:rPr>
        <w:t>používateľa</w:t>
      </w:r>
      <w:r w:rsidR="003936E4" w:rsidRPr="003936E4">
        <w:rPr>
          <w:shd w:val="clear" w:color="auto" w:fill="FFFFFE"/>
        </w:rPr>
        <w:t xml:space="preserve"> aby zvolen</w:t>
      </w:r>
      <w:r w:rsidR="00263CF7">
        <w:rPr>
          <w:shd w:val="clear" w:color="auto" w:fill="FFFFFE"/>
        </w:rPr>
        <w:t>é</w:t>
      </w:r>
      <w:r w:rsidR="003936E4" w:rsidRPr="003936E4">
        <w:rPr>
          <w:shd w:val="clear" w:color="auto" w:fill="FFFFFE"/>
        </w:rPr>
        <w:t xml:space="preserve"> </w:t>
      </w:r>
      <w:r w:rsidR="001E56B6" w:rsidRPr="003936E4">
        <w:rPr>
          <w:shd w:val="clear" w:color="auto" w:fill="FFFFFE"/>
        </w:rPr>
        <w:t>dátumy</w:t>
      </w:r>
      <w:r w:rsidR="003936E4" w:rsidRPr="003936E4">
        <w:rPr>
          <w:shd w:val="clear" w:color="auto" w:fill="FFFFFE"/>
        </w:rPr>
        <w:t xml:space="preserve"> potvrdil </w:t>
      </w:r>
      <w:r w:rsidR="001E56B6" w:rsidRPr="003936E4">
        <w:rPr>
          <w:shd w:val="clear" w:color="auto" w:fill="FFFFFE"/>
        </w:rPr>
        <w:t>stlačením</w:t>
      </w:r>
      <w:r w:rsidR="003936E4" w:rsidRPr="003936E4">
        <w:rPr>
          <w:shd w:val="clear" w:color="auto" w:fill="FFFFFE"/>
        </w:rPr>
        <w:t xml:space="preserve"> </w:t>
      </w:r>
      <w:r w:rsidR="001E56B6" w:rsidRPr="003936E4">
        <w:rPr>
          <w:shd w:val="clear" w:color="auto" w:fill="FFFFFE"/>
        </w:rPr>
        <w:t>tlačidla</w:t>
      </w:r>
      <w:r w:rsidR="003936E4" w:rsidRPr="003936E4">
        <w:rPr>
          <w:shd w:val="clear" w:color="auto" w:fill="FFFFFE"/>
        </w:rPr>
        <w:t xml:space="preserve"> „CONFIRM“. Po </w:t>
      </w:r>
      <w:r w:rsidR="001E56B6" w:rsidRPr="003936E4">
        <w:rPr>
          <w:shd w:val="clear" w:color="auto" w:fill="FFFFFE"/>
        </w:rPr>
        <w:t>stlačení</w:t>
      </w:r>
      <w:r w:rsidR="003936E4" w:rsidRPr="003936E4">
        <w:rPr>
          <w:shd w:val="clear" w:color="auto" w:fill="FFFFFE"/>
        </w:rPr>
        <w:t xml:space="preserve"> sa vstupn</w:t>
      </w:r>
      <w:r w:rsidR="00664A42">
        <w:rPr>
          <w:shd w:val="clear" w:color="auto" w:fill="FFFFFE"/>
        </w:rPr>
        <w:t>é</w:t>
      </w:r>
      <w:r w:rsidR="003936E4" w:rsidRPr="003936E4">
        <w:rPr>
          <w:shd w:val="clear" w:color="auto" w:fill="FFFFFE"/>
        </w:rPr>
        <w:t xml:space="preserve"> </w:t>
      </w:r>
      <w:r w:rsidR="001E56B6" w:rsidRPr="003936E4">
        <w:rPr>
          <w:shd w:val="clear" w:color="auto" w:fill="FFFFFE"/>
        </w:rPr>
        <w:t>dáta</w:t>
      </w:r>
      <w:r w:rsidR="003936E4" w:rsidRPr="003936E4">
        <w:rPr>
          <w:shd w:val="clear" w:color="auto" w:fill="FFFFFE"/>
        </w:rPr>
        <w:t xml:space="preserve"> </w:t>
      </w:r>
      <w:r w:rsidR="001E56B6" w:rsidRPr="003936E4">
        <w:rPr>
          <w:shd w:val="clear" w:color="auto" w:fill="FFFFFE"/>
        </w:rPr>
        <w:t>spracujú</w:t>
      </w:r>
      <w:r w:rsidR="003936E4" w:rsidRPr="003936E4">
        <w:rPr>
          <w:shd w:val="clear" w:color="auto" w:fill="FFFFFE"/>
        </w:rPr>
        <w:t xml:space="preserve"> a proces vytvorenia </w:t>
      </w:r>
      <w:r w:rsidR="001E56B6" w:rsidRPr="003936E4">
        <w:rPr>
          <w:shd w:val="clear" w:color="auto" w:fill="FFFFFE"/>
        </w:rPr>
        <w:t>požiadavky</w:t>
      </w:r>
      <w:r w:rsidR="003936E4" w:rsidRPr="003936E4">
        <w:rPr>
          <w:shd w:val="clear" w:color="auto" w:fill="FFFFFE"/>
        </w:rPr>
        <w:t xml:space="preserve"> na </w:t>
      </w:r>
      <w:r w:rsidR="001E56B6" w:rsidRPr="003936E4">
        <w:rPr>
          <w:shd w:val="clear" w:color="auto" w:fill="FFFFFE"/>
        </w:rPr>
        <w:t>databázu</w:t>
      </w:r>
      <w:r w:rsidR="003936E4" w:rsidRPr="003936E4">
        <w:rPr>
          <w:shd w:val="clear" w:color="auto" w:fill="FFFFFE"/>
        </w:rPr>
        <w:t xml:space="preserve"> a </w:t>
      </w:r>
      <w:r w:rsidR="001E56B6" w:rsidRPr="003936E4">
        <w:rPr>
          <w:shd w:val="clear" w:color="auto" w:fill="FFFFFE"/>
        </w:rPr>
        <w:t>prípravy</w:t>
      </w:r>
      <w:r w:rsidR="003936E4" w:rsidRPr="003936E4">
        <w:rPr>
          <w:shd w:val="clear" w:color="auto" w:fill="FFFFFE"/>
        </w:rPr>
        <w:t xml:space="preserve"> </w:t>
      </w:r>
      <w:r w:rsidR="001E56B6" w:rsidRPr="003936E4">
        <w:rPr>
          <w:shd w:val="clear" w:color="auto" w:fill="FFFFFE"/>
        </w:rPr>
        <w:t>dát</w:t>
      </w:r>
      <w:r w:rsidR="003936E4" w:rsidRPr="003936E4">
        <w:rPr>
          <w:shd w:val="clear" w:color="auto" w:fill="FFFFFE"/>
        </w:rPr>
        <w:t xml:space="preserve"> pre </w:t>
      </w:r>
      <w:r w:rsidR="001E56B6" w:rsidRPr="003936E4">
        <w:rPr>
          <w:shd w:val="clear" w:color="auto" w:fill="FFFFFE"/>
        </w:rPr>
        <w:t>grafické</w:t>
      </w:r>
      <w:r w:rsidR="003936E4" w:rsidRPr="003936E4">
        <w:rPr>
          <w:shd w:val="clear" w:color="auto" w:fill="FFFFFE"/>
        </w:rPr>
        <w:t xml:space="preserve"> zobrazenie je </w:t>
      </w:r>
      <w:r w:rsidR="001E56B6" w:rsidRPr="003936E4">
        <w:rPr>
          <w:shd w:val="clear" w:color="auto" w:fill="FFFFFE"/>
        </w:rPr>
        <w:t>totožný</w:t>
      </w:r>
      <w:r w:rsidR="003936E4" w:rsidRPr="003936E4">
        <w:rPr>
          <w:shd w:val="clear" w:color="auto" w:fill="FFFFFE"/>
        </w:rPr>
        <w:t xml:space="preserve"> ako bol </w:t>
      </w:r>
      <w:r w:rsidR="001E56B6" w:rsidRPr="003936E4">
        <w:rPr>
          <w:shd w:val="clear" w:color="auto" w:fill="FFFFFE"/>
        </w:rPr>
        <w:t>opísaný</w:t>
      </w:r>
      <w:r w:rsidR="003936E4" w:rsidRPr="003936E4">
        <w:rPr>
          <w:shd w:val="clear" w:color="auto" w:fill="FFFFFE"/>
        </w:rPr>
        <w:t xml:space="preserve"> v odseku </w:t>
      </w:r>
      <w:r w:rsidR="001E56B6" w:rsidRPr="003936E4">
        <w:rPr>
          <w:shd w:val="clear" w:color="auto" w:fill="FFFFFE"/>
        </w:rPr>
        <w:t>vyššie</w:t>
      </w:r>
      <w:r w:rsidR="003936E4" w:rsidRPr="003936E4">
        <w:rPr>
          <w:shd w:val="clear" w:color="auto" w:fill="FFFFFE"/>
        </w:rPr>
        <w:t>.</w:t>
      </w:r>
    </w:p>
    <w:p w14:paraId="21224EFD" w14:textId="04E4B517" w:rsidR="003936E4" w:rsidRPr="001E56B6" w:rsidRDefault="00E3325E" w:rsidP="001E56B6">
      <w:pPr>
        <w:pStyle w:val="Nadpis2"/>
      </w:pPr>
      <w:bookmarkStart w:id="131" w:name="_Toc131867288"/>
      <w:r>
        <w:rPr>
          <w:noProof/>
        </w:rPr>
        <w:lastRenderedPageBreak/>
        <mc:AlternateContent>
          <mc:Choice Requires="wps">
            <w:drawing>
              <wp:anchor distT="0" distB="0" distL="114300" distR="114300" simplePos="0" relativeHeight="251722752" behindDoc="0" locked="0" layoutInCell="1" allowOverlap="1" wp14:anchorId="24EE4F12" wp14:editId="5503F405">
                <wp:simplePos x="0" y="0"/>
                <wp:positionH relativeFrom="margin">
                  <wp:align>center</wp:align>
                </wp:positionH>
                <wp:positionV relativeFrom="paragraph">
                  <wp:posOffset>2741320</wp:posOffset>
                </wp:positionV>
                <wp:extent cx="5399405" cy="635"/>
                <wp:effectExtent l="0" t="0" r="0" b="6985"/>
                <wp:wrapTopAndBottom/>
                <wp:docPr id="51" name="Textové pole 5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28DD1E1" w14:textId="1BA7EF6A" w:rsidR="005F6FB3" w:rsidRPr="00443FC7" w:rsidRDefault="005F6FB3" w:rsidP="00A12951">
                            <w:pPr>
                              <w:pStyle w:val="Popis"/>
                              <w:rPr>
                                <w:noProof/>
                                <w:szCs w:val="24"/>
                              </w:rPr>
                            </w:pPr>
                            <w:bookmarkStart w:id="132" w:name="_Toc131867210"/>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15</w:t>
                            </w:r>
                            <w:r w:rsidR="00000000">
                              <w:rPr>
                                <w:noProof/>
                              </w:rPr>
                              <w:fldChar w:fldCharType="end"/>
                            </w:r>
                            <w:r>
                              <w:t xml:space="preserve"> </w:t>
                            </w:r>
                            <w:r w:rsidR="007F4798">
                              <w:t>–</w:t>
                            </w:r>
                            <w:r>
                              <w:t xml:space="preserve"> </w:t>
                            </w:r>
                            <w:r w:rsidR="007F4798">
                              <w:t>Používateľom definovaný rozsah zobrazenia údajov</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E4F12" id="Textové pole 51" o:spid="_x0000_s1043" type="#_x0000_t202" style="position:absolute;left:0;text-align:left;margin-left:0;margin-top:215.85pt;width:425.1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" stroked="f">
                <v:textbox style="mso-fit-shape-to-text:t" inset="0,0,0,0">
                  <w:txbxContent>
                    <w:p w14:paraId="428DD1E1" w14:textId="1BA7EF6A" w:rsidR="005F6FB3" w:rsidRPr="00443FC7" w:rsidRDefault="005F6FB3" w:rsidP="00A12951">
                      <w:pPr>
                        <w:pStyle w:val="Popis"/>
                        <w:rPr>
                          <w:noProof/>
                          <w:szCs w:val="24"/>
                        </w:rPr>
                      </w:pPr>
                      <w:bookmarkStart w:id="133" w:name="_Toc131867210"/>
                      <w:r>
                        <w:t xml:space="preserve">Obr. </w:t>
                      </w:r>
                      <w:r w:rsidR="00000000">
                        <w:fldChar w:fldCharType="begin"/>
                      </w:r>
                      <w:r w:rsidR="00000000">
                        <w:instrText xml:space="preserve"> STYLEREF 1 \s </w:instrText>
                      </w:r>
                      <w:r w:rsidR="00000000">
                        <w:fldChar w:fldCharType="separate"/>
                      </w:r>
                      <w:r w:rsidR="007531DC">
                        <w:rPr>
                          <w:noProof/>
                        </w:rPr>
                        <w:t>4</w:t>
                      </w:r>
                      <w:r w:rsidR="00000000">
                        <w:rPr>
                          <w:noProof/>
                        </w:rPr>
                        <w:fldChar w:fldCharType="end"/>
                      </w:r>
                      <w:r w:rsidR="007F4798">
                        <w:t>.</w:t>
                      </w:r>
                      <w:r w:rsidR="00000000">
                        <w:fldChar w:fldCharType="begin"/>
                      </w:r>
                      <w:r w:rsidR="00000000">
                        <w:instrText xml:space="preserve"> SEQ Obr. \* ARABIC \s 1 </w:instrText>
                      </w:r>
                      <w:r w:rsidR="00000000">
                        <w:fldChar w:fldCharType="separate"/>
                      </w:r>
                      <w:r w:rsidR="007531DC">
                        <w:rPr>
                          <w:noProof/>
                        </w:rPr>
                        <w:t>15</w:t>
                      </w:r>
                      <w:r w:rsidR="00000000">
                        <w:rPr>
                          <w:noProof/>
                        </w:rPr>
                        <w:fldChar w:fldCharType="end"/>
                      </w:r>
                      <w:r>
                        <w:t xml:space="preserve"> </w:t>
                      </w:r>
                      <w:r w:rsidR="007F4798">
                        <w:t>–</w:t>
                      </w:r>
                      <w:r>
                        <w:t xml:space="preserve"> </w:t>
                      </w:r>
                      <w:r w:rsidR="007F4798">
                        <w:t>Používateľom definovaný rozsah zobrazenia údajov</w:t>
                      </w:r>
                      <w:bookmarkEnd w:id="133"/>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79FD5B2E" wp14:editId="4C3759B4">
            <wp:simplePos x="0" y="0"/>
            <wp:positionH relativeFrom="margin">
              <wp:align>center</wp:align>
            </wp:positionH>
            <wp:positionV relativeFrom="paragraph">
              <wp:posOffset>19298</wp:posOffset>
            </wp:positionV>
            <wp:extent cx="5399405" cy="2676525"/>
            <wp:effectExtent l="19050" t="19050" r="10795" b="28575"/>
            <wp:wrapTopAndBottom/>
            <wp:docPr id="22" name="Obrázok 22" descr="Obrázok, na ktorom je text,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descr="Obrázok, na ktorom je text, vnútri&#10;&#10;Automaticky generovaný pop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2676525"/>
                    </a:xfrm>
                    <a:prstGeom prst="rect">
                      <a:avLst/>
                    </a:prstGeom>
                    <a:noFill/>
                    <a:ln w="12700">
                      <a:solidFill>
                        <a:schemeClr val="tx1"/>
                      </a:solidFill>
                    </a:ln>
                  </pic:spPr>
                </pic:pic>
              </a:graphicData>
            </a:graphic>
          </wp:anchor>
        </w:drawing>
      </w:r>
      <w:r w:rsidR="001E56B6" w:rsidRPr="001E56B6">
        <w:t>Databázový</w:t>
      </w:r>
      <w:r w:rsidR="003936E4" w:rsidRPr="001E56B6">
        <w:t xml:space="preserve"> </w:t>
      </w:r>
      <w:r w:rsidR="001E56B6" w:rsidRPr="001E56B6">
        <w:t>systém</w:t>
      </w:r>
      <w:bookmarkEnd w:id="131"/>
      <w:r w:rsidR="003936E4" w:rsidRPr="001E56B6">
        <w:t> </w:t>
      </w:r>
    </w:p>
    <w:p w14:paraId="3C3CF2B6" w14:textId="465CDC1F" w:rsidR="003936E4" w:rsidRPr="003936E4" w:rsidRDefault="001E56B6" w:rsidP="00C90D05">
      <w:pPr>
        <w:rPr>
          <w:rFonts w:ascii="Segoe UI" w:hAnsi="Segoe UI" w:cs="Segoe UI"/>
          <w:sz w:val="18"/>
          <w:szCs w:val="18"/>
        </w:rPr>
      </w:pPr>
      <w:r w:rsidRPr="003936E4">
        <w:rPr>
          <w:shd w:val="clear" w:color="auto" w:fill="FFFFFE"/>
        </w:rPr>
        <w:t>Súčasťou</w:t>
      </w:r>
      <w:r w:rsidR="003936E4" w:rsidRPr="003936E4">
        <w:rPr>
          <w:shd w:val="clear" w:color="auto" w:fill="FFFFFE"/>
        </w:rPr>
        <w:t xml:space="preserve"> </w:t>
      </w:r>
      <w:r w:rsidRPr="003936E4">
        <w:rPr>
          <w:shd w:val="clear" w:color="auto" w:fill="FFFFFE"/>
        </w:rPr>
        <w:t>navrhnutého</w:t>
      </w:r>
      <w:r w:rsidR="003936E4" w:rsidRPr="003936E4">
        <w:rPr>
          <w:shd w:val="clear" w:color="auto" w:fill="FFFFFE"/>
        </w:rPr>
        <w:t xml:space="preserve"> </w:t>
      </w:r>
      <w:r w:rsidRPr="003936E4">
        <w:rPr>
          <w:shd w:val="clear" w:color="auto" w:fill="FFFFFE"/>
        </w:rPr>
        <w:t>systému</w:t>
      </w:r>
      <w:r w:rsidR="003936E4" w:rsidRPr="003936E4">
        <w:rPr>
          <w:shd w:val="clear" w:color="auto" w:fill="FFFFFE"/>
        </w:rPr>
        <w:t xml:space="preserve"> je </w:t>
      </w:r>
      <w:r w:rsidRPr="003936E4">
        <w:rPr>
          <w:shd w:val="clear" w:color="auto" w:fill="FFFFFE"/>
        </w:rPr>
        <w:t>databáza</w:t>
      </w:r>
      <w:r w:rsidR="003936E4" w:rsidRPr="003936E4">
        <w:rPr>
          <w:shd w:val="clear" w:color="auto" w:fill="FFFFFE"/>
        </w:rPr>
        <w:t xml:space="preserve"> typu </w:t>
      </w:r>
      <w:r w:rsidR="003936E4" w:rsidRPr="001E56B6">
        <w:rPr>
          <w:shd w:val="clear" w:color="auto" w:fill="FFFFFE"/>
          <w:lang w:val="en-GB"/>
        </w:rPr>
        <w:t>NoSQL</w:t>
      </w:r>
      <w:r w:rsidR="003936E4" w:rsidRPr="003936E4">
        <w:rPr>
          <w:shd w:val="clear" w:color="auto" w:fill="FFFFFE"/>
        </w:rPr>
        <w:t xml:space="preserve"> </w:t>
      </w:r>
      <w:r w:rsidR="003936E4" w:rsidRPr="001E56B6">
        <w:rPr>
          <w:shd w:val="clear" w:color="auto" w:fill="FFFFFE"/>
          <w:lang w:val="en-GB"/>
        </w:rPr>
        <w:t>MongoDB</w:t>
      </w:r>
      <w:r w:rsidR="003936E4" w:rsidRPr="003936E4">
        <w:rPr>
          <w:shd w:val="clear" w:color="auto" w:fill="FFFFFE"/>
        </w:rPr>
        <w:t xml:space="preserve">, </w:t>
      </w:r>
      <w:r w:rsidRPr="003936E4">
        <w:rPr>
          <w:shd w:val="clear" w:color="auto" w:fill="FFFFFE"/>
        </w:rPr>
        <w:t>ktorá</w:t>
      </w:r>
      <w:r w:rsidR="003936E4" w:rsidRPr="003936E4">
        <w:rPr>
          <w:shd w:val="clear" w:color="auto" w:fill="FFFFFE"/>
        </w:rPr>
        <w:t xml:space="preserve"> </w:t>
      </w:r>
      <w:r w:rsidRPr="003936E4">
        <w:rPr>
          <w:shd w:val="clear" w:color="auto" w:fill="FFFFFE"/>
        </w:rPr>
        <w:t>už</w:t>
      </w:r>
      <w:r w:rsidR="003936E4" w:rsidRPr="003936E4">
        <w:rPr>
          <w:shd w:val="clear" w:color="auto" w:fill="FFFFFE"/>
        </w:rPr>
        <w:t xml:space="preserve"> bola </w:t>
      </w:r>
      <w:r w:rsidRPr="003936E4">
        <w:rPr>
          <w:shd w:val="clear" w:color="auto" w:fill="FFFFFE"/>
        </w:rPr>
        <w:t>niekoľko</w:t>
      </w:r>
      <w:r w:rsidR="003936E4" w:rsidRPr="003936E4">
        <w:rPr>
          <w:shd w:val="clear" w:color="auto" w:fill="FFFFFE"/>
        </w:rPr>
        <w:t xml:space="preserve"> </w:t>
      </w:r>
      <w:r w:rsidRPr="003936E4">
        <w:rPr>
          <w:shd w:val="clear" w:color="auto" w:fill="FFFFFE"/>
        </w:rPr>
        <w:t>krát</w:t>
      </w:r>
      <w:r w:rsidR="003936E4" w:rsidRPr="003936E4">
        <w:rPr>
          <w:shd w:val="clear" w:color="auto" w:fill="FFFFFE"/>
        </w:rPr>
        <w:t xml:space="preserve"> </w:t>
      </w:r>
      <w:r w:rsidRPr="003936E4">
        <w:rPr>
          <w:shd w:val="clear" w:color="auto" w:fill="FFFFFE"/>
        </w:rPr>
        <w:t>spomenutá</w:t>
      </w:r>
      <w:r w:rsidR="003936E4" w:rsidRPr="003936E4">
        <w:rPr>
          <w:shd w:val="clear" w:color="auto" w:fill="FFFFFE"/>
        </w:rPr>
        <w:t xml:space="preserve">. </w:t>
      </w:r>
      <w:r w:rsidRPr="003936E4">
        <w:rPr>
          <w:shd w:val="clear" w:color="auto" w:fill="FFFFFE"/>
        </w:rPr>
        <w:t>Prevádzkovaná</w:t>
      </w:r>
      <w:r w:rsidR="003936E4" w:rsidRPr="003936E4">
        <w:rPr>
          <w:shd w:val="clear" w:color="auto" w:fill="FFFFFE"/>
        </w:rPr>
        <w:t xml:space="preserve"> je na platforme </w:t>
      </w:r>
      <w:r w:rsidR="003936E4" w:rsidRPr="001E56B6">
        <w:rPr>
          <w:shd w:val="clear" w:color="auto" w:fill="FFFFFE"/>
          <w:lang w:val="en-GB"/>
        </w:rPr>
        <w:t>docker</w:t>
      </w:r>
      <w:r w:rsidR="003936E4" w:rsidRPr="003936E4">
        <w:rPr>
          <w:shd w:val="clear" w:color="auto" w:fill="FFFFFE"/>
        </w:rPr>
        <w:t xml:space="preserve"> a pri </w:t>
      </w:r>
      <w:r w:rsidRPr="003936E4">
        <w:rPr>
          <w:shd w:val="clear" w:color="auto" w:fill="FFFFFE"/>
        </w:rPr>
        <w:t>inicializácii</w:t>
      </w:r>
      <w:r w:rsidR="003936E4" w:rsidRPr="003936E4">
        <w:rPr>
          <w:shd w:val="clear" w:color="auto" w:fill="FFFFFE"/>
        </w:rPr>
        <w:t xml:space="preserve"> bol </w:t>
      </w:r>
      <w:r w:rsidRPr="003936E4">
        <w:rPr>
          <w:shd w:val="clear" w:color="auto" w:fill="FFFFFE"/>
        </w:rPr>
        <w:t>využitý</w:t>
      </w:r>
      <w:r w:rsidR="003936E4" w:rsidRPr="003936E4">
        <w:rPr>
          <w:shd w:val="clear" w:color="auto" w:fill="FFFFFE"/>
        </w:rPr>
        <w:t xml:space="preserve"> </w:t>
      </w:r>
      <w:r w:rsidRPr="003936E4">
        <w:rPr>
          <w:shd w:val="clear" w:color="auto" w:fill="FFFFFE"/>
        </w:rPr>
        <w:t>dok</w:t>
      </w:r>
      <w:r w:rsidR="001973A0">
        <w:rPr>
          <w:shd w:val="clear" w:color="auto" w:fill="FFFFFE"/>
        </w:rPr>
        <w:t>r</w:t>
      </w:r>
      <w:r w:rsidRPr="003936E4">
        <w:rPr>
          <w:shd w:val="clear" w:color="auto" w:fill="FFFFFE"/>
        </w:rPr>
        <w:t>ový</w:t>
      </w:r>
      <w:r w:rsidR="003936E4" w:rsidRPr="003936E4">
        <w:rPr>
          <w:shd w:val="clear" w:color="auto" w:fill="FFFFFE"/>
        </w:rPr>
        <w:t xml:space="preserve"> obraz mongo. Kontajneru bola </w:t>
      </w:r>
      <w:r w:rsidRPr="003936E4">
        <w:rPr>
          <w:shd w:val="clear" w:color="auto" w:fill="FFFFFE"/>
        </w:rPr>
        <w:t>priradená</w:t>
      </w:r>
      <w:r w:rsidR="003936E4" w:rsidRPr="003936E4">
        <w:rPr>
          <w:shd w:val="clear" w:color="auto" w:fill="FFFFFE"/>
        </w:rPr>
        <w:t xml:space="preserve"> IP adresa 172.20.0.4 a je </w:t>
      </w:r>
      <w:r w:rsidRPr="003936E4">
        <w:rPr>
          <w:shd w:val="clear" w:color="auto" w:fill="FFFFFE"/>
        </w:rPr>
        <w:t>súčasťou</w:t>
      </w:r>
      <w:r w:rsidR="003936E4" w:rsidRPr="003936E4">
        <w:rPr>
          <w:shd w:val="clear" w:color="auto" w:fill="FFFFFE"/>
        </w:rPr>
        <w:t xml:space="preserve"> </w:t>
      </w:r>
      <w:r w:rsidRPr="003936E4">
        <w:rPr>
          <w:shd w:val="clear" w:color="auto" w:fill="FFFFFE"/>
        </w:rPr>
        <w:t>aplikačnej</w:t>
      </w:r>
      <w:r w:rsidR="003936E4" w:rsidRPr="003936E4">
        <w:rPr>
          <w:shd w:val="clear" w:color="auto" w:fill="FFFFFE"/>
        </w:rPr>
        <w:t xml:space="preserve"> siete s </w:t>
      </w:r>
      <w:r w:rsidR="00772D86" w:rsidRPr="003936E4">
        <w:rPr>
          <w:shd w:val="clear" w:color="auto" w:fill="FFFFFE"/>
        </w:rPr>
        <w:t>vy</w:t>
      </w:r>
      <w:r w:rsidR="00772D86">
        <w:rPr>
          <w:shd w:val="clear" w:color="auto" w:fill="FFFFFE"/>
        </w:rPr>
        <w:t>u</w:t>
      </w:r>
      <w:r w:rsidR="00772D86" w:rsidRPr="003936E4">
        <w:rPr>
          <w:shd w:val="clear" w:color="auto" w:fill="FFFFFE"/>
        </w:rPr>
        <w:t>ž</w:t>
      </w:r>
      <w:r w:rsidR="00772D86">
        <w:rPr>
          <w:shd w:val="clear" w:color="auto" w:fill="FFFFFE"/>
        </w:rPr>
        <w:t>i</w:t>
      </w:r>
      <w:r w:rsidR="00772D86" w:rsidRPr="003936E4">
        <w:rPr>
          <w:shd w:val="clear" w:color="auto" w:fill="FFFFFE"/>
        </w:rPr>
        <w:t>tím</w:t>
      </w:r>
      <w:r w:rsidR="003936E4" w:rsidRPr="003936E4">
        <w:rPr>
          <w:shd w:val="clear" w:color="auto" w:fill="FFFFFE"/>
        </w:rPr>
        <w:t xml:space="preserve"> </w:t>
      </w:r>
      <w:r w:rsidRPr="003936E4">
        <w:rPr>
          <w:shd w:val="clear" w:color="auto" w:fill="FFFFFE"/>
        </w:rPr>
        <w:t>mapovaním</w:t>
      </w:r>
      <w:r w:rsidR="003936E4" w:rsidRPr="003936E4">
        <w:rPr>
          <w:shd w:val="clear" w:color="auto" w:fill="FFFFFE"/>
        </w:rPr>
        <w:t xml:space="preserve"> </w:t>
      </w:r>
      <w:r w:rsidRPr="003936E4">
        <w:rPr>
          <w:shd w:val="clear" w:color="auto" w:fill="FFFFFE"/>
        </w:rPr>
        <w:t>lokálneho</w:t>
      </w:r>
      <w:r w:rsidR="003936E4" w:rsidRPr="003936E4">
        <w:rPr>
          <w:shd w:val="clear" w:color="auto" w:fill="FFFFFE"/>
        </w:rPr>
        <w:t xml:space="preserve"> portu 27017 na port 26003. </w:t>
      </w:r>
      <w:r w:rsidR="003936E4" w:rsidRPr="003936E4">
        <w:t> </w:t>
      </w:r>
    </w:p>
    <w:p w14:paraId="46C30397" w14:textId="76EE6963" w:rsidR="003936E4" w:rsidRPr="003936E4" w:rsidRDefault="001E56B6" w:rsidP="004A526E">
      <w:pPr>
        <w:rPr>
          <w:rFonts w:ascii="Segoe UI" w:hAnsi="Segoe UI" w:cs="Segoe UI"/>
          <w:sz w:val="18"/>
          <w:szCs w:val="18"/>
        </w:rPr>
      </w:pPr>
      <w:r w:rsidRPr="003936E4">
        <w:rPr>
          <w:shd w:val="clear" w:color="auto" w:fill="FFFFFE"/>
        </w:rPr>
        <w:t>Databáza</w:t>
      </w:r>
      <w:r w:rsidR="003936E4" w:rsidRPr="003936E4">
        <w:rPr>
          <w:shd w:val="clear" w:color="auto" w:fill="FFFFFE"/>
        </w:rPr>
        <w:t xml:space="preserve"> v navrhnutom </w:t>
      </w:r>
      <w:r w:rsidRPr="003936E4">
        <w:rPr>
          <w:shd w:val="clear" w:color="auto" w:fill="FFFFFE"/>
        </w:rPr>
        <w:t>systéme</w:t>
      </w:r>
      <w:r w:rsidR="003936E4" w:rsidRPr="003936E4">
        <w:rPr>
          <w:shd w:val="clear" w:color="auto" w:fill="FFFFFE"/>
        </w:rPr>
        <w:t xml:space="preserve"> disponuje dvoma kolekciami. Kolekcia s </w:t>
      </w:r>
      <w:r w:rsidR="004E2C56" w:rsidRPr="003936E4">
        <w:rPr>
          <w:shd w:val="clear" w:color="auto" w:fill="FFFFFE"/>
        </w:rPr>
        <w:t>názvom</w:t>
      </w:r>
      <w:r w:rsidR="003936E4" w:rsidRPr="003936E4">
        <w:rPr>
          <w:shd w:val="clear" w:color="auto" w:fill="FFFFFE"/>
        </w:rPr>
        <w:t xml:space="preserve"> </w:t>
      </w:r>
      <w:r w:rsidR="003936E4" w:rsidRPr="001E56B6">
        <w:rPr>
          <w:b/>
          <w:bCs/>
          <w:shd w:val="clear" w:color="auto" w:fill="FFFFFE"/>
          <w:lang w:val="en-GB"/>
        </w:rPr>
        <w:t>Accounts</w:t>
      </w:r>
      <w:r w:rsidR="003936E4" w:rsidRPr="003936E4">
        <w:rPr>
          <w:b/>
          <w:bCs/>
          <w:shd w:val="clear" w:color="auto" w:fill="FFFFFE"/>
        </w:rPr>
        <w:t xml:space="preserve"> </w:t>
      </w:r>
      <w:r w:rsidR="003936E4" w:rsidRPr="003936E4">
        <w:rPr>
          <w:shd w:val="clear" w:color="auto" w:fill="FFFFFE"/>
        </w:rPr>
        <w:t xml:space="preserve">a kolekcia </w:t>
      </w:r>
      <w:r w:rsidR="003936E4" w:rsidRPr="001E56B6">
        <w:rPr>
          <w:b/>
          <w:bCs/>
          <w:shd w:val="clear" w:color="auto" w:fill="FFFFFE"/>
          <w:lang w:val="en-GB"/>
        </w:rPr>
        <w:t>Greenhouses</w:t>
      </w:r>
      <w:r w:rsidR="003936E4" w:rsidRPr="003936E4">
        <w:rPr>
          <w:b/>
          <w:bCs/>
          <w:shd w:val="clear" w:color="auto" w:fill="FFFFFE"/>
        </w:rPr>
        <w:t xml:space="preserve">. </w:t>
      </w:r>
      <w:r w:rsidR="003936E4" w:rsidRPr="001E56B6">
        <w:rPr>
          <w:shd w:val="clear" w:color="auto" w:fill="FFFFFE"/>
          <w:lang w:val="en-GB"/>
        </w:rPr>
        <w:t>Accounts</w:t>
      </w:r>
      <w:r w:rsidR="003936E4" w:rsidRPr="003936E4">
        <w:rPr>
          <w:shd w:val="clear" w:color="auto" w:fill="FFFFFE"/>
        </w:rPr>
        <w:t xml:space="preserve"> kolekcia </w:t>
      </w:r>
      <w:r w:rsidR="00C90D05" w:rsidRPr="003936E4">
        <w:rPr>
          <w:shd w:val="clear" w:color="auto" w:fill="FFFFFE"/>
        </w:rPr>
        <w:t>slúži</w:t>
      </w:r>
      <w:r w:rsidR="003936E4" w:rsidRPr="003936E4">
        <w:rPr>
          <w:shd w:val="clear" w:color="auto" w:fill="FFFFFE"/>
        </w:rPr>
        <w:t xml:space="preserve"> na evidenciu </w:t>
      </w:r>
      <w:r w:rsidR="00C90D05" w:rsidRPr="003936E4">
        <w:rPr>
          <w:shd w:val="clear" w:color="auto" w:fill="FFFFFE"/>
        </w:rPr>
        <w:t>používateľov</w:t>
      </w:r>
      <w:r w:rsidR="003936E4" w:rsidRPr="003936E4">
        <w:rPr>
          <w:shd w:val="clear" w:color="auto" w:fill="FFFFFE"/>
        </w:rPr>
        <w:t xml:space="preserve">.  Pri evidencii </w:t>
      </w:r>
      <w:r w:rsidR="00C90D05" w:rsidRPr="003936E4">
        <w:rPr>
          <w:shd w:val="clear" w:color="auto" w:fill="FFFFFE"/>
        </w:rPr>
        <w:t>používateľov</w:t>
      </w:r>
      <w:r w:rsidR="003936E4" w:rsidRPr="003936E4">
        <w:rPr>
          <w:shd w:val="clear" w:color="auto" w:fill="FFFFFE"/>
        </w:rPr>
        <w:t xml:space="preserve"> </w:t>
      </w:r>
      <w:r w:rsidR="00C90D05" w:rsidRPr="003936E4">
        <w:rPr>
          <w:shd w:val="clear" w:color="auto" w:fill="FFFFFE"/>
        </w:rPr>
        <w:t>každý</w:t>
      </w:r>
      <w:r w:rsidR="003936E4" w:rsidRPr="003936E4">
        <w:rPr>
          <w:shd w:val="clear" w:color="auto" w:fill="FFFFFE"/>
        </w:rPr>
        <w:t xml:space="preserve"> </w:t>
      </w:r>
      <w:r w:rsidR="00C90D05" w:rsidRPr="003936E4">
        <w:rPr>
          <w:shd w:val="clear" w:color="auto" w:fill="FFFFFE"/>
        </w:rPr>
        <w:t>zaevidovaný</w:t>
      </w:r>
      <w:r w:rsidR="003936E4" w:rsidRPr="003936E4">
        <w:rPr>
          <w:shd w:val="clear" w:color="auto" w:fill="FFFFFE"/>
        </w:rPr>
        <w:t xml:space="preserve"> </w:t>
      </w:r>
      <w:r w:rsidR="00C90D05" w:rsidRPr="003936E4">
        <w:rPr>
          <w:shd w:val="clear" w:color="auto" w:fill="FFFFFE"/>
        </w:rPr>
        <w:t>používateľ</w:t>
      </w:r>
      <w:r w:rsidR="003936E4" w:rsidRPr="003936E4">
        <w:rPr>
          <w:shd w:val="clear" w:color="auto" w:fill="FFFFFE"/>
        </w:rPr>
        <w:t xml:space="preserve"> </w:t>
      </w:r>
      <w:r w:rsidR="00C90D05" w:rsidRPr="003936E4">
        <w:rPr>
          <w:shd w:val="clear" w:color="auto" w:fill="FFFFFE"/>
        </w:rPr>
        <w:t>musí</w:t>
      </w:r>
      <w:r w:rsidR="003936E4" w:rsidRPr="003936E4">
        <w:rPr>
          <w:shd w:val="clear" w:color="auto" w:fill="FFFFFE"/>
        </w:rPr>
        <w:t xml:space="preserve"> ma</w:t>
      </w:r>
      <w:r w:rsidR="003D719B">
        <w:rPr>
          <w:shd w:val="clear" w:color="auto" w:fill="FFFFFE"/>
        </w:rPr>
        <w:t>ť</w:t>
      </w:r>
      <w:r w:rsidR="003936E4" w:rsidRPr="003936E4">
        <w:rPr>
          <w:shd w:val="clear" w:color="auto" w:fill="FFFFFE"/>
        </w:rPr>
        <w:t xml:space="preserve"> priraden</w:t>
      </w:r>
      <w:r w:rsidR="003D719B">
        <w:rPr>
          <w:shd w:val="clear" w:color="auto" w:fill="FFFFFE"/>
        </w:rPr>
        <w:t>é</w:t>
      </w:r>
      <w:r w:rsidR="003936E4" w:rsidRPr="003936E4">
        <w:rPr>
          <w:shd w:val="clear" w:color="auto" w:fill="FFFFFE"/>
        </w:rPr>
        <w:t xml:space="preserve"> </w:t>
      </w:r>
      <w:r w:rsidR="00C90D05" w:rsidRPr="003936E4">
        <w:rPr>
          <w:shd w:val="clear" w:color="auto" w:fill="FFFFFE"/>
        </w:rPr>
        <w:t>používateľské</w:t>
      </w:r>
      <w:r w:rsidR="003936E4" w:rsidRPr="003936E4">
        <w:rPr>
          <w:shd w:val="clear" w:color="auto" w:fill="FFFFFE"/>
        </w:rPr>
        <w:t xml:space="preserve"> meno, heslo a </w:t>
      </w:r>
      <w:r w:rsidR="00C90D05" w:rsidRPr="003936E4">
        <w:rPr>
          <w:shd w:val="clear" w:color="auto" w:fill="FFFFFE"/>
        </w:rPr>
        <w:t>prázdny</w:t>
      </w:r>
      <w:r w:rsidR="003936E4" w:rsidRPr="003936E4">
        <w:rPr>
          <w:shd w:val="clear" w:color="auto" w:fill="FFFFFE"/>
        </w:rPr>
        <w:t xml:space="preserve"> zoznam </w:t>
      </w:r>
      <w:r w:rsidR="00C90D05" w:rsidRPr="003936E4">
        <w:rPr>
          <w:shd w:val="clear" w:color="auto" w:fill="FFFFFE"/>
        </w:rPr>
        <w:t>identifikátor</w:t>
      </w:r>
      <w:r w:rsidR="003936E4" w:rsidRPr="003936E4">
        <w:rPr>
          <w:shd w:val="clear" w:color="auto" w:fill="FFFFFE"/>
        </w:rPr>
        <w:t xml:space="preserve"> </w:t>
      </w:r>
      <w:r w:rsidR="00C90D05" w:rsidRPr="003936E4">
        <w:rPr>
          <w:shd w:val="clear" w:color="auto" w:fill="FFFFFE"/>
        </w:rPr>
        <w:t>reprezentujúc</w:t>
      </w:r>
      <w:r w:rsidR="00B6497B">
        <w:rPr>
          <w:shd w:val="clear" w:color="auto" w:fill="FFFFFE"/>
        </w:rPr>
        <w:t>i</w:t>
      </w:r>
      <w:r w:rsidR="003936E4" w:rsidRPr="003936E4">
        <w:rPr>
          <w:shd w:val="clear" w:color="auto" w:fill="FFFFFE"/>
        </w:rPr>
        <w:t xml:space="preserve"> registrovan</w:t>
      </w:r>
      <w:r w:rsidR="00B6497B">
        <w:rPr>
          <w:shd w:val="clear" w:color="auto" w:fill="FFFFFE"/>
        </w:rPr>
        <w:t>é</w:t>
      </w:r>
      <w:r w:rsidR="003936E4" w:rsidRPr="003936E4">
        <w:rPr>
          <w:shd w:val="clear" w:color="auto" w:fill="FFFFFE"/>
        </w:rPr>
        <w:t xml:space="preserve"> </w:t>
      </w:r>
      <w:r w:rsidR="00C90D05" w:rsidRPr="003936E4">
        <w:rPr>
          <w:shd w:val="clear" w:color="auto" w:fill="FFFFFE"/>
        </w:rPr>
        <w:t>skleníky</w:t>
      </w:r>
      <w:r w:rsidR="003936E4" w:rsidRPr="003936E4">
        <w:rPr>
          <w:shd w:val="clear" w:color="auto" w:fill="FFFFFE"/>
        </w:rPr>
        <w:t>.</w:t>
      </w:r>
      <w:r w:rsidR="00926E63">
        <w:rPr>
          <w:shd w:val="clear" w:color="auto" w:fill="FFFFFE"/>
        </w:rPr>
        <w:t xml:space="preserve"> </w:t>
      </w:r>
      <w:r w:rsidR="00C90D05" w:rsidRPr="003936E4">
        <w:rPr>
          <w:shd w:val="clear" w:color="auto" w:fill="FFFFFE"/>
        </w:rPr>
        <w:t>Aktuálna</w:t>
      </w:r>
      <w:r w:rsidR="003936E4" w:rsidRPr="003936E4">
        <w:rPr>
          <w:shd w:val="clear" w:color="auto" w:fill="FFFFFE"/>
        </w:rPr>
        <w:t xml:space="preserve"> verzia </w:t>
      </w:r>
      <w:r w:rsidR="00C90D05" w:rsidRPr="003936E4">
        <w:rPr>
          <w:shd w:val="clear" w:color="auto" w:fill="FFFFFE"/>
        </w:rPr>
        <w:t>implementácie</w:t>
      </w:r>
      <w:r w:rsidR="003936E4" w:rsidRPr="003936E4">
        <w:rPr>
          <w:shd w:val="clear" w:color="auto" w:fill="FFFFFE"/>
        </w:rPr>
        <w:t xml:space="preserve"> </w:t>
      </w:r>
      <w:r w:rsidR="00C90D05" w:rsidRPr="003936E4">
        <w:rPr>
          <w:shd w:val="clear" w:color="auto" w:fill="FFFFFE"/>
        </w:rPr>
        <w:t>využíva</w:t>
      </w:r>
      <w:r w:rsidR="003936E4" w:rsidRPr="003936E4">
        <w:rPr>
          <w:shd w:val="clear" w:color="auto" w:fill="FFFFFE"/>
        </w:rPr>
        <w:t xml:space="preserve"> z tejto kolekcie iba </w:t>
      </w:r>
      <w:r w:rsidR="00C90D05" w:rsidRPr="003936E4">
        <w:rPr>
          <w:shd w:val="clear" w:color="auto" w:fill="FFFFFE"/>
        </w:rPr>
        <w:t>používateľské</w:t>
      </w:r>
      <w:r w:rsidR="003936E4" w:rsidRPr="003936E4">
        <w:rPr>
          <w:shd w:val="clear" w:color="auto" w:fill="FFFFFE"/>
        </w:rPr>
        <w:t xml:space="preserve"> meno a zoznam </w:t>
      </w:r>
      <w:r w:rsidR="00C90D05" w:rsidRPr="003936E4">
        <w:rPr>
          <w:shd w:val="clear" w:color="auto" w:fill="FFFFFE"/>
        </w:rPr>
        <w:t>registrovaných</w:t>
      </w:r>
      <w:r w:rsidR="003936E4" w:rsidRPr="003936E4">
        <w:rPr>
          <w:shd w:val="clear" w:color="auto" w:fill="FFFFFE"/>
        </w:rPr>
        <w:t xml:space="preserve"> </w:t>
      </w:r>
      <w:r w:rsidR="00C90D05" w:rsidRPr="003936E4">
        <w:rPr>
          <w:shd w:val="clear" w:color="auto" w:fill="FFFFFE"/>
        </w:rPr>
        <w:t>skleníkov</w:t>
      </w:r>
      <w:r w:rsidR="003936E4" w:rsidRPr="003936E4">
        <w:rPr>
          <w:shd w:val="clear" w:color="auto" w:fill="FFFFFE"/>
        </w:rPr>
        <w:t xml:space="preserve">. </w:t>
      </w:r>
      <w:r w:rsidR="00926E63">
        <w:rPr>
          <w:shd w:val="clear" w:color="auto" w:fill="FFFFFE"/>
        </w:rPr>
        <w:t>Priraden</w:t>
      </w:r>
      <w:r w:rsidR="004A14AF">
        <w:rPr>
          <w:shd w:val="clear" w:color="auto" w:fill="FFFFFE"/>
        </w:rPr>
        <w:t>é</w:t>
      </w:r>
      <w:r w:rsidR="00926E63">
        <w:rPr>
          <w:shd w:val="clear" w:color="auto" w:fill="FFFFFE"/>
        </w:rPr>
        <w:t xml:space="preserve"> heslo ku </w:t>
      </w:r>
      <w:r w:rsidR="00FB7863">
        <w:rPr>
          <w:shd w:val="clear" w:color="auto" w:fill="FFFFFE"/>
        </w:rPr>
        <w:t>používateľskému</w:t>
      </w:r>
      <w:r w:rsidR="00926E63">
        <w:rPr>
          <w:shd w:val="clear" w:color="auto" w:fill="FFFFFE"/>
        </w:rPr>
        <w:t xml:space="preserve"> menu </w:t>
      </w:r>
      <w:r w:rsidR="00FB7863">
        <w:rPr>
          <w:shd w:val="clear" w:color="auto" w:fill="FFFFFE"/>
        </w:rPr>
        <w:t>je do systému implementovan</w:t>
      </w:r>
      <w:r w:rsidR="004A14AF">
        <w:rPr>
          <w:shd w:val="clear" w:color="auto" w:fill="FFFFFE"/>
        </w:rPr>
        <w:t>é</w:t>
      </w:r>
      <w:r w:rsidR="00FB7863">
        <w:rPr>
          <w:shd w:val="clear" w:color="auto" w:fill="FFFFFE"/>
        </w:rPr>
        <w:t xml:space="preserve"> pre budúce potreby </w:t>
      </w:r>
      <w:r w:rsidR="00AD2E89">
        <w:rPr>
          <w:shd w:val="clear" w:color="auto" w:fill="FFFFFE"/>
        </w:rPr>
        <w:t>autentifikácie</w:t>
      </w:r>
      <w:r w:rsidR="008F214B">
        <w:rPr>
          <w:shd w:val="clear" w:color="auto" w:fill="FFFFFE"/>
        </w:rPr>
        <w:t xml:space="preserve"> </w:t>
      </w:r>
      <w:r w:rsidR="00AD2E89">
        <w:rPr>
          <w:shd w:val="clear" w:color="auto" w:fill="FFFFFE"/>
        </w:rPr>
        <w:t>používateľa</w:t>
      </w:r>
      <w:r w:rsidR="008F214B">
        <w:rPr>
          <w:shd w:val="clear" w:color="auto" w:fill="FFFFFE"/>
        </w:rPr>
        <w:t>.</w:t>
      </w:r>
      <w:r w:rsidR="00AD2E89">
        <w:rPr>
          <w:shd w:val="clear" w:color="auto" w:fill="FFFFFE"/>
        </w:rPr>
        <w:t xml:space="preserve"> Pri</w:t>
      </w:r>
      <w:r w:rsidR="000A4511">
        <w:rPr>
          <w:shd w:val="clear" w:color="auto" w:fill="FFFFFE"/>
        </w:rPr>
        <w:t xml:space="preserve"> </w:t>
      </w:r>
      <w:r w:rsidR="003936E4" w:rsidRPr="003936E4">
        <w:rPr>
          <w:shd w:val="clear" w:color="auto" w:fill="FFFFFE"/>
        </w:rPr>
        <w:t xml:space="preserve">opise </w:t>
      </w:r>
      <w:r w:rsidR="00C90D05" w:rsidRPr="003936E4">
        <w:rPr>
          <w:shd w:val="clear" w:color="auto" w:fill="FFFFFE"/>
        </w:rPr>
        <w:t>prístupu</w:t>
      </w:r>
      <w:r w:rsidR="003936E4" w:rsidRPr="003936E4">
        <w:rPr>
          <w:shd w:val="clear" w:color="auto" w:fill="FFFFFE"/>
        </w:rPr>
        <w:t xml:space="preserve"> ku </w:t>
      </w:r>
      <w:r w:rsidR="00C90D05" w:rsidRPr="003936E4">
        <w:rPr>
          <w:shd w:val="clear" w:color="auto" w:fill="FFFFFE"/>
        </w:rPr>
        <w:t>používateľskému</w:t>
      </w:r>
      <w:r w:rsidR="003936E4" w:rsidRPr="003936E4">
        <w:rPr>
          <w:shd w:val="clear" w:color="auto" w:fill="FFFFFE"/>
        </w:rPr>
        <w:t xml:space="preserve"> rozhraniu bolo </w:t>
      </w:r>
      <w:r w:rsidR="00C90D05" w:rsidRPr="003936E4">
        <w:rPr>
          <w:shd w:val="clear" w:color="auto" w:fill="FFFFFE"/>
        </w:rPr>
        <w:t>spomínané</w:t>
      </w:r>
      <w:r w:rsidR="003936E4" w:rsidRPr="003936E4">
        <w:rPr>
          <w:shd w:val="clear" w:color="auto" w:fill="FFFFFE"/>
        </w:rPr>
        <w:t xml:space="preserve">, </w:t>
      </w:r>
      <w:r w:rsidR="00C90D05" w:rsidRPr="003936E4">
        <w:rPr>
          <w:shd w:val="clear" w:color="auto" w:fill="FFFFFE"/>
        </w:rPr>
        <w:t>že</w:t>
      </w:r>
      <w:r w:rsidR="003936E4" w:rsidRPr="003936E4">
        <w:rPr>
          <w:shd w:val="clear" w:color="auto" w:fill="FFFFFE"/>
        </w:rPr>
        <w:t xml:space="preserve"> pri </w:t>
      </w:r>
      <w:r w:rsidR="00C90D05" w:rsidRPr="003936E4">
        <w:rPr>
          <w:shd w:val="clear" w:color="auto" w:fill="FFFFFE"/>
        </w:rPr>
        <w:t>prístupe</w:t>
      </w:r>
      <w:r w:rsidR="003936E4" w:rsidRPr="003936E4">
        <w:rPr>
          <w:shd w:val="clear" w:color="auto" w:fill="FFFFFE"/>
        </w:rPr>
        <w:t xml:space="preserve"> je potrebn</w:t>
      </w:r>
      <w:r w:rsidR="004A14AF">
        <w:rPr>
          <w:shd w:val="clear" w:color="auto" w:fill="FFFFFE"/>
        </w:rPr>
        <w:t>é</w:t>
      </w:r>
      <w:r w:rsidR="003936E4" w:rsidRPr="003936E4">
        <w:rPr>
          <w:shd w:val="clear" w:color="auto" w:fill="FFFFFE"/>
        </w:rPr>
        <w:t xml:space="preserve"> </w:t>
      </w:r>
      <w:r w:rsidR="00C90D05" w:rsidRPr="003936E4">
        <w:rPr>
          <w:shd w:val="clear" w:color="auto" w:fill="FFFFFE"/>
        </w:rPr>
        <w:t>zadať</w:t>
      </w:r>
      <w:r w:rsidR="003936E4" w:rsidRPr="003936E4">
        <w:rPr>
          <w:shd w:val="clear" w:color="auto" w:fill="FFFFFE"/>
        </w:rPr>
        <w:t xml:space="preserve"> ako parameter URL meno </w:t>
      </w:r>
      <w:r w:rsidR="00C90D05" w:rsidRPr="003936E4">
        <w:rPr>
          <w:shd w:val="clear" w:color="auto" w:fill="FFFFFE"/>
        </w:rPr>
        <w:t>používateľa</w:t>
      </w:r>
      <w:r w:rsidR="003936E4" w:rsidRPr="003936E4">
        <w:rPr>
          <w:shd w:val="clear" w:color="auto" w:fill="FFFFFE"/>
        </w:rPr>
        <w:t xml:space="preserve">. Z </w:t>
      </w:r>
      <w:r w:rsidR="00C90D05" w:rsidRPr="003936E4">
        <w:rPr>
          <w:shd w:val="clear" w:color="auto" w:fill="FFFFFE"/>
        </w:rPr>
        <w:t>poskytnutého</w:t>
      </w:r>
      <w:r w:rsidR="003936E4" w:rsidRPr="003936E4">
        <w:rPr>
          <w:shd w:val="clear" w:color="auto" w:fill="FFFFFE"/>
        </w:rPr>
        <w:t xml:space="preserve"> mena sa </w:t>
      </w:r>
      <w:r w:rsidR="00C90D05" w:rsidRPr="003936E4">
        <w:rPr>
          <w:shd w:val="clear" w:color="auto" w:fill="FFFFFE"/>
        </w:rPr>
        <w:t>vytvor</w:t>
      </w:r>
      <w:r w:rsidR="00C90D05">
        <w:rPr>
          <w:shd w:val="clear" w:color="auto" w:fill="FFFFFE"/>
        </w:rPr>
        <w:t>í</w:t>
      </w:r>
      <w:r w:rsidR="003936E4" w:rsidRPr="003936E4">
        <w:rPr>
          <w:shd w:val="clear" w:color="auto" w:fill="FFFFFE"/>
        </w:rPr>
        <w:t xml:space="preserve"> </w:t>
      </w:r>
      <w:r w:rsidR="00C90D05" w:rsidRPr="003936E4">
        <w:rPr>
          <w:shd w:val="clear" w:color="auto" w:fill="FFFFFE"/>
        </w:rPr>
        <w:t>požiadavka</w:t>
      </w:r>
      <w:r w:rsidR="003936E4" w:rsidRPr="003936E4">
        <w:rPr>
          <w:shd w:val="clear" w:color="auto" w:fill="FFFFFE"/>
        </w:rPr>
        <w:t xml:space="preserve"> na </w:t>
      </w:r>
      <w:r w:rsidR="00C90D05" w:rsidRPr="003936E4">
        <w:rPr>
          <w:shd w:val="clear" w:color="auto" w:fill="FFFFFE"/>
        </w:rPr>
        <w:t>databázu</w:t>
      </w:r>
      <w:r w:rsidR="003936E4" w:rsidRPr="003936E4">
        <w:rPr>
          <w:shd w:val="clear" w:color="auto" w:fill="FFFFFE"/>
        </w:rPr>
        <w:t xml:space="preserve"> a </w:t>
      </w:r>
      <w:r w:rsidR="00C90D05" w:rsidRPr="003936E4">
        <w:rPr>
          <w:shd w:val="clear" w:color="auto" w:fill="FFFFFE"/>
        </w:rPr>
        <w:t>vyhľadá</w:t>
      </w:r>
      <w:r w:rsidR="003936E4" w:rsidRPr="003936E4">
        <w:rPr>
          <w:shd w:val="clear" w:color="auto" w:fill="FFFFFE"/>
        </w:rPr>
        <w:t xml:space="preserve"> sa </w:t>
      </w:r>
      <w:r w:rsidR="00C90D05" w:rsidRPr="003936E4">
        <w:rPr>
          <w:shd w:val="clear" w:color="auto" w:fill="FFFFFE"/>
        </w:rPr>
        <w:t>používateľ</w:t>
      </w:r>
      <w:r w:rsidR="003936E4" w:rsidRPr="003936E4">
        <w:rPr>
          <w:shd w:val="clear" w:color="auto" w:fill="FFFFFE"/>
        </w:rPr>
        <w:t xml:space="preserve"> s jeho </w:t>
      </w:r>
      <w:r w:rsidR="00C90D05" w:rsidRPr="003936E4">
        <w:rPr>
          <w:shd w:val="clear" w:color="auto" w:fill="FFFFFE"/>
        </w:rPr>
        <w:t>registrovanými</w:t>
      </w:r>
      <w:r w:rsidR="003936E4" w:rsidRPr="003936E4">
        <w:rPr>
          <w:shd w:val="clear" w:color="auto" w:fill="FFFFFE"/>
        </w:rPr>
        <w:t xml:space="preserve"> </w:t>
      </w:r>
      <w:r w:rsidR="00C90D05" w:rsidRPr="003936E4">
        <w:rPr>
          <w:shd w:val="clear" w:color="auto" w:fill="FFFFFE"/>
        </w:rPr>
        <w:t>skleníkmi</w:t>
      </w:r>
      <w:r w:rsidR="003936E4" w:rsidRPr="003936E4">
        <w:rPr>
          <w:shd w:val="clear" w:color="auto" w:fill="FFFFFE"/>
        </w:rPr>
        <w:t xml:space="preserve">. V odpovedi </w:t>
      </w:r>
      <w:r w:rsidR="00C90D05" w:rsidRPr="003936E4">
        <w:rPr>
          <w:shd w:val="clear" w:color="auto" w:fill="FFFFFE"/>
        </w:rPr>
        <w:t>databáze</w:t>
      </w:r>
      <w:r w:rsidR="003936E4" w:rsidRPr="003936E4">
        <w:rPr>
          <w:shd w:val="clear" w:color="auto" w:fill="FFFFFE"/>
        </w:rPr>
        <w:t xml:space="preserve"> na </w:t>
      </w:r>
      <w:r w:rsidR="00C90D05" w:rsidRPr="003936E4">
        <w:rPr>
          <w:shd w:val="clear" w:color="auto" w:fill="FFFFFE"/>
        </w:rPr>
        <w:t>požiadavku</w:t>
      </w:r>
      <w:r w:rsidR="003936E4" w:rsidRPr="003936E4">
        <w:rPr>
          <w:shd w:val="clear" w:color="auto" w:fill="FFFFFE"/>
        </w:rPr>
        <w:t xml:space="preserve"> sa </w:t>
      </w:r>
      <w:r w:rsidR="00C90D05" w:rsidRPr="003936E4">
        <w:rPr>
          <w:shd w:val="clear" w:color="auto" w:fill="FFFFFE"/>
        </w:rPr>
        <w:t>nachádza</w:t>
      </w:r>
      <w:r w:rsidR="003936E4" w:rsidRPr="003936E4">
        <w:rPr>
          <w:shd w:val="clear" w:color="auto" w:fill="FFFFFE"/>
        </w:rPr>
        <w:t xml:space="preserve"> </w:t>
      </w:r>
      <w:r w:rsidR="00C90D05" w:rsidRPr="003936E4">
        <w:rPr>
          <w:shd w:val="clear" w:color="auto" w:fill="FFFFFE"/>
        </w:rPr>
        <w:t>následné</w:t>
      </w:r>
      <w:r w:rsidR="003936E4" w:rsidRPr="003936E4">
        <w:rPr>
          <w:shd w:val="clear" w:color="auto" w:fill="FFFFFE"/>
        </w:rPr>
        <w:t xml:space="preserve"> zoznam, </w:t>
      </w:r>
      <w:r w:rsidR="00C90D05" w:rsidRPr="003936E4">
        <w:rPr>
          <w:shd w:val="clear" w:color="auto" w:fill="FFFFFE"/>
        </w:rPr>
        <w:t>ktorý</w:t>
      </w:r>
      <w:r w:rsidR="003936E4" w:rsidRPr="003936E4">
        <w:rPr>
          <w:shd w:val="clear" w:color="auto" w:fill="FFFFFE"/>
        </w:rPr>
        <w:t xml:space="preserve"> je </w:t>
      </w:r>
      <w:r w:rsidR="00C90D05" w:rsidRPr="003936E4">
        <w:rPr>
          <w:shd w:val="clear" w:color="auto" w:fill="FFFFFE"/>
        </w:rPr>
        <w:t>spracovaný</w:t>
      </w:r>
      <w:r w:rsidR="003936E4" w:rsidRPr="003936E4">
        <w:rPr>
          <w:shd w:val="clear" w:color="auto" w:fill="FFFFFE"/>
        </w:rPr>
        <w:t xml:space="preserve"> a graficky </w:t>
      </w:r>
      <w:r w:rsidR="00C90D05" w:rsidRPr="003936E4">
        <w:rPr>
          <w:shd w:val="clear" w:color="auto" w:fill="FFFFFE"/>
        </w:rPr>
        <w:t>reprezentovaný</w:t>
      </w:r>
      <w:r w:rsidR="003936E4" w:rsidRPr="003936E4">
        <w:rPr>
          <w:shd w:val="clear" w:color="auto" w:fill="FFFFFE"/>
        </w:rPr>
        <w:t xml:space="preserve"> na prvej karte </w:t>
      </w:r>
      <w:r w:rsidR="00C90D05" w:rsidRPr="003936E4">
        <w:rPr>
          <w:shd w:val="clear" w:color="auto" w:fill="FFFFFE"/>
        </w:rPr>
        <w:t>používateľského</w:t>
      </w:r>
      <w:r w:rsidR="003936E4" w:rsidRPr="003936E4">
        <w:rPr>
          <w:shd w:val="clear" w:color="auto" w:fill="FFFFFE"/>
        </w:rPr>
        <w:t xml:space="preserve"> rozhrania.</w:t>
      </w:r>
      <w:r w:rsidR="002D5995">
        <w:rPr>
          <w:shd w:val="clear" w:color="auto" w:fill="FFFFFE"/>
        </w:rPr>
        <w:t xml:space="preserve"> </w:t>
      </w:r>
    </w:p>
    <w:p w14:paraId="426D82B6" w14:textId="612B7D18" w:rsidR="003936E4" w:rsidRDefault="003936E4" w:rsidP="005C6204">
      <w:pPr>
        <w:rPr>
          <w:shd w:val="clear" w:color="auto" w:fill="FFFFFE"/>
        </w:rPr>
      </w:pPr>
      <w:r w:rsidRPr="003936E4">
        <w:rPr>
          <w:shd w:val="clear" w:color="auto" w:fill="FFFFFE"/>
        </w:rPr>
        <w:t xml:space="preserve">Kolekcia </w:t>
      </w:r>
      <w:r w:rsidRPr="001E56B6">
        <w:rPr>
          <w:b/>
          <w:bCs/>
          <w:shd w:val="clear" w:color="auto" w:fill="FFFFFE"/>
          <w:lang w:val="en-GB"/>
        </w:rPr>
        <w:t>Greenhouses</w:t>
      </w:r>
      <w:r w:rsidRPr="003936E4">
        <w:rPr>
          <w:b/>
          <w:bCs/>
          <w:shd w:val="clear" w:color="auto" w:fill="FFFFFE"/>
        </w:rPr>
        <w:t xml:space="preserve"> </w:t>
      </w:r>
      <w:r w:rsidRPr="003936E4">
        <w:rPr>
          <w:shd w:val="clear" w:color="auto" w:fill="FFFFFE"/>
        </w:rPr>
        <w:t xml:space="preserve">obsahuje </w:t>
      </w:r>
      <w:r w:rsidR="00C90D05" w:rsidRPr="003936E4">
        <w:rPr>
          <w:shd w:val="clear" w:color="auto" w:fill="FFFFFE"/>
        </w:rPr>
        <w:t>všetky</w:t>
      </w:r>
      <w:r w:rsidRPr="003936E4">
        <w:rPr>
          <w:shd w:val="clear" w:color="auto" w:fill="FFFFFE"/>
        </w:rPr>
        <w:t xml:space="preserve"> </w:t>
      </w:r>
      <w:r w:rsidR="00C90D05" w:rsidRPr="003936E4">
        <w:rPr>
          <w:shd w:val="clear" w:color="auto" w:fill="FFFFFE"/>
        </w:rPr>
        <w:t>základn</w:t>
      </w:r>
      <w:r w:rsidR="00084708">
        <w:rPr>
          <w:shd w:val="clear" w:color="auto" w:fill="FFFFFE"/>
        </w:rPr>
        <w:t>é</w:t>
      </w:r>
      <w:r w:rsidRPr="003936E4">
        <w:rPr>
          <w:shd w:val="clear" w:color="auto" w:fill="FFFFFE"/>
        </w:rPr>
        <w:t xml:space="preserve"> </w:t>
      </w:r>
      <w:r w:rsidR="00C90D05" w:rsidRPr="003936E4">
        <w:rPr>
          <w:shd w:val="clear" w:color="auto" w:fill="FFFFFE"/>
        </w:rPr>
        <w:t>údaje</w:t>
      </w:r>
      <w:r w:rsidRPr="003936E4">
        <w:rPr>
          <w:shd w:val="clear" w:color="auto" w:fill="FFFFFE"/>
        </w:rPr>
        <w:t xml:space="preserve"> aj n</w:t>
      </w:r>
      <w:r w:rsidR="00C90D05">
        <w:rPr>
          <w:shd w:val="clear" w:color="auto" w:fill="FFFFFE"/>
        </w:rPr>
        <w:t>a</w:t>
      </w:r>
      <w:r w:rsidRPr="003936E4">
        <w:rPr>
          <w:shd w:val="clear" w:color="auto" w:fill="FFFFFE"/>
        </w:rPr>
        <w:t>m</w:t>
      </w:r>
      <w:r w:rsidR="00C90D05">
        <w:rPr>
          <w:shd w:val="clear" w:color="auto" w:fill="FFFFFE"/>
        </w:rPr>
        <w:t>e</w:t>
      </w:r>
      <w:r w:rsidRPr="003936E4">
        <w:rPr>
          <w:shd w:val="clear" w:color="auto" w:fill="FFFFFE"/>
        </w:rPr>
        <w:t>ran</w:t>
      </w:r>
      <w:r w:rsidR="00084708">
        <w:rPr>
          <w:shd w:val="clear" w:color="auto" w:fill="FFFFFE"/>
        </w:rPr>
        <w:t>é</w:t>
      </w:r>
      <w:r w:rsidRPr="003936E4">
        <w:rPr>
          <w:shd w:val="clear" w:color="auto" w:fill="FFFFFE"/>
        </w:rPr>
        <w:t xml:space="preserve"> </w:t>
      </w:r>
      <w:r w:rsidR="00C90D05" w:rsidRPr="003936E4">
        <w:rPr>
          <w:shd w:val="clear" w:color="auto" w:fill="FFFFFE"/>
        </w:rPr>
        <w:t>dáta</w:t>
      </w:r>
      <w:r w:rsidRPr="003936E4">
        <w:rPr>
          <w:shd w:val="clear" w:color="auto" w:fill="FFFFFE"/>
        </w:rPr>
        <w:t xml:space="preserve"> </w:t>
      </w:r>
      <w:r w:rsidR="00C90D05" w:rsidRPr="003936E4">
        <w:rPr>
          <w:shd w:val="clear" w:color="auto" w:fill="FFFFFE"/>
        </w:rPr>
        <w:t>všetkých</w:t>
      </w:r>
      <w:r w:rsidRPr="003936E4">
        <w:rPr>
          <w:shd w:val="clear" w:color="auto" w:fill="FFFFFE"/>
        </w:rPr>
        <w:t xml:space="preserve"> </w:t>
      </w:r>
      <w:r w:rsidR="00C90D05" w:rsidRPr="003936E4">
        <w:rPr>
          <w:shd w:val="clear" w:color="auto" w:fill="FFFFFE"/>
        </w:rPr>
        <w:t>registrovaných</w:t>
      </w:r>
      <w:r w:rsidRPr="003936E4">
        <w:rPr>
          <w:shd w:val="clear" w:color="auto" w:fill="FFFFFE"/>
        </w:rPr>
        <w:t xml:space="preserve"> </w:t>
      </w:r>
      <w:r w:rsidR="00C90D05" w:rsidRPr="003936E4">
        <w:rPr>
          <w:shd w:val="clear" w:color="auto" w:fill="FFFFFE"/>
        </w:rPr>
        <w:t>inteligentných</w:t>
      </w:r>
      <w:r w:rsidRPr="003936E4">
        <w:rPr>
          <w:shd w:val="clear" w:color="auto" w:fill="FFFFFE"/>
        </w:rPr>
        <w:t xml:space="preserve"> </w:t>
      </w:r>
      <w:r w:rsidR="00C90D05" w:rsidRPr="003936E4">
        <w:rPr>
          <w:shd w:val="clear" w:color="auto" w:fill="FFFFFE"/>
        </w:rPr>
        <w:t>skleníkov</w:t>
      </w:r>
      <w:r w:rsidRPr="003936E4">
        <w:rPr>
          <w:shd w:val="clear" w:color="auto" w:fill="FFFFFE"/>
        </w:rPr>
        <w:t xml:space="preserve">. </w:t>
      </w:r>
      <w:r w:rsidR="00C90D05" w:rsidRPr="003936E4">
        <w:rPr>
          <w:shd w:val="clear" w:color="auto" w:fill="FFFFFE"/>
        </w:rPr>
        <w:t>Každý</w:t>
      </w:r>
      <w:r w:rsidRPr="003936E4">
        <w:rPr>
          <w:shd w:val="clear" w:color="auto" w:fill="FFFFFE"/>
        </w:rPr>
        <w:t xml:space="preserve"> </w:t>
      </w:r>
      <w:r w:rsidR="00C90D05" w:rsidRPr="003936E4">
        <w:rPr>
          <w:shd w:val="clear" w:color="auto" w:fill="FFFFFE"/>
        </w:rPr>
        <w:t>registrovaný</w:t>
      </w:r>
      <w:r w:rsidRPr="003936E4">
        <w:rPr>
          <w:shd w:val="clear" w:color="auto" w:fill="FFFFFE"/>
        </w:rPr>
        <w:t xml:space="preserve"> </w:t>
      </w:r>
      <w:r w:rsidR="00C90D05" w:rsidRPr="003936E4">
        <w:rPr>
          <w:shd w:val="clear" w:color="auto" w:fill="FFFFFE"/>
        </w:rPr>
        <w:t>skleník</w:t>
      </w:r>
      <w:r w:rsidRPr="003936E4">
        <w:rPr>
          <w:shd w:val="clear" w:color="auto" w:fill="FFFFFE"/>
        </w:rPr>
        <w:t xml:space="preserve"> disponuje </w:t>
      </w:r>
      <w:r w:rsidR="009D5877" w:rsidRPr="003936E4">
        <w:rPr>
          <w:shd w:val="clear" w:color="auto" w:fill="FFFFFE"/>
        </w:rPr>
        <w:t>základnými</w:t>
      </w:r>
      <w:r w:rsidRPr="003936E4">
        <w:rPr>
          <w:shd w:val="clear" w:color="auto" w:fill="FFFFFE"/>
        </w:rPr>
        <w:t xml:space="preserve"> </w:t>
      </w:r>
      <w:r w:rsidR="009D5877" w:rsidRPr="003936E4">
        <w:rPr>
          <w:shd w:val="clear" w:color="auto" w:fill="FFFFFE"/>
        </w:rPr>
        <w:t>údajmi</w:t>
      </w:r>
      <w:r w:rsidRPr="003936E4">
        <w:rPr>
          <w:shd w:val="clear" w:color="auto" w:fill="FFFFFE"/>
        </w:rPr>
        <w:t xml:space="preserve"> </w:t>
      </w:r>
      <w:r w:rsidR="009B6F4A">
        <w:rPr>
          <w:shd w:val="clear" w:color="auto" w:fill="FFFFFE"/>
        </w:rPr>
        <w:t>a</w:t>
      </w:r>
      <w:r w:rsidRPr="003936E4">
        <w:rPr>
          <w:shd w:val="clear" w:color="auto" w:fill="FFFFFE"/>
        </w:rPr>
        <w:t xml:space="preserve"> zozn</w:t>
      </w:r>
      <w:r w:rsidR="009B6F4A">
        <w:rPr>
          <w:shd w:val="clear" w:color="auto" w:fill="FFFFFE"/>
        </w:rPr>
        <w:t>amami</w:t>
      </w:r>
      <w:r w:rsidRPr="003936E4">
        <w:rPr>
          <w:shd w:val="clear" w:color="auto" w:fill="FFFFFE"/>
        </w:rPr>
        <w:t xml:space="preserve"> </w:t>
      </w:r>
      <w:r w:rsidR="009D5877" w:rsidRPr="003936E4">
        <w:rPr>
          <w:shd w:val="clear" w:color="auto" w:fill="FFFFFE"/>
        </w:rPr>
        <w:t>nameraných</w:t>
      </w:r>
      <w:r w:rsidRPr="003936E4">
        <w:rPr>
          <w:shd w:val="clear" w:color="auto" w:fill="FFFFFE"/>
        </w:rPr>
        <w:t xml:space="preserve"> </w:t>
      </w:r>
      <w:r w:rsidR="009D5877" w:rsidRPr="003936E4">
        <w:rPr>
          <w:shd w:val="clear" w:color="auto" w:fill="FFFFFE"/>
        </w:rPr>
        <w:t>dát</w:t>
      </w:r>
      <w:r w:rsidRPr="003936E4">
        <w:rPr>
          <w:shd w:val="clear" w:color="auto" w:fill="FFFFFE"/>
        </w:rPr>
        <w:t xml:space="preserve">. </w:t>
      </w:r>
      <w:r w:rsidR="00C950FB" w:rsidRPr="003936E4">
        <w:rPr>
          <w:shd w:val="clear" w:color="auto" w:fill="FFFFFE"/>
        </w:rPr>
        <w:t>Jedinečný</w:t>
      </w:r>
      <w:r w:rsidRPr="003936E4">
        <w:rPr>
          <w:shd w:val="clear" w:color="auto" w:fill="FFFFFE"/>
        </w:rPr>
        <w:t xml:space="preserve"> </w:t>
      </w:r>
      <w:r w:rsidR="00C950FB" w:rsidRPr="003936E4">
        <w:rPr>
          <w:shd w:val="clear" w:color="auto" w:fill="FFFFFE"/>
        </w:rPr>
        <w:t>identifikátor</w:t>
      </w:r>
      <w:r w:rsidRPr="003936E4">
        <w:rPr>
          <w:shd w:val="clear" w:color="auto" w:fill="FFFFFE"/>
        </w:rPr>
        <w:t xml:space="preserve">, typ riadiaceho </w:t>
      </w:r>
      <w:r w:rsidR="00C950FB" w:rsidRPr="003936E4">
        <w:rPr>
          <w:shd w:val="clear" w:color="auto" w:fill="FFFFFE"/>
        </w:rPr>
        <w:t>člena</w:t>
      </w:r>
      <w:r w:rsidRPr="003936E4">
        <w:rPr>
          <w:shd w:val="clear" w:color="auto" w:fill="FFFFFE"/>
        </w:rPr>
        <w:t xml:space="preserve"> a </w:t>
      </w:r>
      <w:r w:rsidR="00C950FB" w:rsidRPr="003936E4">
        <w:rPr>
          <w:shd w:val="clear" w:color="auto" w:fill="FFFFFE"/>
        </w:rPr>
        <w:t>deň</w:t>
      </w:r>
      <w:r w:rsidRPr="003936E4">
        <w:rPr>
          <w:shd w:val="clear" w:color="auto" w:fill="FFFFFE"/>
        </w:rPr>
        <w:t xml:space="preserve"> </w:t>
      </w:r>
      <w:r w:rsidR="00C950FB" w:rsidRPr="003936E4">
        <w:rPr>
          <w:shd w:val="clear" w:color="auto" w:fill="FFFFFE"/>
        </w:rPr>
        <w:t>registrácie</w:t>
      </w:r>
      <w:r w:rsidRPr="003936E4">
        <w:rPr>
          <w:shd w:val="clear" w:color="auto" w:fill="FFFFFE"/>
        </w:rPr>
        <w:t xml:space="preserve"> </w:t>
      </w:r>
      <w:r w:rsidR="00C950FB" w:rsidRPr="003936E4">
        <w:rPr>
          <w:shd w:val="clear" w:color="auto" w:fill="FFFFFE"/>
        </w:rPr>
        <w:t>sú</w:t>
      </w:r>
      <w:r w:rsidRPr="003936E4">
        <w:rPr>
          <w:shd w:val="clear" w:color="auto" w:fill="FFFFFE"/>
        </w:rPr>
        <w:t xml:space="preserve"> </w:t>
      </w:r>
      <w:r w:rsidR="00C950FB" w:rsidRPr="003936E4">
        <w:rPr>
          <w:shd w:val="clear" w:color="auto" w:fill="FFFFFE"/>
        </w:rPr>
        <w:t>základn</w:t>
      </w:r>
      <w:r w:rsidR="00ED0769">
        <w:rPr>
          <w:shd w:val="clear" w:color="auto" w:fill="FFFFFE"/>
        </w:rPr>
        <w:t>é</w:t>
      </w:r>
      <w:r w:rsidRPr="003936E4">
        <w:rPr>
          <w:shd w:val="clear" w:color="auto" w:fill="FFFFFE"/>
        </w:rPr>
        <w:t xml:space="preserve"> </w:t>
      </w:r>
      <w:r w:rsidR="00C950FB" w:rsidRPr="003936E4">
        <w:rPr>
          <w:shd w:val="clear" w:color="auto" w:fill="FFFFFE"/>
        </w:rPr>
        <w:t>údaje</w:t>
      </w:r>
      <w:r w:rsidRPr="003936E4">
        <w:rPr>
          <w:shd w:val="clear" w:color="auto" w:fill="FFFFFE"/>
        </w:rPr>
        <w:t xml:space="preserve"> a </w:t>
      </w:r>
      <w:r w:rsidR="00C950FB" w:rsidRPr="003936E4">
        <w:rPr>
          <w:shd w:val="clear" w:color="auto" w:fill="FFFFFE"/>
        </w:rPr>
        <w:t>sú</w:t>
      </w:r>
      <w:r w:rsidRPr="003936E4">
        <w:rPr>
          <w:shd w:val="clear" w:color="auto" w:fill="FFFFFE"/>
        </w:rPr>
        <w:t xml:space="preserve"> dopytovan</w:t>
      </w:r>
      <w:r w:rsidR="00ED0769">
        <w:rPr>
          <w:shd w:val="clear" w:color="auto" w:fill="FFFFFE"/>
        </w:rPr>
        <w:t>é</w:t>
      </w:r>
      <w:r w:rsidRPr="003936E4">
        <w:rPr>
          <w:shd w:val="clear" w:color="auto" w:fill="FFFFFE"/>
        </w:rPr>
        <w:t xml:space="preserve"> pri </w:t>
      </w:r>
      <w:r w:rsidR="00C950FB" w:rsidRPr="003936E4">
        <w:rPr>
          <w:shd w:val="clear" w:color="auto" w:fill="FFFFFE"/>
        </w:rPr>
        <w:t>načítavaní</w:t>
      </w:r>
      <w:r w:rsidRPr="003936E4">
        <w:rPr>
          <w:shd w:val="clear" w:color="auto" w:fill="FFFFFE"/>
        </w:rPr>
        <w:t xml:space="preserve"> </w:t>
      </w:r>
      <w:r w:rsidR="00C950FB" w:rsidRPr="003936E4">
        <w:rPr>
          <w:shd w:val="clear" w:color="auto" w:fill="FFFFFE"/>
        </w:rPr>
        <w:t>používateľského</w:t>
      </w:r>
      <w:r w:rsidRPr="003936E4">
        <w:rPr>
          <w:shd w:val="clear" w:color="auto" w:fill="FFFFFE"/>
        </w:rPr>
        <w:t xml:space="preserve"> rozhrania na karte 1, </w:t>
      </w:r>
      <w:r w:rsidR="00C950FB" w:rsidRPr="003936E4">
        <w:rPr>
          <w:shd w:val="clear" w:color="auto" w:fill="FFFFFE"/>
        </w:rPr>
        <w:t>ktorá</w:t>
      </w:r>
      <w:r w:rsidRPr="003936E4">
        <w:rPr>
          <w:shd w:val="clear" w:color="auto" w:fill="FFFFFE"/>
        </w:rPr>
        <w:t xml:space="preserve"> zobrazuje </w:t>
      </w:r>
      <w:r w:rsidR="00C950FB" w:rsidRPr="003936E4">
        <w:rPr>
          <w:shd w:val="clear" w:color="auto" w:fill="FFFFFE"/>
        </w:rPr>
        <w:t>údaje</w:t>
      </w:r>
      <w:r w:rsidRPr="003936E4">
        <w:rPr>
          <w:shd w:val="clear" w:color="auto" w:fill="FFFFFE"/>
        </w:rPr>
        <w:t xml:space="preserve"> </w:t>
      </w:r>
      <w:r w:rsidR="00C950FB" w:rsidRPr="003936E4">
        <w:rPr>
          <w:shd w:val="clear" w:color="auto" w:fill="FFFFFE"/>
        </w:rPr>
        <w:t>skleníka</w:t>
      </w:r>
      <w:r w:rsidRPr="003936E4">
        <w:rPr>
          <w:shd w:val="clear" w:color="auto" w:fill="FFFFFE"/>
        </w:rPr>
        <w:t xml:space="preserve"> ako aj </w:t>
      </w:r>
      <w:r w:rsidR="00C950FB" w:rsidRPr="003936E4">
        <w:rPr>
          <w:shd w:val="clear" w:color="auto" w:fill="FFFFFE"/>
        </w:rPr>
        <w:t>aktuálne</w:t>
      </w:r>
      <w:r w:rsidRPr="003936E4">
        <w:rPr>
          <w:shd w:val="clear" w:color="auto" w:fill="FFFFFE"/>
        </w:rPr>
        <w:t xml:space="preserve"> nameran</w:t>
      </w:r>
      <w:r w:rsidR="00ED0769">
        <w:rPr>
          <w:shd w:val="clear" w:color="auto" w:fill="FFFFFE"/>
        </w:rPr>
        <w:t>é</w:t>
      </w:r>
      <w:r w:rsidRPr="003936E4">
        <w:rPr>
          <w:shd w:val="clear" w:color="auto" w:fill="FFFFFE"/>
        </w:rPr>
        <w:t xml:space="preserve"> hodnoty. </w:t>
      </w:r>
      <w:r w:rsidR="00C950FB" w:rsidRPr="003936E4">
        <w:rPr>
          <w:shd w:val="clear" w:color="auto" w:fill="FFFFFE"/>
        </w:rPr>
        <w:t>Štruktúra</w:t>
      </w:r>
      <w:r w:rsidRPr="003936E4">
        <w:rPr>
          <w:shd w:val="clear" w:color="auto" w:fill="FFFFFE"/>
        </w:rPr>
        <w:t xml:space="preserve"> </w:t>
      </w:r>
      <w:r w:rsidRPr="003936E4">
        <w:rPr>
          <w:shd w:val="clear" w:color="auto" w:fill="FFFFFE"/>
        </w:rPr>
        <w:lastRenderedPageBreak/>
        <w:t xml:space="preserve">dokumentov </w:t>
      </w:r>
      <w:r w:rsidR="00C950FB" w:rsidRPr="003936E4">
        <w:rPr>
          <w:shd w:val="clear" w:color="auto" w:fill="FFFFFE"/>
        </w:rPr>
        <w:t>taktiež</w:t>
      </w:r>
      <w:r w:rsidRPr="003936E4">
        <w:rPr>
          <w:shd w:val="clear" w:color="auto" w:fill="FFFFFE"/>
        </w:rPr>
        <w:t xml:space="preserve"> obsahuje aj zoznam dokumentov, kde </w:t>
      </w:r>
      <w:r w:rsidR="00C950FB" w:rsidRPr="003936E4">
        <w:rPr>
          <w:shd w:val="clear" w:color="auto" w:fill="FFFFFE"/>
        </w:rPr>
        <w:t>sú</w:t>
      </w:r>
      <w:r w:rsidRPr="003936E4">
        <w:rPr>
          <w:shd w:val="clear" w:color="auto" w:fill="FFFFFE"/>
        </w:rPr>
        <w:t xml:space="preserve"> </w:t>
      </w:r>
      <w:r w:rsidR="00C950FB" w:rsidRPr="003936E4">
        <w:rPr>
          <w:shd w:val="clear" w:color="auto" w:fill="FFFFFE"/>
        </w:rPr>
        <w:t>uložené</w:t>
      </w:r>
      <w:r w:rsidRPr="003936E4">
        <w:rPr>
          <w:shd w:val="clear" w:color="auto" w:fill="FFFFFE"/>
        </w:rPr>
        <w:t xml:space="preserve"> </w:t>
      </w:r>
      <w:r w:rsidR="00C950FB" w:rsidRPr="003936E4">
        <w:rPr>
          <w:shd w:val="clear" w:color="auto" w:fill="FFFFFE"/>
        </w:rPr>
        <w:t>záznamy</w:t>
      </w:r>
      <w:r w:rsidRPr="003936E4">
        <w:rPr>
          <w:shd w:val="clear" w:color="auto" w:fill="FFFFFE"/>
        </w:rPr>
        <w:t xml:space="preserve"> z</w:t>
      </w:r>
      <w:r w:rsidR="0058654A">
        <w:rPr>
          <w:shd w:val="clear" w:color="auto" w:fill="FFFFFE"/>
        </w:rPr>
        <w:t> </w:t>
      </w:r>
      <w:r w:rsidRPr="003936E4">
        <w:rPr>
          <w:shd w:val="clear" w:color="auto" w:fill="FFFFFE"/>
        </w:rPr>
        <w:t>merania</w:t>
      </w:r>
      <w:r w:rsidR="0058654A">
        <w:rPr>
          <w:shd w:val="clear" w:color="auto" w:fill="FFFFFE"/>
        </w:rPr>
        <w:t>.</w:t>
      </w:r>
      <w:r w:rsidRPr="003936E4">
        <w:rPr>
          <w:shd w:val="clear" w:color="auto" w:fill="FFFFFE"/>
        </w:rPr>
        <w:t xml:space="preserve"> Pri dokumentoch zo zoznamu sa </w:t>
      </w:r>
      <w:r w:rsidR="00C950FB" w:rsidRPr="003936E4">
        <w:rPr>
          <w:shd w:val="clear" w:color="auto" w:fill="FFFFFE"/>
        </w:rPr>
        <w:t>štruktúr</w:t>
      </w:r>
      <w:r w:rsidR="0058654A">
        <w:rPr>
          <w:shd w:val="clear" w:color="auto" w:fill="FFFFFE"/>
        </w:rPr>
        <w:t>a</w:t>
      </w:r>
      <w:r w:rsidRPr="003936E4">
        <w:rPr>
          <w:shd w:val="clear" w:color="auto" w:fill="FFFFFE"/>
        </w:rPr>
        <w:t xml:space="preserve"> </w:t>
      </w:r>
      <w:r w:rsidR="00C950FB" w:rsidRPr="003936E4">
        <w:rPr>
          <w:shd w:val="clear" w:color="auto" w:fill="FFFFFE"/>
        </w:rPr>
        <w:t>mení</w:t>
      </w:r>
      <w:r w:rsidRPr="003936E4">
        <w:rPr>
          <w:shd w:val="clear" w:color="auto" w:fill="FFFFFE"/>
        </w:rPr>
        <w:t xml:space="preserve"> v </w:t>
      </w:r>
      <w:r w:rsidR="00C950FB" w:rsidRPr="003936E4">
        <w:rPr>
          <w:shd w:val="clear" w:color="auto" w:fill="FFFFFE"/>
        </w:rPr>
        <w:t>závislosti</w:t>
      </w:r>
      <w:r w:rsidRPr="003936E4">
        <w:rPr>
          <w:shd w:val="clear" w:color="auto" w:fill="FFFFFE"/>
        </w:rPr>
        <w:t xml:space="preserve"> od </w:t>
      </w:r>
      <w:r w:rsidR="00C950FB" w:rsidRPr="003936E4">
        <w:rPr>
          <w:shd w:val="clear" w:color="auto" w:fill="FFFFFE"/>
        </w:rPr>
        <w:t>zaregistrovaného</w:t>
      </w:r>
      <w:r w:rsidRPr="003936E4">
        <w:rPr>
          <w:shd w:val="clear" w:color="auto" w:fill="FFFFFE"/>
        </w:rPr>
        <w:t xml:space="preserve"> </w:t>
      </w:r>
      <w:r w:rsidR="00C950FB" w:rsidRPr="003936E4">
        <w:rPr>
          <w:shd w:val="clear" w:color="auto" w:fill="FFFFFE"/>
        </w:rPr>
        <w:t>skleníka</w:t>
      </w:r>
      <w:r w:rsidRPr="003936E4">
        <w:rPr>
          <w:shd w:val="clear" w:color="auto" w:fill="FFFFFE"/>
        </w:rPr>
        <w:t xml:space="preserve">, </w:t>
      </w:r>
      <w:r w:rsidR="00C950FB" w:rsidRPr="003936E4">
        <w:rPr>
          <w:shd w:val="clear" w:color="auto" w:fill="FFFFFE"/>
        </w:rPr>
        <w:t>preferencii</w:t>
      </w:r>
      <w:r w:rsidRPr="003936E4">
        <w:rPr>
          <w:shd w:val="clear" w:color="auto" w:fill="FFFFFE"/>
        </w:rPr>
        <w:t xml:space="preserve"> </w:t>
      </w:r>
      <w:r w:rsidR="00C950FB" w:rsidRPr="003936E4">
        <w:rPr>
          <w:shd w:val="clear" w:color="auto" w:fill="FFFFFE"/>
        </w:rPr>
        <w:t>používateľa</w:t>
      </w:r>
      <w:r w:rsidRPr="003936E4">
        <w:rPr>
          <w:shd w:val="clear" w:color="auto" w:fill="FFFFFE"/>
        </w:rPr>
        <w:t xml:space="preserve"> a </w:t>
      </w:r>
      <w:r w:rsidR="00C950FB" w:rsidRPr="003936E4">
        <w:rPr>
          <w:shd w:val="clear" w:color="auto" w:fill="FFFFFE"/>
        </w:rPr>
        <w:t>mer</w:t>
      </w:r>
      <w:r w:rsidR="00C950FB">
        <w:rPr>
          <w:shd w:val="clear" w:color="auto" w:fill="FFFFFE"/>
        </w:rPr>
        <w:t>a</w:t>
      </w:r>
      <w:r w:rsidR="00C950FB" w:rsidRPr="003936E4">
        <w:rPr>
          <w:shd w:val="clear" w:color="auto" w:fill="FFFFFE"/>
        </w:rPr>
        <w:t>ných</w:t>
      </w:r>
      <w:r w:rsidRPr="003936E4">
        <w:rPr>
          <w:shd w:val="clear" w:color="auto" w:fill="FFFFFE"/>
        </w:rPr>
        <w:t xml:space="preserve"> </w:t>
      </w:r>
      <w:r w:rsidR="00C950FB" w:rsidRPr="003936E4">
        <w:rPr>
          <w:shd w:val="clear" w:color="auto" w:fill="FFFFFE"/>
        </w:rPr>
        <w:t>dát</w:t>
      </w:r>
      <w:r w:rsidRPr="003936E4">
        <w:rPr>
          <w:shd w:val="clear" w:color="auto" w:fill="FFFFFE"/>
        </w:rPr>
        <w:t xml:space="preserve">. V </w:t>
      </w:r>
      <w:r w:rsidR="00C950FB" w:rsidRPr="003936E4">
        <w:rPr>
          <w:shd w:val="clear" w:color="auto" w:fill="FFFFFE"/>
        </w:rPr>
        <w:t>prípade</w:t>
      </w:r>
      <w:r w:rsidRPr="003936E4">
        <w:rPr>
          <w:shd w:val="clear" w:color="auto" w:fill="FFFFFE"/>
        </w:rPr>
        <w:t xml:space="preserve"> ak </w:t>
      </w:r>
      <w:r w:rsidR="00C950FB" w:rsidRPr="003936E4">
        <w:rPr>
          <w:shd w:val="clear" w:color="auto" w:fill="FFFFFE"/>
        </w:rPr>
        <w:t>registrovaný</w:t>
      </w:r>
      <w:r w:rsidRPr="003936E4">
        <w:rPr>
          <w:shd w:val="clear" w:color="auto" w:fill="FFFFFE"/>
        </w:rPr>
        <w:t xml:space="preserve"> </w:t>
      </w:r>
      <w:r w:rsidR="00C950FB" w:rsidRPr="003936E4">
        <w:rPr>
          <w:shd w:val="clear" w:color="auto" w:fill="FFFFFE"/>
        </w:rPr>
        <w:t>skleník</w:t>
      </w:r>
      <w:r w:rsidRPr="003936E4">
        <w:rPr>
          <w:shd w:val="clear" w:color="auto" w:fill="FFFFFE"/>
        </w:rPr>
        <w:t xml:space="preserve"> meria hodnoty vo </w:t>
      </w:r>
      <w:r w:rsidR="00C950FB" w:rsidRPr="003936E4">
        <w:rPr>
          <w:shd w:val="clear" w:color="auto" w:fill="FFFFFE"/>
        </w:rPr>
        <w:t>vnútri</w:t>
      </w:r>
      <w:r w:rsidRPr="003936E4">
        <w:rPr>
          <w:shd w:val="clear" w:color="auto" w:fill="FFFFFE"/>
        </w:rPr>
        <w:t xml:space="preserve"> aj vo svojom </w:t>
      </w:r>
      <w:r w:rsidR="00C950FB" w:rsidRPr="003936E4">
        <w:rPr>
          <w:shd w:val="clear" w:color="auto" w:fill="FFFFFE"/>
        </w:rPr>
        <w:t>okolí</w:t>
      </w:r>
      <w:r w:rsidRPr="003936E4">
        <w:rPr>
          <w:shd w:val="clear" w:color="auto" w:fill="FFFFFE"/>
        </w:rPr>
        <w:t xml:space="preserve"> tak </w:t>
      </w:r>
      <w:r w:rsidR="00C950FB" w:rsidRPr="003936E4">
        <w:rPr>
          <w:shd w:val="clear" w:color="auto" w:fill="FFFFFE"/>
        </w:rPr>
        <w:t>sú</w:t>
      </w:r>
      <w:r w:rsidRPr="003936E4">
        <w:rPr>
          <w:shd w:val="clear" w:color="auto" w:fill="FFFFFE"/>
        </w:rPr>
        <w:t xml:space="preserve"> </w:t>
      </w:r>
      <w:r w:rsidR="00C950FB" w:rsidRPr="003936E4">
        <w:rPr>
          <w:shd w:val="clear" w:color="auto" w:fill="FFFFFE"/>
        </w:rPr>
        <w:t>vytvorené</w:t>
      </w:r>
      <w:r w:rsidRPr="003936E4">
        <w:rPr>
          <w:shd w:val="clear" w:color="auto" w:fill="FFFFFE"/>
        </w:rPr>
        <w:t xml:space="preserve"> dva zoznamy </w:t>
      </w:r>
      <w:r w:rsidR="00C950FB" w:rsidRPr="003936E4">
        <w:rPr>
          <w:shd w:val="clear" w:color="auto" w:fill="FFFFFE"/>
        </w:rPr>
        <w:t>oddeľujúce</w:t>
      </w:r>
      <w:r w:rsidRPr="003936E4">
        <w:rPr>
          <w:shd w:val="clear" w:color="auto" w:fill="FFFFFE"/>
        </w:rPr>
        <w:t xml:space="preserve"> nameran</w:t>
      </w:r>
      <w:r w:rsidR="00BF356D">
        <w:rPr>
          <w:shd w:val="clear" w:color="auto" w:fill="FFFFFE"/>
        </w:rPr>
        <w:t>é</w:t>
      </w:r>
      <w:r w:rsidRPr="003936E4">
        <w:rPr>
          <w:shd w:val="clear" w:color="auto" w:fill="FFFFFE"/>
        </w:rPr>
        <w:t xml:space="preserve"> hodnoty v </w:t>
      </w:r>
      <w:r w:rsidR="00C950FB" w:rsidRPr="003936E4">
        <w:rPr>
          <w:shd w:val="clear" w:color="auto" w:fill="FFFFFE"/>
        </w:rPr>
        <w:t>závislosti</w:t>
      </w:r>
      <w:r w:rsidRPr="003936E4">
        <w:rPr>
          <w:shd w:val="clear" w:color="auto" w:fill="FFFFFE"/>
        </w:rPr>
        <w:t xml:space="preserve"> od </w:t>
      </w:r>
      <w:r w:rsidR="00C950FB" w:rsidRPr="003936E4">
        <w:rPr>
          <w:shd w:val="clear" w:color="auto" w:fill="FFFFFE"/>
        </w:rPr>
        <w:t>pozície</w:t>
      </w:r>
      <w:r w:rsidRPr="003936E4">
        <w:rPr>
          <w:shd w:val="clear" w:color="auto" w:fill="FFFFFE"/>
        </w:rPr>
        <w:t xml:space="preserve"> </w:t>
      </w:r>
      <w:r w:rsidR="00C950FB" w:rsidRPr="003936E4">
        <w:rPr>
          <w:shd w:val="clear" w:color="auto" w:fill="FFFFFE"/>
        </w:rPr>
        <w:t>snímačov</w:t>
      </w:r>
      <w:r w:rsidRPr="003936E4">
        <w:rPr>
          <w:shd w:val="clear" w:color="auto" w:fill="FFFFFE"/>
        </w:rPr>
        <w:t xml:space="preserve">. </w:t>
      </w:r>
      <w:r w:rsidR="00C950FB" w:rsidRPr="003936E4">
        <w:rPr>
          <w:shd w:val="clear" w:color="auto" w:fill="FFFFFE"/>
        </w:rPr>
        <w:t>Následn</w:t>
      </w:r>
      <w:r w:rsidR="00FC14E5">
        <w:rPr>
          <w:shd w:val="clear" w:color="auto" w:fill="FFFFFE"/>
        </w:rPr>
        <w:t>é</w:t>
      </w:r>
      <w:r w:rsidRPr="003936E4">
        <w:rPr>
          <w:shd w:val="clear" w:color="auto" w:fill="FFFFFE"/>
        </w:rPr>
        <w:t xml:space="preserve"> </w:t>
      </w:r>
      <w:r w:rsidR="00C950FB" w:rsidRPr="003936E4">
        <w:rPr>
          <w:shd w:val="clear" w:color="auto" w:fill="FFFFFE"/>
        </w:rPr>
        <w:t>každý</w:t>
      </w:r>
      <w:r w:rsidRPr="003936E4">
        <w:rPr>
          <w:shd w:val="clear" w:color="auto" w:fill="FFFFFE"/>
        </w:rPr>
        <w:t xml:space="preserve"> zo zoznamov obsahuje </w:t>
      </w:r>
      <w:r w:rsidR="00C950FB" w:rsidRPr="003936E4">
        <w:rPr>
          <w:shd w:val="clear" w:color="auto" w:fill="FFFFFE"/>
        </w:rPr>
        <w:t>jednotlivé</w:t>
      </w:r>
      <w:r w:rsidRPr="003936E4">
        <w:rPr>
          <w:shd w:val="clear" w:color="auto" w:fill="FFFFFE"/>
        </w:rPr>
        <w:t xml:space="preserve"> </w:t>
      </w:r>
      <w:r w:rsidR="00C950FB" w:rsidRPr="003936E4">
        <w:rPr>
          <w:shd w:val="clear" w:color="auto" w:fill="FFFFFE"/>
        </w:rPr>
        <w:t>záznamy</w:t>
      </w:r>
      <w:r w:rsidRPr="003936E4">
        <w:rPr>
          <w:shd w:val="clear" w:color="auto" w:fill="FFFFFE"/>
        </w:rPr>
        <w:t xml:space="preserve"> </w:t>
      </w:r>
      <w:r w:rsidR="00C950FB" w:rsidRPr="003936E4">
        <w:rPr>
          <w:shd w:val="clear" w:color="auto" w:fill="FFFFFE"/>
        </w:rPr>
        <w:t>meraní</w:t>
      </w:r>
      <w:r w:rsidRPr="003936E4">
        <w:rPr>
          <w:shd w:val="clear" w:color="auto" w:fill="FFFFFE"/>
        </w:rPr>
        <w:t xml:space="preserve">, </w:t>
      </w:r>
      <w:r w:rsidR="00C950FB" w:rsidRPr="003936E4">
        <w:rPr>
          <w:shd w:val="clear" w:color="auto" w:fill="FFFFFE"/>
        </w:rPr>
        <w:t>ktoré</w:t>
      </w:r>
      <w:r w:rsidRPr="003936E4">
        <w:rPr>
          <w:shd w:val="clear" w:color="auto" w:fill="FFFFFE"/>
        </w:rPr>
        <w:t xml:space="preserve"> </w:t>
      </w:r>
      <w:r w:rsidR="00C950FB" w:rsidRPr="003936E4">
        <w:rPr>
          <w:shd w:val="clear" w:color="auto" w:fill="FFFFFE"/>
        </w:rPr>
        <w:t>obsahujú</w:t>
      </w:r>
      <w:r w:rsidRPr="003936E4">
        <w:rPr>
          <w:shd w:val="clear" w:color="auto" w:fill="FFFFFE"/>
        </w:rPr>
        <w:t xml:space="preserve"> </w:t>
      </w:r>
      <w:r w:rsidR="00C950FB" w:rsidRPr="003936E4">
        <w:rPr>
          <w:shd w:val="clear" w:color="auto" w:fill="FFFFFE"/>
        </w:rPr>
        <w:t>informáciu</w:t>
      </w:r>
      <w:r w:rsidRPr="003936E4">
        <w:rPr>
          <w:shd w:val="clear" w:color="auto" w:fill="FFFFFE"/>
        </w:rPr>
        <w:t xml:space="preserve"> o </w:t>
      </w:r>
      <w:r w:rsidR="00C950FB" w:rsidRPr="003936E4">
        <w:rPr>
          <w:shd w:val="clear" w:color="auto" w:fill="FFFFFE"/>
        </w:rPr>
        <w:t>čase</w:t>
      </w:r>
      <w:r w:rsidRPr="003936E4">
        <w:rPr>
          <w:shd w:val="clear" w:color="auto" w:fill="FFFFFE"/>
        </w:rPr>
        <w:t xml:space="preserve"> merania a hodnoty, </w:t>
      </w:r>
      <w:r w:rsidR="00C950FB" w:rsidRPr="003936E4">
        <w:rPr>
          <w:shd w:val="clear" w:color="auto" w:fill="FFFFFE"/>
        </w:rPr>
        <w:t>ktoré</w:t>
      </w:r>
      <w:r w:rsidRPr="003936E4">
        <w:rPr>
          <w:shd w:val="clear" w:color="auto" w:fill="FFFFFE"/>
        </w:rPr>
        <w:t xml:space="preserve"> </w:t>
      </w:r>
      <w:r w:rsidR="00C950FB" w:rsidRPr="003936E4">
        <w:rPr>
          <w:shd w:val="clear" w:color="auto" w:fill="FFFFFE"/>
        </w:rPr>
        <w:t>sú</w:t>
      </w:r>
      <w:r w:rsidRPr="003936E4">
        <w:rPr>
          <w:shd w:val="clear" w:color="auto" w:fill="FFFFFE"/>
        </w:rPr>
        <w:t xml:space="preserve"> </w:t>
      </w:r>
      <w:r w:rsidR="00C950FB" w:rsidRPr="003936E4">
        <w:rPr>
          <w:shd w:val="clear" w:color="auto" w:fill="FFFFFE"/>
        </w:rPr>
        <w:t>špecifické</w:t>
      </w:r>
      <w:r w:rsidRPr="003936E4">
        <w:rPr>
          <w:shd w:val="clear" w:color="auto" w:fill="FFFFFE"/>
        </w:rPr>
        <w:t xml:space="preserve"> pre </w:t>
      </w:r>
      <w:r w:rsidR="00C950FB" w:rsidRPr="003936E4">
        <w:rPr>
          <w:shd w:val="clear" w:color="auto" w:fill="FFFFFE"/>
        </w:rPr>
        <w:t>skleník</w:t>
      </w:r>
      <w:r w:rsidRPr="003936E4">
        <w:rPr>
          <w:shd w:val="clear" w:color="auto" w:fill="FFFFFE"/>
        </w:rPr>
        <w:t xml:space="preserve"> ako teplota, </w:t>
      </w:r>
      <w:r w:rsidR="00C950FB" w:rsidRPr="003936E4">
        <w:rPr>
          <w:shd w:val="clear" w:color="auto" w:fill="FFFFFE"/>
        </w:rPr>
        <w:t>vlhkosť</w:t>
      </w:r>
      <w:r w:rsidRPr="003936E4">
        <w:rPr>
          <w:shd w:val="clear" w:color="auto" w:fill="FFFFFE"/>
        </w:rPr>
        <w:t xml:space="preserve"> </w:t>
      </w:r>
      <w:r w:rsidR="00C950FB" w:rsidRPr="003936E4">
        <w:rPr>
          <w:shd w:val="clear" w:color="auto" w:fill="FFFFFE"/>
        </w:rPr>
        <w:t>pôdy</w:t>
      </w:r>
      <w:r w:rsidRPr="003936E4">
        <w:rPr>
          <w:shd w:val="clear" w:color="auto" w:fill="FFFFFE"/>
        </w:rPr>
        <w:t xml:space="preserve">, </w:t>
      </w:r>
      <w:r w:rsidR="00C950FB" w:rsidRPr="003936E4">
        <w:rPr>
          <w:shd w:val="clear" w:color="auto" w:fill="FFFFFE"/>
        </w:rPr>
        <w:t>vlhkosť</w:t>
      </w:r>
      <w:r w:rsidRPr="003936E4">
        <w:rPr>
          <w:shd w:val="clear" w:color="auto" w:fill="FFFFFE"/>
        </w:rPr>
        <w:t xml:space="preserve"> vzduchu a CO2.</w:t>
      </w:r>
    </w:p>
    <w:p w14:paraId="4B00FBA8" w14:textId="3A4B8B8B" w:rsidR="00B91A20" w:rsidRPr="00873B7B" w:rsidRDefault="00A91677" w:rsidP="00B91A20">
      <w:pPr>
        <w:pStyle w:val="Nadpis1"/>
      </w:pPr>
      <w:bookmarkStart w:id="134" w:name="_Toc131867289"/>
      <w:r>
        <w:t>Testovanie</w:t>
      </w:r>
      <w:bookmarkEnd w:id="134"/>
    </w:p>
    <w:p w14:paraId="0FF40B67" w14:textId="36CAD667" w:rsidR="002960A1" w:rsidRDefault="005B45F3" w:rsidP="005C6204">
      <w:r w:rsidRPr="005B45F3">
        <w:t>Pre účely tes</w:t>
      </w:r>
      <w:r w:rsidR="00093ABB">
        <w:t xml:space="preserve">tovania bol </w:t>
      </w:r>
      <w:r w:rsidR="00AB67EC">
        <w:t>vytvorený prvý prototyp skleníka.</w:t>
      </w:r>
      <w:r w:rsidR="0047224C">
        <w:t xml:space="preserve"> </w:t>
      </w:r>
      <w:r w:rsidR="004A07BD">
        <w:t>Skleník</w:t>
      </w:r>
      <w:r w:rsidR="00F0184F">
        <w:t xml:space="preserve"> bol </w:t>
      </w:r>
      <w:r w:rsidR="004A07BD">
        <w:t>postavený</w:t>
      </w:r>
      <w:r w:rsidR="00F0184F">
        <w:t xml:space="preserve"> z</w:t>
      </w:r>
      <w:r w:rsidR="004A07BD">
        <w:t> dreveného materiálu s rozmerný 400 x 300 mm.</w:t>
      </w:r>
      <w:r w:rsidR="005C6204">
        <w:t xml:space="preserve"> Výška skleníka vrátan</w:t>
      </w:r>
      <w:r w:rsidR="00C51FDE">
        <w:t>e</w:t>
      </w:r>
      <w:r w:rsidR="005C6204">
        <w:t xml:space="preserve"> strechy je 290 mm. </w:t>
      </w:r>
      <w:r w:rsidR="00F21DD7">
        <w:t>Skleník</w:t>
      </w:r>
      <w:r w:rsidR="007A2074">
        <w:t xml:space="preserve"> obsahuje dvoch </w:t>
      </w:r>
      <w:r w:rsidR="00F21DD7">
        <w:t>ESP klientov, ktor</w:t>
      </w:r>
      <w:r w:rsidR="00C51FDE">
        <w:t>í</w:t>
      </w:r>
      <w:r w:rsidR="00F21DD7">
        <w:t xml:space="preserve"> merajú vlhkosť pôdy, teplotu, vlhkosť vzduchu a jeden z klientov aj oxid uhličitý.</w:t>
      </w:r>
      <w:r w:rsidR="0008485E">
        <w:t xml:space="preserve"> Okolie skleníka monitoruje jeden ESP klient, ktorý meria teplotu a vlhkosť vzduchu. </w:t>
      </w:r>
      <w:r w:rsidR="00A85012">
        <w:t>Pri zariadení je taktiež umiestnený centrálny uzol</w:t>
      </w:r>
      <w:r w:rsidR="00D2363C">
        <w:t>.</w:t>
      </w:r>
    </w:p>
    <w:p w14:paraId="341B937D" w14:textId="7AC36892" w:rsidR="002960A1" w:rsidRDefault="002960A1" w:rsidP="002960A1">
      <w:pPr>
        <w:pStyle w:val="Nadpis2"/>
      </w:pPr>
      <w:bookmarkStart w:id="135" w:name="_Toc131867290"/>
      <w:r>
        <w:t>Testovanie akčných členov</w:t>
      </w:r>
      <w:bookmarkEnd w:id="135"/>
      <w:r w:rsidR="00A85012">
        <w:t xml:space="preserve"> </w:t>
      </w:r>
    </w:p>
    <w:p w14:paraId="7FBE3F34" w14:textId="5FE5683A" w:rsidR="0039106E" w:rsidRDefault="007F18BA" w:rsidP="002960A1">
      <w:r>
        <w:t xml:space="preserve">Na testovanie akčných členov </w:t>
      </w:r>
      <w:r w:rsidR="00897549">
        <w:t xml:space="preserve">bolo do zariadenie </w:t>
      </w:r>
      <w:r w:rsidR="00A44DC2">
        <w:t>nainštalované</w:t>
      </w:r>
      <w:r w:rsidR="00897549">
        <w:t xml:space="preserve"> potrubie</w:t>
      </w:r>
      <w:r w:rsidR="00550D86">
        <w:t xml:space="preserve"> napojen</w:t>
      </w:r>
      <w:r w:rsidR="00D2363C">
        <w:t>é</w:t>
      </w:r>
      <w:r w:rsidR="00550D86">
        <w:t xml:space="preserve"> na ponorn</w:t>
      </w:r>
      <w:r w:rsidR="00D2363C">
        <w:t>é</w:t>
      </w:r>
      <w:r w:rsidR="00550D86">
        <w:t xml:space="preserve"> čerpadlo a </w:t>
      </w:r>
      <w:r w:rsidR="00AA0BAC">
        <w:t>taktiež</w:t>
      </w:r>
      <w:r w:rsidR="00550D86">
        <w:t xml:space="preserve"> bol </w:t>
      </w:r>
      <w:r w:rsidR="00AA0BAC">
        <w:t>vytvorený</w:t>
      </w:r>
      <w:r w:rsidR="00550D86">
        <w:t xml:space="preserve"> </w:t>
      </w:r>
      <w:r w:rsidR="00960CDE">
        <w:t>systém</w:t>
      </w:r>
      <w:r w:rsidR="00AA0BAC">
        <w:t xml:space="preserve"> na </w:t>
      </w:r>
      <w:r w:rsidR="00960CDE">
        <w:t>manipuláciu</w:t>
      </w:r>
      <w:r w:rsidR="00AA0BAC">
        <w:t xml:space="preserve"> s oknom. </w:t>
      </w:r>
      <w:r w:rsidR="00E61A1B">
        <w:t>Systém</w:t>
      </w:r>
      <w:r w:rsidR="00D6664D">
        <w:t xml:space="preserve"> na </w:t>
      </w:r>
      <w:r w:rsidR="00E61A1B">
        <w:t>manipuláciu</w:t>
      </w:r>
      <w:r w:rsidR="00044569">
        <w:t xml:space="preserve"> s oknom bol </w:t>
      </w:r>
      <w:r w:rsidR="00E61A1B">
        <w:t>namodelovaný</w:t>
      </w:r>
      <w:r w:rsidR="00044569">
        <w:t xml:space="preserve"> a </w:t>
      </w:r>
      <w:r w:rsidR="00E61A1B">
        <w:t>vytlačený</w:t>
      </w:r>
      <w:r w:rsidR="00044569">
        <w:t xml:space="preserve"> za pomoci 3D </w:t>
      </w:r>
      <w:r w:rsidR="00E61A1B">
        <w:t>tlačiarne</w:t>
      </w:r>
      <w:r w:rsidR="00044569">
        <w:t xml:space="preserve">. Model je </w:t>
      </w:r>
      <w:r w:rsidR="00E61A1B">
        <w:t>možné</w:t>
      </w:r>
      <w:r w:rsidR="00044569">
        <w:t xml:space="preserve"> </w:t>
      </w:r>
      <w:r w:rsidR="00E61A1B">
        <w:t>vidieť</w:t>
      </w:r>
      <w:r w:rsidR="00044569">
        <w:t xml:space="preserve"> na </w:t>
      </w:r>
      <w:r w:rsidR="00E61A1B">
        <w:t>obrázku</w:t>
      </w:r>
      <w:r w:rsidR="00044569">
        <w:t xml:space="preserve"> </w:t>
      </w:r>
      <w:r w:rsidR="00E61A1B">
        <w:t>nižšie</w:t>
      </w:r>
      <w:r w:rsidR="00044569">
        <w:t xml:space="preserve">. </w:t>
      </w:r>
      <w:r w:rsidR="00E61A1B">
        <w:t>Princíp</w:t>
      </w:r>
      <w:r w:rsidR="00044569">
        <w:t xml:space="preserve"> </w:t>
      </w:r>
      <w:r w:rsidR="00E61A1B">
        <w:t>systému</w:t>
      </w:r>
      <w:r w:rsidR="00554EAA">
        <w:t xml:space="preserve"> </w:t>
      </w:r>
      <w:r w:rsidR="00E61A1B">
        <w:t>spočíva</w:t>
      </w:r>
      <w:r w:rsidR="00554EAA">
        <w:t xml:space="preserve"> vo </w:t>
      </w:r>
      <w:r w:rsidR="00E61A1B">
        <w:t>vysunutí</w:t>
      </w:r>
      <w:r w:rsidR="00554EAA">
        <w:t xml:space="preserve"> plastovej </w:t>
      </w:r>
      <w:r w:rsidR="005769F4">
        <w:t>tyče</w:t>
      </w:r>
      <w:r w:rsidR="00E61A1B">
        <w:t xml:space="preserve"> </w:t>
      </w:r>
      <w:r w:rsidR="005769F4">
        <w:t>počas</w:t>
      </w:r>
      <w:r w:rsidR="00E61A1B">
        <w:t xml:space="preserve"> </w:t>
      </w:r>
      <w:r w:rsidR="005769F4">
        <w:t>rotácie motora. Spätne zatvorenie okna zabezpečil magnet umiestnený na okne a druhy magnet umiestnený na pevnej časti skleníka.</w:t>
      </w:r>
    </w:p>
    <w:p w14:paraId="74490BBB" w14:textId="2E4E2B78" w:rsidR="00C773ED" w:rsidRDefault="004E2221" w:rsidP="002960A1">
      <w:r>
        <w:t>Bolo vykonan</w:t>
      </w:r>
      <w:r w:rsidR="007C38ED">
        <w:t>é</w:t>
      </w:r>
      <w:r>
        <w:t xml:space="preserve"> </w:t>
      </w:r>
      <w:r w:rsidR="00072558">
        <w:t>manuálne</w:t>
      </w:r>
      <w:r>
        <w:t xml:space="preserve"> testovanie kedy z </w:t>
      </w:r>
      <w:r w:rsidR="00072558">
        <w:t>používateľského</w:t>
      </w:r>
      <w:r>
        <w:t xml:space="preserve"> </w:t>
      </w:r>
      <w:r w:rsidR="00DC2A8C">
        <w:t xml:space="preserve">rozhrania bol </w:t>
      </w:r>
      <w:r w:rsidR="00072558">
        <w:t>zaslaný</w:t>
      </w:r>
      <w:r w:rsidR="00DC2A8C">
        <w:t xml:space="preserve"> </w:t>
      </w:r>
      <w:r w:rsidR="00072558">
        <w:t xml:space="preserve">požiadavka </w:t>
      </w:r>
      <w:r w:rsidR="00DC2A8C">
        <w:t xml:space="preserve">na spustenie </w:t>
      </w:r>
      <w:r w:rsidR="00072558">
        <w:t>odvetrávania</w:t>
      </w:r>
      <w:r w:rsidR="00DC2A8C">
        <w:t xml:space="preserve">, </w:t>
      </w:r>
      <w:r w:rsidR="00072558">
        <w:t>čo</w:t>
      </w:r>
      <w:r w:rsidR="00DC2A8C">
        <w:t xml:space="preserve"> </w:t>
      </w:r>
      <w:r w:rsidR="00072558">
        <w:t>spôsobilo</w:t>
      </w:r>
      <w:r w:rsidR="00DC2A8C">
        <w:t xml:space="preserve"> spustenie motora a otvorenie okna. </w:t>
      </w:r>
      <w:r w:rsidR="00072558">
        <w:t>Úspešné</w:t>
      </w:r>
      <w:r w:rsidR="00DC2A8C">
        <w:t xml:space="preserve"> bolo aj testovanie </w:t>
      </w:r>
      <w:r w:rsidR="00072558">
        <w:t xml:space="preserve">závlahy kedy po </w:t>
      </w:r>
      <w:r w:rsidR="006F3E4D">
        <w:t>zaslaní</w:t>
      </w:r>
      <w:r w:rsidR="00072558">
        <w:t xml:space="preserve"> </w:t>
      </w:r>
      <w:r w:rsidR="006F3E4D">
        <w:t>požiadavky</w:t>
      </w:r>
      <w:r w:rsidR="00072558">
        <w:t xml:space="preserve"> z </w:t>
      </w:r>
      <w:r w:rsidR="006F3E4D">
        <w:t>používateľského</w:t>
      </w:r>
      <w:r w:rsidR="00072558">
        <w:t xml:space="preserve"> prostredia bol </w:t>
      </w:r>
      <w:r w:rsidR="006F3E4D">
        <w:t>zopnutý</w:t>
      </w:r>
      <w:r w:rsidR="00072558">
        <w:t xml:space="preserve"> obvod pre ponorn</w:t>
      </w:r>
      <w:r w:rsidR="007C38ED">
        <w:t>é</w:t>
      </w:r>
      <w:r w:rsidR="00072558">
        <w:t xml:space="preserve"> </w:t>
      </w:r>
      <w:r w:rsidR="006F3E4D">
        <w:t>čerpadlo</w:t>
      </w:r>
      <w:r w:rsidR="00072558">
        <w:t>.</w:t>
      </w:r>
      <w:r w:rsidR="006F3E4D">
        <w:t xml:space="preserve"> Testovanie bolo </w:t>
      </w:r>
      <w:r w:rsidR="00E930EB">
        <w:t>úspešné</w:t>
      </w:r>
      <w:r w:rsidR="006F3E4D">
        <w:t xml:space="preserve"> </w:t>
      </w:r>
      <w:r w:rsidR="00E930EB">
        <w:t>vykonané</w:t>
      </w:r>
      <w:r w:rsidR="006F3E4D">
        <w:t xml:space="preserve"> </w:t>
      </w:r>
      <w:r w:rsidR="00E930EB">
        <w:t xml:space="preserve">aj s opačným zámerom vypnúť závlahu a zavrieť okno. </w:t>
      </w:r>
      <w:r w:rsidR="00072558">
        <w:t xml:space="preserve"> </w:t>
      </w:r>
      <w:r w:rsidR="005769F4">
        <w:t xml:space="preserve"> </w:t>
      </w:r>
    </w:p>
    <w:p w14:paraId="7B719379" w14:textId="5808028B" w:rsidR="002147B2" w:rsidRDefault="00E3325E" w:rsidP="002147B2">
      <w:pPr>
        <w:pStyle w:val="Nadpis2"/>
      </w:pPr>
      <w:bookmarkStart w:id="136" w:name="_Toc131867291"/>
      <w:r>
        <w:rPr>
          <w:noProof/>
        </w:rPr>
        <w:lastRenderedPageBreak/>
        <mc:AlternateContent>
          <mc:Choice Requires="wps">
            <w:drawing>
              <wp:anchor distT="0" distB="0" distL="114300" distR="114300" simplePos="0" relativeHeight="251724800" behindDoc="0" locked="0" layoutInCell="1" allowOverlap="1" wp14:anchorId="5527810D" wp14:editId="7DE1A668">
                <wp:simplePos x="0" y="0"/>
                <wp:positionH relativeFrom="margin">
                  <wp:align>center</wp:align>
                </wp:positionH>
                <wp:positionV relativeFrom="paragraph">
                  <wp:posOffset>3116077</wp:posOffset>
                </wp:positionV>
                <wp:extent cx="5399405" cy="393065"/>
                <wp:effectExtent l="0" t="0" r="0" b="6985"/>
                <wp:wrapTopAndBottom/>
                <wp:docPr id="52" name="Textové pole 52"/>
                <wp:cNvGraphicFramePr/>
                <a:graphic xmlns:a="http://schemas.openxmlformats.org/drawingml/2006/main">
                  <a:graphicData uri="http://schemas.microsoft.com/office/word/2010/wordprocessingShape">
                    <wps:wsp>
                      <wps:cNvSpPr txBox="1"/>
                      <wps:spPr>
                        <a:xfrm>
                          <a:off x="0" y="0"/>
                          <a:ext cx="5399405" cy="393065"/>
                        </a:xfrm>
                        <a:prstGeom prst="rect">
                          <a:avLst/>
                        </a:prstGeom>
                        <a:solidFill>
                          <a:prstClr val="white"/>
                        </a:solidFill>
                        <a:ln>
                          <a:noFill/>
                        </a:ln>
                      </wps:spPr>
                      <wps:txbx>
                        <w:txbxContent>
                          <w:p w14:paraId="6300430A" w14:textId="3A6A67A7" w:rsidR="007F4798" w:rsidRPr="00240AA0" w:rsidRDefault="007F4798" w:rsidP="007F4798">
                            <w:pPr>
                              <w:pStyle w:val="Popis"/>
                              <w:rPr>
                                <w:noProof/>
                                <w:szCs w:val="24"/>
                              </w:rPr>
                            </w:pPr>
                            <w:bookmarkStart w:id="137" w:name="_Toc131867211"/>
                            <w:r>
                              <w:t xml:space="preserve">Obr. </w:t>
                            </w:r>
                            <w:r w:rsidR="00000000">
                              <w:fldChar w:fldCharType="begin"/>
                            </w:r>
                            <w:r w:rsidR="00000000">
                              <w:instrText xml:space="preserve"> STYLEREF 1 \s </w:instrText>
                            </w:r>
                            <w:r w:rsidR="00000000">
                              <w:fldChar w:fldCharType="separate"/>
                            </w:r>
                            <w:r w:rsidR="007531DC">
                              <w:rPr>
                                <w:noProof/>
                              </w:rPr>
                              <w:t>5</w:t>
                            </w:r>
                            <w:r w:rsidR="00000000">
                              <w:rPr>
                                <w:noProof/>
                              </w:rPr>
                              <w:fldChar w:fldCharType="end"/>
                            </w:r>
                            <w:r>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w:t>
                            </w:r>
                            <w:r w:rsidR="00167B3E">
                              <w:t>–</w:t>
                            </w:r>
                            <w:r>
                              <w:t xml:space="preserve"> </w:t>
                            </w:r>
                            <w:r w:rsidR="00167B3E">
                              <w:t xml:space="preserve">3D model </w:t>
                            </w:r>
                            <w:r w:rsidR="00507C1C">
                              <w:t>systému na manipuláciu s oknom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7810D" id="Textové pole 52" o:spid="_x0000_s1044" type="#_x0000_t202" style="position:absolute;left:0;text-align:left;margin-left:0;margin-top:245.35pt;width:425.15pt;height:30.9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" stroked="f">
                <v:textbox style="mso-fit-shape-to-text:t" inset="0,0,0,0">
                  <w:txbxContent>
                    <w:p w14:paraId="6300430A" w14:textId="3A6A67A7" w:rsidR="007F4798" w:rsidRPr="00240AA0" w:rsidRDefault="007F4798" w:rsidP="007F4798">
                      <w:pPr>
                        <w:pStyle w:val="Popis"/>
                        <w:rPr>
                          <w:noProof/>
                          <w:szCs w:val="24"/>
                        </w:rPr>
                      </w:pPr>
                      <w:bookmarkStart w:id="138" w:name="_Toc131867211"/>
                      <w:r>
                        <w:t xml:space="preserve">Obr. </w:t>
                      </w:r>
                      <w:r w:rsidR="00000000">
                        <w:fldChar w:fldCharType="begin"/>
                      </w:r>
                      <w:r w:rsidR="00000000">
                        <w:instrText xml:space="preserve"> STYLEREF 1 \s </w:instrText>
                      </w:r>
                      <w:r w:rsidR="00000000">
                        <w:fldChar w:fldCharType="separate"/>
                      </w:r>
                      <w:r w:rsidR="007531DC">
                        <w:rPr>
                          <w:noProof/>
                        </w:rPr>
                        <w:t>5</w:t>
                      </w:r>
                      <w:r w:rsidR="00000000">
                        <w:rPr>
                          <w:noProof/>
                        </w:rPr>
                        <w:fldChar w:fldCharType="end"/>
                      </w:r>
                      <w:r>
                        <w:t>.</w:t>
                      </w:r>
                      <w:r w:rsidR="00000000">
                        <w:fldChar w:fldCharType="begin"/>
                      </w:r>
                      <w:r w:rsidR="00000000">
                        <w:instrText xml:space="preserve"> SEQ Obr. \* ARABIC \s 1 </w:instrText>
                      </w:r>
                      <w:r w:rsidR="00000000">
                        <w:fldChar w:fldCharType="separate"/>
                      </w:r>
                      <w:r w:rsidR="007531DC">
                        <w:rPr>
                          <w:noProof/>
                        </w:rPr>
                        <w:t>1</w:t>
                      </w:r>
                      <w:r w:rsidR="00000000">
                        <w:rPr>
                          <w:noProof/>
                        </w:rPr>
                        <w:fldChar w:fldCharType="end"/>
                      </w:r>
                      <w:r>
                        <w:t xml:space="preserve"> </w:t>
                      </w:r>
                      <w:r w:rsidR="00167B3E">
                        <w:t>–</w:t>
                      </w:r>
                      <w:r>
                        <w:t xml:space="preserve"> </w:t>
                      </w:r>
                      <w:r w:rsidR="00167B3E">
                        <w:t xml:space="preserve">3D model </w:t>
                      </w:r>
                      <w:r w:rsidR="00507C1C">
                        <w:t>systému na manipuláciu s oknom</w:t>
                      </w:r>
                      <w:bookmarkEnd w:id="138"/>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4779AB97" wp14:editId="0FC350D9">
            <wp:simplePos x="0" y="0"/>
            <wp:positionH relativeFrom="margin">
              <wp:align>center</wp:align>
            </wp:positionH>
            <wp:positionV relativeFrom="paragraph">
              <wp:posOffset>19240</wp:posOffset>
            </wp:positionV>
            <wp:extent cx="5399405" cy="3037840"/>
            <wp:effectExtent l="19050" t="19050" r="10795" b="10160"/>
            <wp:wrapTopAndBottom/>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9405" cy="3037840"/>
                    </a:xfrm>
                    <a:prstGeom prst="rect">
                      <a:avLst/>
                    </a:prstGeom>
                    <a:noFill/>
                    <a:ln w="12700">
                      <a:solidFill>
                        <a:schemeClr val="tx1"/>
                      </a:solidFill>
                    </a:ln>
                  </pic:spPr>
                </pic:pic>
              </a:graphicData>
            </a:graphic>
          </wp:anchor>
        </w:drawing>
      </w:r>
      <w:r w:rsidR="002147B2">
        <w:t>Manuálne testovanie softvérových modulov</w:t>
      </w:r>
      <w:bookmarkEnd w:id="136"/>
    </w:p>
    <w:p w14:paraId="7A3CCFE6" w14:textId="3012B073" w:rsidR="002147B2" w:rsidRDefault="004F0F6F" w:rsidP="002147B2">
      <w:r>
        <w:t xml:space="preserve">Kapitola popisuje postup pri </w:t>
      </w:r>
      <w:r w:rsidR="008A0A23">
        <w:t>manuálnom</w:t>
      </w:r>
      <w:r>
        <w:t xml:space="preserve"> </w:t>
      </w:r>
      <w:r w:rsidR="008A0A23">
        <w:t>testovaní</w:t>
      </w:r>
      <w:r>
        <w:t xml:space="preserve"> </w:t>
      </w:r>
      <w:r w:rsidR="008A0A23">
        <w:t>softvérových</w:t>
      </w:r>
      <w:r>
        <w:t xml:space="preserve"> komponentov</w:t>
      </w:r>
      <w:r w:rsidR="008A0A23">
        <w:t>.</w:t>
      </w:r>
      <w:r w:rsidR="00697C0D">
        <w:t xml:space="preserve"> </w:t>
      </w:r>
      <w:r w:rsidR="00D7387F">
        <w:t>Opisuje sa postup testovania, očakávané správanie softvérového komponentu a záverom je výsledok testu.</w:t>
      </w:r>
    </w:p>
    <w:p w14:paraId="547BD03D" w14:textId="02BF042B" w:rsidR="00D7387F" w:rsidRDefault="00296BB8" w:rsidP="7616DBBA">
      <w:pPr>
        <w:pStyle w:val="TestCase"/>
      </w:pPr>
      <w:r>
        <w:t xml:space="preserve">Test – </w:t>
      </w:r>
      <w:r w:rsidR="7540E9DB">
        <w:t>E</w:t>
      </w:r>
      <w:r w:rsidR="000C7D02">
        <w:t xml:space="preserve">SP </w:t>
      </w:r>
      <w:r>
        <w:t>klient</w:t>
      </w:r>
      <w:r w:rsidR="566DFF1E">
        <w:t xml:space="preserve"> a pripojenie ku BLE serveru</w:t>
      </w:r>
    </w:p>
    <w:p w14:paraId="180FBEF6" w14:textId="53B95647" w:rsidR="0096560E" w:rsidRPr="0096560E" w:rsidRDefault="0096560E" w:rsidP="0096560E">
      <w:r w:rsidRPr="0096560E">
        <w:rPr>
          <w:b/>
          <w:bCs/>
        </w:rPr>
        <w:t>Účel testovania:</w:t>
      </w:r>
      <w:r>
        <w:rPr>
          <w:b/>
          <w:bCs/>
        </w:rPr>
        <w:t xml:space="preserve"> </w:t>
      </w:r>
      <w:r w:rsidR="00181460">
        <w:t>Účelom</w:t>
      </w:r>
      <w:r>
        <w:t xml:space="preserve"> testovania je </w:t>
      </w:r>
      <w:r w:rsidR="00EE62B5">
        <w:t xml:space="preserve">overenie správnej funkčnosti mechanizmu, ktorý zabezpečuje znovu pripojenie ESP klienta ku BLE serveru v prípade straty konektivity počas bežného fungovania systému. </w:t>
      </w:r>
    </w:p>
    <w:p w14:paraId="5161C0EE" w14:textId="2A7EEA18" w:rsidR="00103189" w:rsidRPr="00103189" w:rsidRDefault="003E65F8" w:rsidP="00103189">
      <w:r>
        <w:rPr>
          <w:b/>
          <w:bCs/>
        </w:rPr>
        <w:t>Postup testovania</w:t>
      </w:r>
      <w:r w:rsidR="00103189" w:rsidRPr="00973A4F">
        <w:rPr>
          <w:b/>
          <w:bCs/>
        </w:rPr>
        <w:t>:</w:t>
      </w:r>
      <w:r w:rsidR="00103189">
        <w:t xml:space="preserve"> </w:t>
      </w:r>
      <w:r w:rsidR="00973A4F">
        <w:t>Centrálny</w:t>
      </w:r>
      <w:r w:rsidR="00762ABB">
        <w:t xml:space="preserve"> uzol bude </w:t>
      </w:r>
      <w:r w:rsidR="00973A4F">
        <w:t>spustený</w:t>
      </w:r>
      <w:r w:rsidR="00762ABB">
        <w:t xml:space="preserve"> a bude </w:t>
      </w:r>
      <w:r w:rsidR="00973A4F">
        <w:t>bežať</w:t>
      </w:r>
      <w:r w:rsidR="00762ABB">
        <w:t xml:space="preserve"> BLE server</w:t>
      </w:r>
      <w:r w:rsidR="00973A4F">
        <w:t>.</w:t>
      </w:r>
      <w:r w:rsidR="00100CFF">
        <w:t xml:space="preserve"> </w:t>
      </w:r>
      <w:r w:rsidR="00A03600">
        <w:t>Centrálny</w:t>
      </w:r>
      <w:r w:rsidR="00100CFF">
        <w:t xml:space="preserve"> uzol </w:t>
      </w:r>
      <w:r w:rsidR="00A03600">
        <w:t>bude zároveň vysielať svoje bluetooth dáta a je pripravený nadviazať komunikáciu s</w:t>
      </w:r>
      <w:r w:rsidR="00714DB3">
        <w:t xml:space="preserve"> ESP </w:t>
      </w:r>
      <w:r w:rsidR="00A03600">
        <w:t xml:space="preserve">klientom. </w:t>
      </w:r>
      <w:r w:rsidR="00714DB3">
        <w:t>ESP k</w:t>
      </w:r>
      <w:r w:rsidR="00F9438E">
        <w:t xml:space="preserve">lient sa následne pripojí ku zdroju napájania. Po </w:t>
      </w:r>
      <w:r w:rsidR="00872B71">
        <w:t>uplynutí</w:t>
      </w:r>
      <w:r w:rsidR="00F9438E">
        <w:t xml:space="preserve"> 10 </w:t>
      </w:r>
      <w:r w:rsidR="00872B71">
        <w:t>sekúnd</w:t>
      </w:r>
      <w:r w:rsidR="00F9438E">
        <w:t xml:space="preserve"> bude </w:t>
      </w:r>
      <w:r w:rsidR="00872B71">
        <w:t>centrálny</w:t>
      </w:r>
      <w:r w:rsidR="00F9438E">
        <w:t xml:space="preserve"> uzol </w:t>
      </w:r>
      <w:r w:rsidR="00872B71">
        <w:t xml:space="preserve">odpojení z napájania. Uplynutím ďalších 10 sekúnd sa centrálny uzol pripojí znova k napájaniu a spusti sa BLE server. </w:t>
      </w:r>
    </w:p>
    <w:p w14:paraId="6D0ACA8C" w14:textId="6618ABE2" w:rsidR="00FD042A" w:rsidRDefault="00FD042A" w:rsidP="00FD042A">
      <w:r w:rsidRPr="00872B71">
        <w:rPr>
          <w:b/>
          <w:bCs/>
        </w:rPr>
        <w:t xml:space="preserve">Očakávané správanie: </w:t>
      </w:r>
      <w:r w:rsidR="00D628EA" w:rsidRPr="00872B71">
        <w:t>Oča</w:t>
      </w:r>
      <w:r w:rsidR="00D628EA">
        <w:t>kávané</w:t>
      </w:r>
      <w:r w:rsidR="00872B71">
        <w:t xml:space="preserve"> </w:t>
      </w:r>
      <w:r w:rsidR="00D628EA">
        <w:t>správanie</w:t>
      </w:r>
      <w:r w:rsidR="00872B71">
        <w:t xml:space="preserve"> klienta </w:t>
      </w:r>
      <w:r w:rsidR="001434D5">
        <w:t xml:space="preserve">po </w:t>
      </w:r>
      <w:r w:rsidR="00D628EA">
        <w:t>pripojení</w:t>
      </w:r>
      <w:r w:rsidR="001434D5">
        <w:t xml:space="preserve"> k </w:t>
      </w:r>
      <w:r w:rsidR="00D628EA">
        <w:t>napájaniu</w:t>
      </w:r>
      <w:r w:rsidR="001434D5">
        <w:t xml:space="preserve"> je </w:t>
      </w:r>
      <w:r w:rsidR="00D628EA">
        <w:t>inicializácia</w:t>
      </w:r>
      <w:r w:rsidR="001434D5">
        <w:t xml:space="preserve"> spojenia s BLE server (</w:t>
      </w:r>
      <w:r w:rsidR="00F2321D">
        <w:t>indikácia RGB diódou 3x bliknutia zelenou farbou</w:t>
      </w:r>
      <w:r w:rsidR="001434D5">
        <w:t>).</w:t>
      </w:r>
      <w:r w:rsidR="00F2321D">
        <w:t xml:space="preserve"> </w:t>
      </w:r>
      <w:r w:rsidR="00D628EA">
        <w:t xml:space="preserve">Počas 10 sekúnd pred odpojením centrálneho uzla ESP klient bude indikovať modrou farbou, že je pripojený ku BLE serveru. </w:t>
      </w:r>
      <w:r w:rsidR="00DC416D">
        <w:t>Následn</w:t>
      </w:r>
      <w:r w:rsidR="00522D69">
        <w:t>é</w:t>
      </w:r>
      <w:r w:rsidR="00102449">
        <w:t xml:space="preserve"> po </w:t>
      </w:r>
      <w:r w:rsidR="00DC416D">
        <w:t>vyradení</w:t>
      </w:r>
      <w:r w:rsidR="00102449">
        <w:t xml:space="preserve"> </w:t>
      </w:r>
      <w:r w:rsidR="00DC416D">
        <w:t>centrálneho</w:t>
      </w:r>
      <w:r w:rsidR="002E4686">
        <w:t xml:space="preserve"> uzla z </w:t>
      </w:r>
      <w:r w:rsidR="00DC416D">
        <w:t>prevádzky</w:t>
      </w:r>
      <w:r w:rsidR="002E4686">
        <w:t xml:space="preserve"> sa farba </w:t>
      </w:r>
      <w:r w:rsidR="00DC416D">
        <w:t>diódy</w:t>
      </w:r>
      <w:r w:rsidR="002E4686">
        <w:t xml:space="preserve"> </w:t>
      </w:r>
      <w:r w:rsidR="00DC416D">
        <w:t>zmení</w:t>
      </w:r>
      <w:r w:rsidR="002E4686">
        <w:t xml:space="preserve"> na </w:t>
      </w:r>
      <w:r w:rsidR="00DC416D">
        <w:t>červenú</w:t>
      </w:r>
      <w:r w:rsidR="002E4686">
        <w:t xml:space="preserve"> a </w:t>
      </w:r>
      <w:r w:rsidR="00DC416D">
        <w:t>počas</w:t>
      </w:r>
      <w:r w:rsidR="002E4686">
        <w:t xml:space="preserve"> nedostupnosti BLE servera, ESP klient bude </w:t>
      </w:r>
      <w:r w:rsidR="00DC416D">
        <w:t>indikovať</w:t>
      </w:r>
      <w:r w:rsidR="002E4686">
        <w:t xml:space="preserve"> stav pripojenia </w:t>
      </w:r>
      <w:r w:rsidR="00DC416D">
        <w:t>červenou</w:t>
      </w:r>
      <w:r w:rsidR="002E4686">
        <w:t xml:space="preserve"> farbou. Po znovu </w:t>
      </w:r>
      <w:r w:rsidR="00DC416D">
        <w:t>pripojení</w:t>
      </w:r>
      <w:r w:rsidR="002E4686">
        <w:t xml:space="preserve"> </w:t>
      </w:r>
      <w:r w:rsidR="00DC416D">
        <w:t>centrálneho</w:t>
      </w:r>
      <w:r w:rsidR="002E4686">
        <w:t xml:space="preserve"> uzla sa ESP klient znova </w:t>
      </w:r>
      <w:r w:rsidR="00DC416D">
        <w:t>pripojí</w:t>
      </w:r>
      <w:r w:rsidR="002E4686">
        <w:t xml:space="preserve"> a RGB </w:t>
      </w:r>
      <w:r w:rsidR="00DC416D">
        <w:t>dióda</w:t>
      </w:r>
      <w:r w:rsidR="002E4686">
        <w:t xml:space="preserve"> </w:t>
      </w:r>
      <w:r w:rsidR="00DC416D">
        <w:t>bude svietiť modrou farbou.</w:t>
      </w:r>
    </w:p>
    <w:p w14:paraId="168D0226" w14:textId="3DAC5C02" w:rsidR="00DC416D" w:rsidRDefault="00DC416D" w:rsidP="7616DBBA">
      <w:r w:rsidRPr="7616DBBA">
        <w:rPr>
          <w:b/>
          <w:bCs/>
        </w:rPr>
        <w:lastRenderedPageBreak/>
        <w:t xml:space="preserve">Výsledok testu: </w:t>
      </w:r>
      <w:r w:rsidR="087E0369">
        <w:t xml:space="preserve">Správanie ESP klienta bolo totožné s očakávaním. Po pripojení napájania sa pripojil ku BLE serveru. Po strate spojenia signalizoval </w:t>
      </w:r>
      <w:r w:rsidR="5E44E156">
        <w:t>červeným</w:t>
      </w:r>
      <w:r w:rsidR="087E0369">
        <w:t xml:space="preserve"> svetlom stratu spojenia a po znovu </w:t>
      </w:r>
      <w:r w:rsidR="72A97417">
        <w:t>spustení</w:t>
      </w:r>
      <w:r w:rsidR="087E0369">
        <w:t xml:space="preserve"> B</w:t>
      </w:r>
      <w:r w:rsidR="24DF3603">
        <w:t xml:space="preserve">LE </w:t>
      </w:r>
      <w:r w:rsidR="087E0369">
        <w:t>servera s</w:t>
      </w:r>
      <w:r w:rsidR="6E304E2C">
        <w:t>a pripojenie obnovilo</w:t>
      </w:r>
      <w:r w:rsidR="1AD6E0D2">
        <w:t>.</w:t>
      </w:r>
    </w:p>
    <w:p w14:paraId="0FF2188B" w14:textId="24280D03" w:rsidR="00DC416D" w:rsidRDefault="00DC416D" w:rsidP="00DC416D">
      <w:pPr>
        <w:pStyle w:val="TestCase"/>
      </w:pPr>
      <w:r>
        <w:t xml:space="preserve">Test </w:t>
      </w:r>
      <w:r w:rsidR="00791FC9">
        <w:t>–</w:t>
      </w:r>
      <w:r>
        <w:t xml:space="preserve"> </w:t>
      </w:r>
      <w:r w:rsidR="00791FC9">
        <w:t xml:space="preserve">Centrálny uzol a prístup </w:t>
      </w:r>
      <w:r w:rsidR="009015D8">
        <w:t xml:space="preserve">do </w:t>
      </w:r>
      <w:r w:rsidR="00791FC9">
        <w:t>Wi-Fi siete</w:t>
      </w:r>
    </w:p>
    <w:p w14:paraId="29357FBF" w14:textId="0AB88A55" w:rsidR="00E36081" w:rsidRPr="00E36081" w:rsidRDefault="00E36081" w:rsidP="00E36081">
      <w:r w:rsidRPr="0096560E">
        <w:rPr>
          <w:b/>
          <w:bCs/>
        </w:rPr>
        <w:t>Účel testovania:</w:t>
      </w:r>
      <w:r>
        <w:rPr>
          <w:b/>
          <w:bCs/>
        </w:rPr>
        <w:t xml:space="preserve"> </w:t>
      </w:r>
      <w:r w:rsidR="00D53C33" w:rsidRPr="00E36081">
        <w:t>Úče</w:t>
      </w:r>
      <w:r w:rsidR="00D53C33">
        <w:t>lom</w:t>
      </w:r>
      <w:r>
        <w:t xml:space="preserve"> testovania je </w:t>
      </w:r>
      <w:r w:rsidR="00D53C33">
        <w:t>potvrdiť</w:t>
      </w:r>
      <w:r>
        <w:t xml:space="preserve"> </w:t>
      </w:r>
      <w:r w:rsidR="005F71EF">
        <w:t>korektnú</w:t>
      </w:r>
      <w:r>
        <w:t xml:space="preserve"> </w:t>
      </w:r>
      <w:r w:rsidR="00D53C33">
        <w:t>implementáciu</w:t>
      </w:r>
      <w:r>
        <w:t xml:space="preserve"> </w:t>
      </w:r>
      <w:r w:rsidR="00D53C33">
        <w:t>správania</w:t>
      </w:r>
      <w:r>
        <w:t xml:space="preserve"> </w:t>
      </w:r>
      <w:r w:rsidR="00D53C33">
        <w:t>systému</w:t>
      </w:r>
      <w:r>
        <w:t xml:space="preserve"> pri </w:t>
      </w:r>
      <w:r w:rsidR="00D53C33">
        <w:t>nedostupnosti</w:t>
      </w:r>
      <w:r>
        <w:t xml:space="preserve"> Wi-Fi siete alebo </w:t>
      </w:r>
      <w:r w:rsidR="00D53C33">
        <w:t>náhlej</w:t>
      </w:r>
      <w:r>
        <w:t xml:space="preserve"> straty spojenia </w:t>
      </w:r>
      <w:r w:rsidR="00D53C33">
        <w:t xml:space="preserve">a jeho znovu nadviazania. </w:t>
      </w:r>
    </w:p>
    <w:p w14:paraId="5E90BEB1" w14:textId="35CC7C7F" w:rsidR="00791FC9" w:rsidRDefault="00A51DC9" w:rsidP="00791FC9">
      <w:pPr>
        <w:rPr>
          <w:b/>
          <w:bCs/>
        </w:rPr>
      </w:pPr>
      <w:r>
        <w:rPr>
          <w:b/>
          <w:bCs/>
        </w:rPr>
        <w:t>Postup testovania</w:t>
      </w:r>
      <w:r w:rsidRPr="00973A4F">
        <w:rPr>
          <w:b/>
          <w:bCs/>
        </w:rPr>
        <w:t>:</w:t>
      </w:r>
      <w:r>
        <w:rPr>
          <w:b/>
          <w:bCs/>
        </w:rPr>
        <w:t xml:space="preserve"> </w:t>
      </w:r>
      <w:r w:rsidR="0062421D" w:rsidRPr="0062421D">
        <w:t>Prvým</w:t>
      </w:r>
      <w:r w:rsidR="0062421D">
        <w:t xml:space="preserve"> krokom je vytvorenie Wi-Fi prístupového bodu na lokálnom počíta</w:t>
      </w:r>
      <w:r w:rsidR="00CD5D44">
        <w:t>či</w:t>
      </w:r>
      <w:r w:rsidR="0062421D">
        <w:t xml:space="preserve">. Dôvod vytvorenia na </w:t>
      </w:r>
      <w:r w:rsidR="00B62492">
        <w:t>PC</w:t>
      </w:r>
      <w:r w:rsidR="0062421D">
        <w:t xml:space="preserve"> je pr</w:t>
      </w:r>
      <w:r w:rsidR="00B62492">
        <w:t>á</w:t>
      </w:r>
      <w:r w:rsidR="0062421D">
        <w:t>v</w:t>
      </w:r>
      <w:r w:rsidR="00B62492">
        <w:t>e</w:t>
      </w:r>
      <w:r w:rsidR="0062421D">
        <w:t xml:space="preserve"> pre jeho jednoduchšiu manipuláciu počas doby testovania.</w:t>
      </w:r>
      <w:r w:rsidR="00DE0278">
        <w:t xml:space="preserve"> </w:t>
      </w:r>
      <w:r w:rsidR="002472D3">
        <w:t>Následn</w:t>
      </w:r>
      <w:r w:rsidR="00B62492">
        <w:t>é</w:t>
      </w:r>
      <w:r w:rsidR="00DE0278">
        <w:t xml:space="preserve"> sa </w:t>
      </w:r>
      <w:r w:rsidR="002472D3">
        <w:t>pripojí</w:t>
      </w:r>
      <w:r w:rsidR="00DE0278">
        <w:t xml:space="preserve"> klient ku zdroju </w:t>
      </w:r>
      <w:r w:rsidR="002472D3">
        <w:t>napájania</w:t>
      </w:r>
      <w:r w:rsidR="00DE0278">
        <w:t xml:space="preserve">. </w:t>
      </w:r>
      <w:r w:rsidR="006939E3">
        <w:t xml:space="preserve">Spustenie </w:t>
      </w:r>
      <w:r w:rsidR="002472D3">
        <w:t>vytvoreného</w:t>
      </w:r>
      <w:r w:rsidR="006939E3">
        <w:t xml:space="preserve"> Wi-Fi </w:t>
      </w:r>
      <w:r w:rsidR="002472D3">
        <w:t>prístupového</w:t>
      </w:r>
      <w:r w:rsidR="006939E3">
        <w:t xml:space="preserve"> bodu </w:t>
      </w:r>
      <w:r w:rsidR="00D56C9E">
        <w:t xml:space="preserve">sa </w:t>
      </w:r>
      <w:r w:rsidR="002472D3">
        <w:t>vykoná</w:t>
      </w:r>
      <w:r w:rsidR="00D56C9E">
        <w:t xml:space="preserve"> </w:t>
      </w:r>
      <w:r w:rsidR="002472D3">
        <w:t>až</w:t>
      </w:r>
      <w:r w:rsidR="00D56C9E">
        <w:t xml:space="preserve"> po 45 </w:t>
      </w:r>
      <w:r w:rsidR="002472D3">
        <w:t xml:space="preserve">sekundách od pripojenia klienta ku zdroju napájania. </w:t>
      </w:r>
      <w:r w:rsidR="0034271F">
        <w:t>Spustením prístupového bodu sa prechádza do druhej fázy testovania</w:t>
      </w:r>
      <w:r w:rsidR="007C46C8">
        <w:t>,</w:t>
      </w:r>
      <w:r w:rsidR="0034271F">
        <w:t xml:space="preserve"> a to n</w:t>
      </w:r>
      <w:r w:rsidR="007C46C8">
        <w:t>á</w:t>
      </w:r>
      <w:r w:rsidR="0034271F">
        <w:t xml:space="preserve">hla strata spojenia. Systém sa najprv ponechá v normálnom režime po dobu 5 minút. Po </w:t>
      </w:r>
      <w:r w:rsidR="00E22F16">
        <w:t>uplynutí</w:t>
      </w:r>
      <w:r w:rsidR="0034271F">
        <w:t xml:space="preserve"> 5 </w:t>
      </w:r>
      <w:r w:rsidR="00E22F16">
        <w:t>minút</w:t>
      </w:r>
      <w:r w:rsidR="0034271F">
        <w:t xml:space="preserve"> sa Wi-Fi </w:t>
      </w:r>
      <w:r w:rsidR="00E22F16">
        <w:t>prístupový</w:t>
      </w:r>
      <w:r w:rsidR="0034271F">
        <w:t xml:space="preserve"> bod vypne </w:t>
      </w:r>
      <w:r w:rsidR="00E22F16">
        <w:t xml:space="preserve">a po 30 sekundách sa opäť zapne. </w:t>
      </w:r>
      <w:r w:rsidR="0034271F">
        <w:t xml:space="preserve">  </w:t>
      </w:r>
    </w:p>
    <w:p w14:paraId="2439A4FF" w14:textId="5457C0B2" w:rsidR="00A51DC9" w:rsidRDefault="00A51DC9" w:rsidP="00791FC9">
      <w:pPr>
        <w:rPr>
          <w:b/>
          <w:bCs/>
        </w:rPr>
      </w:pPr>
      <w:r w:rsidRPr="00872B71">
        <w:rPr>
          <w:b/>
          <w:bCs/>
        </w:rPr>
        <w:t>Očakávané správanie:</w:t>
      </w:r>
      <w:r w:rsidR="0017232E">
        <w:rPr>
          <w:b/>
          <w:bCs/>
        </w:rPr>
        <w:t xml:space="preserve"> </w:t>
      </w:r>
      <w:r w:rsidR="0017232E" w:rsidRPr="0017232E">
        <w:t>Po</w:t>
      </w:r>
      <w:r w:rsidR="0017232E">
        <w:rPr>
          <w:b/>
          <w:bCs/>
        </w:rPr>
        <w:t xml:space="preserve"> </w:t>
      </w:r>
      <w:r w:rsidR="001F2399" w:rsidRPr="0017232E">
        <w:t>pripojení</w:t>
      </w:r>
      <w:r w:rsidR="0017232E" w:rsidRPr="0017232E">
        <w:t xml:space="preserve"> klienta</w:t>
      </w:r>
      <w:r w:rsidR="0017232E">
        <w:t xml:space="preserve"> k </w:t>
      </w:r>
      <w:r w:rsidR="001F2399">
        <w:t>napájaniu</w:t>
      </w:r>
      <w:r w:rsidR="0017232E">
        <w:t xml:space="preserve"> </w:t>
      </w:r>
      <w:r w:rsidR="001F2399">
        <w:t>sa spusti BLE server a </w:t>
      </w:r>
      <w:r w:rsidR="000A2E64">
        <w:t>nasleduje</w:t>
      </w:r>
      <w:r w:rsidR="001F2399">
        <w:t xml:space="preserve"> </w:t>
      </w:r>
      <w:r w:rsidR="000A2E64">
        <w:t xml:space="preserve">proces </w:t>
      </w:r>
      <w:r w:rsidR="001F2399">
        <w:t>pripájani</w:t>
      </w:r>
      <w:r w:rsidR="000A2E64">
        <w:t>a</w:t>
      </w:r>
      <w:r w:rsidR="001F2399">
        <w:t xml:space="preserve"> do siete. Signalizácia žltým svetlom na RGB dióde.</w:t>
      </w:r>
      <w:r w:rsidR="00FA039A">
        <w:t xml:space="preserve"> Po </w:t>
      </w:r>
      <w:r w:rsidR="00E940D4">
        <w:t>neúspešnom</w:t>
      </w:r>
      <w:r w:rsidR="00FA039A">
        <w:t xml:space="preserve"> </w:t>
      </w:r>
      <w:r w:rsidR="00E940D4">
        <w:t>pripojení</w:t>
      </w:r>
      <w:r w:rsidR="00FA039A">
        <w:t xml:space="preserve"> sa </w:t>
      </w:r>
      <w:r w:rsidR="00E940D4">
        <w:t>zmení</w:t>
      </w:r>
      <w:r w:rsidR="00FA039A">
        <w:t xml:space="preserve"> farba </w:t>
      </w:r>
      <w:r w:rsidR="00E940D4">
        <w:t>diódy</w:t>
      </w:r>
      <w:r w:rsidR="00FA039A">
        <w:t xml:space="preserve"> na </w:t>
      </w:r>
      <w:r w:rsidR="00E940D4">
        <w:t>červenú</w:t>
      </w:r>
      <w:r w:rsidR="00FA039A">
        <w:t xml:space="preserve"> a </w:t>
      </w:r>
      <w:r w:rsidR="00E940D4">
        <w:t>systém</w:t>
      </w:r>
      <w:r w:rsidR="00FA039A">
        <w:t xml:space="preserve"> sa na jednu </w:t>
      </w:r>
      <w:r w:rsidR="00E940D4">
        <w:t>minútu</w:t>
      </w:r>
      <w:r w:rsidR="00FA039A">
        <w:t xml:space="preserve"> usp</w:t>
      </w:r>
      <w:r w:rsidR="00B318B8">
        <w:t>í</w:t>
      </w:r>
      <w:r w:rsidR="00FA039A">
        <w:t>. P</w:t>
      </w:r>
      <w:r w:rsidR="00744B03">
        <w:t>o</w:t>
      </w:r>
      <w:r w:rsidR="00FA039A">
        <w:t xml:space="preserve"> </w:t>
      </w:r>
      <w:r w:rsidR="00744B03">
        <w:t>prebudení</w:t>
      </w:r>
      <w:r w:rsidR="00FA039A">
        <w:t xml:space="preserve"> sa </w:t>
      </w:r>
      <w:r w:rsidR="00744B03">
        <w:t>pokúsi</w:t>
      </w:r>
      <w:r w:rsidR="00FA039A">
        <w:t xml:space="preserve"> znova </w:t>
      </w:r>
      <w:r w:rsidR="00744B03">
        <w:t>pripojiť</w:t>
      </w:r>
      <w:r w:rsidR="00FA039A">
        <w:t>. Za predpokladu</w:t>
      </w:r>
      <w:r w:rsidR="00744B03">
        <w:t>,</w:t>
      </w:r>
      <w:r w:rsidR="00FA039A">
        <w:t xml:space="preserve"> </w:t>
      </w:r>
      <w:r w:rsidR="00744B03">
        <w:t>že</w:t>
      </w:r>
      <w:r w:rsidR="00FA039A">
        <w:t xml:space="preserve"> </w:t>
      </w:r>
      <w:r w:rsidR="00E940D4">
        <w:t xml:space="preserve">Wi-Fi </w:t>
      </w:r>
      <w:r w:rsidR="00744B03">
        <w:t>už</w:t>
      </w:r>
      <w:r w:rsidR="00E940D4">
        <w:t xml:space="preserve"> bude k </w:t>
      </w:r>
      <w:r w:rsidR="00744B03">
        <w:t>dispozícii</w:t>
      </w:r>
      <w:r w:rsidR="00E940D4">
        <w:t xml:space="preserve">, klient sa </w:t>
      </w:r>
      <w:r w:rsidR="00744B03">
        <w:t>pripojí</w:t>
      </w:r>
      <w:r w:rsidR="00E940D4">
        <w:t xml:space="preserve"> </w:t>
      </w:r>
      <w:r w:rsidR="00744B03">
        <w:t xml:space="preserve">a úspešné pripojenie </w:t>
      </w:r>
      <w:r w:rsidR="00E940D4">
        <w:t xml:space="preserve">bude </w:t>
      </w:r>
      <w:r w:rsidR="00744B03">
        <w:t>signalizovať</w:t>
      </w:r>
      <w:r w:rsidR="00E940D4">
        <w:t xml:space="preserve"> </w:t>
      </w:r>
      <w:r w:rsidR="00744B03">
        <w:t>modrým</w:t>
      </w:r>
      <w:r w:rsidR="00E940D4">
        <w:t xml:space="preserve"> svetlom.</w:t>
      </w:r>
      <w:r w:rsidR="004A45BE">
        <w:t xml:space="preserve"> Počas doby v normálnom režime klient bude signalizovať 2 krát bliknutím modrým svetlom, že je pripojený.</w:t>
      </w:r>
      <w:r w:rsidR="00701A79">
        <w:t xml:space="preserve"> Po strate spojenia sa </w:t>
      </w:r>
      <w:r w:rsidR="0050742B">
        <w:t>systém</w:t>
      </w:r>
      <w:r w:rsidR="0075404B">
        <w:t xml:space="preserve"> bude znova </w:t>
      </w:r>
      <w:r w:rsidR="0050742B">
        <w:t>pokúšať pripojiť k sieti a počas stavu, kedy klient nie je pripojený do siete bude RGB dióda signalizovať stav červenou farbou.</w:t>
      </w:r>
    </w:p>
    <w:p w14:paraId="16A486EC" w14:textId="1EB8B576" w:rsidR="00A51DC9" w:rsidRDefault="00A51DC9" w:rsidP="7616DBBA">
      <w:r w:rsidRPr="7616DBBA">
        <w:rPr>
          <w:b/>
          <w:bCs/>
        </w:rPr>
        <w:t xml:space="preserve">Výsledok testu: </w:t>
      </w:r>
      <w:r w:rsidR="7D14AB4A">
        <w:t>Správanie klienta bolo rovnaké ako sa očakávalo. Počas</w:t>
      </w:r>
      <w:r w:rsidR="4AF59343">
        <w:t xml:space="preserve"> nedostupnej siete sa </w:t>
      </w:r>
      <w:r w:rsidR="4376DF83">
        <w:t xml:space="preserve">klient pokúšal pripojiť a signalizoval to žltým svetlom. Po neúspechu, RGB dióda svietila na červeno. Po definovanom </w:t>
      </w:r>
      <w:r w:rsidR="56953937">
        <w:t>čase</w:t>
      </w:r>
      <w:r w:rsidR="4376DF83">
        <w:t xml:space="preserve"> sa spustil Wi-Fi </w:t>
      </w:r>
      <w:r w:rsidR="6BA613AC">
        <w:t>prístupový</w:t>
      </w:r>
      <w:r w:rsidR="4376DF83">
        <w:t xml:space="preserve"> bod a zariadenie sa </w:t>
      </w:r>
      <w:r w:rsidR="6BBB544D">
        <w:t>úspešn</w:t>
      </w:r>
      <w:r w:rsidR="007A7C2A">
        <w:t>e</w:t>
      </w:r>
      <w:r w:rsidR="4376DF83">
        <w:t xml:space="preserve"> pripoj</w:t>
      </w:r>
      <w:r w:rsidR="191FD2A4">
        <w:t>ilo.</w:t>
      </w:r>
      <w:r w:rsidR="6B0BF8F1">
        <w:t xml:space="preserve"> </w:t>
      </w:r>
      <w:r w:rsidR="00A42078">
        <w:t>P</w:t>
      </w:r>
      <w:r w:rsidR="6B0BF8F1">
        <w:t xml:space="preserve">o piatich minútach pri strate spojenia a znova </w:t>
      </w:r>
      <w:r w:rsidR="00982673">
        <w:t>spustením</w:t>
      </w:r>
      <w:r w:rsidR="6B0BF8F1">
        <w:t xml:space="preserve"> Wi-Fi sa podarilo klientovi </w:t>
      </w:r>
      <w:r w:rsidR="00982673">
        <w:t>podarilo obnoviť pripojenie do siete.</w:t>
      </w:r>
      <w:r w:rsidR="7D14AB4A">
        <w:t xml:space="preserve"> </w:t>
      </w:r>
    </w:p>
    <w:p w14:paraId="43D7C318" w14:textId="0867087B" w:rsidR="000055E2" w:rsidRDefault="000055E2" w:rsidP="00FB0526">
      <w:pPr>
        <w:pStyle w:val="TestCase"/>
        <w:rPr>
          <w:bCs/>
        </w:rPr>
      </w:pPr>
      <w:r>
        <w:rPr>
          <w:bCs/>
        </w:rPr>
        <w:t xml:space="preserve">Test – Prenos </w:t>
      </w:r>
      <w:r w:rsidR="00705514">
        <w:rPr>
          <w:bCs/>
        </w:rPr>
        <w:t>dát</w:t>
      </w:r>
      <w:r>
        <w:rPr>
          <w:bCs/>
        </w:rPr>
        <w:t xml:space="preserve"> </w:t>
      </w:r>
      <w:r w:rsidR="00705514">
        <w:rPr>
          <w:bCs/>
        </w:rPr>
        <w:t xml:space="preserve">zo senzorov </w:t>
      </w:r>
      <w:r w:rsidR="0071107D">
        <w:rPr>
          <w:bCs/>
        </w:rPr>
        <w:t>až</w:t>
      </w:r>
      <w:r w:rsidR="00705514">
        <w:rPr>
          <w:bCs/>
        </w:rPr>
        <w:t xml:space="preserve"> po </w:t>
      </w:r>
      <w:r w:rsidR="0071107D">
        <w:rPr>
          <w:bCs/>
        </w:rPr>
        <w:t>vizualizáciu</w:t>
      </w:r>
      <w:r w:rsidR="00705514">
        <w:rPr>
          <w:bCs/>
        </w:rPr>
        <w:t xml:space="preserve"> </w:t>
      </w:r>
      <w:r w:rsidR="0071107D">
        <w:rPr>
          <w:bCs/>
        </w:rPr>
        <w:t>v používateľskom rozhraní</w:t>
      </w:r>
    </w:p>
    <w:p w14:paraId="6B6FD6F9" w14:textId="568F6187" w:rsidR="00054170" w:rsidRDefault="00054170" w:rsidP="00054170">
      <w:r w:rsidRPr="0096560E">
        <w:rPr>
          <w:b/>
          <w:bCs/>
        </w:rPr>
        <w:t>Účel testovania:</w:t>
      </w:r>
      <w:r>
        <w:rPr>
          <w:b/>
          <w:bCs/>
        </w:rPr>
        <w:t xml:space="preserve"> </w:t>
      </w:r>
      <w:r w:rsidRPr="00E36081">
        <w:t>Úče</w:t>
      </w:r>
      <w:r>
        <w:t xml:space="preserve">lom testovania je </w:t>
      </w:r>
      <w:r w:rsidR="00CE4BFF">
        <w:t>potvrdiť</w:t>
      </w:r>
      <w:r w:rsidR="00A355DD">
        <w:t xml:space="preserve"> </w:t>
      </w:r>
      <w:r w:rsidR="00B5422E">
        <w:t>úspešný</w:t>
      </w:r>
      <w:r w:rsidR="00CE4BFF">
        <w:t xml:space="preserve"> prenos </w:t>
      </w:r>
      <w:r w:rsidR="00B5422E">
        <w:t>dát</w:t>
      </w:r>
      <w:r w:rsidR="00CE4BFF">
        <w:t xml:space="preserve"> zo senzorov </w:t>
      </w:r>
      <w:r w:rsidR="00B5422E">
        <w:t>až</w:t>
      </w:r>
      <w:r w:rsidR="00CE4BFF">
        <w:t xml:space="preserve"> po </w:t>
      </w:r>
      <w:r w:rsidR="00B5422E">
        <w:t>ich vizualizáciu v používateľskom rozhraní.</w:t>
      </w:r>
    </w:p>
    <w:p w14:paraId="5668FCB3" w14:textId="77F06828" w:rsidR="00B5422E" w:rsidRDefault="00B5422E" w:rsidP="00054170">
      <w:r w:rsidRPr="51947129">
        <w:rPr>
          <w:b/>
          <w:bCs/>
        </w:rPr>
        <w:t>Postup testovania:</w:t>
      </w:r>
      <w:r w:rsidR="00FC0E0E" w:rsidRPr="51947129">
        <w:rPr>
          <w:b/>
          <w:bCs/>
        </w:rPr>
        <w:t xml:space="preserve"> </w:t>
      </w:r>
      <w:r w:rsidR="00AE5BFF">
        <w:t xml:space="preserve">Vymazanie </w:t>
      </w:r>
      <w:r w:rsidR="001B5C87">
        <w:t>všetkej</w:t>
      </w:r>
      <w:r w:rsidR="00AE5BFF">
        <w:t xml:space="preserve"> </w:t>
      </w:r>
      <w:r w:rsidR="001B5C87">
        <w:t>doterajšej</w:t>
      </w:r>
      <w:r w:rsidR="00AE5BFF">
        <w:t xml:space="preserve"> </w:t>
      </w:r>
      <w:r w:rsidR="001B5C87">
        <w:t>histórie</w:t>
      </w:r>
      <w:r w:rsidR="00AE5BFF">
        <w:t xml:space="preserve"> </w:t>
      </w:r>
      <w:r w:rsidR="001B5C87">
        <w:t>daného</w:t>
      </w:r>
      <w:r w:rsidR="00AE5BFF">
        <w:t xml:space="preserve"> </w:t>
      </w:r>
      <w:r w:rsidR="001B5C87">
        <w:t>skleníka</w:t>
      </w:r>
      <w:r w:rsidR="00AE5BFF">
        <w:t xml:space="preserve"> </w:t>
      </w:r>
      <w:r w:rsidR="001B5C87">
        <w:t xml:space="preserve">(klienta) </w:t>
      </w:r>
      <w:r w:rsidR="00AE5BFF">
        <w:t xml:space="preserve">ako aj jeho </w:t>
      </w:r>
      <w:r w:rsidR="00C851BF">
        <w:t>úplne</w:t>
      </w:r>
      <w:r w:rsidR="001B5C87">
        <w:t xml:space="preserve"> vymazanie z kolekcie </w:t>
      </w:r>
      <w:r w:rsidR="001B5C87" w:rsidRPr="51947129">
        <w:rPr>
          <w:lang w:val="en-GB"/>
        </w:rPr>
        <w:t>Greenhouses</w:t>
      </w:r>
      <w:r w:rsidR="001B5C87">
        <w:t xml:space="preserve">. </w:t>
      </w:r>
      <w:r w:rsidR="009E1CB2">
        <w:t xml:space="preserve">Dôvod takéhoto kroku je docielenie prvotnej registrácie klienta a dáta v databáze budú zodpovedať všetkým nameraným dátam z testu. </w:t>
      </w:r>
      <w:r w:rsidR="00896E4A">
        <w:t xml:space="preserve">Systém bude spustený po dobu </w:t>
      </w:r>
      <w:r w:rsidR="1B979AC3">
        <w:t xml:space="preserve">120 </w:t>
      </w:r>
      <w:r w:rsidR="00896E4A">
        <w:t>minút a následn</w:t>
      </w:r>
      <w:r w:rsidR="003D3694">
        <w:t>e</w:t>
      </w:r>
      <w:r w:rsidR="00896E4A">
        <w:t xml:space="preserve"> dáta budú vizuálne zobrazen</w:t>
      </w:r>
      <w:r w:rsidR="003D3694">
        <w:t>é</w:t>
      </w:r>
      <w:r w:rsidR="00896E4A">
        <w:t xml:space="preserve"> v používateľskom rozhraní.</w:t>
      </w:r>
    </w:p>
    <w:p w14:paraId="597A4331" w14:textId="37E90AA8" w:rsidR="00C97183" w:rsidRDefault="00C97183" w:rsidP="00054170">
      <w:r w:rsidRPr="00872B71">
        <w:rPr>
          <w:b/>
          <w:bCs/>
        </w:rPr>
        <w:lastRenderedPageBreak/>
        <w:t>Očakávané správanie:</w:t>
      </w:r>
      <w:r>
        <w:rPr>
          <w:b/>
          <w:bCs/>
        </w:rPr>
        <w:t xml:space="preserve"> </w:t>
      </w:r>
      <w:r w:rsidR="00C21411">
        <w:t xml:space="preserve">Pri tomto teste sa </w:t>
      </w:r>
      <w:r w:rsidR="008272FB">
        <w:t>očakáva</w:t>
      </w:r>
      <w:r w:rsidR="00C21411">
        <w:t xml:space="preserve"> kompletne zobrazenie </w:t>
      </w:r>
      <w:r w:rsidR="008272FB">
        <w:t>všetkých</w:t>
      </w:r>
      <w:r w:rsidR="00C21411">
        <w:t xml:space="preserve"> </w:t>
      </w:r>
      <w:r w:rsidR="008272FB">
        <w:t>dát</w:t>
      </w:r>
      <w:r w:rsidR="00C21411">
        <w:t xml:space="preserve"> </w:t>
      </w:r>
      <w:r w:rsidR="008272FB">
        <w:t xml:space="preserve">v používateľskom rozhraní </w:t>
      </w:r>
      <w:r w:rsidR="00C21411">
        <w:t xml:space="preserve">po dobu </w:t>
      </w:r>
      <w:r w:rsidR="008272FB">
        <w:t>spusteného systému.</w:t>
      </w:r>
    </w:p>
    <w:p w14:paraId="73E0083F" w14:textId="319BD4DF" w:rsidR="00121693" w:rsidRPr="00A51DC9" w:rsidRDefault="008272FB" w:rsidP="00791FC9">
      <w:pPr>
        <w:rPr>
          <w:b/>
          <w:bCs/>
        </w:rPr>
      </w:pPr>
      <w:r w:rsidRPr="51947129">
        <w:rPr>
          <w:b/>
          <w:bCs/>
        </w:rPr>
        <w:t xml:space="preserve">Výsledok testu: </w:t>
      </w:r>
      <w:r w:rsidR="2CA4B741">
        <w:t>Výsledkom testu je grafické zobrazenie aktuálne nameraných hodnôt v skleníku a taktiež všetky nameran</w:t>
      </w:r>
      <w:r w:rsidR="00924AD9">
        <w:t>é</w:t>
      </w:r>
      <w:r w:rsidR="2CA4B741">
        <w:t xml:space="preserve"> dáta je možné získať na karte zobrazujúce grafy nameraných hodnôt v používateľskom rozhraní.</w:t>
      </w:r>
    </w:p>
    <w:p w14:paraId="568D5726" w14:textId="18D9BD8A" w:rsidR="007136A8" w:rsidRPr="005B45F3" w:rsidRDefault="007136A8" w:rsidP="002960A1">
      <w:r w:rsidRPr="005B45F3">
        <w:br w:type="page"/>
      </w:r>
    </w:p>
    <w:p w14:paraId="075524D9" w14:textId="77777777" w:rsidR="00641170" w:rsidRPr="00873B7B" w:rsidRDefault="007136A8" w:rsidP="51947129">
      <w:pPr>
        <w:pStyle w:val="Nadpis0"/>
      </w:pPr>
      <w:bookmarkStart w:id="139" w:name="_Toc131867292"/>
      <w:r>
        <w:lastRenderedPageBreak/>
        <w:t>Záver</w:t>
      </w:r>
      <w:bookmarkEnd w:id="139"/>
    </w:p>
    <w:p w14:paraId="3276FC90" w14:textId="2C6E857C" w:rsidR="00B9592A" w:rsidRDefault="003F0733" w:rsidP="51947129">
      <w:r>
        <w:t>Primárnym cieľom celej diplomovej pr</w:t>
      </w:r>
      <w:r w:rsidR="000B1013">
        <w:t>á</w:t>
      </w:r>
      <w:r>
        <w:t>ce bolo navrhnúť modulárny systém</w:t>
      </w:r>
      <w:r w:rsidR="007A5A4A">
        <w:t xml:space="preserve">. </w:t>
      </w:r>
      <w:r w:rsidR="005E5738">
        <w:t xml:space="preserve">Obsah kapitoly, </w:t>
      </w:r>
      <w:r w:rsidR="00440598">
        <w:t>ktorá</w:t>
      </w:r>
      <w:r w:rsidR="005E5738">
        <w:t xml:space="preserve"> sa venuje </w:t>
      </w:r>
      <w:r w:rsidR="00440598">
        <w:t>implementácií</w:t>
      </w:r>
      <w:r w:rsidR="005E5738">
        <w:t xml:space="preserve"> </w:t>
      </w:r>
      <w:r w:rsidR="00440598">
        <w:t>navrhnutého</w:t>
      </w:r>
      <w:r w:rsidR="005E5738">
        <w:t xml:space="preserve"> </w:t>
      </w:r>
      <w:r w:rsidR="00440598">
        <w:t>systému</w:t>
      </w:r>
      <w:r w:rsidR="005E5738">
        <w:t xml:space="preserve"> a kapitola testovanie </w:t>
      </w:r>
      <w:r w:rsidR="00440598">
        <w:t>dokazujú korektn</w:t>
      </w:r>
      <w:r w:rsidR="000B1013">
        <w:t>é</w:t>
      </w:r>
      <w:r w:rsidR="00440598">
        <w:t xml:space="preserve"> fungovanie navrhnutého systému. </w:t>
      </w:r>
      <w:r w:rsidR="00AA4BAC">
        <w:t>Systém</w:t>
      </w:r>
      <w:r w:rsidR="00A82561">
        <w:t xml:space="preserve"> poskytuje </w:t>
      </w:r>
      <w:r w:rsidR="00AA4BAC">
        <w:t>používateľovi</w:t>
      </w:r>
      <w:r w:rsidR="00A82561">
        <w:t xml:space="preserve"> </w:t>
      </w:r>
      <w:r w:rsidR="00AA4BAC">
        <w:t>možnosť</w:t>
      </w:r>
      <w:r w:rsidR="00A82561">
        <w:t xml:space="preserve"> </w:t>
      </w:r>
      <w:r w:rsidR="00AA4BAC">
        <w:t>konfigurácie</w:t>
      </w:r>
      <w:r w:rsidR="00A82561">
        <w:t xml:space="preserve"> </w:t>
      </w:r>
      <w:r w:rsidR="00AA4BAC">
        <w:t>meraných</w:t>
      </w:r>
      <w:r w:rsidR="00A82561">
        <w:t xml:space="preserve"> </w:t>
      </w:r>
      <w:r w:rsidR="00AA4BAC">
        <w:t>hodnôt</w:t>
      </w:r>
      <w:r w:rsidR="00A82561">
        <w:t xml:space="preserve"> z predom </w:t>
      </w:r>
      <w:r w:rsidR="00EB6896">
        <w:t>definovanej</w:t>
      </w:r>
      <w:r w:rsidR="00A82561">
        <w:t xml:space="preserve"> </w:t>
      </w:r>
      <w:r w:rsidR="00AA4BAC">
        <w:t>množiny</w:t>
      </w:r>
      <w:r w:rsidR="00A82561">
        <w:t xml:space="preserve">, </w:t>
      </w:r>
      <w:r w:rsidR="00AA4BAC">
        <w:t xml:space="preserve">zasiela </w:t>
      </w:r>
      <w:r w:rsidR="00B70191">
        <w:t>dáta</w:t>
      </w:r>
      <w:r w:rsidR="00AA4BAC">
        <w:t xml:space="preserve"> </w:t>
      </w:r>
      <w:r w:rsidR="00B70191">
        <w:t>centrálnemu</w:t>
      </w:r>
      <w:r w:rsidR="00AA4BAC">
        <w:t xml:space="preserve"> uzlu</w:t>
      </w:r>
      <w:r w:rsidR="00B70191">
        <w:t xml:space="preserve"> a poskytuje používateľovi rozhranie na grafickú reprezentáciu zosnímaných dát. </w:t>
      </w:r>
    </w:p>
    <w:p w14:paraId="70E10DC9" w14:textId="0F761516" w:rsidR="007136A8" w:rsidRDefault="001A76EA" w:rsidP="51947129">
      <w:r>
        <w:t xml:space="preserve">Testovanie </w:t>
      </w:r>
      <w:r w:rsidR="003631C1">
        <w:t>systému</w:t>
      </w:r>
      <w:r>
        <w:t xml:space="preserve"> </w:t>
      </w:r>
      <w:r w:rsidR="003631C1">
        <w:t>preukázalo</w:t>
      </w:r>
      <w:r w:rsidR="004231AC">
        <w:t xml:space="preserve"> </w:t>
      </w:r>
      <w:r w:rsidR="009B72E8">
        <w:t xml:space="preserve">správnosť výberu bezdrôtovej technológie pri distribúcii dát z ESP klientov ku centrálnemu uzlu. </w:t>
      </w:r>
      <w:r w:rsidR="00F7388E">
        <w:t>Vybraná</w:t>
      </w:r>
      <w:r w:rsidR="00FE3A65">
        <w:t xml:space="preserve"> </w:t>
      </w:r>
      <w:r w:rsidR="00F7388E">
        <w:t>technológia</w:t>
      </w:r>
      <w:r w:rsidR="00FE3A65">
        <w:t xml:space="preserve"> </w:t>
      </w:r>
      <w:r w:rsidR="00F7388E">
        <w:t>systému</w:t>
      </w:r>
      <w:r w:rsidR="00BA2D12">
        <w:t xml:space="preserve"> </w:t>
      </w:r>
      <w:r w:rsidR="00F7388E">
        <w:t>taktiež</w:t>
      </w:r>
      <w:r w:rsidR="00BA2D12">
        <w:t xml:space="preserve"> </w:t>
      </w:r>
      <w:r w:rsidR="00F7388E">
        <w:t>zvýšila</w:t>
      </w:r>
      <w:r w:rsidR="00BA2D12">
        <w:t xml:space="preserve"> </w:t>
      </w:r>
      <w:r w:rsidR="00F7388E">
        <w:t>bezpečnosť</w:t>
      </w:r>
      <w:r w:rsidR="00BA2D12">
        <w:t xml:space="preserve"> a </w:t>
      </w:r>
      <w:r w:rsidR="00F7388E">
        <w:t>znemožnila</w:t>
      </w:r>
      <w:r w:rsidR="00BA2D12">
        <w:t xml:space="preserve"> </w:t>
      </w:r>
      <w:r w:rsidR="00F7388E">
        <w:t>potencionálnym</w:t>
      </w:r>
      <w:r w:rsidR="00BA2D12">
        <w:t xml:space="preserve"> </w:t>
      </w:r>
      <w:r w:rsidR="00F7388E">
        <w:t>útočníkom</w:t>
      </w:r>
      <w:r w:rsidR="00BA2D12">
        <w:t xml:space="preserve"> </w:t>
      </w:r>
      <w:r w:rsidR="00F7388E">
        <w:t>prístup</w:t>
      </w:r>
      <w:r w:rsidR="00BA2D12">
        <w:t xml:space="preserve"> z </w:t>
      </w:r>
      <w:r w:rsidR="00F7388E">
        <w:t>vonkajšej</w:t>
      </w:r>
      <w:r w:rsidR="00BA2D12">
        <w:t xml:space="preserve"> siete za predpokladu </w:t>
      </w:r>
      <w:r w:rsidR="00F7388E">
        <w:t>využitia</w:t>
      </w:r>
      <w:r w:rsidR="00BA2D12">
        <w:t xml:space="preserve"> </w:t>
      </w:r>
      <w:r w:rsidR="00F7388E">
        <w:t>technológie</w:t>
      </w:r>
      <w:r w:rsidR="00BA2D12">
        <w:t xml:space="preserve"> Wi-Fi. </w:t>
      </w:r>
      <w:r w:rsidR="00FD0872">
        <w:t>Technológia Wi-Fi bola využit</w:t>
      </w:r>
      <w:r w:rsidR="00EB6896">
        <w:t>á</w:t>
      </w:r>
      <w:r w:rsidR="00FD0872">
        <w:t xml:space="preserve"> iba pri centrálnom uzl</w:t>
      </w:r>
      <w:r w:rsidR="002632AA">
        <w:t>y</w:t>
      </w:r>
      <w:r w:rsidR="00FD0872">
        <w:t xml:space="preserve">, ktorý ale nemá priamy prístup ku senzorom v rámci skleníka. </w:t>
      </w:r>
      <w:r w:rsidR="007C1AE2">
        <w:t>Testovaním bol</w:t>
      </w:r>
      <w:r w:rsidR="001A41D4">
        <w:t xml:space="preserve">a </w:t>
      </w:r>
      <w:r w:rsidR="00DA198F">
        <w:t>taktiež</w:t>
      </w:r>
      <w:r w:rsidR="001A41D4">
        <w:t xml:space="preserve"> </w:t>
      </w:r>
      <w:r w:rsidR="00DA198F">
        <w:t>potvrdená</w:t>
      </w:r>
      <w:r w:rsidR="001A41D4">
        <w:t xml:space="preserve"> </w:t>
      </w:r>
      <w:r w:rsidR="00DA198F">
        <w:t>funkčnosť</w:t>
      </w:r>
      <w:r w:rsidR="001A41D4">
        <w:t xml:space="preserve"> </w:t>
      </w:r>
      <w:r w:rsidR="00DA198F">
        <w:t>používateľského</w:t>
      </w:r>
      <w:r w:rsidR="001A41D4">
        <w:t xml:space="preserve"> rozhrania s </w:t>
      </w:r>
      <w:r w:rsidR="00DA198F">
        <w:t>možnosťou</w:t>
      </w:r>
      <w:r w:rsidR="001A41D4">
        <w:t xml:space="preserve"> </w:t>
      </w:r>
      <w:r w:rsidR="00DA198F">
        <w:t>prepínania</w:t>
      </w:r>
      <w:r w:rsidR="001A41D4">
        <w:t xml:space="preserve"> medzi </w:t>
      </w:r>
      <w:r w:rsidR="00DA198F">
        <w:t>viacerými</w:t>
      </w:r>
      <w:r w:rsidR="001A41D4">
        <w:t xml:space="preserve"> </w:t>
      </w:r>
      <w:r w:rsidR="00DA198F">
        <w:t>skleníkmi</w:t>
      </w:r>
      <w:r w:rsidR="00932BFF">
        <w:t xml:space="preserve">, </w:t>
      </w:r>
      <w:r w:rsidR="00DA198F">
        <w:t>prehľadom</w:t>
      </w:r>
      <w:r w:rsidR="00932BFF">
        <w:t xml:space="preserve"> </w:t>
      </w:r>
      <w:r w:rsidR="00DA198F">
        <w:t>aktuálnych</w:t>
      </w:r>
      <w:r w:rsidR="00932BFF">
        <w:t xml:space="preserve"> </w:t>
      </w:r>
      <w:r w:rsidR="00DA198F">
        <w:t>dát</w:t>
      </w:r>
      <w:r w:rsidR="00932BFF">
        <w:t xml:space="preserve"> a</w:t>
      </w:r>
      <w:r w:rsidR="00DA198F">
        <w:t> grafickým reprezentovaním všetkých doposiaľ nameraných dát.</w:t>
      </w:r>
    </w:p>
    <w:p w14:paraId="20396FE1" w14:textId="7E4D7498" w:rsidR="00F40F39" w:rsidRDefault="00657A16" w:rsidP="009534A1">
      <w:r>
        <w:t>Žiadny</w:t>
      </w:r>
      <w:r w:rsidR="005B00D0">
        <w:t xml:space="preserve"> z </w:t>
      </w:r>
      <w:r>
        <w:t>navrhovaných</w:t>
      </w:r>
      <w:r w:rsidR="005B00D0">
        <w:t xml:space="preserve"> </w:t>
      </w:r>
      <w:r>
        <w:t>systémov</w:t>
      </w:r>
      <w:r w:rsidR="005B00D0">
        <w:t xml:space="preserve"> nie je </w:t>
      </w:r>
      <w:r>
        <w:t>perfektný</w:t>
      </w:r>
      <w:r w:rsidR="005B00D0">
        <w:t xml:space="preserve"> pri </w:t>
      </w:r>
      <w:r w:rsidR="002C2C4D">
        <w:t>svojom</w:t>
      </w:r>
      <w:r w:rsidR="005B00D0">
        <w:t xml:space="preserve"> </w:t>
      </w:r>
      <w:r w:rsidR="00B550E1">
        <w:t>vzniku</w:t>
      </w:r>
      <w:r w:rsidR="005B00D0">
        <w:t xml:space="preserve"> a</w:t>
      </w:r>
      <w:r>
        <w:t xml:space="preserve"> tento navrhnutý </w:t>
      </w:r>
      <w:r w:rsidR="00B550E1">
        <w:t>systém</w:t>
      </w:r>
      <w:r>
        <w:t xml:space="preserve"> nie je žiadnou výnimkou. </w:t>
      </w:r>
      <w:r w:rsidR="00624D7F">
        <w:t xml:space="preserve">Pri </w:t>
      </w:r>
      <w:r w:rsidR="00D172C4">
        <w:t>testovaní</w:t>
      </w:r>
      <w:r w:rsidR="00624D7F">
        <w:t xml:space="preserve"> </w:t>
      </w:r>
      <w:r w:rsidR="00FD640E">
        <w:t>bol objavený jeden z najväčších nedostatkov systémom</w:t>
      </w:r>
      <w:r w:rsidR="00836370">
        <w:t xml:space="preserve"> </w:t>
      </w:r>
      <w:r w:rsidR="009534A1">
        <w:t xml:space="preserve">a to v prípade resetu systému nemožno zistiť aktuálny stav akčných členov. </w:t>
      </w:r>
      <w:r w:rsidR="00E6758D">
        <w:t>Nevyhnutnosťou</w:t>
      </w:r>
      <w:r w:rsidR="00742945">
        <w:t xml:space="preserve"> </w:t>
      </w:r>
      <w:r w:rsidR="00E6758D">
        <w:t>ďalšej</w:t>
      </w:r>
      <w:r w:rsidR="00742945">
        <w:t xml:space="preserve"> verzie </w:t>
      </w:r>
      <w:r w:rsidR="00E6758D">
        <w:t>návrhu</w:t>
      </w:r>
      <w:r w:rsidR="00742945">
        <w:t xml:space="preserve"> </w:t>
      </w:r>
      <w:r w:rsidR="00E6758D">
        <w:t xml:space="preserve">by boli hardvérové komponenty, ktoré by umožňovali </w:t>
      </w:r>
      <w:r w:rsidR="004D4046">
        <w:t>detegovať</w:t>
      </w:r>
      <w:r w:rsidR="00E6758D">
        <w:t xml:space="preserve"> aktuálny stav členov. </w:t>
      </w:r>
    </w:p>
    <w:p w14:paraId="0114DDBF" w14:textId="6DC8D16C" w:rsidR="00507C1C" w:rsidRDefault="00EE2F15" w:rsidP="009534A1">
      <w:r>
        <w:t>Účelom</w:t>
      </w:r>
      <w:r w:rsidR="00343A47">
        <w:t xml:space="preserve"> pr</w:t>
      </w:r>
      <w:r w:rsidR="001110E5">
        <w:t>á</w:t>
      </w:r>
      <w:r w:rsidR="00343A47">
        <w:t xml:space="preserve">ce bolo </w:t>
      </w:r>
      <w:r>
        <w:t>poskytnúť</w:t>
      </w:r>
      <w:r w:rsidR="00343A47">
        <w:t xml:space="preserve"> </w:t>
      </w:r>
      <w:r w:rsidR="00501815">
        <w:t>prostredie na pestovanie byliniek s </w:t>
      </w:r>
      <w:r>
        <w:t>využitím</w:t>
      </w:r>
      <w:r w:rsidR="00501815">
        <w:t xml:space="preserve"> </w:t>
      </w:r>
      <w:r w:rsidR="00501815" w:rsidRPr="00EE2F15">
        <w:rPr>
          <w:lang w:val="en-GB"/>
        </w:rPr>
        <w:t>IoT</w:t>
      </w:r>
      <w:r w:rsidR="00501815">
        <w:t xml:space="preserve"> </w:t>
      </w:r>
      <w:r>
        <w:t>systémov</w:t>
      </w:r>
      <w:r w:rsidR="00501815">
        <w:t xml:space="preserve"> a </w:t>
      </w:r>
      <w:r>
        <w:t>bezdrôtových</w:t>
      </w:r>
      <w:r w:rsidR="00501815">
        <w:t xml:space="preserve"> </w:t>
      </w:r>
      <w:r>
        <w:t>technológiou</w:t>
      </w:r>
      <w:r w:rsidR="00501815">
        <w:t xml:space="preserve"> a t</w:t>
      </w:r>
      <w:r w:rsidR="003D4838">
        <w:t>á</w:t>
      </w:r>
      <w:r w:rsidR="00501815">
        <w:t>to pr</w:t>
      </w:r>
      <w:r w:rsidR="001110E5">
        <w:t>á</w:t>
      </w:r>
      <w:r w:rsidR="00501815">
        <w:t>c</w:t>
      </w:r>
      <w:r w:rsidR="001110E5">
        <w:t xml:space="preserve">a </w:t>
      </w:r>
      <w:r w:rsidR="00501815">
        <w:t xml:space="preserve">je </w:t>
      </w:r>
      <w:r>
        <w:t xml:space="preserve">dôkazovom toho, že sa to podarilo. </w:t>
      </w:r>
      <w:r w:rsidR="00650A1B">
        <w:t xml:space="preserve">S využitím zopár senzorov a niekoľkých mikrokontrolérov </w:t>
      </w:r>
      <w:r w:rsidR="00584FF4">
        <w:t xml:space="preserve">bol </w:t>
      </w:r>
      <w:r w:rsidR="00497890">
        <w:t>vytvorený</w:t>
      </w:r>
      <w:r w:rsidR="00584FF4">
        <w:t xml:space="preserve"> </w:t>
      </w:r>
      <w:r w:rsidR="00497890">
        <w:t>systém</w:t>
      </w:r>
      <w:r w:rsidR="00584FF4">
        <w:t xml:space="preserve"> pre </w:t>
      </w:r>
      <w:r w:rsidR="00497890">
        <w:t>používateľa</w:t>
      </w:r>
      <w:r w:rsidR="00584FF4">
        <w:t xml:space="preserve"> na pestovanie byliniek bez </w:t>
      </w:r>
      <w:r w:rsidR="00497890">
        <w:t>námahy a</w:t>
      </w:r>
      <w:r w:rsidR="00BA0108">
        <w:t> </w:t>
      </w:r>
      <w:r w:rsidR="00131A7B">
        <w:t>výsledkom</w:t>
      </w:r>
      <w:r w:rsidR="00BA0108">
        <w:t xml:space="preserve"> je </w:t>
      </w:r>
      <w:r w:rsidR="00131A7B">
        <w:t>funkčný</w:t>
      </w:r>
      <w:r w:rsidR="00BA0108">
        <w:t xml:space="preserve"> </w:t>
      </w:r>
      <w:r w:rsidR="00131A7B">
        <w:t>systém</w:t>
      </w:r>
      <w:r w:rsidR="00BA0108">
        <w:t xml:space="preserve">, </w:t>
      </w:r>
      <w:r w:rsidR="00131A7B">
        <w:t>ktorý</w:t>
      </w:r>
      <w:r w:rsidR="00BA0108">
        <w:t xml:space="preserve"> </w:t>
      </w:r>
      <w:r w:rsidR="00131A7B">
        <w:t>zároveň</w:t>
      </w:r>
      <w:r w:rsidR="00BA0108">
        <w:t xml:space="preserve"> aj </w:t>
      </w:r>
      <w:r w:rsidR="00131A7B">
        <w:t>poukázal</w:t>
      </w:r>
      <w:r w:rsidR="00BA0108">
        <w:t xml:space="preserve"> na </w:t>
      </w:r>
      <w:r w:rsidR="00131A7B">
        <w:t>miesta</w:t>
      </w:r>
      <w:r w:rsidR="003D4838">
        <w:t>,</w:t>
      </w:r>
      <w:r w:rsidR="00131A7B">
        <w:t xml:space="preserve"> </w:t>
      </w:r>
      <w:r w:rsidR="00E46170">
        <w:t xml:space="preserve">kde by sa dal vylepšiť a stal sa ešte inteligentnejším. </w:t>
      </w:r>
    </w:p>
    <w:p w14:paraId="68AD40FC" w14:textId="41100FC3" w:rsidR="00DA198F" w:rsidRPr="00873B7B" w:rsidRDefault="009F5E7B" w:rsidP="009534A1">
      <w:r>
        <w:t xml:space="preserve"> </w:t>
      </w:r>
    </w:p>
    <w:p w14:paraId="04DABF0D" w14:textId="77777777" w:rsidR="000E7ADC" w:rsidRPr="00873B7B" w:rsidRDefault="000E7ADC">
      <w:pPr>
        <w:spacing w:before="0"/>
        <w:jc w:val="left"/>
      </w:pPr>
      <w:r w:rsidRPr="00873B7B">
        <w:br w:type="page"/>
      </w:r>
    </w:p>
    <w:p w14:paraId="72B852A4" w14:textId="0B2C4FC9" w:rsidR="00C81F67" w:rsidRDefault="000E7ADC" w:rsidP="00C81F67">
      <w:pPr>
        <w:pStyle w:val="Titulnstranynadpisy"/>
      </w:pPr>
      <w:r w:rsidRPr="00873B7B">
        <w:lastRenderedPageBreak/>
        <w:t>Zoznam použitej literatúry</w:t>
      </w:r>
    </w:p>
    <w:p w14:paraId="22B92B3E" w14:textId="7516ACB1" w:rsidR="00A62DCC" w:rsidRPr="00D523D2" w:rsidRDefault="007125FE" w:rsidP="00D523D2">
      <w:pPr>
        <w:pStyle w:val="Bibliografia"/>
      </w:pPr>
      <w:r w:rsidRPr="00D523D2">
        <w:rPr>
          <w:b/>
          <w:bCs/>
        </w:rPr>
        <w:t>Cisco</w:t>
      </w:r>
      <w:r w:rsidR="00406509" w:rsidRPr="00D523D2">
        <w:rPr>
          <w:b/>
          <w:bCs/>
        </w:rPr>
        <w:t>.</w:t>
      </w:r>
      <w:r w:rsidR="00406509" w:rsidRPr="00D523D2">
        <w:t xml:space="preserve"> </w:t>
      </w:r>
      <w:r w:rsidR="002A1592" w:rsidRPr="00D523D2">
        <w:t>(n.d.).</w:t>
      </w:r>
      <w:r w:rsidR="00B14643" w:rsidRPr="00D523D2">
        <w:t xml:space="preserve"> </w:t>
      </w:r>
      <w:r w:rsidR="00B14643" w:rsidRPr="00D523D2">
        <w:rPr>
          <w:lang w:val="en-GB"/>
        </w:rPr>
        <w:t>What Is Wi-Fi?</w:t>
      </w:r>
      <w:r w:rsidR="002B74E4">
        <w:rPr>
          <w:lang w:val="en-GB"/>
        </w:rPr>
        <w:t>.</w:t>
      </w:r>
      <w:r w:rsidR="00450DA3" w:rsidRPr="00D523D2">
        <w:t xml:space="preserve"> [online]. </w:t>
      </w:r>
      <w:r w:rsidR="00AB0458" w:rsidRPr="00D523D2">
        <w:t>[</w:t>
      </w:r>
      <w:r w:rsidR="00F43FB3" w:rsidRPr="00D523D2">
        <w:t>cit. 2023-02-26</w:t>
      </w:r>
      <w:r w:rsidR="00AB0458" w:rsidRPr="00D523D2">
        <w:t>]</w:t>
      </w:r>
      <w:r w:rsidR="00EF1232" w:rsidRPr="00D523D2">
        <w:t xml:space="preserve">. Dostupné na: </w:t>
      </w:r>
      <w:r w:rsidR="009D1DC5" w:rsidRPr="00D523D2">
        <w:t>&lt;https://www.cisco.com/c/en/us/products/wireless/what-is-wifi.html&gt;</w:t>
      </w:r>
    </w:p>
    <w:p w14:paraId="732511FF" w14:textId="0F0ED504" w:rsidR="00D523D2" w:rsidRPr="001D39A8" w:rsidRDefault="00624919" w:rsidP="00D523D2">
      <w:pPr>
        <w:pStyle w:val="Odsekzoznamu"/>
        <w:numPr>
          <w:ilvl w:val="0"/>
          <w:numId w:val="44"/>
        </w:numPr>
        <w:ind w:left="426" w:hanging="426"/>
        <w:rPr>
          <w:lang w:val="en-GB"/>
        </w:rPr>
      </w:pPr>
      <w:r w:rsidRPr="00FC522C">
        <w:rPr>
          <w:b/>
          <w:bCs/>
          <w:lang w:val="en-GB"/>
        </w:rPr>
        <w:t>Symmetry Electronics Team</w:t>
      </w:r>
      <w:r w:rsidR="00701FBB" w:rsidRPr="00FC522C">
        <w:rPr>
          <w:b/>
          <w:bCs/>
          <w:lang w:val="en-GB"/>
        </w:rPr>
        <w:t>.</w:t>
      </w:r>
      <w:r w:rsidR="00701FBB">
        <w:rPr>
          <w:lang w:val="en-GB"/>
        </w:rPr>
        <w:t xml:space="preserve"> </w:t>
      </w:r>
      <w:r w:rsidR="00302992">
        <w:rPr>
          <w:lang w:val="en-GB"/>
        </w:rPr>
        <w:t xml:space="preserve">2019. </w:t>
      </w:r>
      <w:r w:rsidR="00302992" w:rsidRPr="00302992">
        <w:rPr>
          <w:lang w:val="en-GB"/>
        </w:rPr>
        <w:t>The Difference Between Classic Bluetooth and Bluetooth Low Energy</w:t>
      </w:r>
      <w:r w:rsidR="00302992">
        <w:rPr>
          <w:lang w:val="en-GB"/>
        </w:rPr>
        <w:t xml:space="preserve">. [online]. [cit. </w:t>
      </w:r>
      <w:r w:rsidR="00EF532B">
        <w:rPr>
          <w:lang w:val="en-GB"/>
        </w:rPr>
        <w:t>2023-02-25</w:t>
      </w:r>
      <w:r w:rsidR="00302992">
        <w:rPr>
          <w:lang w:val="en-GB"/>
        </w:rPr>
        <w:t>]</w:t>
      </w:r>
      <w:r w:rsidR="00EF532B">
        <w:rPr>
          <w:lang w:val="en-GB"/>
        </w:rPr>
        <w:t xml:space="preserve">. </w:t>
      </w:r>
      <w:r w:rsidR="00EF532B" w:rsidRPr="00D523D2">
        <w:t>Dostupné na:</w:t>
      </w:r>
      <w:r w:rsidR="00EF532B">
        <w:t xml:space="preserve"> </w:t>
      </w:r>
      <w:r w:rsidR="001D39A8">
        <w:t>&lt;</w:t>
      </w:r>
      <w:r w:rsidR="001D39A8" w:rsidRPr="001D39A8">
        <w:t>https://www.symmetryelectronics.com/blog/the-difference-between-classic-bluetooth-and-bluetooth-low-energy/</w:t>
      </w:r>
      <w:r w:rsidR="001D39A8">
        <w:t>&gt;</w:t>
      </w:r>
    </w:p>
    <w:p w14:paraId="31A3FD4E" w14:textId="23B06965" w:rsidR="001D39A8" w:rsidRDefault="00934133" w:rsidP="00D523D2">
      <w:pPr>
        <w:pStyle w:val="Odsekzoznamu"/>
        <w:numPr>
          <w:ilvl w:val="0"/>
          <w:numId w:val="44"/>
        </w:numPr>
        <w:ind w:left="426" w:hanging="426"/>
        <w:rPr>
          <w:lang w:val="en-GB"/>
        </w:rPr>
      </w:pPr>
      <w:r w:rsidRPr="00FC522C">
        <w:rPr>
          <w:b/>
          <w:bCs/>
          <w:lang w:val="en-GB"/>
        </w:rPr>
        <w:t>Bluetooth SIG</w:t>
      </w:r>
      <w:r w:rsidR="002B74E4" w:rsidRPr="00FC522C">
        <w:rPr>
          <w:b/>
          <w:bCs/>
          <w:lang w:val="en-GB"/>
        </w:rPr>
        <w:t>.</w:t>
      </w:r>
      <w:r w:rsidR="002B74E4">
        <w:rPr>
          <w:lang w:val="en-GB"/>
        </w:rPr>
        <w:t xml:space="preserve"> (n.d.). </w:t>
      </w:r>
      <w:r w:rsidR="002B74E4" w:rsidRPr="002B74E4">
        <w:rPr>
          <w:lang w:val="en-GB"/>
        </w:rPr>
        <w:t>Bluetooth Technology Overview</w:t>
      </w:r>
      <w:r w:rsidR="002B74E4">
        <w:rPr>
          <w:lang w:val="en-GB"/>
        </w:rPr>
        <w:t>. [online]. [cit. 2023-02-25]</w:t>
      </w:r>
      <w:r w:rsidR="006939C0">
        <w:rPr>
          <w:lang w:val="en-GB"/>
        </w:rPr>
        <w:t xml:space="preserve">. </w:t>
      </w:r>
      <w:r w:rsidR="00B238C0" w:rsidRPr="00D523D2">
        <w:t>Dostupné na</w:t>
      </w:r>
      <w:r w:rsidR="00B238C0">
        <w:rPr>
          <w:lang w:val="en-GB"/>
        </w:rPr>
        <w:t>: &lt;</w:t>
      </w:r>
      <w:r w:rsidR="00B238C0" w:rsidRPr="00B238C0">
        <w:rPr>
          <w:lang w:val="en-GB"/>
        </w:rPr>
        <w:t>https://www.bluetooth.com/learn-about-bluetooth/tech-overview/</w:t>
      </w:r>
      <w:r w:rsidR="00B238C0">
        <w:rPr>
          <w:lang w:val="en-GB"/>
        </w:rPr>
        <w:t>&gt;</w:t>
      </w:r>
    </w:p>
    <w:p w14:paraId="458E0E23" w14:textId="163514D3" w:rsidR="00B238C0" w:rsidRDefault="00330153" w:rsidP="00D523D2">
      <w:pPr>
        <w:pStyle w:val="Odsekzoznamu"/>
        <w:numPr>
          <w:ilvl w:val="0"/>
          <w:numId w:val="44"/>
        </w:numPr>
        <w:ind w:left="426" w:hanging="426"/>
        <w:rPr>
          <w:lang w:val="en-GB"/>
        </w:rPr>
      </w:pPr>
      <w:r w:rsidRPr="00FC522C">
        <w:rPr>
          <w:b/>
          <w:bCs/>
          <w:lang w:val="en-GB"/>
        </w:rPr>
        <w:t>Bluetooth SIG.</w:t>
      </w:r>
      <w:r>
        <w:rPr>
          <w:lang w:val="en-GB"/>
        </w:rPr>
        <w:t xml:space="preserve"> (n.d.). </w:t>
      </w:r>
      <w:r w:rsidRPr="00330153">
        <w:rPr>
          <w:lang w:val="en-GB"/>
        </w:rPr>
        <w:t>Understanding Bluetooth Range</w:t>
      </w:r>
      <w:r>
        <w:rPr>
          <w:lang w:val="en-GB"/>
        </w:rPr>
        <w:t>.</w:t>
      </w:r>
      <w:r w:rsidR="00784DC5">
        <w:rPr>
          <w:lang w:val="en-GB"/>
        </w:rPr>
        <w:t xml:space="preserve"> [online]. [cit. 2023-02-25]. </w:t>
      </w:r>
      <w:r w:rsidR="00784DC5" w:rsidRPr="00D523D2">
        <w:t>Dostupné</w:t>
      </w:r>
      <w:r w:rsidR="00FF21E2">
        <w:t xml:space="preserve"> n</w:t>
      </w:r>
      <w:r w:rsidR="00784DC5" w:rsidRPr="00D523D2">
        <w:t>a</w:t>
      </w:r>
      <w:r w:rsidR="00784DC5">
        <w:rPr>
          <w:lang w:val="en-GB"/>
        </w:rPr>
        <w:t>:</w:t>
      </w:r>
      <w:r w:rsidR="00FF21E2">
        <w:rPr>
          <w:lang w:val="en-GB"/>
        </w:rPr>
        <w:t xml:space="preserve"> </w:t>
      </w:r>
      <w:r w:rsidR="00784DC5">
        <w:rPr>
          <w:lang w:val="en-GB"/>
        </w:rPr>
        <w:t>&lt;</w:t>
      </w:r>
      <w:r w:rsidR="00784DC5" w:rsidRPr="00784DC5">
        <w:rPr>
          <w:lang w:val="en-GB"/>
        </w:rPr>
        <w:t>https://www.bluetooth.com/learn-about-bluetooth/key-attributes/range/</w:t>
      </w:r>
      <w:r w:rsidR="00784DC5">
        <w:rPr>
          <w:lang w:val="en-GB"/>
        </w:rPr>
        <w:t>&gt;</w:t>
      </w:r>
    </w:p>
    <w:p w14:paraId="3888C960" w14:textId="74CFB186" w:rsidR="00784DC5" w:rsidRPr="001346E7" w:rsidRDefault="003E71C6" w:rsidP="00D523D2">
      <w:pPr>
        <w:pStyle w:val="Odsekzoznamu"/>
        <w:numPr>
          <w:ilvl w:val="0"/>
          <w:numId w:val="44"/>
        </w:numPr>
        <w:ind w:left="426" w:hanging="426"/>
        <w:rPr>
          <w:lang w:val="en-GB"/>
        </w:rPr>
      </w:pPr>
      <w:r w:rsidRPr="00FC522C">
        <w:rPr>
          <w:b/>
          <w:bCs/>
          <w:lang w:val="en-GB"/>
        </w:rPr>
        <w:t xml:space="preserve">Curt Franklin, Chris </w:t>
      </w:r>
      <w:proofErr w:type="spellStart"/>
      <w:r w:rsidRPr="00FC522C">
        <w:rPr>
          <w:b/>
          <w:bCs/>
          <w:lang w:val="en-GB"/>
        </w:rPr>
        <w:t>Pollette</w:t>
      </w:r>
      <w:proofErr w:type="spellEnd"/>
      <w:r w:rsidR="006928F3" w:rsidRPr="00FC522C">
        <w:rPr>
          <w:b/>
          <w:bCs/>
          <w:lang w:val="en-GB"/>
        </w:rPr>
        <w:t>.</w:t>
      </w:r>
      <w:r w:rsidR="00886B6D">
        <w:rPr>
          <w:lang w:val="en-GB"/>
        </w:rPr>
        <w:t xml:space="preserve"> </w:t>
      </w:r>
      <w:r w:rsidR="006928F3">
        <w:rPr>
          <w:lang w:val="en-GB"/>
        </w:rPr>
        <w:t xml:space="preserve">2021. </w:t>
      </w:r>
      <w:r w:rsidR="006928F3" w:rsidRPr="006928F3">
        <w:rPr>
          <w:lang w:val="en-GB"/>
        </w:rPr>
        <w:t>How Bluetooth Works</w:t>
      </w:r>
      <w:r w:rsidR="00331DE7">
        <w:rPr>
          <w:lang w:val="en-GB"/>
        </w:rPr>
        <w:t xml:space="preserve">. [online]. [cit. 2023-02-25]. </w:t>
      </w:r>
      <w:r w:rsidR="001346E7">
        <w:t>Dostupné na: &lt;</w:t>
      </w:r>
      <w:r w:rsidR="001346E7" w:rsidRPr="001346E7">
        <w:t>https://electronics.howstuffworks.com/bluetooth.htm</w:t>
      </w:r>
      <w:r w:rsidR="001346E7">
        <w:t>&gt;</w:t>
      </w:r>
    </w:p>
    <w:p w14:paraId="2B644A16" w14:textId="3E3C4BD6" w:rsidR="001346E7" w:rsidRPr="00715784" w:rsidRDefault="00BA1AE5" w:rsidP="00D523D2">
      <w:pPr>
        <w:pStyle w:val="Odsekzoznamu"/>
        <w:numPr>
          <w:ilvl w:val="0"/>
          <w:numId w:val="44"/>
        </w:numPr>
        <w:ind w:left="426" w:hanging="426"/>
        <w:rPr>
          <w:lang w:val="en-GB"/>
        </w:rPr>
      </w:pPr>
      <w:r w:rsidRPr="00FF21E2">
        <w:rPr>
          <w:b/>
          <w:bCs/>
          <w:lang w:val="en-GB"/>
        </w:rPr>
        <w:t>Jacob Arellano.</w:t>
      </w:r>
      <w:r>
        <w:rPr>
          <w:lang w:val="en-GB"/>
        </w:rPr>
        <w:t xml:space="preserve"> 2019. </w:t>
      </w:r>
      <w:r w:rsidR="007654A7" w:rsidRPr="007654A7">
        <w:rPr>
          <w:lang w:val="en-GB"/>
        </w:rPr>
        <w:t>Bluetooth vs. Wi-Fi for IoT: Which is Better?</w:t>
      </w:r>
      <w:r w:rsidR="00715784">
        <w:rPr>
          <w:lang w:val="en-GB"/>
        </w:rPr>
        <w:t xml:space="preserve">. [online]. [cit. 2023-02-28]. </w:t>
      </w:r>
      <w:r w:rsidR="00715784">
        <w:t xml:space="preserve">Dostupné na: </w:t>
      </w:r>
      <w:r w:rsidR="00715784">
        <w:rPr>
          <w:lang w:val="en-GB"/>
        </w:rPr>
        <w:t>&lt;</w:t>
      </w:r>
      <w:r w:rsidR="00715784" w:rsidRPr="00715784">
        <w:rPr>
          <w:lang w:val="en-GB"/>
        </w:rPr>
        <w:t>https://www.verytechnology.com/iot-insights/bluetooth-vs-wi-fi-for-iot-which-is-better</w:t>
      </w:r>
      <w:r w:rsidR="00715784">
        <w:rPr>
          <w:lang w:val="en-GB"/>
        </w:rPr>
        <w:t>&gt;</w:t>
      </w:r>
    </w:p>
    <w:p w14:paraId="7D42F140" w14:textId="0E3F70B2" w:rsidR="00715784" w:rsidRPr="003F403B" w:rsidRDefault="0015630D" w:rsidP="00D523D2">
      <w:pPr>
        <w:pStyle w:val="Odsekzoznamu"/>
        <w:numPr>
          <w:ilvl w:val="0"/>
          <w:numId w:val="44"/>
        </w:numPr>
        <w:ind w:left="426" w:hanging="426"/>
        <w:rPr>
          <w:lang w:val="en-GB"/>
        </w:rPr>
      </w:pPr>
      <w:proofErr w:type="spellStart"/>
      <w:r w:rsidRPr="00C2113B">
        <w:rPr>
          <w:b/>
          <w:bCs/>
          <w:lang w:val="en-GB"/>
        </w:rPr>
        <w:t>Espressif</w:t>
      </w:r>
      <w:proofErr w:type="spellEnd"/>
      <w:r w:rsidRPr="00C2113B">
        <w:rPr>
          <w:b/>
          <w:bCs/>
          <w:lang w:val="en-GB"/>
        </w:rPr>
        <w:t xml:space="preserve"> Inc.</w:t>
      </w:r>
      <w:r>
        <w:rPr>
          <w:lang w:val="en-GB"/>
        </w:rPr>
        <w:t xml:space="preserve"> 2018. </w:t>
      </w:r>
      <w:r w:rsidRPr="0015630D">
        <w:rPr>
          <w:lang w:val="en-GB"/>
        </w:rPr>
        <w:t>ESP32-WROOM-32 (ESP-WROOM-32) Datasheet</w:t>
      </w:r>
      <w:r>
        <w:rPr>
          <w:lang w:val="en-GB"/>
        </w:rPr>
        <w:t>. [online]. [cit</w:t>
      </w:r>
      <w:r w:rsidR="00C67B58">
        <w:rPr>
          <w:lang w:val="en-GB"/>
        </w:rPr>
        <w:t xml:space="preserve">. </w:t>
      </w:r>
      <w:r w:rsidR="00455325">
        <w:rPr>
          <w:lang w:val="en-GB"/>
        </w:rPr>
        <w:t>2023-03-01</w:t>
      </w:r>
      <w:r>
        <w:rPr>
          <w:lang w:val="en-GB"/>
        </w:rPr>
        <w:t>]</w:t>
      </w:r>
      <w:r w:rsidR="00455325">
        <w:rPr>
          <w:lang w:val="en-GB"/>
        </w:rPr>
        <w:t xml:space="preserve">. </w:t>
      </w:r>
      <w:r w:rsidR="00455325">
        <w:t xml:space="preserve">Dostupné na: </w:t>
      </w:r>
      <w:r w:rsidR="003F403B">
        <w:t>&lt;</w:t>
      </w:r>
      <w:r w:rsidR="003F403B" w:rsidRPr="003F403B">
        <w:t>https://www.mouser.com/datasheet/2/891/esp-wroom-32_datasheet_en-1223836.pdf</w:t>
      </w:r>
      <w:r w:rsidR="003F403B">
        <w:t>&gt;</w:t>
      </w:r>
    </w:p>
    <w:p w14:paraId="6DA9202A" w14:textId="314102CF" w:rsidR="003F403B" w:rsidRDefault="003F403B" w:rsidP="00D523D2">
      <w:pPr>
        <w:pStyle w:val="Odsekzoznamu"/>
        <w:numPr>
          <w:ilvl w:val="0"/>
          <w:numId w:val="44"/>
        </w:numPr>
        <w:ind w:left="426" w:hanging="426"/>
        <w:rPr>
          <w:lang w:val="en-GB"/>
        </w:rPr>
      </w:pPr>
      <w:r w:rsidRPr="006D2525">
        <w:rPr>
          <w:b/>
          <w:bCs/>
          <w:lang w:val="en-GB"/>
        </w:rPr>
        <w:t>SENSIRION.</w:t>
      </w:r>
      <w:r>
        <w:rPr>
          <w:lang w:val="en-GB"/>
        </w:rPr>
        <w:t xml:space="preserve"> </w:t>
      </w:r>
      <w:r w:rsidR="008B6C51">
        <w:rPr>
          <w:lang w:val="en-GB"/>
        </w:rPr>
        <w:t xml:space="preserve">2023. </w:t>
      </w:r>
      <w:r w:rsidR="008B6C51" w:rsidRPr="008B6C51">
        <w:rPr>
          <w:lang w:val="en-GB"/>
        </w:rPr>
        <w:t>Datasheet – SHT4x</w:t>
      </w:r>
      <w:r w:rsidR="008B6C51">
        <w:rPr>
          <w:lang w:val="en-GB"/>
        </w:rPr>
        <w:t>. [online]. [cit. 2023-04-03</w:t>
      </w:r>
      <w:proofErr w:type="gramStart"/>
      <w:r w:rsidR="008B6C51">
        <w:rPr>
          <w:lang w:val="en-GB"/>
        </w:rPr>
        <w:t>].</w:t>
      </w:r>
      <w:r w:rsidR="00123D76">
        <w:rPr>
          <w:lang w:val="en-GB"/>
        </w:rPr>
        <w:t>&lt;</w:t>
      </w:r>
      <w:proofErr w:type="gramEnd"/>
      <w:r w:rsidR="00123D76" w:rsidRPr="00123D76">
        <w:rPr>
          <w:lang w:val="en-GB"/>
        </w:rPr>
        <w:t>https://sensirion.com/media/documents/33FD6951/640B22DB/Datasheet_SHT4x.pdf</w:t>
      </w:r>
      <w:r w:rsidR="00123D76">
        <w:rPr>
          <w:lang w:val="en-GB"/>
        </w:rPr>
        <w:t>&gt;</w:t>
      </w:r>
    </w:p>
    <w:p w14:paraId="120F56B2" w14:textId="2C7771B0" w:rsidR="003F403B" w:rsidRDefault="003F403B" w:rsidP="00D523D2">
      <w:pPr>
        <w:pStyle w:val="Odsekzoznamu"/>
        <w:numPr>
          <w:ilvl w:val="0"/>
          <w:numId w:val="44"/>
        </w:numPr>
        <w:ind w:left="426" w:hanging="426"/>
        <w:rPr>
          <w:lang w:val="en-GB"/>
        </w:rPr>
      </w:pPr>
      <w:r w:rsidRPr="006D2525">
        <w:rPr>
          <w:b/>
          <w:bCs/>
          <w:lang w:val="en-GB"/>
        </w:rPr>
        <w:t>SENSIRION.</w:t>
      </w:r>
      <w:r w:rsidR="006D2525">
        <w:rPr>
          <w:lang w:val="en-GB"/>
        </w:rPr>
        <w:t xml:space="preserve"> </w:t>
      </w:r>
      <w:r w:rsidR="008B6C51">
        <w:rPr>
          <w:lang w:val="en-GB"/>
        </w:rPr>
        <w:t>2022.</w:t>
      </w:r>
      <w:r w:rsidR="008B6C51" w:rsidRPr="008B6C51">
        <w:t xml:space="preserve"> </w:t>
      </w:r>
      <w:r w:rsidR="008B6C51" w:rsidRPr="008B6C51">
        <w:rPr>
          <w:lang w:val="en-GB"/>
        </w:rPr>
        <w:t>SCD4x</w:t>
      </w:r>
      <w:r w:rsidR="008B6C51">
        <w:rPr>
          <w:lang w:val="en-GB"/>
        </w:rPr>
        <w:t>. [online]. [cit. 2023-04-03].</w:t>
      </w:r>
      <w:r w:rsidR="00123D76">
        <w:rPr>
          <w:lang w:val="en-GB"/>
        </w:rPr>
        <w:t xml:space="preserve"> &lt;</w:t>
      </w:r>
      <w:r w:rsidR="00123D76" w:rsidRPr="00123D76">
        <w:rPr>
          <w:lang w:val="en-GB"/>
        </w:rPr>
        <w:t>https://sensirion.com/media/documents/E0F04247/631EF271/CD_DS_SCD40_SCD41_Datasheet_D1.pdf</w:t>
      </w:r>
      <w:r w:rsidR="00123D76">
        <w:rPr>
          <w:lang w:val="en-GB"/>
        </w:rPr>
        <w:t>&gt;</w:t>
      </w:r>
    </w:p>
    <w:p w14:paraId="16E72E6B" w14:textId="1EB226B5" w:rsidR="00455325" w:rsidRDefault="00C2113B" w:rsidP="00D523D2">
      <w:pPr>
        <w:pStyle w:val="Odsekzoznamu"/>
        <w:numPr>
          <w:ilvl w:val="0"/>
          <w:numId w:val="44"/>
        </w:numPr>
        <w:ind w:left="426" w:hanging="426"/>
        <w:rPr>
          <w:lang w:val="en-GB"/>
        </w:rPr>
      </w:pPr>
      <w:r w:rsidRPr="008D0879">
        <w:rPr>
          <w:b/>
          <w:bCs/>
          <w:lang w:val="en-GB"/>
        </w:rPr>
        <w:t xml:space="preserve">Vijay </w:t>
      </w:r>
      <w:proofErr w:type="spellStart"/>
      <w:r w:rsidR="00CD1973" w:rsidRPr="008D0879">
        <w:rPr>
          <w:b/>
          <w:bCs/>
          <w:lang w:val="en-GB"/>
        </w:rPr>
        <w:t>Kanade</w:t>
      </w:r>
      <w:proofErr w:type="spellEnd"/>
      <w:r w:rsidR="00CD1973" w:rsidRPr="008D0879">
        <w:rPr>
          <w:b/>
          <w:bCs/>
          <w:lang w:val="en-GB"/>
        </w:rPr>
        <w:t>.</w:t>
      </w:r>
      <w:r w:rsidR="00CD1973">
        <w:rPr>
          <w:lang w:val="en-GB"/>
        </w:rPr>
        <w:t xml:space="preserve"> 2022. </w:t>
      </w:r>
      <w:r w:rsidR="00CD1973" w:rsidRPr="00CD1973">
        <w:rPr>
          <w:lang w:val="en-GB"/>
        </w:rPr>
        <w:t>What Is SQL? Definition, Elements, Examples, and Uses in 2022</w:t>
      </w:r>
      <w:r w:rsidR="00CD1973">
        <w:rPr>
          <w:lang w:val="en-GB"/>
        </w:rPr>
        <w:t xml:space="preserve">. [online]. [cit. 2023-02-26]. </w:t>
      </w:r>
      <w:r w:rsidR="00CD1973">
        <w:t>Dostupné na:</w:t>
      </w:r>
      <w:r w:rsidR="00CD1973">
        <w:rPr>
          <w:lang w:val="en-GB"/>
        </w:rPr>
        <w:t xml:space="preserve"> &lt;</w:t>
      </w:r>
      <w:r w:rsidR="008D0879" w:rsidRPr="008D0879">
        <w:rPr>
          <w:lang w:val="en-GB"/>
        </w:rPr>
        <w:t>https://www.spiceworks.com/tech/artificial-intelligence/articles/what-is-sql/</w:t>
      </w:r>
      <w:r w:rsidR="00CD1973">
        <w:rPr>
          <w:lang w:val="en-GB"/>
        </w:rPr>
        <w:t>&gt;</w:t>
      </w:r>
    </w:p>
    <w:p w14:paraId="74377A86" w14:textId="35CD2750" w:rsidR="00CD1973" w:rsidRDefault="008D0879" w:rsidP="00D523D2">
      <w:pPr>
        <w:pStyle w:val="Odsekzoznamu"/>
        <w:numPr>
          <w:ilvl w:val="0"/>
          <w:numId w:val="44"/>
        </w:numPr>
        <w:ind w:left="426" w:hanging="426"/>
        <w:rPr>
          <w:lang w:val="en-GB"/>
        </w:rPr>
      </w:pPr>
      <w:r w:rsidRPr="002237FD">
        <w:rPr>
          <w:b/>
          <w:bCs/>
          <w:lang w:val="en-GB"/>
        </w:rPr>
        <w:t>Oracle Cloud Infrastructure.</w:t>
      </w:r>
      <w:r>
        <w:rPr>
          <w:lang w:val="en-GB"/>
        </w:rPr>
        <w:t xml:space="preserve"> (n.</w:t>
      </w:r>
      <w:r w:rsidR="00214F1E">
        <w:rPr>
          <w:lang w:val="en-GB"/>
        </w:rPr>
        <w:t>d.</w:t>
      </w:r>
      <w:r>
        <w:rPr>
          <w:lang w:val="en-GB"/>
        </w:rPr>
        <w:t>)</w:t>
      </w:r>
      <w:r w:rsidR="00214F1E">
        <w:rPr>
          <w:lang w:val="en-GB"/>
        </w:rPr>
        <w:t xml:space="preserve">. </w:t>
      </w:r>
      <w:r w:rsidR="00214F1E" w:rsidRPr="00214F1E">
        <w:rPr>
          <w:lang w:val="en-GB"/>
        </w:rPr>
        <w:t>What is MySQL?</w:t>
      </w:r>
      <w:r w:rsidR="00214F1E">
        <w:rPr>
          <w:lang w:val="en-GB"/>
        </w:rPr>
        <w:t xml:space="preserve">. [online]. [cit. 2023-02-26]. </w:t>
      </w:r>
      <w:r w:rsidR="00214F1E">
        <w:t xml:space="preserve">Dostupné na: </w:t>
      </w:r>
      <w:r w:rsidR="00214F1E">
        <w:rPr>
          <w:lang w:val="en-GB"/>
        </w:rPr>
        <w:t>&lt;</w:t>
      </w:r>
      <w:r w:rsidR="002237FD" w:rsidRPr="002237FD">
        <w:rPr>
          <w:lang w:val="en-GB"/>
        </w:rPr>
        <w:t>https://www.oracle.com/mysql/what-is-mysql/</w:t>
      </w:r>
      <w:r w:rsidR="00214F1E">
        <w:rPr>
          <w:lang w:val="en-GB"/>
        </w:rPr>
        <w:t>&gt;</w:t>
      </w:r>
    </w:p>
    <w:p w14:paraId="24431468" w14:textId="4965F21F" w:rsidR="00214F1E" w:rsidRDefault="002237FD" w:rsidP="00D523D2">
      <w:pPr>
        <w:pStyle w:val="Odsekzoznamu"/>
        <w:numPr>
          <w:ilvl w:val="0"/>
          <w:numId w:val="44"/>
        </w:numPr>
        <w:ind w:left="426" w:hanging="426"/>
        <w:rPr>
          <w:lang w:val="en-GB"/>
        </w:rPr>
      </w:pPr>
      <w:r w:rsidRPr="00811C77">
        <w:rPr>
          <w:b/>
          <w:bCs/>
          <w:lang w:val="en-GB"/>
        </w:rPr>
        <w:t>Lauren Schaefer.</w:t>
      </w:r>
      <w:r>
        <w:rPr>
          <w:lang w:val="en-GB"/>
        </w:rPr>
        <w:t xml:space="preserve"> (n.d.). </w:t>
      </w:r>
      <w:r w:rsidR="00C36E96" w:rsidRPr="00C36E96">
        <w:rPr>
          <w:lang w:val="en-GB"/>
        </w:rPr>
        <w:t>What is NoSQL?</w:t>
      </w:r>
      <w:r w:rsidR="00C36E96">
        <w:rPr>
          <w:lang w:val="en-GB"/>
        </w:rPr>
        <w:t xml:space="preserve">. [online]. [cit. 2023-02-28]. </w:t>
      </w:r>
      <w:r w:rsidR="00C36E96">
        <w:t xml:space="preserve">Dostupné na: </w:t>
      </w:r>
      <w:r w:rsidR="00C36E96">
        <w:rPr>
          <w:lang w:val="en-GB"/>
        </w:rPr>
        <w:t>&lt;</w:t>
      </w:r>
      <w:r w:rsidR="00811C77" w:rsidRPr="00811C77">
        <w:rPr>
          <w:lang w:val="en-GB"/>
        </w:rPr>
        <w:t>https://www.mongodb.com/nosql-explained</w:t>
      </w:r>
      <w:r w:rsidR="00C36E96">
        <w:rPr>
          <w:lang w:val="en-GB"/>
        </w:rPr>
        <w:t>&gt;</w:t>
      </w:r>
    </w:p>
    <w:p w14:paraId="674D1EA3" w14:textId="12B757DB" w:rsidR="00C36E96" w:rsidRDefault="00811C77" w:rsidP="00D523D2">
      <w:pPr>
        <w:pStyle w:val="Odsekzoznamu"/>
        <w:numPr>
          <w:ilvl w:val="0"/>
          <w:numId w:val="44"/>
        </w:numPr>
        <w:ind w:left="426" w:hanging="426"/>
        <w:rPr>
          <w:lang w:val="en-GB"/>
        </w:rPr>
      </w:pPr>
      <w:r w:rsidRPr="00866DB5">
        <w:rPr>
          <w:b/>
          <w:bCs/>
          <w:lang w:val="en-GB"/>
        </w:rPr>
        <w:t>MongoDB.</w:t>
      </w:r>
      <w:r>
        <w:rPr>
          <w:lang w:val="en-GB"/>
        </w:rPr>
        <w:t xml:space="preserve"> (n.d.). </w:t>
      </w:r>
      <w:r w:rsidRPr="00811C77">
        <w:rPr>
          <w:lang w:val="en-GB"/>
        </w:rPr>
        <w:t>Understanding the Different Types of NoSQL Databases</w:t>
      </w:r>
      <w:r>
        <w:rPr>
          <w:lang w:val="en-GB"/>
        </w:rPr>
        <w:t xml:space="preserve">. [online]. [cit. 2023-02-28]. </w:t>
      </w:r>
      <w:r>
        <w:t>Dostupné na:</w:t>
      </w:r>
      <w:r>
        <w:rPr>
          <w:lang w:val="en-GB"/>
        </w:rPr>
        <w:t xml:space="preserve"> &lt;</w:t>
      </w:r>
      <w:r w:rsidR="00866DB5" w:rsidRPr="00866DB5">
        <w:rPr>
          <w:lang w:val="en-GB"/>
        </w:rPr>
        <w:t>https://www.mongodb.com/scale/types-of-nosql-databases</w:t>
      </w:r>
      <w:r>
        <w:rPr>
          <w:lang w:val="en-GB"/>
        </w:rPr>
        <w:t>&gt;</w:t>
      </w:r>
    </w:p>
    <w:p w14:paraId="489FF7F0" w14:textId="28F0493A" w:rsidR="00811C77" w:rsidRDefault="00866DB5" w:rsidP="00D523D2">
      <w:pPr>
        <w:pStyle w:val="Odsekzoznamu"/>
        <w:numPr>
          <w:ilvl w:val="0"/>
          <w:numId w:val="44"/>
        </w:numPr>
        <w:ind w:left="426" w:hanging="426"/>
        <w:rPr>
          <w:lang w:val="en-GB"/>
        </w:rPr>
      </w:pPr>
      <w:r w:rsidRPr="00811C77">
        <w:rPr>
          <w:b/>
          <w:bCs/>
          <w:lang w:val="en-GB"/>
        </w:rPr>
        <w:lastRenderedPageBreak/>
        <w:t>Lauren Schaefer.</w:t>
      </w:r>
      <w:r>
        <w:rPr>
          <w:lang w:val="en-GB"/>
        </w:rPr>
        <w:t xml:space="preserve"> (n.d.). </w:t>
      </w:r>
      <w:r w:rsidR="002C3FA1" w:rsidRPr="002C3FA1">
        <w:rPr>
          <w:lang w:val="en-GB"/>
        </w:rPr>
        <w:t>NoSQL vs. SQL Databases</w:t>
      </w:r>
      <w:r w:rsidR="002C3FA1">
        <w:rPr>
          <w:lang w:val="en-GB"/>
        </w:rPr>
        <w:t>. [online]. [cit. 2023-02-28]. &lt;</w:t>
      </w:r>
      <w:r w:rsidR="003C3017" w:rsidRPr="003C3017">
        <w:rPr>
          <w:lang w:val="en-GB"/>
        </w:rPr>
        <w:t>https://www.mongodb.com/nosql-explained/nosql-vs-sql</w:t>
      </w:r>
      <w:r w:rsidR="002C3FA1">
        <w:rPr>
          <w:lang w:val="en-GB"/>
        </w:rPr>
        <w:t>&gt;</w:t>
      </w:r>
    </w:p>
    <w:p w14:paraId="3E43937D" w14:textId="47A432F6" w:rsidR="002C3FA1" w:rsidRDefault="003C3017" w:rsidP="00D523D2">
      <w:pPr>
        <w:pStyle w:val="Odsekzoznamu"/>
        <w:numPr>
          <w:ilvl w:val="0"/>
          <w:numId w:val="44"/>
        </w:numPr>
        <w:ind w:left="426" w:hanging="426"/>
        <w:rPr>
          <w:lang w:val="en-GB"/>
        </w:rPr>
      </w:pPr>
      <w:proofErr w:type="spellStart"/>
      <w:r w:rsidRPr="00EC462C">
        <w:rPr>
          <w:b/>
          <w:bCs/>
          <w:lang w:val="en-GB"/>
        </w:rPr>
        <w:t>Rajguru</w:t>
      </w:r>
      <w:proofErr w:type="spellEnd"/>
      <w:r w:rsidRPr="00EC462C">
        <w:rPr>
          <w:b/>
          <w:bCs/>
          <w:lang w:val="en-GB"/>
        </w:rPr>
        <w:t xml:space="preserve"> Electronics.</w:t>
      </w:r>
      <w:r>
        <w:rPr>
          <w:lang w:val="en-GB"/>
        </w:rPr>
        <w:t xml:space="preserve"> </w:t>
      </w:r>
      <w:r w:rsidR="0081391F">
        <w:rPr>
          <w:lang w:val="en-GB"/>
        </w:rPr>
        <w:t xml:space="preserve">(n.d.). </w:t>
      </w:r>
      <w:r w:rsidR="0081391F" w:rsidRPr="0081391F">
        <w:rPr>
          <w:lang w:val="en-GB"/>
        </w:rPr>
        <w:t>DC Mini Submersible Water Pump</w:t>
      </w:r>
      <w:r w:rsidR="0081391F">
        <w:rPr>
          <w:lang w:val="en-GB"/>
        </w:rPr>
        <w:t>. [online]. [cit. 2023-03-05].</w:t>
      </w:r>
      <w:r w:rsidR="00EC462C">
        <w:rPr>
          <w:lang w:val="en-GB"/>
        </w:rPr>
        <w:t xml:space="preserve"> </w:t>
      </w:r>
      <w:r w:rsidR="00EC462C">
        <w:t>Dostupné na:</w:t>
      </w:r>
      <w:r w:rsidR="00EC462C">
        <w:rPr>
          <w:lang w:val="en-GB"/>
        </w:rPr>
        <w:t xml:space="preserve"> &lt;</w:t>
      </w:r>
      <w:r w:rsidR="00EC462C" w:rsidRPr="00EC462C">
        <w:rPr>
          <w:lang w:val="en-GB"/>
        </w:rPr>
        <w:t>https://module-center.com/administrator/files/UploadFile/dc-mini-submersible-water-pump.pd</w:t>
      </w:r>
      <w:r w:rsidR="00EC462C">
        <w:rPr>
          <w:lang w:val="en-GB"/>
        </w:rPr>
        <w:t xml:space="preserve"> </w:t>
      </w:r>
      <w:r w:rsidR="00EC462C" w:rsidRPr="00EC462C">
        <w:rPr>
          <w:lang w:val="en-GB"/>
        </w:rPr>
        <w:t>f</w:t>
      </w:r>
      <w:r w:rsidR="00EC462C">
        <w:rPr>
          <w:lang w:val="en-GB"/>
        </w:rPr>
        <w:t>&gt;</w:t>
      </w:r>
    </w:p>
    <w:p w14:paraId="22DFDD47" w14:textId="65530A6C" w:rsidR="00EC462C" w:rsidRDefault="00EC462C" w:rsidP="00D523D2">
      <w:pPr>
        <w:pStyle w:val="Odsekzoznamu"/>
        <w:numPr>
          <w:ilvl w:val="0"/>
          <w:numId w:val="44"/>
        </w:numPr>
        <w:ind w:left="426" w:hanging="426"/>
        <w:rPr>
          <w:lang w:val="en-GB"/>
        </w:rPr>
      </w:pPr>
      <w:proofErr w:type="spellStart"/>
      <w:r w:rsidRPr="005822AE">
        <w:rPr>
          <w:b/>
          <w:bCs/>
          <w:lang w:val="en-GB"/>
        </w:rPr>
        <w:t>Kiatronics</w:t>
      </w:r>
      <w:proofErr w:type="spellEnd"/>
      <w:r w:rsidRPr="005822AE">
        <w:rPr>
          <w:b/>
          <w:bCs/>
          <w:lang w:val="en-GB"/>
        </w:rPr>
        <w:t>.</w:t>
      </w:r>
      <w:r>
        <w:rPr>
          <w:lang w:val="en-GB"/>
        </w:rPr>
        <w:t xml:space="preserve"> </w:t>
      </w:r>
      <w:r w:rsidR="005822AE">
        <w:rPr>
          <w:lang w:val="en-GB"/>
        </w:rPr>
        <w:t xml:space="preserve">(n.d.). </w:t>
      </w:r>
      <w:r w:rsidR="005822AE">
        <w:t xml:space="preserve">4 </w:t>
      </w:r>
      <w:proofErr w:type="spellStart"/>
      <w:r w:rsidR="005822AE">
        <w:t>Phase</w:t>
      </w:r>
      <w:proofErr w:type="spellEnd"/>
      <w:r w:rsidR="005822AE">
        <w:t xml:space="preserve"> ULN2003 </w:t>
      </w:r>
      <w:proofErr w:type="spellStart"/>
      <w:r w:rsidR="005822AE">
        <w:t>Stepper</w:t>
      </w:r>
      <w:proofErr w:type="spellEnd"/>
      <w:r w:rsidR="005822AE">
        <w:t xml:space="preserve"> Motor </w:t>
      </w:r>
      <w:proofErr w:type="spellStart"/>
      <w:r w:rsidR="005822AE">
        <w:t>Driver</w:t>
      </w:r>
      <w:proofErr w:type="spellEnd"/>
      <w:r w:rsidR="005822AE">
        <w:t xml:space="preserve"> PCB. [online]. [cit. 2023-03-05]. Dostupné na:</w:t>
      </w:r>
      <w:r w:rsidR="005822AE">
        <w:rPr>
          <w:lang w:val="en-GB"/>
        </w:rPr>
        <w:t xml:space="preserve"> &lt;</w:t>
      </w:r>
      <w:r w:rsidR="00B95096" w:rsidRPr="00B95096">
        <w:rPr>
          <w:lang w:val="en-GB"/>
        </w:rPr>
        <w:t>https://www.electronicoscaldas.com/datasheet/ULN2003A-PCB.pdf</w:t>
      </w:r>
      <w:r w:rsidR="005822AE">
        <w:rPr>
          <w:lang w:val="en-GB"/>
        </w:rPr>
        <w:t>&gt;</w:t>
      </w:r>
    </w:p>
    <w:p w14:paraId="2C970A27" w14:textId="0DA60994" w:rsidR="005822AE" w:rsidRDefault="00A768E6" w:rsidP="00D523D2">
      <w:pPr>
        <w:pStyle w:val="Odsekzoznamu"/>
        <w:numPr>
          <w:ilvl w:val="0"/>
          <w:numId w:val="44"/>
        </w:numPr>
        <w:ind w:left="426" w:hanging="426"/>
        <w:rPr>
          <w:lang w:val="en-GB"/>
        </w:rPr>
      </w:pPr>
      <w:r w:rsidRPr="000070CA">
        <w:rPr>
          <w:b/>
          <w:bCs/>
          <w:lang w:val="en-GB"/>
        </w:rPr>
        <w:t>Kevin Townsend.</w:t>
      </w:r>
      <w:r>
        <w:rPr>
          <w:lang w:val="en-GB"/>
        </w:rPr>
        <w:t xml:space="preserve"> 2014. GATT. [online]. [cit. 2023-03-23]</w:t>
      </w:r>
      <w:r w:rsidR="00EE1038">
        <w:rPr>
          <w:lang w:val="en-GB"/>
        </w:rPr>
        <w:t xml:space="preserve">. </w:t>
      </w:r>
      <w:r w:rsidR="00EE1038">
        <w:t>Dostupné na:</w:t>
      </w:r>
      <w:r w:rsidR="00EE1038">
        <w:rPr>
          <w:lang w:val="en-GB"/>
        </w:rPr>
        <w:t xml:space="preserve"> &lt;</w:t>
      </w:r>
      <w:r w:rsidR="00EE1038" w:rsidRPr="00EE1038">
        <w:rPr>
          <w:lang w:val="en-GB"/>
        </w:rPr>
        <w:t>https://learn.adafruit.com/introduction-to-bluetooth-low-energy/gatt?fbclid=IwAR2IyxDAuAi4_Zq0eKyTTEm-o8ZYag8l2ofXPCbd314aN3P91pLxJVU52Vw</w:t>
      </w:r>
      <w:r w:rsidR="00EE1038">
        <w:rPr>
          <w:lang w:val="en-GB"/>
        </w:rPr>
        <w:t>&gt;</w:t>
      </w:r>
    </w:p>
    <w:p w14:paraId="5F00EEF6" w14:textId="7801C710" w:rsidR="00EE1038" w:rsidRDefault="000070CA" w:rsidP="00D523D2">
      <w:pPr>
        <w:pStyle w:val="Odsekzoznamu"/>
        <w:numPr>
          <w:ilvl w:val="0"/>
          <w:numId w:val="44"/>
        </w:numPr>
        <w:ind w:left="426" w:hanging="426"/>
        <w:rPr>
          <w:lang w:val="en-GB"/>
        </w:rPr>
      </w:pPr>
      <w:proofErr w:type="spellStart"/>
      <w:r w:rsidRPr="000070CA">
        <w:rPr>
          <w:b/>
          <w:bCs/>
          <w:lang w:val="en-GB"/>
        </w:rPr>
        <w:t>Espressif</w:t>
      </w:r>
      <w:proofErr w:type="spellEnd"/>
      <w:r w:rsidRPr="000070CA">
        <w:rPr>
          <w:b/>
          <w:bCs/>
          <w:lang w:val="en-GB"/>
        </w:rPr>
        <w:t>.</w:t>
      </w:r>
      <w:r>
        <w:rPr>
          <w:lang w:val="en-GB"/>
        </w:rPr>
        <w:t xml:space="preserve"> (n.d.). </w:t>
      </w:r>
      <w:r w:rsidRPr="000070CA">
        <w:rPr>
          <w:lang w:val="en-GB"/>
        </w:rPr>
        <w:t>Project Configuration</w:t>
      </w:r>
      <w:r>
        <w:rPr>
          <w:lang w:val="en-GB"/>
        </w:rPr>
        <w:t xml:space="preserve">. [online]. [cit. 2023-03-23]. </w:t>
      </w:r>
      <w:r>
        <w:t xml:space="preserve">Dostupné na: </w:t>
      </w:r>
      <w:r>
        <w:rPr>
          <w:lang w:val="en-GB"/>
        </w:rPr>
        <w:t>&lt;</w:t>
      </w:r>
      <w:r w:rsidRPr="000070CA">
        <w:rPr>
          <w:lang w:val="en-GB"/>
        </w:rPr>
        <w:t>https://docs.espressif.com/projects/esp-idf/en/latest/esp32/api-reference/kconfig.html?fbclid=IwAR05aADqLKcXFpr1oNvUsAxpmHlAIITdqc5DYJXEVGUK1tWdCs-YYkX7dT8</w:t>
      </w:r>
      <w:r>
        <w:rPr>
          <w:lang w:val="en-GB"/>
        </w:rPr>
        <w:t>&gt;</w:t>
      </w:r>
    </w:p>
    <w:p w14:paraId="7D774476" w14:textId="533A2406" w:rsidR="000070CA" w:rsidRDefault="00663CB3" w:rsidP="00D523D2">
      <w:pPr>
        <w:pStyle w:val="Odsekzoznamu"/>
        <w:numPr>
          <w:ilvl w:val="0"/>
          <w:numId w:val="44"/>
        </w:numPr>
        <w:ind w:left="426" w:hanging="426"/>
        <w:rPr>
          <w:lang w:val="en-GB"/>
        </w:rPr>
      </w:pPr>
      <w:proofErr w:type="spellStart"/>
      <w:r w:rsidRPr="00EC57B4">
        <w:rPr>
          <w:b/>
          <w:bCs/>
          <w:lang w:val="en-GB"/>
        </w:rPr>
        <w:t>Chiradeep</w:t>
      </w:r>
      <w:proofErr w:type="spellEnd"/>
      <w:r w:rsidRPr="00EC57B4">
        <w:rPr>
          <w:b/>
          <w:bCs/>
          <w:lang w:val="en-GB"/>
        </w:rPr>
        <w:t xml:space="preserve"> </w:t>
      </w:r>
      <w:proofErr w:type="spellStart"/>
      <w:r w:rsidRPr="00EC57B4">
        <w:rPr>
          <w:b/>
          <w:bCs/>
          <w:lang w:val="en-GB"/>
        </w:rPr>
        <w:t>BasuMallick</w:t>
      </w:r>
      <w:proofErr w:type="spellEnd"/>
      <w:r w:rsidRPr="00EC57B4">
        <w:rPr>
          <w:b/>
          <w:bCs/>
          <w:lang w:val="en-GB"/>
        </w:rPr>
        <w:t xml:space="preserve">. </w:t>
      </w:r>
      <w:r w:rsidR="00EC57B4">
        <w:rPr>
          <w:lang w:val="en-GB"/>
        </w:rPr>
        <w:t xml:space="preserve">2022. </w:t>
      </w:r>
      <w:r w:rsidR="00EC57B4" w:rsidRPr="00EC57B4">
        <w:rPr>
          <w:lang w:val="en-GB"/>
        </w:rPr>
        <w:t>What Is Network Time Protocol (NTP)? Meaning, Working, Benefits, and Challenges</w:t>
      </w:r>
      <w:r w:rsidR="00EC57B4">
        <w:rPr>
          <w:lang w:val="en-GB"/>
        </w:rPr>
        <w:t xml:space="preserve">. [online]. [cit. 2023-03-23]. </w:t>
      </w:r>
      <w:r w:rsidR="00EC57B4">
        <w:t>Dostupné na:</w:t>
      </w:r>
      <w:r w:rsidR="00EC57B4">
        <w:rPr>
          <w:lang w:val="en-GB"/>
        </w:rPr>
        <w:t xml:space="preserve"> &lt;</w:t>
      </w:r>
      <w:r w:rsidR="00EC57B4" w:rsidRPr="00EC57B4">
        <w:rPr>
          <w:lang w:val="en-GB"/>
        </w:rPr>
        <w:t>https://www.spiceworks.com/tech/networking/articles/what-is-network-time-protocol/?fbclid=IwAR2uu-vhxY3onIhYTWjd4gOU2G4ni1-NE00YqW4fKzCqXNY9E9ISgAp68HQ</w:t>
      </w:r>
      <w:r w:rsidR="00EC57B4">
        <w:rPr>
          <w:lang w:val="en-GB"/>
        </w:rPr>
        <w:t>&gt;</w:t>
      </w:r>
    </w:p>
    <w:p w14:paraId="07BF773C" w14:textId="01CBB3D5" w:rsidR="00EC57B4" w:rsidRDefault="00EC57B4" w:rsidP="00D523D2">
      <w:pPr>
        <w:pStyle w:val="Odsekzoznamu"/>
        <w:numPr>
          <w:ilvl w:val="0"/>
          <w:numId w:val="44"/>
        </w:numPr>
        <w:ind w:left="426" w:hanging="426"/>
        <w:rPr>
          <w:lang w:val="en-GB"/>
        </w:rPr>
      </w:pPr>
      <w:r w:rsidRPr="00077EB2">
        <w:rPr>
          <w:b/>
          <w:bCs/>
          <w:lang w:val="en-GB"/>
        </w:rPr>
        <w:t xml:space="preserve">The </w:t>
      </w:r>
      <w:proofErr w:type="spellStart"/>
      <w:r w:rsidRPr="00077EB2">
        <w:rPr>
          <w:b/>
          <w:bCs/>
          <w:lang w:val="en-GB"/>
        </w:rPr>
        <w:t>HiveMQ</w:t>
      </w:r>
      <w:proofErr w:type="spellEnd"/>
      <w:r w:rsidRPr="00077EB2">
        <w:rPr>
          <w:b/>
          <w:bCs/>
          <w:lang w:val="en-GB"/>
        </w:rPr>
        <w:t xml:space="preserve"> Team</w:t>
      </w:r>
      <w:r w:rsidR="00A12053" w:rsidRPr="00077EB2">
        <w:rPr>
          <w:b/>
          <w:bCs/>
          <w:lang w:val="en-GB"/>
        </w:rPr>
        <w:t>.</w:t>
      </w:r>
      <w:r w:rsidR="00A12053">
        <w:rPr>
          <w:lang w:val="en-GB"/>
        </w:rPr>
        <w:t xml:space="preserve"> 2015. </w:t>
      </w:r>
      <w:r w:rsidR="00A12053" w:rsidRPr="00A12053">
        <w:rPr>
          <w:lang w:val="en-GB"/>
        </w:rPr>
        <w:t>Introducing the MQTT Protocol - MQTT Essentials: Part 1</w:t>
      </w:r>
      <w:r w:rsidR="00A12053">
        <w:rPr>
          <w:lang w:val="en-GB"/>
        </w:rPr>
        <w:t xml:space="preserve">. [online]. [cit. 2023-03-23]. </w:t>
      </w:r>
      <w:r w:rsidR="00A12053">
        <w:t>Dostupné na:</w:t>
      </w:r>
      <w:r w:rsidR="00A12053">
        <w:rPr>
          <w:lang w:val="en-GB"/>
        </w:rPr>
        <w:t xml:space="preserve"> &lt;</w:t>
      </w:r>
      <w:r w:rsidR="00077EB2" w:rsidRPr="00077EB2">
        <w:rPr>
          <w:lang w:val="en-GB"/>
        </w:rPr>
        <w:t>https://www.hivemq.com/blog/mqtt-essentials-part-1-introducing-mqtt/</w:t>
      </w:r>
      <w:r w:rsidR="00A12053">
        <w:rPr>
          <w:lang w:val="en-GB"/>
        </w:rPr>
        <w:t>&gt;</w:t>
      </w:r>
    </w:p>
    <w:p w14:paraId="3C258C67" w14:textId="23A45985" w:rsidR="00A12053" w:rsidRDefault="00077EB2" w:rsidP="00D523D2">
      <w:pPr>
        <w:pStyle w:val="Odsekzoznamu"/>
        <w:numPr>
          <w:ilvl w:val="0"/>
          <w:numId w:val="44"/>
        </w:numPr>
        <w:ind w:left="426" w:hanging="426"/>
        <w:rPr>
          <w:lang w:val="en-GB"/>
        </w:rPr>
      </w:pPr>
      <w:r w:rsidRPr="00603332">
        <w:rPr>
          <w:b/>
          <w:bCs/>
          <w:lang w:val="en-GB"/>
        </w:rPr>
        <w:t xml:space="preserve">The </w:t>
      </w:r>
      <w:proofErr w:type="spellStart"/>
      <w:r w:rsidRPr="00603332">
        <w:rPr>
          <w:b/>
          <w:bCs/>
          <w:lang w:val="en-GB"/>
        </w:rPr>
        <w:t>HiveMQ</w:t>
      </w:r>
      <w:proofErr w:type="spellEnd"/>
      <w:r w:rsidRPr="00603332">
        <w:rPr>
          <w:b/>
          <w:bCs/>
          <w:lang w:val="en-GB"/>
        </w:rPr>
        <w:t xml:space="preserve"> Team.</w:t>
      </w:r>
      <w:r>
        <w:rPr>
          <w:lang w:val="en-GB"/>
        </w:rPr>
        <w:t xml:space="preserve"> 2015. </w:t>
      </w:r>
      <w:r w:rsidRPr="00077EB2">
        <w:rPr>
          <w:lang w:val="en-GB"/>
        </w:rPr>
        <w:t>Publish &amp; Subscribe - MQTT Essentials: Part 2</w:t>
      </w:r>
      <w:r w:rsidR="00603332">
        <w:rPr>
          <w:lang w:val="en-GB"/>
        </w:rPr>
        <w:t xml:space="preserve">. [online]. [cit. 2023-03-23]. </w:t>
      </w:r>
      <w:r w:rsidR="00603332">
        <w:t>Dostupné na:</w:t>
      </w:r>
      <w:r w:rsidR="00603332">
        <w:rPr>
          <w:lang w:val="en-GB"/>
        </w:rPr>
        <w:t xml:space="preserve"> &lt;</w:t>
      </w:r>
      <w:r w:rsidR="00603332" w:rsidRPr="00603332">
        <w:rPr>
          <w:lang w:val="en-GB"/>
        </w:rPr>
        <w:t>https://www.hivemq.com/blog/mqtt-essentials-part2-publish-subscribe/</w:t>
      </w:r>
      <w:r w:rsidR="00603332">
        <w:rPr>
          <w:lang w:val="en-GB"/>
        </w:rPr>
        <w:t>&gt;</w:t>
      </w:r>
    </w:p>
    <w:p w14:paraId="2E13F6D7" w14:textId="2B89AFF9" w:rsidR="00603332" w:rsidRDefault="00603332" w:rsidP="00D523D2">
      <w:pPr>
        <w:pStyle w:val="Odsekzoznamu"/>
        <w:numPr>
          <w:ilvl w:val="0"/>
          <w:numId w:val="44"/>
        </w:numPr>
        <w:ind w:left="426" w:hanging="426"/>
        <w:rPr>
          <w:lang w:val="en-GB"/>
        </w:rPr>
      </w:pPr>
      <w:r w:rsidRPr="00370358">
        <w:rPr>
          <w:b/>
          <w:bCs/>
          <w:lang w:val="en-GB"/>
        </w:rPr>
        <w:t xml:space="preserve">The </w:t>
      </w:r>
      <w:proofErr w:type="spellStart"/>
      <w:r w:rsidRPr="00370358">
        <w:rPr>
          <w:b/>
          <w:bCs/>
          <w:lang w:val="en-GB"/>
        </w:rPr>
        <w:t>HiveMQ</w:t>
      </w:r>
      <w:proofErr w:type="spellEnd"/>
      <w:r w:rsidRPr="00370358">
        <w:rPr>
          <w:b/>
          <w:bCs/>
          <w:lang w:val="en-GB"/>
        </w:rPr>
        <w:t xml:space="preserve"> Team.</w:t>
      </w:r>
      <w:r>
        <w:rPr>
          <w:lang w:val="en-GB"/>
        </w:rPr>
        <w:t xml:space="preserve"> 2019. </w:t>
      </w:r>
      <w:r w:rsidRPr="00603332">
        <w:rPr>
          <w:lang w:val="en-GB"/>
        </w:rPr>
        <w:t>MQTT Client and Broker and MQTT Server Connection Establishment Explained - MQTT Essentials: Part 3</w:t>
      </w:r>
      <w:r w:rsidR="00370358">
        <w:rPr>
          <w:lang w:val="en-GB"/>
        </w:rPr>
        <w:t xml:space="preserve">. [online]. [cit. 2023-03-23]. </w:t>
      </w:r>
      <w:r w:rsidR="00370358">
        <w:t xml:space="preserve">Dostupné na: </w:t>
      </w:r>
      <w:r w:rsidR="0068186C">
        <w:t>&lt;</w:t>
      </w:r>
      <w:r w:rsidR="0068186C" w:rsidRPr="0068186C">
        <w:rPr>
          <w:lang w:val="en-GB"/>
        </w:rPr>
        <w:t>https://www.hivemq.com/blog/mqtt-essentials-part-3-client-broker-connection-establishment/</w:t>
      </w:r>
      <w:r w:rsidR="0068186C">
        <w:rPr>
          <w:lang w:val="en-GB"/>
        </w:rPr>
        <w:t>&gt;</w:t>
      </w:r>
    </w:p>
    <w:p w14:paraId="5D314A58" w14:textId="7139299A" w:rsidR="00D75378" w:rsidRDefault="0068186C" w:rsidP="00D523D2">
      <w:pPr>
        <w:pStyle w:val="Odsekzoznamu"/>
        <w:numPr>
          <w:ilvl w:val="0"/>
          <w:numId w:val="44"/>
        </w:numPr>
        <w:ind w:left="426" w:hanging="426"/>
        <w:rPr>
          <w:lang w:val="en-GB"/>
        </w:rPr>
      </w:pPr>
      <w:r w:rsidRPr="00E62FAD">
        <w:rPr>
          <w:b/>
          <w:bCs/>
          <w:lang w:val="en-GB"/>
        </w:rPr>
        <w:t>IBM.</w:t>
      </w:r>
      <w:r>
        <w:rPr>
          <w:lang w:val="en-GB"/>
        </w:rPr>
        <w:t xml:space="preserve"> (n.d.). What is Docker?. [online]. [cit. 2023-03-25]</w:t>
      </w:r>
      <w:r w:rsidR="005824AB">
        <w:rPr>
          <w:lang w:val="en-GB"/>
        </w:rPr>
        <w:t xml:space="preserve">. </w:t>
      </w:r>
      <w:r w:rsidR="005824AB">
        <w:t>Dostupné na:</w:t>
      </w:r>
      <w:r w:rsidR="005824AB">
        <w:rPr>
          <w:lang w:val="en-GB"/>
        </w:rPr>
        <w:t xml:space="preserve"> </w:t>
      </w:r>
      <w:r w:rsidR="00D75378">
        <w:rPr>
          <w:lang w:val="en-GB"/>
        </w:rPr>
        <w:t>&lt;</w:t>
      </w:r>
      <w:r w:rsidR="00D75378" w:rsidRPr="00D75378">
        <w:rPr>
          <w:lang w:val="en-GB"/>
        </w:rPr>
        <w:t>https://www.ibm.com/topics/docker?fbclid=IwAR2DTkqxBiZ-5iVoqkLn2LSL5MzM-M8c_CMmebTmq5j6nmkOiqJBLENsLlc</w:t>
      </w:r>
      <w:r w:rsidR="00D75378">
        <w:rPr>
          <w:lang w:val="en-GB"/>
        </w:rPr>
        <w:t>&gt;</w:t>
      </w:r>
    </w:p>
    <w:p w14:paraId="19035254" w14:textId="45D8B4A1" w:rsidR="0068186C" w:rsidRPr="00D75378" w:rsidRDefault="00D75378" w:rsidP="00D75378">
      <w:pPr>
        <w:spacing w:before="0" w:after="0" w:line="240" w:lineRule="auto"/>
        <w:jc w:val="left"/>
        <w:rPr>
          <w:lang w:val="en-GB"/>
        </w:rPr>
      </w:pPr>
      <w:r>
        <w:rPr>
          <w:lang w:val="en-GB"/>
        </w:rPr>
        <w:br w:type="page"/>
      </w:r>
    </w:p>
    <w:p w14:paraId="7223FE02" w14:textId="6DA04E92" w:rsidR="0009072E" w:rsidRPr="0009072E" w:rsidRDefault="00E62FAD" w:rsidP="0009072E">
      <w:pPr>
        <w:pStyle w:val="Odsekzoznamu"/>
        <w:numPr>
          <w:ilvl w:val="0"/>
          <w:numId w:val="44"/>
        </w:numPr>
        <w:ind w:left="426" w:hanging="426"/>
        <w:rPr>
          <w:lang w:val="en-GB"/>
        </w:rPr>
      </w:pPr>
      <w:r w:rsidRPr="006D2525">
        <w:rPr>
          <w:b/>
          <w:bCs/>
          <w:lang w:val="en-GB"/>
        </w:rPr>
        <w:lastRenderedPageBreak/>
        <w:t>aqua.</w:t>
      </w:r>
      <w:r>
        <w:rPr>
          <w:lang w:val="en-GB"/>
        </w:rPr>
        <w:t xml:space="preserve"> </w:t>
      </w:r>
      <w:r w:rsidR="0009072E">
        <w:rPr>
          <w:lang w:val="en-GB"/>
        </w:rPr>
        <w:t xml:space="preserve">(n.d.). Docket Networking. [online]. [cit. 2023-03-25]. </w:t>
      </w:r>
      <w:r w:rsidR="0009072E">
        <w:t xml:space="preserve">Dostupné na: </w:t>
      </w:r>
      <w:r w:rsidR="0009072E">
        <w:rPr>
          <w:lang w:val="en-GB"/>
        </w:rPr>
        <w:t>&lt;</w:t>
      </w:r>
      <w:r w:rsidR="0009072E" w:rsidRPr="0009072E">
        <w:rPr>
          <w:lang w:val="en-GB"/>
        </w:rPr>
        <w:t>https://www.aquasec.com/cloud-native-academy/docker-container/docker-networking/?fbclid=IwAR36JRNDCSt875khfgGlneuDOT-Jp9sV1jKdsxJh6CWvird9ChUx582bIk0</w:t>
      </w:r>
      <w:r w:rsidR="0009072E">
        <w:rPr>
          <w:lang w:val="en-GB"/>
        </w:rPr>
        <w:t>&gt;</w:t>
      </w:r>
    </w:p>
    <w:p w14:paraId="518751BF" w14:textId="77777777" w:rsidR="009D1DC5" w:rsidRPr="009D1DC5" w:rsidRDefault="009D1DC5" w:rsidP="009D1DC5"/>
    <w:p w14:paraId="767055F7" w14:textId="40E9D8EC" w:rsidR="002077B5" w:rsidRPr="00190CE7" w:rsidRDefault="00190CE7" w:rsidP="00190CE7">
      <w:pPr>
        <w:spacing w:before="0" w:after="0" w:line="240" w:lineRule="auto"/>
        <w:jc w:val="left"/>
        <w:rPr>
          <w:b/>
          <w:spacing w:val="5"/>
          <w:kern w:val="28"/>
          <w:sz w:val="32"/>
          <w:szCs w:val="32"/>
        </w:rPr>
      </w:pPr>
      <w:r>
        <w:br w:type="page"/>
      </w:r>
      <w:r w:rsidR="006C3CA1">
        <w:fldChar w:fldCharType="begin"/>
      </w:r>
      <w:r w:rsidR="006C3CA1">
        <w:rPr>
          <w:lang w:val="en-GB"/>
        </w:rPr>
        <w:instrText xml:space="preserve"> BIBLIOGRAPHY  \l 2057 </w:instrText>
      </w:r>
      <w:r w:rsidR="006C3CA1">
        <w:fldChar w:fldCharType="separate"/>
      </w:r>
    </w:p>
    <w:p w14:paraId="5CA2FE40" w14:textId="77777777" w:rsidR="00270392" w:rsidRDefault="006C3CA1" w:rsidP="00270392">
      <w:pPr>
        <w:spacing w:before="600"/>
        <w:jc w:val="center"/>
      </w:pPr>
      <w:r>
        <w:lastRenderedPageBreak/>
        <w:fldChar w:fldCharType="end"/>
      </w:r>
    </w:p>
    <w:p w14:paraId="25410479" w14:textId="30D7AA0A" w:rsidR="000F2EE0" w:rsidRDefault="00270392" w:rsidP="00D42D01">
      <w:pPr>
        <w:spacing w:before="5640"/>
        <w:jc w:val="center"/>
        <w:rPr>
          <w:b/>
          <w:sz w:val="40"/>
          <w:szCs w:val="40"/>
        </w:rPr>
      </w:pPr>
      <w:r>
        <w:rPr>
          <w:b/>
          <w:sz w:val="40"/>
          <w:szCs w:val="40"/>
        </w:rPr>
        <w:t>P</w:t>
      </w:r>
      <w:r w:rsidR="005B6851" w:rsidRPr="00873B7B">
        <w:rPr>
          <w:b/>
          <w:sz w:val="40"/>
          <w:szCs w:val="40"/>
        </w:rPr>
        <w:t>ríloh</w:t>
      </w:r>
      <w:r w:rsidR="008A638C" w:rsidRPr="00873B7B">
        <w:rPr>
          <w:b/>
          <w:sz w:val="40"/>
          <w:szCs w:val="40"/>
        </w:rPr>
        <w:t>y</w:t>
      </w:r>
      <w:r w:rsidR="000F2EE0">
        <w:rPr>
          <w:b/>
          <w:sz w:val="40"/>
          <w:szCs w:val="40"/>
        </w:rPr>
        <w:br w:type="page"/>
      </w:r>
    </w:p>
    <w:p w14:paraId="155C77CC" w14:textId="77777777" w:rsidR="00EB2D62" w:rsidRPr="00873B7B" w:rsidRDefault="00EB2D62" w:rsidP="0036699E">
      <w:pPr>
        <w:pStyle w:val="Titulnstranynadpisy"/>
      </w:pPr>
      <w:r w:rsidRPr="00873B7B">
        <w:lastRenderedPageBreak/>
        <w:t>Zoznam príloh</w:t>
      </w:r>
    </w:p>
    <w:p w14:paraId="0B32F6EB" w14:textId="379FC666" w:rsidR="00AC41CC" w:rsidRDefault="009E55BE">
      <w:pPr>
        <w:pStyle w:val="Obsah1"/>
        <w:tabs>
          <w:tab w:val="left" w:pos="1560"/>
        </w:tabs>
        <w:rPr>
          <w:rFonts w:asciiTheme="minorHAnsi" w:eastAsiaTheme="minorEastAsia" w:hAnsiTheme="minorHAnsi" w:cstheme="minorBidi"/>
          <w:bCs w:val="0"/>
          <w:szCs w:val="22"/>
        </w:rPr>
      </w:pPr>
      <w:r w:rsidRPr="00873B7B">
        <w:rPr>
          <w:rFonts w:ascii="Times New Roman" w:hAnsi="Times New Roman"/>
          <w:b/>
          <w:bCs w:val="0"/>
          <w:spacing w:val="5"/>
          <w:kern w:val="28"/>
          <w:sz w:val="24"/>
          <w:szCs w:val="32"/>
        </w:rPr>
        <w:fldChar w:fldCharType="begin"/>
      </w:r>
      <w:r w:rsidRPr="00873B7B">
        <w:rPr>
          <w:rFonts w:ascii="Times New Roman" w:hAnsi="Times New Roman"/>
          <w:sz w:val="24"/>
          <w:szCs w:val="32"/>
        </w:rPr>
        <w:instrText xml:space="preserve"> TOC \h \z \t "Nadpis_priloha" </w:instrText>
      </w:r>
      <w:r w:rsidRPr="00873B7B">
        <w:rPr>
          <w:rFonts w:ascii="Times New Roman" w:hAnsi="Times New Roman"/>
          <w:b/>
          <w:bCs w:val="0"/>
          <w:spacing w:val="5"/>
          <w:kern w:val="28"/>
          <w:sz w:val="24"/>
          <w:szCs w:val="32"/>
        </w:rPr>
        <w:fldChar w:fldCharType="separate"/>
      </w:r>
      <w:hyperlink w:anchor="_Toc131266230" w:history="1">
        <w:r w:rsidR="00AC41CC" w:rsidRPr="00AE6129">
          <w:rPr>
            <w:rStyle w:val="Hypertextovprepojenie"/>
          </w:rPr>
          <w:t>Príloha A |</w:t>
        </w:r>
        <w:r w:rsidR="00AC41CC">
          <w:rPr>
            <w:rFonts w:asciiTheme="minorHAnsi" w:eastAsiaTheme="minorEastAsia" w:hAnsiTheme="minorHAnsi" w:cstheme="minorBidi"/>
            <w:bCs w:val="0"/>
            <w:szCs w:val="22"/>
          </w:rPr>
          <w:tab/>
        </w:r>
        <w:r w:rsidR="00AC41CC" w:rsidRPr="00AE6129">
          <w:rPr>
            <w:rStyle w:val="Hypertextovprepojenie"/>
          </w:rPr>
          <w:t>Schematické zapojenia</w:t>
        </w:r>
        <w:r w:rsidR="00AC41CC">
          <w:rPr>
            <w:webHidden/>
          </w:rPr>
          <w:tab/>
        </w:r>
        <w:r w:rsidR="00AC41CC">
          <w:rPr>
            <w:webHidden/>
          </w:rPr>
          <w:fldChar w:fldCharType="begin"/>
        </w:r>
        <w:r w:rsidR="00AC41CC">
          <w:rPr>
            <w:webHidden/>
          </w:rPr>
          <w:instrText xml:space="preserve"> PAGEREF _Toc131266230 \h </w:instrText>
        </w:r>
        <w:r w:rsidR="00AC41CC">
          <w:rPr>
            <w:webHidden/>
          </w:rPr>
        </w:r>
        <w:r w:rsidR="00AC41CC">
          <w:rPr>
            <w:webHidden/>
          </w:rPr>
          <w:fldChar w:fldCharType="separate"/>
        </w:r>
        <w:r w:rsidR="007531DC">
          <w:rPr>
            <w:webHidden/>
          </w:rPr>
          <w:t>77</w:t>
        </w:r>
        <w:r w:rsidR="00AC41CC">
          <w:rPr>
            <w:webHidden/>
          </w:rPr>
          <w:fldChar w:fldCharType="end"/>
        </w:r>
      </w:hyperlink>
    </w:p>
    <w:p w14:paraId="3D37597B" w14:textId="79A17A90" w:rsidR="00AC41CC" w:rsidRDefault="00000000">
      <w:pPr>
        <w:pStyle w:val="Obsah1"/>
        <w:tabs>
          <w:tab w:val="left" w:pos="1560"/>
        </w:tabs>
        <w:rPr>
          <w:rFonts w:asciiTheme="minorHAnsi" w:eastAsiaTheme="minorEastAsia" w:hAnsiTheme="minorHAnsi" w:cstheme="minorBidi"/>
          <w:bCs w:val="0"/>
          <w:szCs w:val="22"/>
        </w:rPr>
      </w:pPr>
      <w:hyperlink w:anchor="_Toc131266231" w:history="1">
        <w:r w:rsidR="00AC41CC" w:rsidRPr="00AE6129">
          <w:rPr>
            <w:rStyle w:val="Hypertextovprepojenie"/>
          </w:rPr>
          <w:t>Príloha B |</w:t>
        </w:r>
        <w:r w:rsidR="00AC41CC">
          <w:rPr>
            <w:rFonts w:asciiTheme="minorHAnsi" w:eastAsiaTheme="minorEastAsia" w:hAnsiTheme="minorHAnsi" w:cstheme="minorBidi"/>
            <w:bCs w:val="0"/>
            <w:szCs w:val="22"/>
          </w:rPr>
          <w:tab/>
        </w:r>
        <w:r w:rsidR="00AC41CC" w:rsidRPr="00AE6129">
          <w:rPr>
            <w:rStyle w:val="Hypertextovprepojenie"/>
          </w:rPr>
          <w:t>Karty v používateľskom rozhraní</w:t>
        </w:r>
        <w:r w:rsidR="00AC41CC">
          <w:rPr>
            <w:webHidden/>
          </w:rPr>
          <w:tab/>
        </w:r>
        <w:r w:rsidR="00AC41CC">
          <w:rPr>
            <w:webHidden/>
          </w:rPr>
          <w:fldChar w:fldCharType="begin"/>
        </w:r>
        <w:r w:rsidR="00AC41CC">
          <w:rPr>
            <w:webHidden/>
          </w:rPr>
          <w:instrText xml:space="preserve"> PAGEREF _Toc131266231 \h </w:instrText>
        </w:r>
        <w:r w:rsidR="00AC41CC">
          <w:rPr>
            <w:webHidden/>
          </w:rPr>
        </w:r>
        <w:r w:rsidR="00AC41CC">
          <w:rPr>
            <w:webHidden/>
          </w:rPr>
          <w:fldChar w:fldCharType="separate"/>
        </w:r>
        <w:r w:rsidR="007531DC">
          <w:rPr>
            <w:webHidden/>
          </w:rPr>
          <w:t>78</w:t>
        </w:r>
        <w:r w:rsidR="00AC41CC">
          <w:rPr>
            <w:webHidden/>
          </w:rPr>
          <w:fldChar w:fldCharType="end"/>
        </w:r>
      </w:hyperlink>
    </w:p>
    <w:p w14:paraId="52264D6B" w14:textId="0F70A1CC" w:rsidR="00EB2D62" w:rsidRPr="00873B7B" w:rsidRDefault="009E55BE" w:rsidP="001B06F6">
      <w:pPr>
        <w:pStyle w:val="Nzovnecislovany"/>
      </w:pPr>
      <w:r w:rsidRPr="00873B7B">
        <w:rPr>
          <w:rFonts w:ascii="Times New Roman" w:hAnsi="Times New Roman"/>
          <w:b w:val="0"/>
          <w:bCs/>
          <w:spacing w:val="0"/>
          <w:kern w:val="0"/>
          <w:sz w:val="24"/>
          <w:szCs w:val="32"/>
        </w:rPr>
        <w:fldChar w:fldCharType="end"/>
      </w:r>
      <w:r w:rsidR="00EB2D62" w:rsidRPr="00873B7B">
        <w:br w:type="page"/>
      </w:r>
    </w:p>
    <w:p w14:paraId="2274D711" w14:textId="2C03F0B8" w:rsidR="00DD5CBE" w:rsidRPr="000F2EE0" w:rsidRDefault="00393A38" w:rsidP="000F2EE0">
      <w:pPr>
        <w:pStyle w:val="Nadpispriloha"/>
        <w:tabs>
          <w:tab w:val="left" w:pos="2127"/>
        </w:tabs>
        <w:ind w:left="360"/>
        <w:rPr>
          <w:sz w:val="26"/>
          <w:szCs w:val="26"/>
        </w:rPr>
      </w:pPr>
      <w:bookmarkStart w:id="140" w:name="_Toc131266230"/>
      <w:r w:rsidRPr="000F2EE0">
        <w:rPr>
          <w:noProof/>
          <w:sz w:val="26"/>
          <w:szCs w:val="26"/>
        </w:rPr>
        <w:lastRenderedPageBreak/>
        <w:drawing>
          <wp:anchor distT="0" distB="0" distL="114300" distR="114300" simplePos="0" relativeHeight="251662336" behindDoc="0" locked="0" layoutInCell="1" allowOverlap="1" wp14:anchorId="4084C3E2" wp14:editId="11C1594A">
            <wp:simplePos x="0" y="0"/>
            <wp:positionH relativeFrom="margin">
              <wp:align>left</wp:align>
            </wp:positionH>
            <wp:positionV relativeFrom="paragraph">
              <wp:posOffset>320178</wp:posOffset>
            </wp:positionV>
            <wp:extent cx="5398135" cy="3721100"/>
            <wp:effectExtent l="19050" t="19050" r="12065" b="12700"/>
            <wp:wrapTopAndBottom/>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a:picLocks noChangeAspect="1" noChangeArrowheads="1"/>
                    </pic:cNvPicPr>
                  </pic:nvPicPr>
                  <pic:blipFill>
                    <a:blip r:embed="rId44"/>
                    <a:stretch>
                      <a:fillRect/>
                    </a:stretch>
                  </pic:blipFill>
                  <pic:spPr bwMode="auto">
                    <a:xfrm>
                      <a:off x="0" y="0"/>
                      <a:ext cx="5398215" cy="3721100"/>
                    </a:xfrm>
                    <a:prstGeom prst="rect">
                      <a:avLst/>
                    </a:prstGeom>
                    <a:noFill/>
                    <a:ln w="12700">
                      <a:solidFill>
                        <a:schemeClr val="tx1"/>
                      </a:solidFill>
                    </a:ln>
                  </pic:spPr>
                </pic:pic>
              </a:graphicData>
            </a:graphic>
          </wp:anchor>
        </w:drawing>
      </w:r>
      <w:r w:rsidRPr="000F2EE0">
        <w:rPr>
          <w:sz w:val="26"/>
          <w:szCs w:val="26"/>
        </w:rPr>
        <w:t>Schematické</w:t>
      </w:r>
      <w:r w:rsidR="00755BEA" w:rsidRPr="000F2EE0">
        <w:rPr>
          <w:sz w:val="26"/>
          <w:szCs w:val="26"/>
        </w:rPr>
        <w:t xml:space="preserve"> zapojenia</w:t>
      </w:r>
      <w:bookmarkEnd w:id="140"/>
      <w:r w:rsidR="00755BEA" w:rsidRPr="000F2EE0">
        <w:rPr>
          <w:sz w:val="26"/>
          <w:szCs w:val="26"/>
        </w:rPr>
        <w:t xml:space="preserve"> </w:t>
      </w:r>
    </w:p>
    <w:p w14:paraId="65E53270" w14:textId="24CCDBBD" w:rsidR="00564C56" w:rsidRDefault="00564C56">
      <w:pPr>
        <w:spacing w:before="0"/>
        <w:jc w:val="left"/>
        <w:rPr>
          <w:sz w:val="26"/>
          <w:szCs w:val="26"/>
        </w:rPr>
      </w:pPr>
    </w:p>
    <w:p w14:paraId="776B6ECE" w14:textId="67231439" w:rsidR="00DD5CBE" w:rsidRPr="00873B7B" w:rsidRDefault="00564C56">
      <w:pPr>
        <w:spacing w:before="0"/>
        <w:jc w:val="left"/>
        <w:rPr>
          <w:b/>
          <w:iCs/>
          <w:spacing w:val="15"/>
          <w:sz w:val="26"/>
          <w:szCs w:val="26"/>
        </w:rPr>
      </w:pPr>
      <w:r>
        <w:rPr>
          <w:noProof/>
        </w:rPr>
        <w:drawing>
          <wp:anchor distT="0" distB="0" distL="114300" distR="114300" simplePos="0" relativeHeight="251663360" behindDoc="0" locked="0" layoutInCell="1" allowOverlap="1" wp14:anchorId="4FBC61D1" wp14:editId="7F6C7201">
            <wp:simplePos x="0" y="0"/>
            <wp:positionH relativeFrom="column">
              <wp:posOffset>3782</wp:posOffset>
            </wp:positionH>
            <wp:positionV relativeFrom="paragraph">
              <wp:posOffset>359</wp:posOffset>
            </wp:positionV>
            <wp:extent cx="5399405" cy="3721100"/>
            <wp:effectExtent l="19050" t="19050" r="10795" b="12700"/>
            <wp:wrapTopAndBottom/>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9405" cy="3721100"/>
                    </a:xfrm>
                    <a:prstGeom prst="rect">
                      <a:avLst/>
                    </a:prstGeom>
                    <a:noFill/>
                    <a:ln w="12700">
                      <a:solidFill>
                        <a:schemeClr val="tx1"/>
                      </a:solidFill>
                    </a:ln>
                  </pic:spPr>
                </pic:pic>
              </a:graphicData>
            </a:graphic>
          </wp:anchor>
        </w:drawing>
      </w:r>
    </w:p>
    <w:p w14:paraId="43EA9B78" w14:textId="6391A3E0" w:rsidR="00C81E9E" w:rsidRDefault="001B06F6" w:rsidP="000F2EE0">
      <w:pPr>
        <w:pStyle w:val="Nadpispriloha"/>
        <w:tabs>
          <w:tab w:val="left" w:pos="2127"/>
        </w:tabs>
        <w:rPr>
          <w:sz w:val="26"/>
          <w:szCs w:val="26"/>
        </w:rPr>
      </w:pPr>
      <w:bookmarkStart w:id="141" w:name="_Toc131266231"/>
      <w:r>
        <w:rPr>
          <w:noProof/>
        </w:rPr>
        <w:lastRenderedPageBreak/>
        <w:drawing>
          <wp:anchor distT="0" distB="0" distL="114300" distR="114300" simplePos="0" relativeHeight="251683840" behindDoc="0" locked="0" layoutInCell="1" allowOverlap="1" wp14:anchorId="345DA7DC" wp14:editId="27601495">
            <wp:simplePos x="0" y="0"/>
            <wp:positionH relativeFrom="margin">
              <wp:align>center</wp:align>
            </wp:positionH>
            <wp:positionV relativeFrom="paragraph">
              <wp:posOffset>3606496</wp:posOffset>
            </wp:positionV>
            <wp:extent cx="6120000" cy="3033010"/>
            <wp:effectExtent l="19050" t="19050" r="14605" b="15240"/>
            <wp:wrapTopAndBottom/>
            <wp:docPr id="23" name="Obrázok 23" descr="Obrázok, na ktorom je text, drevo, zeleni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 drevo, zelenina&#10;&#10;Automaticky generovaný popi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000" cy="303301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2E08BC32" wp14:editId="03053794">
            <wp:simplePos x="0" y="0"/>
            <wp:positionH relativeFrom="margin">
              <wp:align>center</wp:align>
            </wp:positionH>
            <wp:positionV relativeFrom="paragraph">
              <wp:posOffset>404965</wp:posOffset>
            </wp:positionV>
            <wp:extent cx="6120000" cy="3000877"/>
            <wp:effectExtent l="0" t="0" r="0" b="9525"/>
            <wp:wrapTopAndBottom/>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000" cy="30008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D">
        <w:rPr>
          <w:sz w:val="26"/>
          <w:szCs w:val="26"/>
        </w:rPr>
        <w:t xml:space="preserve">Karty </w:t>
      </w:r>
      <w:r w:rsidR="000F2EE0">
        <w:rPr>
          <w:sz w:val="26"/>
          <w:szCs w:val="26"/>
        </w:rPr>
        <w:t>v používateľskom rozhraní</w:t>
      </w:r>
      <w:bookmarkEnd w:id="141"/>
    </w:p>
    <w:sectPr w:rsidR="00C81E9E" w:rsidSect="0056504E">
      <w:headerReference w:type="default" r:id="rId48"/>
      <w:footerReference w:type="default" r:id="rId49"/>
      <w:headerReference w:type="first" r:id="rId50"/>
      <w:footerReference w:type="first" r:id="rId51"/>
      <w:pgSz w:w="11906" w:h="16838" w:code="9"/>
      <w:pgMar w:top="1418" w:right="1418" w:bottom="1418" w:left="1418" w:header="709" w:footer="709" w:gutter="567"/>
      <w:pgNumType w:start="2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B828" w14:textId="77777777" w:rsidR="00C1420A" w:rsidRDefault="00C1420A">
      <w:r>
        <w:separator/>
      </w:r>
    </w:p>
  </w:endnote>
  <w:endnote w:type="continuationSeparator" w:id="0">
    <w:p w14:paraId="16F9E241" w14:textId="77777777" w:rsidR="00C1420A" w:rsidRDefault="00C14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altName w:val="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6FB7" w14:textId="77777777" w:rsidR="0048668B" w:rsidRPr="0048668B" w:rsidRDefault="0048668B" w:rsidP="00226230">
    <w:pPr>
      <w:pStyle w:val="Pta"/>
      <w:tabs>
        <w:tab w:val="clear" w:pos="4189"/>
        <w:tab w:val="clear" w:pos="4536"/>
        <w:tab w:val="clear" w:pos="6873"/>
        <w:tab w:val="clear" w:pos="6971"/>
        <w:tab w:val="clear" w:pos="7805"/>
        <w:tab w:val="clear" w:pos="8100"/>
        <w:tab w:val="clear" w:pos="8313"/>
        <w:tab w:val="clear" w:pos="9072"/>
      </w:tabs>
      <w:spacing w:before="0"/>
      <w:rPr>
        <w:smallCaps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5CC13" w14:textId="77777777" w:rsidR="00502DC4" w:rsidRPr="00D73B6E" w:rsidRDefault="00502DC4" w:rsidP="00D73B6E">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BB87C" w14:textId="77777777" w:rsidR="00502DC4" w:rsidRPr="00502DC4" w:rsidRDefault="00502DC4" w:rsidP="00502DC4">
    <w:pPr>
      <w:pStyle w:val="Pta"/>
      <w:tabs>
        <w:tab w:val="clear" w:pos="4189"/>
        <w:tab w:val="clear" w:pos="4536"/>
        <w:tab w:val="clear" w:pos="6873"/>
        <w:tab w:val="clear" w:pos="6971"/>
        <w:tab w:val="clear" w:pos="7805"/>
        <w:tab w:val="clear" w:pos="8100"/>
        <w:tab w:val="clear" w:pos="8313"/>
        <w:tab w:val="clear" w:pos="907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6BF43" w14:textId="77777777" w:rsidR="00502DC4" w:rsidRPr="00502DC4" w:rsidRDefault="00502DC4" w:rsidP="00502DC4">
    <w:pPr>
      <w:pStyle w:val="Pta"/>
      <w:tabs>
        <w:tab w:val="clear" w:pos="4189"/>
        <w:tab w:val="clear" w:pos="4536"/>
        <w:tab w:val="clear" w:pos="6873"/>
        <w:tab w:val="clear" w:pos="6971"/>
        <w:tab w:val="clear" w:pos="7805"/>
        <w:tab w:val="clear" w:pos="8100"/>
        <w:tab w:val="clear" w:pos="8313"/>
        <w:tab w:val="clear" w:pos="907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A4EEC" w14:textId="77777777" w:rsidR="00D73B6E" w:rsidRPr="009E66FB" w:rsidRDefault="00D73B6E" w:rsidP="00EB2D62">
    <w:pPr>
      <w:pStyle w:val="Pta"/>
      <w:jc w:val="right"/>
      <w:rPr>
        <w:sz w:val="22"/>
        <w:szCs w:val="22"/>
      </w:rPr>
    </w:pPr>
    <w:r w:rsidRPr="009E66FB">
      <w:rPr>
        <w:smallCaps w:val="0"/>
        <w:sz w:val="22"/>
        <w:szCs w:val="22"/>
      </w:rPr>
      <w:fldChar w:fldCharType="begin"/>
    </w:r>
    <w:r w:rsidRPr="009E66FB">
      <w:rPr>
        <w:smallCaps w:val="0"/>
        <w:sz w:val="22"/>
        <w:szCs w:val="22"/>
      </w:rPr>
      <w:instrText xml:space="preserve"> PAGE   \* MERGEFORMAT </w:instrText>
    </w:r>
    <w:r w:rsidRPr="009E66FB">
      <w:rPr>
        <w:smallCaps w:val="0"/>
        <w:sz w:val="22"/>
        <w:szCs w:val="22"/>
      </w:rPr>
      <w:fldChar w:fldCharType="separate"/>
    </w:r>
    <w:r w:rsidR="001D6DB6">
      <w:rPr>
        <w:smallCaps w:val="0"/>
        <w:noProof/>
        <w:sz w:val="22"/>
        <w:szCs w:val="22"/>
      </w:rPr>
      <w:t>20</w:t>
    </w:r>
    <w:r w:rsidRPr="009E66FB">
      <w:rPr>
        <w:smallCaps w:val="0"/>
        <w:sz w:val="22"/>
        <w:szCs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784DB" w14:textId="77777777" w:rsidR="00EB2D62" w:rsidRDefault="00EB2D62" w:rsidP="00EB2D62">
    <w:pPr>
      <w:pStyle w:val="Pta"/>
      <w:jc w:val="right"/>
    </w:pPr>
    <w:r w:rsidRPr="00EB18D7">
      <w:rPr>
        <w:smallCaps w:val="0"/>
      </w:rPr>
      <w:fldChar w:fldCharType="begin"/>
    </w:r>
    <w:r w:rsidRPr="00EB18D7">
      <w:rPr>
        <w:smallCaps w:val="0"/>
      </w:rPr>
      <w:instrText xml:space="preserve"> PAGE   \* MERGEFORMAT </w:instrText>
    </w:r>
    <w:r w:rsidRPr="00EB18D7">
      <w:rPr>
        <w:smallCaps w:val="0"/>
      </w:rPr>
      <w:fldChar w:fldCharType="separate"/>
    </w:r>
    <w:r w:rsidR="006301E0" w:rsidRPr="006301E0">
      <w:rPr>
        <w:rFonts w:ascii="Cambria" w:hAnsi="Cambria"/>
        <w:smallCaps w:val="0"/>
        <w:noProof/>
      </w:rPr>
      <w:t>I</w:t>
    </w:r>
    <w:r w:rsidRPr="00EB18D7">
      <w:rPr>
        <w:smallCaps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14D7C" w14:textId="77777777" w:rsidR="00C1420A" w:rsidRDefault="00C1420A">
      <w:r>
        <w:separator/>
      </w:r>
    </w:p>
  </w:footnote>
  <w:footnote w:type="continuationSeparator" w:id="0">
    <w:p w14:paraId="2AADD762" w14:textId="77777777" w:rsidR="00C1420A" w:rsidRDefault="00C1420A">
      <w:r>
        <w:continuationSeparator/>
      </w:r>
    </w:p>
  </w:footnote>
  <w:footnote w:id="1">
    <w:p w14:paraId="52E98BAB" w14:textId="722EAC9A" w:rsidR="00C10203" w:rsidRPr="00C10203" w:rsidRDefault="00C10203">
      <w:pPr>
        <w:pStyle w:val="Textpoznmkypodiarou"/>
        <w:rPr>
          <w:lang w:val="en-GB"/>
        </w:rPr>
      </w:pPr>
      <w:r>
        <w:rPr>
          <w:rStyle w:val="Odkaznapoznmkupodiarou"/>
        </w:rPr>
        <w:footnoteRef/>
      </w:r>
      <w:r>
        <w:t xml:space="preserve"> </w:t>
      </w:r>
      <w:r w:rsidR="00331E8B" w:rsidRPr="00331E8B">
        <w:t>Počítačový</w:t>
      </w:r>
      <w:r w:rsidR="00047CA2" w:rsidRPr="00331E8B">
        <w:t xml:space="preserve"> </w:t>
      </w:r>
      <w:r w:rsidR="00331E8B" w:rsidRPr="00331E8B">
        <w:t>softvér</w:t>
      </w:r>
      <w:r w:rsidR="00EF2F39" w:rsidRPr="00331E8B">
        <w:t xml:space="preserve">, </w:t>
      </w:r>
      <w:r w:rsidR="00331E8B" w:rsidRPr="00331E8B">
        <w:t>ktorého</w:t>
      </w:r>
      <w:r w:rsidR="00EF2F39" w:rsidRPr="00331E8B">
        <w:t xml:space="preserve"> </w:t>
      </w:r>
      <w:r w:rsidR="00331E8B" w:rsidRPr="00331E8B">
        <w:t>zdrojový</w:t>
      </w:r>
      <w:r w:rsidR="00EF2F39" w:rsidRPr="00331E8B">
        <w:t xml:space="preserve"> </w:t>
      </w:r>
      <w:r w:rsidR="00331E8B" w:rsidRPr="00331E8B">
        <w:t>kód</w:t>
      </w:r>
      <w:r w:rsidR="00EF2F39" w:rsidRPr="00331E8B">
        <w:t xml:space="preserve"> je </w:t>
      </w:r>
      <w:r w:rsidR="00331E8B" w:rsidRPr="00331E8B">
        <w:t>prístupný</w:t>
      </w:r>
      <w:r w:rsidR="00EF2F39" w:rsidRPr="00331E8B">
        <w:t xml:space="preserve"> a s licenciou na jeho </w:t>
      </w:r>
      <w:r w:rsidR="00331E8B" w:rsidRPr="00331E8B">
        <w:t>distribúciu</w:t>
      </w:r>
      <w:r w:rsidR="00EF2F39" w:rsidRPr="00331E8B">
        <w:t xml:space="preserve">, </w:t>
      </w:r>
      <w:r w:rsidR="00331E8B" w:rsidRPr="00331E8B">
        <w:t>študovanie</w:t>
      </w:r>
      <w:r w:rsidR="00EF2F39" w:rsidRPr="00331E8B">
        <w:t xml:space="preserve">, </w:t>
      </w:r>
      <w:r w:rsidR="00331E8B" w:rsidRPr="00331E8B">
        <w:t>úpravu</w:t>
      </w:r>
      <w:r w:rsidR="00EF2F39" w:rsidRPr="00331E8B">
        <w:t xml:space="preserve"> a </w:t>
      </w:r>
      <w:r w:rsidR="00331E8B" w:rsidRPr="00331E8B">
        <w:t xml:space="preserve">ďalšie operácie </w:t>
      </w:r>
      <w:r w:rsidR="00331E8B">
        <w:t>spojen</w:t>
      </w:r>
      <w:r w:rsidR="00B160BA">
        <w:t>é</w:t>
      </w:r>
      <w:r w:rsidR="00331E8B">
        <w:t xml:space="preserve"> s využitím a vylepšením.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DA91" w14:textId="77777777" w:rsidR="00226230" w:rsidRDefault="00226230" w:rsidP="00226230">
    <w:pPr>
      <w:pStyle w:val="Hlavika"/>
      <w:tabs>
        <w:tab w:val="clear" w:pos="4536"/>
        <w:tab w:val="clear"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91D53" w14:textId="77777777" w:rsidR="0036434D" w:rsidRPr="00502DC4" w:rsidRDefault="0036434D" w:rsidP="00502DC4">
    <w:pPr>
      <w:pStyle w:val="Hlavika"/>
      <w:tabs>
        <w:tab w:val="clear" w:pos="4536"/>
        <w:tab w:val="clear" w:pos="907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DA837" w14:textId="77777777" w:rsidR="00C96291" w:rsidRPr="00B67725" w:rsidRDefault="00C96291" w:rsidP="00502DC4">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3C77F" w14:textId="77777777" w:rsidR="00502DC4" w:rsidRPr="00502DC4" w:rsidRDefault="00502DC4" w:rsidP="00502DC4">
    <w:pPr>
      <w:pStyle w:val="Hlavika"/>
      <w:tabs>
        <w:tab w:val="clear" w:pos="4536"/>
        <w:tab w:val="clear" w:pos="9072"/>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691FA" w14:textId="77777777" w:rsidR="00502DC4" w:rsidRPr="00B67725" w:rsidRDefault="00502DC4" w:rsidP="00502DC4">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A1C7E" w14:textId="77777777" w:rsidR="00502DC4" w:rsidRPr="00502DC4" w:rsidRDefault="00502DC4" w:rsidP="00502DC4">
    <w:pPr>
      <w:pStyle w:val="Hlavika"/>
      <w:tabs>
        <w:tab w:val="clear" w:pos="4536"/>
        <w:tab w:val="clear" w:pos="9072"/>
      </w:tabs>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248CC" w14:textId="77777777" w:rsidR="00502DC4" w:rsidRPr="00E26E2D" w:rsidRDefault="00502DC4" w:rsidP="00E26E2D">
    <w:pPr>
      <w:pStyle w:val="Hlavik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F7267" w14:textId="77777777" w:rsidR="00EB2D62" w:rsidRPr="00EB2D62" w:rsidRDefault="00EB2D62" w:rsidP="00EB2D62">
    <w:pPr>
      <w:pStyle w:val="Hlavika"/>
      <w:pBdr>
        <w:bottom w:val="single" w:sz="8" w:space="1" w:color="1F497D"/>
      </w:pBdr>
      <w:jc w:val="right"/>
      <w:rPr>
        <w:rFonts w:ascii="Cambria" w:hAnsi="Cambria"/>
        <w:smallCaps/>
        <w:color w:val="000000"/>
      </w:rPr>
    </w:pPr>
    <w:proofErr w:type="spellStart"/>
    <w:r>
      <w:rPr>
        <w:rFonts w:ascii="Cambria" w:hAnsi="Cambria"/>
        <w:smallCaps/>
        <w:color w:val="000000"/>
      </w:rPr>
      <w:t>Prílohová</w:t>
    </w:r>
    <w:proofErr w:type="spellEnd"/>
    <w:r>
      <w:rPr>
        <w:rFonts w:ascii="Cambria" w:hAnsi="Cambria"/>
        <w:smallCaps/>
        <w:color w:val="000000"/>
      </w:rPr>
      <w:t xml:space="preserve"> časť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E4187"/>
    <w:multiLevelType w:val="multilevel"/>
    <w:tmpl w:val="4AB8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26368B"/>
    <w:multiLevelType w:val="multilevel"/>
    <w:tmpl w:val="80DA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F46CB"/>
    <w:multiLevelType w:val="multilevel"/>
    <w:tmpl w:val="209433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AE4081C"/>
    <w:multiLevelType w:val="multilevel"/>
    <w:tmpl w:val="B19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A32A26"/>
    <w:multiLevelType w:val="hybridMultilevel"/>
    <w:tmpl w:val="9A5C5E9E"/>
    <w:lvl w:ilvl="0" w:tplc="9DAAF058">
      <w:start w:val="1"/>
      <w:numFmt w:val="decimal"/>
      <w:pStyle w:val="slovanzoznam1"/>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5" w15:restartNumberingAfterBreak="0">
    <w:nsid w:val="182D3CDC"/>
    <w:multiLevelType w:val="hybridMultilevel"/>
    <w:tmpl w:val="098A31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E555C3C"/>
    <w:multiLevelType w:val="multilevel"/>
    <w:tmpl w:val="4404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621EE3"/>
    <w:multiLevelType w:val="hybridMultilevel"/>
    <w:tmpl w:val="69E846A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228631AB"/>
    <w:multiLevelType w:val="hybridMultilevel"/>
    <w:tmpl w:val="3D9ACAC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271C1D27"/>
    <w:multiLevelType w:val="hybridMultilevel"/>
    <w:tmpl w:val="110C4C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2B591FE7"/>
    <w:multiLevelType w:val="multilevel"/>
    <w:tmpl w:val="779AD200"/>
    <w:lvl w:ilvl="0">
      <w:start w:val="1"/>
      <w:numFmt w:val="decimal"/>
      <w:pStyle w:val="Nadpis1"/>
      <w:lvlText w:val="%1"/>
      <w:lvlJc w:val="left"/>
      <w:pPr>
        <w:tabs>
          <w:tab w:val="num" w:pos="425"/>
        </w:tabs>
        <w:ind w:left="567" w:hanging="567"/>
      </w:pPr>
      <w:rPr>
        <w:rFonts w:hint="default"/>
      </w:rPr>
    </w:lvl>
    <w:lvl w:ilvl="1">
      <w:start w:val="1"/>
      <w:numFmt w:val="decimal"/>
      <w:pStyle w:val="Nadpis2"/>
      <w:lvlText w:val="%1.%2"/>
      <w:lvlJc w:val="left"/>
      <w:pPr>
        <w:tabs>
          <w:tab w:val="num" w:pos="567"/>
        </w:tabs>
        <w:ind w:left="567" w:hanging="567"/>
      </w:p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24C4C72"/>
    <w:multiLevelType w:val="hybridMultilevel"/>
    <w:tmpl w:val="120E0C9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6C90D7B"/>
    <w:multiLevelType w:val="hybridMultilevel"/>
    <w:tmpl w:val="E8FA4716"/>
    <w:lvl w:ilvl="0" w:tplc="692E6174">
      <w:start w:val="1"/>
      <w:numFmt w:val="bullet"/>
      <w:pStyle w:val="Odrka1"/>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B7D626C"/>
    <w:multiLevelType w:val="multilevel"/>
    <w:tmpl w:val="16E4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7F68B8"/>
    <w:multiLevelType w:val="hybridMultilevel"/>
    <w:tmpl w:val="61B855B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4012311B"/>
    <w:multiLevelType w:val="hybridMultilevel"/>
    <w:tmpl w:val="14D0E6CA"/>
    <w:lvl w:ilvl="0" w:tplc="61DC8C1C">
      <w:start w:val="1"/>
      <w:numFmt w:val="bullet"/>
      <w:pStyle w:val="Odrka3"/>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6" w15:restartNumberingAfterBreak="0">
    <w:nsid w:val="467373A2"/>
    <w:multiLevelType w:val="multilevel"/>
    <w:tmpl w:val="CE9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03682C"/>
    <w:multiLevelType w:val="multilevel"/>
    <w:tmpl w:val="3C9C8A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F95AF6"/>
    <w:multiLevelType w:val="multilevel"/>
    <w:tmpl w:val="9D2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F212DD"/>
    <w:multiLevelType w:val="multilevel"/>
    <w:tmpl w:val="CC44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2B6521B"/>
    <w:multiLevelType w:val="hybridMultilevel"/>
    <w:tmpl w:val="36F259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15:restartNumberingAfterBreak="0">
    <w:nsid w:val="54E51695"/>
    <w:multiLevelType w:val="multilevel"/>
    <w:tmpl w:val="180C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682E74"/>
    <w:multiLevelType w:val="hybridMultilevel"/>
    <w:tmpl w:val="83D055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611D67A4"/>
    <w:multiLevelType w:val="multilevel"/>
    <w:tmpl w:val="8060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65045BB"/>
    <w:multiLevelType w:val="hybridMultilevel"/>
    <w:tmpl w:val="BBD2018A"/>
    <w:lvl w:ilvl="0" w:tplc="177062A4">
      <w:start w:val="1"/>
      <w:numFmt w:val="decimal"/>
      <w:pStyle w:val="Literatra"/>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67197E35"/>
    <w:multiLevelType w:val="multilevel"/>
    <w:tmpl w:val="1054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187E8F"/>
    <w:multiLevelType w:val="multilevel"/>
    <w:tmpl w:val="0D0008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6A656633"/>
    <w:multiLevelType w:val="hybridMultilevel"/>
    <w:tmpl w:val="1B12D26C"/>
    <w:lvl w:ilvl="0" w:tplc="FD16D6A2">
      <w:start w:val="1"/>
      <w:numFmt w:val="upperLetter"/>
      <w:pStyle w:val="Nadpispriloha"/>
      <w:lvlText w:val="Príloha %1 |"/>
      <w:lvlJc w:val="left"/>
      <w:pPr>
        <w:ind w:left="501" w:hanging="360"/>
      </w:pPr>
      <w:rPr>
        <w:rFonts w:hint="default"/>
        <w:spacing w:val="0"/>
        <w:sz w:val="32"/>
        <w:szCs w:val="32"/>
      </w:r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28" w15:restartNumberingAfterBreak="0">
    <w:nsid w:val="6BD639DC"/>
    <w:multiLevelType w:val="hybridMultilevel"/>
    <w:tmpl w:val="EB605A54"/>
    <w:lvl w:ilvl="0" w:tplc="DC52B4C8">
      <w:start w:val="1"/>
      <w:numFmt w:val="decimal"/>
      <w:pStyle w:val="Bibliografia"/>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2B008CC"/>
    <w:multiLevelType w:val="hybridMultilevel"/>
    <w:tmpl w:val="662AF474"/>
    <w:lvl w:ilvl="0" w:tplc="041B0001">
      <w:start w:val="1"/>
      <w:numFmt w:val="bullet"/>
      <w:lvlText w:val=""/>
      <w:lvlJc w:val="left"/>
      <w:pPr>
        <w:ind w:left="783" w:hanging="360"/>
      </w:pPr>
      <w:rPr>
        <w:rFonts w:ascii="Symbol" w:hAnsi="Symbol" w:hint="default"/>
      </w:rPr>
    </w:lvl>
    <w:lvl w:ilvl="1" w:tplc="041B0003" w:tentative="1">
      <w:start w:val="1"/>
      <w:numFmt w:val="bullet"/>
      <w:lvlText w:val="o"/>
      <w:lvlJc w:val="left"/>
      <w:pPr>
        <w:ind w:left="1503" w:hanging="360"/>
      </w:pPr>
      <w:rPr>
        <w:rFonts w:ascii="Courier New" w:hAnsi="Courier New" w:cs="Courier New" w:hint="default"/>
      </w:rPr>
    </w:lvl>
    <w:lvl w:ilvl="2" w:tplc="041B0005" w:tentative="1">
      <w:start w:val="1"/>
      <w:numFmt w:val="bullet"/>
      <w:lvlText w:val=""/>
      <w:lvlJc w:val="left"/>
      <w:pPr>
        <w:ind w:left="2223" w:hanging="360"/>
      </w:pPr>
      <w:rPr>
        <w:rFonts w:ascii="Wingdings" w:hAnsi="Wingdings" w:hint="default"/>
      </w:rPr>
    </w:lvl>
    <w:lvl w:ilvl="3" w:tplc="041B0001" w:tentative="1">
      <w:start w:val="1"/>
      <w:numFmt w:val="bullet"/>
      <w:lvlText w:val=""/>
      <w:lvlJc w:val="left"/>
      <w:pPr>
        <w:ind w:left="2943" w:hanging="360"/>
      </w:pPr>
      <w:rPr>
        <w:rFonts w:ascii="Symbol" w:hAnsi="Symbol" w:hint="default"/>
      </w:rPr>
    </w:lvl>
    <w:lvl w:ilvl="4" w:tplc="041B0003" w:tentative="1">
      <w:start w:val="1"/>
      <w:numFmt w:val="bullet"/>
      <w:lvlText w:val="o"/>
      <w:lvlJc w:val="left"/>
      <w:pPr>
        <w:ind w:left="3663" w:hanging="360"/>
      </w:pPr>
      <w:rPr>
        <w:rFonts w:ascii="Courier New" w:hAnsi="Courier New" w:cs="Courier New" w:hint="default"/>
      </w:rPr>
    </w:lvl>
    <w:lvl w:ilvl="5" w:tplc="041B0005" w:tentative="1">
      <w:start w:val="1"/>
      <w:numFmt w:val="bullet"/>
      <w:lvlText w:val=""/>
      <w:lvlJc w:val="left"/>
      <w:pPr>
        <w:ind w:left="4383" w:hanging="360"/>
      </w:pPr>
      <w:rPr>
        <w:rFonts w:ascii="Wingdings" w:hAnsi="Wingdings" w:hint="default"/>
      </w:rPr>
    </w:lvl>
    <w:lvl w:ilvl="6" w:tplc="041B0001" w:tentative="1">
      <w:start w:val="1"/>
      <w:numFmt w:val="bullet"/>
      <w:lvlText w:val=""/>
      <w:lvlJc w:val="left"/>
      <w:pPr>
        <w:ind w:left="5103" w:hanging="360"/>
      </w:pPr>
      <w:rPr>
        <w:rFonts w:ascii="Symbol" w:hAnsi="Symbol" w:hint="default"/>
      </w:rPr>
    </w:lvl>
    <w:lvl w:ilvl="7" w:tplc="041B0003" w:tentative="1">
      <w:start w:val="1"/>
      <w:numFmt w:val="bullet"/>
      <w:lvlText w:val="o"/>
      <w:lvlJc w:val="left"/>
      <w:pPr>
        <w:ind w:left="5823" w:hanging="360"/>
      </w:pPr>
      <w:rPr>
        <w:rFonts w:ascii="Courier New" w:hAnsi="Courier New" w:cs="Courier New" w:hint="default"/>
      </w:rPr>
    </w:lvl>
    <w:lvl w:ilvl="8" w:tplc="041B0005" w:tentative="1">
      <w:start w:val="1"/>
      <w:numFmt w:val="bullet"/>
      <w:lvlText w:val=""/>
      <w:lvlJc w:val="left"/>
      <w:pPr>
        <w:ind w:left="6543" w:hanging="360"/>
      </w:pPr>
      <w:rPr>
        <w:rFonts w:ascii="Wingdings" w:hAnsi="Wingdings" w:hint="default"/>
      </w:rPr>
    </w:lvl>
  </w:abstractNum>
  <w:abstractNum w:abstractNumId="30" w15:restartNumberingAfterBreak="0">
    <w:nsid w:val="751F0585"/>
    <w:multiLevelType w:val="hybridMultilevel"/>
    <w:tmpl w:val="0334612A"/>
    <w:lvl w:ilvl="0" w:tplc="8CA40BFA">
      <w:start w:val="1"/>
      <w:numFmt w:val="upperLetter"/>
      <w:pStyle w:val="islovanzoznam2"/>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31" w15:restartNumberingAfterBreak="0">
    <w:nsid w:val="75214C26"/>
    <w:multiLevelType w:val="multilevel"/>
    <w:tmpl w:val="2C9E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BD19E5"/>
    <w:multiLevelType w:val="multilevel"/>
    <w:tmpl w:val="51F8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B4224C"/>
    <w:multiLevelType w:val="hybridMultilevel"/>
    <w:tmpl w:val="7F5452FE"/>
    <w:lvl w:ilvl="0" w:tplc="5CA45B06">
      <w:start w:val="1"/>
      <w:numFmt w:val="bullet"/>
      <w:pStyle w:val="Odrka2"/>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C977D7A"/>
    <w:multiLevelType w:val="hybridMultilevel"/>
    <w:tmpl w:val="28B2B3A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7D254E73"/>
    <w:multiLevelType w:val="multilevel"/>
    <w:tmpl w:val="D10C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E7D4D91"/>
    <w:multiLevelType w:val="multilevel"/>
    <w:tmpl w:val="A3F800F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49891710">
    <w:abstractNumId w:val="36"/>
  </w:num>
  <w:num w:numId="2" w16cid:durableId="1183012387">
    <w:abstractNumId w:val="12"/>
  </w:num>
  <w:num w:numId="3" w16cid:durableId="1476028611">
    <w:abstractNumId w:val="33"/>
  </w:num>
  <w:num w:numId="4" w16cid:durableId="1438453202">
    <w:abstractNumId w:val="15"/>
  </w:num>
  <w:num w:numId="5" w16cid:durableId="1144085428">
    <w:abstractNumId w:val="10"/>
  </w:num>
  <w:num w:numId="6" w16cid:durableId="947003284">
    <w:abstractNumId w:val="27"/>
  </w:num>
  <w:num w:numId="7" w16cid:durableId="923417618">
    <w:abstractNumId w:val="10"/>
  </w:num>
  <w:num w:numId="8" w16cid:durableId="1152062525">
    <w:abstractNumId w:val="24"/>
  </w:num>
  <w:num w:numId="9" w16cid:durableId="1771317727">
    <w:abstractNumId w:val="4"/>
  </w:num>
  <w:num w:numId="10" w16cid:durableId="703750466">
    <w:abstractNumId w:val="30"/>
  </w:num>
  <w:num w:numId="11" w16cid:durableId="780686913">
    <w:abstractNumId w:val="20"/>
  </w:num>
  <w:num w:numId="12" w16cid:durableId="365763972">
    <w:abstractNumId w:val="34"/>
  </w:num>
  <w:num w:numId="13" w16cid:durableId="413087050">
    <w:abstractNumId w:val="7"/>
  </w:num>
  <w:num w:numId="14" w16cid:durableId="1491943385">
    <w:abstractNumId w:val="9"/>
  </w:num>
  <w:num w:numId="15" w16cid:durableId="1861510148">
    <w:abstractNumId w:val="11"/>
  </w:num>
  <w:num w:numId="16" w16cid:durableId="495077325">
    <w:abstractNumId w:val="14"/>
  </w:num>
  <w:num w:numId="17" w16cid:durableId="819226219">
    <w:abstractNumId w:val="22"/>
  </w:num>
  <w:num w:numId="18" w16cid:durableId="399643887">
    <w:abstractNumId w:val="1"/>
  </w:num>
  <w:num w:numId="19" w16cid:durableId="1180126437">
    <w:abstractNumId w:val="17"/>
  </w:num>
  <w:num w:numId="20" w16cid:durableId="809131431">
    <w:abstractNumId w:val="0"/>
  </w:num>
  <w:num w:numId="21" w16cid:durableId="499387582">
    <w:abstractNumId w:val="18"/>
  </w:num>
  <w:num w:numId="22" w16cid:durableId="1919439600">
    <w:abstractNumId w:val="5"/>
  </w:num>
  <w:num w:numId="23" w16cid:durableId="763459193">
    <w:abstractNumId w:val="3"/>
  </w:num>
  <w:num w:numId="24" w16cid:durableId="657004258">
    <w:abstractNumId w:val="8"/>
  </w:num>
  <w:num w:numId="25" w16cid:durableId="149491264">
    <w:abstractNumId w:val="16"/>
  </w:num>
  <w:num w:numId="26" w16cid:durableId="243495945">
    <w:abstractNumId w:val="21"/>
  </w:num>
  <w:num w:numId="27" w16cid:durableId="1553928136">
    <w:abstractNumId w:val="31"/>
  </w:num>
  <w:num w:numId="28" w16cid:durableId="564222785">
    <w:abstractNumId w:val="19"/>
  </w:num>
  <w:num w:numId="29" w16cid:durableId="310060936">
    <w:abstractNumId w:val="35"/>
  </w:num>
  <w:num w:numId="30" w16cid:durableId="959607664">
    <w:abstractNumId w:val="25"/>
  </w:num>
  <w:num w:numId="31" w16cid:durableId="1565413614">
    <w:abstractNumId w:val="6"/>
  </w:num>
  <w:num w:numId="32" w16cid:durableId="1920209342">
    <w:abstractNumId w:val="26"/>
  </w:num>
  <w:num w:numId="33" w16cid:durableId="1364674044">
    <w:abstractNumId w:val="32"/>
  </w:num>
  <w:num w:numId="34" w16cid:durableId="666977899">
    <w:abstractNumId w:val="2"/>
  </w:num>
  <w:num w:numId="35" w16cid:durableId="810943663">
    <w:abstractNumId w:val="13"/>
  </w:num>
  <w:num w:numId="36" w16cid:durableId="1704864379">
    <w:abstractNumId w:val="23"/>
  </w:num>
  <w:num w:numId="37" w16cid:durableId="409040124">
    <w:abstractNumId w:val="10"/>
  </w:num>
  <w:num w:numId="38" w16cid:durableId="295988058">
    <w:abstractNumId w:val="10"/>
  </w:num>
  <w:num w:numId="39" w16cid:durableId="2111579073">
    <w:abstractNumId w:val="10"/>
  </w:num>
  <w:num w:numId="40" w16cid:durableId="1488206308">
    <w:abstractNumId w:val="10"/>
  </w:num>
  <w:num w:numId="41" w16cid:durableId="351688752">
    <w:abstractNumId w:val="29"/>
  </w:num>
  <w:num w:numId="42" w16cid:durableId="2134596334">
    <w:abstractNumId w:val="27"/>
  </w:num>
  <w:num w:numId="43" w16cid:durableId="1309092032">
    <w:abstractNumId w:val="27"/>
  </w:num>
  <w:num w:numId="44" w16cid:durableId="1307589384">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autoHyphenation/>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493"/>
    <w:rsid w:val="0000202F"/>
    <w:rsid w:val="00003F60"/>
    <w:rsid w:val="000048A9"/>
    <w:rsid w:val="000049B6"/>
    <w:rsid w:val="000055E2"/>
    <w:rsid w:val="00005A57"/>
    <w:rsid w:val="00005AFD"/>
    <w:rsid w:val="00005E06"/>
    <w:rsid w:val="00006063"/>
    <w:rsid w:val="000061E2"/>
    <w:rsid w:val="000070CA"/>
    <w:rsid w:val="000074BF"/>
    <w:rsid w:val="000074D9"/>
    <w:rsid w:val="00007A6D"/>
    <w:rsid w:val="00007B14"/>
    <w:rsid w:val="00010116"/>
    <w:rsid w:val="00011359"/>
    <w:rsid w:val="0001168C"/>
    <w:rsid w:val="00011856"/>
    <w:rsid w:val="00011D81"/>
    <w:rsid w:val="0001455F"/>
    <w:rsid w:val="00015017"/>
    <w:rsid w:val="0001538F"/>
    <w:rsid w:val="0001571C"/>
    <w:rsid w:val="00016AB3"/>
    <w:rsid w:val="00016E05"/>
    <w:rsid w:val="000176D0"/>
    <w:rsid w:val="000179D2"/>
    <w:rsid w:val="00017CE3"/>
    <w:rsid w:val="000205D1"/>
    <w:rsid w:val="0002102D"/>
    <w:rsid w:val="00022605"/>
    <w:rsid w:val="00022B36"/>
    <w:rsid w:val="00022D75"/>
    <w:rsid w:val="0002382A"/>
    <w:rsid w:val="00023F55"/>
    <w:rsid w:val="000246CE"/>
    <w:rsid w:val="00024D08"/>
    <w:rsid w:val="00025A5C"/>
    <w:rsid w:val="00025A8F"/>
    <w:rsid w:val="00026456"/>
    <w:rsid w:val="0002672B"/>
    <w:rsid w:val="00027270"/>
    <w:rsid w:val="00027407"/>
    <w:rsid w:val="00027800"/>
    <w:rsid w:val="00027831"/>
    <w:rsid w:val="000278E8"/>
    <w:rsid w:val="00027B9B"/>
    <w:rsid w:val="00027E46"/>
    <w:rsid w:val="0003047F"/>
    <w:rsid w:val="000317C8"/>
    <w:rsid w:val="0003192F"/>
    <w:rsid w:val="00032368"/>
    <w:rsid w:val="00032D6E"/>
    <w:rsid w:val="00033BA5"/>
    <w:rsid w:val="00033D3A"/>
    <w:rsid w:val="0003452B"/>
    <w:rsid w:val="00034814"/>
    <w:rsid w:val="00034DA0"/>
    <w:rsid w:val="00036707"/>
    <w:rsid w:val="0003691D"/>
    <w:rsid w:val="00036AD5"/>
    <w:rsid w:val="00037E58"/>
    <w:rsid w:val="00037E91"/>
    <w:rsid w:val="00040C8F"/>
    <w:rsid w:val="00040CF7"/>
    <w:rsid w:val="00041400"/>
    <w:rsid w:val="00041613"/>
    <w:rsid w:val="00042DB3"/>
    <w:rsid w:val="00043C73"/>
    <w:rsid w:val="00043CB7"/>
    <w:rsid w:val="00043E39"/>
    <w:rsid w:val="00044569"/>
    <w:rsid w:val="000446F8"/>
    <w:rsid w:val="00044A77"/>
    <w:rsid w:val="00045553"/>
    <w:rsid w:val="00045C54"/>
    <w:rsid w:val="00045C6D"/>
    <w:rsid w:val="00046729"/>
    <w:rsid w:val="00046BD7"/>
    <w:rsid w:val="000471B9"/>
    <w:rsid w:val="00047CA2"/>
    <w:rsid w:val="0005009C"/>
    <w:rsid w:val="000508DC"/>
    <w:rsid w:val="00053254"/>
    <w:rsid w:val="000534EF"/>
    <w:rsid w:val="00053B72"/>
    <w:rsid w:val="00054170"/>
    <w:rsid w:val="000549D8"/>
    <w:rsid w:val="00056772"/>
    <w:rsid w:val="00057CDC"/>
    <w:rsid w:val="00057D13"/>
    <w:rsid w:val="00061E0B"/>
    <w:rsid w:val="00062695"/>
    <w:rsid w:val="00062DC6"/>
    <w:rsid w:val="0006363E"/>
    <w:rsid w:val="00064011"/>
    <w:rsid w:val="00065560"/>
    <w:rsid w:val="000655BD"/>
    <w:rsid w:val="00066227"/>
    <w:rsid w:val="0006695F"/>
    <w:rsid w:val="0006735C"/>
    <w:rsid w:val="00067C05"/>
    <w:rsid w:val="00067F0D"/>
    <w:rsid w:val="00070789"/>
    <w:rsid w:val="00072558"/>
    <w:rsid w:val="0007424C"/>
    <w:rsid w:val="00074797"/>
    <w:rsid w:val="00074909"/>
    <w:rsid w:val="00075444"/>
    <w:rsid w:val="0007576E"/>
    <w:rsid w:val="00075DF1"/>
    <w:rsid w:val="00077EB2"/>
    <w:rsid w:val="000800B6"/>
    <w:rsid w:val="00080662"/>
    <w:rsid w:val="00081B7B"/>
    <w:rsid w:val="0008207A"/>
    <w:rsid w:val="0008365F"/>
    <w:rsid w:val="00084415"/>
    <w:rsid w:val="00084708"/>
    <w:rsid w:val="0008485E"/>
    <w:rsid w:val="000852AE"/>
    <w:rsid w:val="000860FE"/>
    <w:rsid w:val="00090314"/>
    <w:rsid w:val="0009072E"/>
    <w:rsid w:val="00090893"/>
    <w:rsid w:val="000909DB"/>
    <w:rsid w:val="000912D1"/>
    <w:rsid w:val="000918A3"/>
    <w:rsid w:val="00092360"/>
    <w:rsid w:val="00093558"/>
    <w:rsid w:val="00093570"/>
    <w:rsid w:val="00093ABB"/>
    <w:rsid w:val="00094348"/>
    <w:rsid w:val="000957EE"/>
    <w:rsid w:val="00096809"/>
    <w:rsid w:val="000972D1"/>
    <w:rsid w:val="000979ED"/>
    <w:rsid w:val="00097E29"/>
    <w:rsid w:val="000A0E80"/>
    <w:rsid w:val="000A1961"/>
    <w:rsid w:val="000A1AC7"/>
    <w:rsid w:val="000A2E64"/>
    <w:rsid w:val="000A2EE4"/>
    <w:rsid w:val="000A37DE"/>
    <w:rsid w:val="000A393D"/>
    <w:rsid w:val="000A3E75"/>
    <w:rsid w:val="000A4511"/>
    <w:rsid w:val="000A4AA3"/>
    <w:rsid w:val="000A4C60"/>
    <w:rsid w:val="000A5806"/>
    <w:rsid w:val="000A5885"/>
    <w:rsid w:val="000A6164"/>
    <w:rsid w:val="000A72D3"/>
    <w:rsid w:val="000B0406"/>
    <w:rsid w:val="000B0DC8"/>
    <w:rsid w:val="000B1013"/>
    <w:rsid w:val="000B1370"/>
    <w:rsid w:val="000B1F67"/>
    <w:rsid w:val="000B2A0C"/>
    <w:rsid w:val="000B2E4B"/>
    <w:rsid w:val="000B3307"/>
    <w:rsid w:val="000B37C4"/>
    <w:rsid w:val="000B3884"/>
    <w:rsid w:val="000B3B3D"/>
    <w:rsid w:val="000B52AF"/>
    <w:rsid w:val="000B5B77"/>
    <w:rsid w:val="000B6799"/>
    <w:rsid w:val="000B7E11"/>
    <w:rsid w:val="000C029A"/>
    <w:rsid w:val="000C16A6"/>
    <w:rsid w:val="000C1E4D"/>
    <w:rsid w:val="000C2601"/>
    <w:rsid w:val="000C26F2"/>
    <w:rsid w:val="000C284B"/>
    <w:rsid w:val="000C322F"/>
    <w:rsid w:val="000C3ECD"/>
    <w:rsid w:val="000C4672"/>
    <w:rsid w:val="000C47B4"/>
    <w:rsid w:val="000C4E49"/>
    <w:rsid w:val="000C51E9"/>
    <w:rsid w:val="000C554F"/>
    <w:rsid w:val="000C5B73"/>
    <w:rsid w:val="000C6B20"/>
    <w:rsid w:val="000C7D02"/>
    <w:rsid w:val="000C7DC9"/>
    <w:rsid w:val="000D1035"/>
    <w:rsid w:val="000D18C8"/>
    <w:rsid w:val="000D1E8E"/>
    <w:rsid w:val="000D26F7"/>
    <w:rsid w:val="000D2EAA"/>
    <w:rsid w:val="000D3F73"/>
    <w:rsid w:val="000E02DD"/>
    <w:rsid w:val="000E0B64"/>
    <w:rsid w:val="000E22A5"/>
    <w:rsid w:val="000E3374"/>
    <w:rsid w:val="000E3F92"/>
    <w:rsid w:val="000E7ADC"/>
    <w:rsid w:val="000F0324"/>
    <w:rsid w:val="000F0354"/>
    <w:rsid w:val="000F0576"/>
    <w:rsid w:val="000F13AE"/>
    <w:rsid w:val="000F17F6"/>
    <w:rsid w:val="000F2ACA"/>
    <w:rsid w:val="000F2EE0"/>
    <w:rsid w:val="000F2F89"/>
    <w:rsid w:val="000F4E08"/>
    <w:rsid w:val="000F4E46"/>
    <w:rsid w:val="000F5B8F"/>
    <w:rsid w:val="000F5D27"/>
    <w:rsid w:val="000F5EF9"/>
    <w:rsid w:val="000F75D4"/>
    <w:rsid w:val="00100990"/>
    <w:rsid w:val="00100CFF"/>
    <w:rsid w:val="001013EB"/>
    <w:rsid w:val="00102449"/>
    <w:rsid w:val="00102D1F"/>
    <w:rsid w:val="00103189"/>
    <w:rsid w:val="00103543"/>
    <w:rsid w:val="0010435E"/>
    <w:rsid w:val="001053CB"/>
    <w:rsid w:val="00105F38"/>
    <w:rsid w:val="001069B3"/>
    <w:rsid w:val="001071D4"/>
    <w:rsid w:val="00107CE0"/>
    <w:rsid w:val="001106AF"/>
    <w:rsid w:val="001110E5"/>
    <w:rsid w:val="001116F9"/>
    <w:rsid w:val="00111864"/>
    <w:rsid w:val="00111FCB"/>
    <w:rsid w:val="0011311B"/>
    <w:rsid w:val="0011314A"/>
    <w:rsid w:val="001138A1"/>
    <w:rsid w:val="0011540B"/>
    <w:rsid w:val="00115ABC"/>
    <w:rsid w:val="00115C65"/>
    <w:rsid w:val="00120293"/>
    <w:rsid w:val="001208AD"/>
    <w:rsid w:val="0012127C"/>
    <w:rsid w:val="0012142A"/>
    <w:rsid w:val="00121693"/>
    <w:rsid w:val="0012264C"/>
    <w:rsid w:val="001238AF"/>
    <w:rsid w:val="001238C1"/>
    <w:rsid w:val="00123D76"/>
    <w:rsid w:val="00123EFE"/>
    <w:rsid w:val="00123FBC"/>
    <w:rsid w:val="00124704"/>
    <w:rsid w:val="00124847"/>
    <w:rsid w:val="00124A84"/>
    <w:rsid w:val="001255E7"/>
    <w:rsid w:val="001261A9"/>
    <w:rsid w:val="0012623B"/>
    <w:rsid w:val="001264D3"/>
    <w:rsid w:val="00126C13"/>
    <w:rsid w:val="00126ED8"/>
    <w:rsid w:val="00127BF3"/>
    <w:rsid w:val="00127CD3"/>
    <w:rsid w:val="00131A7B"/>
    <w:rsid w:val="00132B31"/>
    <w:rsid w:val="001346E7"/>
    <w:rsid w:val="00134988"/>
    <w:rsid w:val="0013585E"/>
    <w:rsid w:val="00135BAD"/>
    <w:rsid w:val="00135BD6"/>
    <w:rsid w:val="001360D7"/>
    <w:rsid w:val="00137493"/>
    <w:rsid w:val="001410DA"/>
    <w:rsid w:val="001420A2"/>
    <w:rsid w:val="00142E8E"/>
    <w:rsid w:val="00143004"/>
    <w:rsid w:val="001434D5"/>
    <w:rsid w:val="001435CA"/>
    <w:rsid w:val="0014397D"/>
    <w:rsid w:val="00144427"/>
    <w:rsid w:val="00144545"/>
    <w:rsid w:val="00144C5E"/>
    <w:rsid w:val="001506DC"/>
    <w:rsid w:val="00151C66"/>
    <w:rsid w:val="001537AE"/>
    <w:rsid w:val="00153DF2"/>
    <w:rsid w:val="00154662"/>
    <w:rsid w:val="001560B3"/>
    <w:rsid w:val="0015630D"/>
    <w:rsid w:val="0015679A"/>
    <w:rsid w:val="00156F76"/>
    <w:rsid w:val="00157AFD"/>
    <w:rsid w:val="001601D5"/>
    <w:rsid w:val="001608D7"/>
    <w:rsid w:val="0016108D"/>
    <w:rsid w:val="00161204"/>
    <w:rsid w:val="0016251B"/>
    <w:rsid w:val="00162C37"/>
    <w:rsid w:val="00162ECB"/>
    <w:rsid w:val="00164D07"/>
    <w:rsid w:val="00164DFF"/>
    <w:rsid w:val="00166DB2"/>
    <w:rsid w:val="00167B3E"/>
    <w:rsid w:val="001707CC"/>
    <w:rsid w:val="0017232E"/>
    <w:rsid w:val="00172379"/>
    <w:rsid w:val="00173167"/>
    <w:rsid w:val="001737B5"/>
    <w:rsid w:val="00173DA3"/>
    <w:rsid w:val="00174547"/>
    <w:rsid w:val="00174787"/>
    <w:rsid w:val="00175826"/>
    <w:rsid w:val="001758C2"/>
    <w:rsid w:val="00176887"/>
    <w:rsid w:val="00176A3C"/>
    <w:rsid w:val="00176CB9"/>
    <w:rsid w:val="00177137"/>
    <w:rsid w:val="00177421"/>
    <w:rsid w:val="00180197"/>
    <w:rsid w:val="00180567"/>
    <w:rsid w:val="0018107D"/>
    <w:rsid w:val="00181460"/>
    <w:rsid w:val="001816CF"/>
    <w:rsid w:val="00181CAC"/>
    <w:rsid w:val="00182331"/>
    <w:rsid w:val="001829E4"/>
    <w:rsid w:val="00182D14"/>
    <w:rsid w:val="00183578"/>
    <w:rsid w:val="00184A5B"/>
    <w:rsid w:val="001856E7"/>
    <w:rsid w:val="001861CB"/>
    <w:rsid w:val="00186CE5"/>
    <w:rsid w:val="001876C5"/>
    <w:rsid w:val="001902D4"/>
    <w:rsid w:val="00190536"/>
    <w:rsid w:val="00190B61"/>
    <w:rsid w:val="00190CE7"/>
    <w:rsid w:val="00191DE0"/>
    <w:rsid w:val="00192105"/>
    <w:rsid w:val="00192708"/>
    <w:rsid w:val="001938CC"/>
    <w:rsid w:val="001942AC"/>
    <w:rsid w:val="00194A6D"/>
    <w:rsid w:val="00195C5B"/>
    <w:rsid w:val="00196246"/>
    <w:rsid w:val="00196C5A"/>
    <w:rsid w:val="001973A0"/>
    <w:rsid w:val="00197446"/>
    <w:rsid w:val="00197AC1"/>
    <w:rsid w:val="001A014B"/>
    <w:rsid w:val="001A019A"/>
    <w:rsid w:val="001A01B3"/>
    <w:rsid w:val="001A0542"/>
    <w:rsid w:val="001A0ABB"/>
    <w:rsid w:val="001A134A"/>
    <w:rsid w:val="001A17F0"/>
    <w:rsid w:val="001A1E60"/>
    <w:rsid w:val="001A22F6"/>
    <w:rsid w:val="001A27D2"/>
    <w:rsid w:val="001A35CF"/>
    <w:rsid w:val="001A3686"/>
    <w:rsid w:val="001A41D4"/>
    <w:rsid w:val="001A4B5F"/>
    <w:rsid w:val="001A72E4"/>
    <w:rsid w:val="001A76EA"/>
    <w:rsid w:val="001A7BD1"/>
    <w:rsid w:val="001B06F6"/>
    <w:rsid w:val="001B147B"/>
    <w:rsid w:val="001B288A"/>
    <w:rsid w:val="001B28FE"/>
    <w:rsid w:val="001B398B"/>
    <w:rsid w:val="001B426D"/>
    <w:rsid w:val="001B524C"/>
    <w:rsid w:val="001B5A14"/>
    <w:rsid w:val="001B5C87"/>
    <w:rsid w:val="001B79BC"/>
    <w:rsid w:val="001C12BB"/>
    <w:rsid w:val="001C138B"/>
    <w:rsid w:val="001C2453"/>
    <w:rsid w:val="001C429C"/>
    <w:rsid w:val="001C48F1"/>
    <w:rsid w:val="001C5B23"/>
    <w:rsid w:val="001C6AAD"/>
    <w:rsid w:val="001C7499"/>
    <w:rsid w:val="001D33FA"/>
    <w:rsid w:val="001D39A8"/>
    <w:rsid w:val="001D39BF"/>
    <w:rsid w:val="001D40C9"/>
    <w:rsid w:val="001D41FB"/>
    <w:rsid w:val="001D6DB6"/>
    <w:rsid w:val="001D7401"/>
    <w:rsid w:val="001D786B"/>
    <w:rsid w:val="001D7C74"/>
    <w:rsid w:val="001D7EB5"/>
    <w:rsid w:val="001E0BE4"/>
    <w:rsid w:val="001E1BE0"/>
    <w:rsid w:val="001E1ECB"/>
    <w:rsid w:val="001E2927"/>
    <w:rsid w:val="001E4964"/>
    <w:rsid w:val="001E496C"/>
    <w:rsid w:val="001E4ECA"/>
    <w:rsid w:val="001E514F"/>
    <w:rsid w:val="001E56B6"/>
    <w:rsid w:val="001E6F09"/>
    <w:rsid w:val="001E723C"/>
    <w:rsid w:val="001E7B02"/>
    <w:rsid w:val="001F0642"/>
    <w:rsid w:val="001F1736"/>
    <w:rsid w:val="001F2399"/>
    <w:rsid w:val="001F2F51"/>
    <w:rsid w:val="001F5562"/>
    <w:rsid w:val="001F5844"/>
    <w:rsid w:val="001F5D44"/>
    <w:rsid w:val="001F5E9C"/>
    <w:rsid w:val="001F6A36"/>
    <w:rsid w:val="002012BD"/>
    <w:rsid w:val="00201C03"/>
    <w:rsid w:val="00202005"/>
    <w:rsid w:val="00202B49"/>
    <w:rsid w:val="00203504"/>
    <w:rsid w:val="00204402"/>
    <w:rsid w:val="00204D34"/>
    <w:rsid w:val="00206C02"/>
    <w:rsid w:val="002077B5"/>
    <w:rsid w:val="00210726"/>
    <w:rsid w:val="00211083"/>
    <w:rsid w:val="00211251"/>
    <w:rsid w:val="0021132B"/>
    <w:rsid w:val="002120BA"/>
    <w:rsid w:val="00212B15"/>
    <w:rsid w:val="00212D9E"/>
    <w:rsid w:val="0021310F"/>
    <w:rsid w:val="00213EC7"/>
    <w:rsid w:val="00214419"/>
    <w:rsid w:val="002147B2"/>
    <w:rsid w:val="00214E59"/>
    <w:rsid w:val="00214F1E"/>
    <w:rsid w:val="002158DC"/>
    <w:rsid w:val="00215CF2"/>
    <w:rsid w:val="00216F6F"/>
    <w:rsid w:val="00217256"/>
    <w:rsid w:val="00221500"/>
    <w:rsid w:val="00221DB5"/>
    <w:rsid w:val="00223365"/>
    <w:rsid w:val="002237FD"/>
    <w:rsid w:val="00223D92"/>
    <w:rsid w:val="00226230"/>
    <w:rsid w:val="002279CC"/>
    <w:rsid w:val="002300C2"/>
    <w:rsid w:val="00230521"/>
    <w:rsid w:val="00230A1F"/>
    <w:rsid w:val="00230FFA"/>
    <w:rsid w:val="002310B6"/>
    <w:rsid w:val="00232190"/>
    <w:rsid w:val="00232F08"/>
    <w:rsid w:val="00233035"/>
    <w:rsid w:val="00233058"/>
    <w:rsid w:val="002330A1"/>
    <w:rsid w:val="00234D63"/>
    <w:rsid w:val="0023749B"/>
    <w:rsid w:val="00240FB1"/>
    <w:rsid w:val="0024252A"/>
    <w:rsid w:val="00242BF1"/>
    <w:rsid w:val="00243295"/>
    <w:rsid w:val="002444B6"/>
    <w:rsid w:val="00244D9F"/>
    <w:rsid w:val="00245532"/>
    <w:rsid w:val="00246309"/>
    <w:rsid w:val="0024633D"/>
    <w:rsid w:val="00246CB9"/>
    <w:rsid w:val="002471E4"/>
    <w:rsid w:val="002472D3"/>
    <w:rsid w:val="00251DA5"/>
    <w:rsid w:val="00252024"/>
    <w:rsid w:val="002535F5"/>
    <w:rsid w:val="00253903"/>
    <w:rsid w:val="002550F9"/>
    <w:rsid w:val="002555EE"/>
    <w:rsid w:val="00255D2F"/>
    <w:rsid w:val="00255DCE"/>
    <w:rsid w:val="00255E74"/>
    <w:rsid w:val="00256EBC"/>
    <w:rsid w:val="002575C1"/>
    <w:rsid w:val="00262EB9"/>
    <w:rsid w:val="002630D2"/>
    <w:rsid w:val="002632AA"/>
    <w:rsid w:val="00263302"/>
    <w:rsid w:val="0026376B"/>
    <w:rsid w:val="00263B36"/>
    <w:rsid w:val="00263CF7"/>
    <w:rsid w:val="00263DFD"/>
    <w:rsid w:val="002642CD"/>
    <w:rsid w:val="00264F66"/>
    <w:rsid w:val="002652ED"/>
    <w:rsid w:val="00265D7D"/>
    <w:rsid w:val="0026614B"/>
    <w:rsid w:val="0026650E"/>
    <w:rsid w:val="002677E6"/>
    <w:rsid w:val="002678C8"/>
    <w:rsid w:val="00270392"/>
    <w:rsid w:val="002716B6"/>
    <w:rsid w:val="002717E4"/>
    <w:rsid w:val="00271A62"/>
    <w:rsid w:val="00271EA7"/>
    <w:rsid w:val="002745E0"/>
    <w:rsid w:val="002751DC"/>
    <w:rsid w:val="00276271"/>
    <w:rsid w:val="00276C8B"/>
    <w:rsid w:val="0027727F"/>
    <w:rsid w:val="00277F89"/>
    <w:rsid w:val="00282B5E"/>
    <w:rsid w:val="0028464A"/>
    <w:rsid w:val="00284FD7"/>
    <w:rsid w:val="002852B9"/>
    <w:rsid w:val="002856AD"/>
    <w:rsid w:val="00291D2B"/>
    <w:rsid w:val="00291F21"/>
    <w:rsid w:val="002923A9"/>
    <w:rsid w:val="002924BA"/>
    <w:rsid w:val="00292A8D"/>
    <w:rsid w:val="00292F3F"/>
    <w:rsid w:val="0029328E"/>
    <w:rsid w:val="00294035"/>
    <w:rsid w:val="00294882"/>
    <w:rsid w:val="002948EF"/>
    <w:rsid w:val="00294B4E"/>
    <w:rsid w:val="00295630"/>
    <w:rsid w:val="00295A28"/>
    <w:rsid w:val="00295AB2"/>
    <w:rsid w:val="00295C42"/>
    <w:rsid w:val="002960A1"/>
    <w:rsid w:val="002964E6"/>
    <w:rsid w:val="00296BB8"/>
    <w:rsid w:val="00297FC8"/>
    <w:rsid w:val="002A04CE"/>
    <w:rsid w:val="002A1592"/>
    <w:rsid w:val="002A1B47"/>
    <w:rsid w:val="002A1FC5"/>
    <w:rsid w:val="002A38AF"/>
    <w:rsid w:val="002A3D73"/>
    <w:rsid w:val="002A3E5E"/>
    <w:rsid w:val="002A4C71"/>
    <w:rsid w:val="002A571B"/>
    <w:rsid w:val="002A60C0"/>
    <w:rsid w:val="002A6ED6"/>
    <w:rsid w:val="002B0794"/>
    <w:rsid w:val="002B1196"/>
    <w:rsid w:val="002B22CD"/>
    <w:rsid w:val="002B23A8"/>
    <w:rsid w:val="002B351E"/>
    <w:rsid w:val="002B43B0"/>
    <w:rsid w:val="002B527C"/>
    <w:rsid w:val="002B56F6"/>
    <w:rsid w:val="002B69E1"/>
    <w:rsid w:val="002B74E4"/>
    <w:rsid w:val="002B7504"/>
    <w:rsid w:val="002C01B6"/>
    <w:rsid w:val="002C0802"/>
    <w:rsid w:val="002C0BAE"/>
    <w:rsid w:val="002C14A1"/>
    <w:rsid w:val="002C2362"/>
    <w:rsid w:val="002C23C1"/>
    <w:rsid w:val="002C2457"/>
    <w:rsid w:val="002C2C4D"/>
    <w:rsid w:val="002C2CD4"/>
    <w:rsid w:val="002C3A2F"/>
    <w:rsid w:val="002C3AEB"/>
    <w:rsid w:val="002C3F97"/>
    <w:rsid w:val="002C3FA1"/>
    <w:rsid w:val="002C4492"/>
    <w:rsid w:val="002C5D21"/>
    <w:rsid w:val="002C5D5E"/>
    <w:rsid w:val="002C601D"/>
    <w:rsid w:val="002C61D0"/>
    <w:rsid w:val="002C64DA"/>
    <w:rsid w:val="002C6531"/>
    <w:rsid w:val="002C7278"/>
    <w:rsid w:val="002C7763"/>
    <w:rsid w:val="002D0696"/>
    <w:rsid w:val="002D0920"/>
    <w:rsid w:val="002D0D1F"/>
    <w:rsid w:val="002D0F21"/>
    <w:rsid w:val="002D28DD"/>
    <w:rsid w:val="002D2BB3"/>
    <w:rsid w:val="002D34DF"/>
    <w:rsid w:val="002D4588"/>
    <w:rsid w:val="002D5995"/>
    <w:rsid w:val="002D5B55"/>
    <w:rsid w:val="002E041B"/>
    <w:rsid w:val="002E399C"/>
    <w:rsid w:val="002E3D8F"/>
    <w:rsid w:val="002E4686"/>
    <w:rsid w:val="002E46CD"/>
    <w:rsid w:val="002E76E2"/>
    <w:rsid w:val="002F0A63"/>
    <w:rsid w:val="002F1D65"/>
    <w:rsid w:val="002F1D8F"/>
    <w:rsid w:val="002F49D9"/>
    <w:rsid w:val="002F4ADB"/>
    <w:rsid w:val="002F540D"/>
    <w:rsid w:val="002F5FDB"/>
    <w:rsid w:val="002F74C7"/>
    <w:rsid w:val="002F7572"/>
    <w:rsid w:val="0030037D"/>
    <w:rsid w:val="00302992"/>
    <w:rsid w:val="00303426"/>
    <w:rsid w:val="00303F55"/>
    <w:rsid w:val="00304B3E"/>
    <w:rsid w:val="003052C3"/>
    <w:rsid w:val="00305AC9"/>
    <w:rsid w:val="00305ACA"/>
    <w:rsid w:val="0030685D"/>
    <w:rsid w:val="0031066C"/>
    <w:rsid w:val="003109BC"/>
    <w:rsid w:val="00311407"/>
    <w:rsid w:val="00312BFB"/>
    <w:rsid w:val="00313F56"/>
    <w:rsid w:val="00314B58"/>
    <w:rsid w:val="00314F3B"/>
    <w:rsid w:val="00315202"/>
    <w:rsid w:val="00317584"/>
    <w:rsid w:val="00317C42"/>
    <w:rsid w:val="003203A1"/>
    <w:rsid w:val="003213EA"/>
    <w:rsid w:val="00321A09"/>
    <w:rsid w:val="00322624"/>
    <w:rsid w:val="00323074"/>
    <w:rsid w:val="00323249"/>
    <w:rsid w:val="00323436"/>
    <w:rsid w:val="0032444C"/>
    <w:rsid w:val="00324F30"/>
    <w:rsid w:val="0032657B"/>
    <w:rsid w:val="00326AE7"/>
    <w:rsid w:val="00330153"/>
    <w:rsid w:val="00330A28"/>
    <w:rsid w:val="00331328"/>
    <w:rsid w:val="00331764"/>
    <w:rsid w:val="00331934"/>
    <w:rsid w:val="00331DE7"/>
    <w:rsid w:val="00331E8B"/>
    <w:rsid w:val="003322E4"/>
    <w:rsid w:val="00332AFF"/>
    <w:rsid w:val="00332CEB"/>
    <w:rsid w:val="00332F01"/>
    <w:rsid w:val="00336E4C"/>
    <w:rsid w:val="00336FC9"/>
    <w:rsid w:val="003407F5"/>
    <w:rsid w:val="003414C2"/>
    <w:rsid w:val="00341CA0"/>
    <w:rsid w:val="0034221E"/>
    <w:rsid w:val="0034271F"/>
    <w:rsid w:val="003436CA"/>
    <w:rsid w:val="003437E7"/>
    <w:rsid w:val="00343A47"/>
    <w:rsid w:val="00344A3C"/>
    <w:rsid w:val="003450CE"/>
    <w:rsid w:val="0034541B"/>
    <w:rsid w:val="00345F63"/>
    <w:rsid w:val="003462A3"/>
    <w:rsid w:val="00346BFC"/>
    <w:rsid w:val="003506C8"/>
    <w:rsid w:val="003506FE"/>
    <w:rsid w:val="00351F71"/>
    <w:rsid w:val="003529F1"/>
    <w:rsid w:val="003536CD"/>
    <w:rsid w:val="00353CDF"/>
    <w:rsid w:val="00354CF8"/>
    <w:rsid w:val="003555E5"/>
    <w:rsid w:val="00355C9F"/>
    <w:rsid w:val="00356BEB"/>
    <w:rsid w:val="0035714F"/>
    <w:rsid w:val="00357157"/>
    <w:rsid w:val="003576FB"/>
    <w:rsid w:val="00357D94"/>
    <w:rsid w:val="00361FB6"/>
    <w:rsid w:val="00362B36"/>
    <w:rsid w:val="003631C1"/>
    <w:rsid w:val="00363962"/>
    <w:rsid w:val="00363EE3"/>
    <w:rsid w:val="0036434D"/>
    <w:rsid w:val="00364840"/>
    <w:rsid w:val="00364970"/>
    <w:rsid w:val="00364BBF"/>
    <w:rsid w:val="00364E58"/>
    <w:rsid w:val="00365702"/>
    <w:rsid w:val="00365D50"/>
    <w:rsid w:val="003662C5"/>
    <w:rsid w:val="0036674B"/>
    <w:rsid w:val="0036699E"/>
    <w:rsid w:val="00367735"/>
    <w:rsid w:val="00367890"/>
    <w:rsid w:val="00367DE7"/>
    <w:rsid w:val="00370358"/>
    <w:rsid w:val="003706B7"/>
    <w:rsid w:val="00370B46"/>
    <w:rsid w:val="00370FB0"/>
    <w:rsid w:val="00372290"/>
    <w:rsid w:val="00372E18"/>
    <w:rsid w:val="0037480D"/>
    <w:rsid w:val="00374EF3"/>
    <w:rsid w:val="00376BFE"/>
    <w:rsid w:val="00377113"/>
    <w:rsid w:val="003774F0"/>
    <w:rsid w:val="003811A1"/>
    <w:rsid w:val="00382E1E"/>
    <w:rsid w:val="00383856"/>
    <w:rsid w:val="00384C1A"/>
    <w:rsid w:val="00385424"/>
    <w:rsid w:val="00385B4A"/>
    <w:rsid w:val="003866AB"/>
    <w:rsid w:val="00386E83"/>
    <w:rsid w:val="00390208"/>
    <w:rsid w:val="00390628"/>
    <w:rsid w:val="0039106E"/>
    <w:rsid w:val="00391091"/>
    <w:rsid w:val="00391C7A"/>
    <w:rsid w:val="003922ED"/>
    <w:rsid w:val="00392536"/>
    <w:rsid w:val="003927F5"/>
    <w:rsid w:val="00392835"/>
    <w:rsid w:val="003936E4"/>
    <w:rsid w:val="00393A38"/>
    <w:rsid w:val="0039404D"/>
    <w:rsid w:val="003941C0"/>
    <w:rsid w:val="003961EC"/>
    <w:rsid w:val="0039665D"/>
    <w:rsid w:val="003968E9"/>
    <w:rsid w:val="00396FAB"/>
    <w:rsid w:val="0039766E"/>
    <w:rsid w:val="003A1C05"/>
    <w:rsid w:val="003A1D23"/>
    <w:rsid w:val="003A31E2"/>
    <w:rsid w:val="003A3B80"/>
    <w:rsid w:val="003A4277"/>
    <w:rsid w:val="003A5F68"/>
    <w:rsid w:val="003A73C7"/>
    <w:rsid w:val="003A7AFD"/>
    <w:rsid w:val="003B0D1F"/>
    <w:rsid w:val="003B114A"/>
    <w:rsid w:val="003B16F9"/>
    <w:rsid w:val="003B18E2"/>
    <w:rsid w:val="003B1C16"/>
    <w:rsid w:val="003B30A4"/>
    <w:rsid w:val="003B450C"/>
    <w:rsid w:val="003B48EF"/>
    <w:rsid w:val="003B4A65"/>
    <w:rsid w:val="003B506F"/>
    <w:rsid w:val="003B7408"/>
    <w:rsid w:val="003C1FF0"/>
    <w:rsid w:val="003C29B4"/>
    <w:rsid w:val="003C2ED4"/>
    <w:rsid w:val="003C3017"/>
    <w:rsid w:val="003C3740"/>
    <w:rsid w:val="003C56ED"/>
    <w:rsid w:val="003C665B"/>
    <w:rsid w:val="003D0111"/>
    <w:rsid w:val="003D033C"/>
    <w:rsid w:val="003D03FF"/>
    <w:rsid w:val="003D0C60"/>
    <w:rsid w:val="003D20FB"/>
    <w:rsid w:val="003D2274"/>
    <w:rsid w:val="003D2CCC"/>
    <w:rsid w:val="003D3694"/>
    <w:rsid w:val="003D4838"/>
    <w:rsid w:val="003D5773"/>
    <w:rsid w:val="003D676A"/>
    <w:rsid w:val="003D719B"/>
    <w:rsid w:val="003E0003"/>
    <w:rsid w:val="003E0372"/>
    <w:rsid w:val="003E0CB2"/>
    <w:rsid w:val="003E3303"/>
    <w:rsid w:val="003E3D3E"/>
    <w:rsid w:val="003E5D80"/>
    <w:rsid w:val="003E65F8"/>
    <w:rsid w:val="003E6C7B"/>
    <w:rsid w:val="003E71C6"/>
    <w:rsid w:val="003E7AC1"/>
    <w:rsid w:val="003F0079"/>
    <w:rsid w:val="003F0733"/>
    <w:rsid w:val="003F0904"/>
    <w:rsid w:val="003F09CA"/>
    <w:rsid w:val="003F0C1E"/>
    <w:rsid w:val="003F1572"/>
    <w:rsid w:val="003F19AD"/>
    <w:rsid w:val="003F264D"/>
    <w:rsid w:val="003F403B"/>
    <w:rsid w:val="003F43B2"/>
    <w:rsid w:val="003F4AFD"/>
    <w:rsid w:val="003F5E79"/>
    <w:rsid w:val="003F6414"/>
    <w:rsid w:val="003F6FF6"/>
    <w:rsid w:val="004006A4"/>
    <w:rsid w:val="00402669"/>
    <w:rsid w:val="00402F69"/>
    <w:rsid w:val="0040578B"/>
    <w:rsid w:val="00406509"/>
    <w:rsid w:val="004067D8"/>
    <w:rsid w:val="00406E8D"/>
    <w:rsid w:val="0040727E"/>
    <w:rsid w:val="00410943"/>
    <w:rsid w:val="00411E67"/>
    <w:rsid w:val="00412A80"/>
    <w:rsid w:val="00412BE4"/>
    <w:rsid w:val="00412DE5"/>
    <w:rsid w:val="00413BF4"/>
    <w:rsid w:val="00413F55"/>
    <w:rsid w:val="004143A4"/>
    <w:rsid w:val="00414D91"/>
    <w:rsid w:val="004162B9"/>
    <w:rsid w:val="00416650"/>
    <w:rsid w:val="004172A0"/>
    <w:rsid w:val="00417466"/>
    <w:rsid w:val="0042001C"/>
    <w:rsid w:val="00420623"/>
    <w:rsid w:val="00420C19"/>
    <w:rsid w:val="00421B4B"/>
    <w:rsid w:val="004224AB"/>
    <w:rsid w:val="00423097"/>
    <w:rsid w:val="004231AC"/>
    <w:rsid w:val="004232B8"/>
    <w:rsid w:val="004240F1"/>
    <w:rsid w:val="00424A42"/>
    <w:rsid w:val="00425005"/>
    <w:rsid w:val="00425602"/>
    <w:rsid w:val="00425A1C"/>
    <w:rsid w:val="004266DC"/>
    <w:rsid w:val="0042699D"/>
    <w:rsid w:val="00427206"/>
    <w:rsid w:val="004272EF"/>
    <w:rsid w:val="004313CD"/>
    <w:rsid w:val="0043188E"/>
    <w:rsid w:val="00431C78"/>
    <w:rsid w:val="00432D39"/>
    <w:rsid w:val="00433326"/>
    <w:rsid w:val="00433610"/>
    <w:rsid w:val="00433C4C"/>
    <w:rsid w:val="00433EF7"/>
    <w:rsid w:val="004342C2"/>
    <w:rsid w:val="004355A7"/>
    <w:rsid w:val="0043689E"/>
    <w:rsid w:val="00437217"/>
    <w:rsid w:val="00437648"/>
    <w:rsid w:val="0043776A"/>
    <w:rsid w:val="00440598"/>
    <w:rsid w:val="0044086A"/>
    <w:rsid w:val="00440EDD"/>
    <w:rsid w:val="004428DA"/>
    <w:rsid w:val="0044421A"/>
    <w:rsid w:val="00444271"/>
    <w:rsid w:val="0044434B"/>
    <w:rsid w:val="00444A1B"/>
    <w:rsid w:val="00445026"/>
    <w:rsid w:val="00445AC3"/>
    <w:rsid w:val="00445C3B"/>
    <w:rsid w:val="00446205"/>
    <w:rsid w:val="0044683F"/>
    <w:rsid w:val="00446F2A"/>
    <w:rsid w:val="00447DC1"/>
    <w:rsid w:val="00450637"/>
    <w:rsid w:val="00450DA3"/>
    <w:rsid w:val="004516A4"/>
    <w:rsid w:val="00452B8F"/>
    <w:rsid w:val="00453701"/>
    <w:rsid w:val="004541C7"/>
    <w:rsid w:val="0045477C"/>
    <w:rsid w:val="004549DF"/>
    <w:rsid w:val="004549F4"/>
    <w:rsid w:val="00455325"/>
    <w:rsid w:val="00455B14"/>
    <w:rsid w:val="00456348"/>
    <w:rsid w:val="00456407"/>
    <w:rsid w:val="004564B6"/>
    <w:rsid w:val="00457380"/>
    <w:rsid w:val="00457AE3"/>
    <w:rsid w:val="00461189"/>
    <w:rsid w:val="00461D22"/>
    <w:rsid w:val="0046327D"/>
    <w:rsid w:val="00464629"/>
    <w:rsid w:val="00464B81"/>
    <w:rsid w:val="0046571F"/>
    <w:rsid w:val="004658C6"/>
    <w:rsid w:val="004667E8"/>
    <w:rsid w:val="00470B2F"/>
    <w:rsid w:val="00470F51"/>
    <w:rsid w:val="00470F7B"/>
    <w:rsid w:val="0047155D"/>
    <w:rsid w:val="0047158E"/>
    <w:rsid w:val="0047224C"/>
    <w:rsid w:val="00473398"/>
    <w:rsid w:val="00474785"/>
    <w:rsid w:val="00474DF6"/>
    <w:rsid w:val="0047506D"/>
    <w:rsid w:val="00476CA2"/>
    <w:rsid w:val="004800BF"/>
    <w:rsid w:val="004805B1"/>
    <w:rsid w:val="0048147E"/>
    <w:rsid w:val="004826BB"/>
    <w:rsid w:val="004840AF"/>
    <w:rsid w:val="004851A4"/>
    <w:rsid w:val="00486451"/>
    <w:rsid w:val="0048648E"/>
    <w:rsid w:val="0048668B"/>
    <w:rsid w:val="004869C0"/>
    <w:rsid w:val="004874A6"/>
    <w:rsid w:val="00487BEE"/>
    <w:rsid w:val="00490975"/>
    <w:rsid w:val="00490C66"/>
    <w:rsid w:val="004921D1"/>
    <w:rsid w:val="0049269B"/>
    <w:rsid w:val="00494149"/>
    <w:rsid w:val="00494219"/>
    <w:rsid w:val="00497890"/>
    <w:rsid w:val="004A0110"/>
    <w:rsid w:val="004A07BD"/>
    <w:rsid w:val="004A1312"/>
    <w:rsid w:val="004A14AF"/>
    <w:rsid w:val="004A228F"/>
    <w:rsid w:val="004A3AEA"/>
    <w:rsid w:val="004A45BE"/>
    <w:rsid w:val="004A4EEC"/>
    <w:rsid w:val="004A526E"/>
    <w:rsid w:val="004A5486"/>
    <w:rsid w:val="004A7B16"/>
    <w:rsid w:val="004B0D9A"/>
    <w:rsid w:val="004B10A8"/>
    <w:rsid w:val="004B22D6"/>
    <w:rsid w:val="004B3D4F"/>
    <w:rsid w:val="004B3DEE"/>
    <w:rsid w:val="004B3EBA"/>
    <w:rsid w:val="004B44AF"/>
    <w:rsid w:val="004B4876"/>
    <w:rsid w:val="004B584B"/>
    <w:rsid w:val="004B6341"/>
    <w:rsid w:val="004B65D8"/>
    <w:rsid w:val="004B671B"/>
    <w:rsid w:val="004B74BD"/>
    <w:rsid w:val="004C0085"/>
    <w:rsid w:val="004C2044"/>
    <w:rsid w:val="004C2845"/>
    <w:rsid w:val="004C2C44"/>
    <w:rsid w:val="004C3C12"/>
    <w:rsid w:val="004C4133"/>
    <w:rsid w:val="004C41F0"/>
    <w:rsid w:val="004C4529"/>
    <w:rsid w:val="004C468D"/>
    <w:rsid w:val="004C4F30"/>
    <w:rsid w:val="004C65DF"/>
    <w:rsid w:val="004C6DDF"/>
    <w:rsid w:val="004C6F3E"/>
    <w:rsid w:val="004C79C2"/>
    <w:rsid w:val="004C7B9B"/>
    <w:rsid w:val="004D004C"/>
    <w:rsid w:val="004D01B4"/>
    <w:rsid w:val="004D0D87"/>
    <w:rsid w:val="004D1A7A"/>
    <w:rsid w:val="004D1CF2"/>
    <w:rsid w:val="004D2104"/>
    <w:rsid w:val="004D31C7"/>
    <w:rsid w:val="004D32FC"/>
    <w:rsid w:val="004D4046"/>
    <w:rsid w:val="004D4693"/>
    <w:rsid w:val="004D4829"/>
    <w:rsid w:val="004D4DF0"/>
    <w:rsid w:val="004E01A0"/>
    <w:rsid w:val="004E1BF3"/>
    <w:rsid w:val="004E1CCF"/>
    <w:rsid w:val="004E2221"/>
    <w:rsid w:val="004E2C56"/>
    <w:rsid w:val="004E3983"/>
    <w:rsid w:val="004E488F"/>
    <w:rsid w:val="004E56C6"/>
    <w:rsid w:val="004E5F43"/>
    <w:rsid w:val="004E60C0"/>
    <w:rsid w:val="004E6175"/>
    <w:rsid w:val="004E657F"/>
    <w:rsid w:val="004F0F6F"/>
    <w:rsid w:val="004F181A"/>
    <w:rsid w:val="004F3711"/>
    <w:rsid w:val="004F4A5C"/>
    <w:rsid w:val="004F59F9"/>
    <w:rsid w:val="004F5F90"/>
    <w:rsid w:val="004F688F"/>
    <w:rsid w:val="004F695A"/>
    <w:rsid w:val="004F6BF4"/>
    <w:rsid w:val="00500C37"/>
    <w:rsid w:val="00501815"/>
    <w:rsid w:val="00501D89"/>
    <w:rsid w:val="00502DC4"/>
    <w:rsid w:val="0050389F"/>
    <w:rsid w:val="005042D9"/>
    <w:rsid w:val="00505622"/>
    <w:rsid w:val="00505AB6"/>
    <w:rsid w:val="005067D1"/>
    <w:rsid w:val="00506A4B"/>
    <w:rsid w:val="0050742B"/>
    <w:rsid w:val="00507769"/>
    <w:rsid w:val="00507895"/>
    <w:rsid w:val="00507C1C"/>
    <w:rsid w:val="00507D65"/>
    <w:rsid w:val="00511577"/>
    <w:rsid w:val="0051327C"/>
    <w:rsid w:val="00513480"/>
    <w:rsid w:val="005135CA"/>
    <w:rsid w:val="005135DD"/>
    <w:rsid w:val="005141D4"/>
    <w:rsid w:val="00514A2C"/>
    <w:rsid w:val="00514C09"/>
    <w:rsid w:val="005161EF"/>
    <w:rsid w:val="0051794D"/>
    <w:rsid w:val="00520181"/>
    <w:rsid w:val="0052049A"/>
    <w:rsid w:val="00520560"/>
    <w:rsid w:val="005229D7"/>
    <w:rsid w:val="00522D69"/>
    <w:rsid w:val="00523392"/>
    <w:rsid w:val="00523FA0"/>
    <w:rsid w:val="00524005"/>
    <w:rsid w:val="00524346"/>
    <w:rsid w:val="00524508"/>
    <w:rsid w:val="00524FF8"/>
    <w:rsid w:val="005253DD"/>
    <w:rsid w:val="0052550B"/>
    <w:rsid w:val="00526502"/>
    <w:rsid w:val="0053046C"/>
    <w:rsid w:val="00533169"/>
    <w:rsid w:val="00533467"/>
    <w:rsid w:val="0053371B"/>
    <w:rsid w:val="00533E79"/>
    <w:rsid w:val="0053424D"/>
    <w:rsid w:val="00535607"/>
    <w:rsid w:val="00536228"/>
    <w:rsid w:val="00536B7A"/>
    <w:rsid w:val="00536FA7"/>
    <w:rsid w:val="00536FE5"/>
    <w:rsid w:val="00537256"/>
    <w:rsid w:val="005376B0"/>
    <w:rsid w:val="00537CF7"/>
    <w:rsid w:val="0054026F"/>
    <w:rsid w:val="00541059"/>
    <w:rsid w:val="00541390"/>
    <w:rsid w:val="005422E4"/>
    <w:rsid w:val="0054462B"/>
    <w:rsid w:val="0054465F"/>
    <w:rsid w:val="00544962"/>
    <w:rsid w:val="00544F40"/>
    <w:rsid w:val="005460B5"/>
    <w:rsid w:val="005467BE"/>
    <w:rsid w:val="0054719D"/>
    <w:rsid w:val="005472FC"/>
    <w:rsid w:val="00547470"/>
    <w:rsid w:val="00547F9C"/>
    <w:rsid w:val="00550B85"/>
    <w:rsid w:val="00550D86"/>
    <w:rsid w:val="005513EB"/>
    <w:rsid w:val="0055225D"/>
    <w:rsid w:val="00552D8D"/>
    <w:rsid w:val="005531C9"/>
    <w:rsid w:val="00553E4B"/>
    <w:rsid w:val="00554118"/>
    <w:rsid w:val="0055412A"/>
    <w:rsid w:val="00554EAA"/>
    <w:rsid w:val="00556D2F"/>
    <w:rsid w:val="00557710"/>
    <w:rsid w:val="00560AEB"/>
    <w:rsid w:val="00561EE7"/>
    <w:rsid w:val="005623A3"/>
    <w:rsid w:val="00562FEC"/>
    <w:rsid w:val="005630CB"/>
    <w:rsid w:val="0056323E"/>
    <w:rsid w:val="0056461C"/>
    <w:rsid w:val="00564C56"/>
    <w:rsid w:val="0056504E"/>
    <w:rsid w:val="00566B18"/>
    <w:rsid w:val="00567803"/>
    <w:rsid w:val="00567E8C"/>
    <w:rsid w:val="00571312"/>
    <w:rsid w:val="00572817"/>
    <w:rsid w:val="00572B83"/>
    <w:rsid w:val="0057374A"/>
    <w:rsid w:val="005738E1"/>
    <w:rsid w:val="00574793"/>
    <w:rsid w:val="00574CB9"/>
    <w:rsid w:val="005754AF"/>
    <w:rsid w:val="005757E9"/>
    <w:rsid w:val="00575DF5"/>
    <w:rsid w:val="005762B0"/>
    <w:rsid w:val="005769F4"/>
    <w:rsid w:val="00576B78"/>
    <w:rsid w:val="005776FF"/>
    <w:rsid w:val="00577B02"/>
    <w:rsid w:val="0058083A"/>
    <w:rsid w:val="00581018"/>
    <w:rsid w:val="005814A4"/>
    <w:rsid w:val="005822AE"/>
    <w:rsid w:val="005824AB"/>
    <w:rsid w:val="00583CE6"/>
    <w:rsid w:val="00583F76"/>
    <w:rsid w:val="00584895"/>
    <w:rsid w:val="00584A7B"/>
    <w:rsid w:val="00584FF4"/>
    <w:rsid w:val="0058533B"/>
    <w:rsid w:val="00585D44"/>
    <w:rsid w:val="005861E7"/>
    <w:rsid w:val="0058654A"/>
    <w:rsid w:val="0058798B"/>
    <w:rsid w:val="0059199B"/>
    <w:rsid w:val="0059224B"/>
    <w:rsid w:val="00592479"/>
    <w:rsid w:val="00592518"/>
    <w:rsid w:val="00592EEA"/>
    <w:rsid w:val="005949C2"/>
    <w:rsid w:val="00594A4D"/>
    <w:rsid w:val="005951FC"/>
    <w:rsid w:val="00595640"/>
    <w:rsid w:val="00595ACC"/>
    <w:rsid w:val="00595C72"/>
    <w:rsid w:val="00596CA1"/>
    <w:rsid w:val="005972EB"/>
    <w:rsid w:val="005A03F7"/>
    <w:rsid w:val="005A0B9D"/>
    <w:rsid w:val="005A119A"/>
    <w:rsid w:val="005A12FB"/>
    <w:rsid w:val="005A149D"/>
    <w:rsid w:val="005A4828"/>
    <w:rsid w:val="005A4CB3"/>
    <w:rsid w:val="005A544F"/>
    <w:rsid w:val="005A59A4"/>
    <w:rsid w:val="005A7054"/>
    <w:rsid w:val="005A7B56"/>
    <w:rsid w:val="005A7DEE"/>
    <w:rsid w:val="005B00D0"/>
    <w:rsid w:val="005B072B"/>
    <w:rsid w:val="005B0E81"/>
    <w:rsid w:val="005B2B46"/>
    <w:rsid w:val="005B3470"/>
    <w:rsid w:val="005B45F3"/>
    <w:rsid w:val="005B4E7B"/>
    <w:rsid w:val="005B6596"/>
    <w:rsid w:val="005B67A6"/>
    <w:rsid w:val="005B6851"/>
    <w:rsid w:val="005B782B"/>
    <w:rsid w:val="005B7A93"/>
    <w:rsid w:val="005C1074"/>
    <w:rsid w:val="005C1C1E"/>
    <w:rsid w:val="005C263B"/>
    <w:rsid w:val="005C3F58"/>
    <w:rsid w:val="005C46D0"/>
    <w:rsid w:val="005C5FC1"/>
    <w:rsid w:val="005C6204"/>
    <w:rsid w:val="005C68CC"/>
    <w:rsid w:val="005C764D"/>
    <w:rsid w:val="005D14D3"/>
    <w:rsid w:val="005D1B6A"/>
    <w:rsid w:val="005D2ED0"/>
    <w:rsid w:val="005D3C9A"/>
    <w:rsid w:val="005D3DE3"/>
    <w:rsid w:val="005D7366"/>
    <w:rsid w:val="005D7949"/>
    <w:rsid w:val="005E0055"/>
    <w:rsid w:val="005E12F9"/>
    <w:rsid w:val="005E1947"/>
    <w:rsid w:val="005E2C53"/>
    <w:rsid w:val="005E3709"/>
    <w:rsid w:val="005E3CD6"/>
    <w:rsid w:val="005E48B9"/>
    <w:rsid w:val="005E56C6"/>
    <w:rsid w:val="005E571D"/>
    <w:rsid w:val="005E5738"/>
    <w:rsid w:val="005E5DA9"/>
    <w:rsid w:val="005E5FE8"/>
    <w:rsid w:val="005E6461"/>
    <w:rsid w:val="005E760E"/>
    <w:rsid w:val="005F087C"/>
    <w:rsid w:val="005F2046"/>
    <w:rsid w:val="005F2E01"/>
    <w:rsid w:val="005F4320"/>
    <w:rsid w:val="005F526B"/>
    <w:rsid w:val="005F5563"/>
    <w:rsid w:val="005F562B"/>
    <w:rsid w:val="005F6273"/>
    <w:rsid w:val="005F63F7"/>
    <w:rsid w:val="005F6716"/>
    <w:rsid w:val="005F6FB3"/>
    <w:rsid w:val="005F71EF"/>
    <w:rsid w:val="005F771D"/>
    <w:rsid w:val="005F7A17"/>
    <w:rsid w:val="00600213"/>
    <w:rsid w:val="0060244C"/>
    <w:rsid w:val="00603332"/>
    <w:rsid w:val="00603445"/>
    <w:rsid w:val="00603A55"/>
    <w:rsid w:val="00605966"/>
    <w:rsid w:val="006109A9"/>
    <w:rsid w:val="00610E71"/>
    <w:rsid w:val="00611112"/>
    <w:rsid w:val="00611221"/>
    <w:rsid w:val="006120A5"/>
    <w:rsid w:val="0061219F"/>
    <w:rsid w:val="006126DD"/>
    <w:rsid w:val="00612961"/>
    <w:rsid w:val="00612D84"/>
    <w:rsid w:val="00612E06"/>
    <w:rsid w:val="0061341F"/>
    <w:rsid w:val="0061425C"/>
    <w:rsid w:val="006150E2"/>
    <w:rsid w:val="00616777"/>
    <w:rsid w:val="00617146"/>
    <w:rsid w:val="00617A91"/>
    <w:rsid w:val="0062038E"/>
    <w:rsid w:val="0062103A"/>
    <w:rsid w:val="006221B8"/>
    <w:rsid w:val="00623B7D"/>
    <w:rsid w:val="00623BCD"/>
    <w:rsid w:val="00623F1D"/>
    <w:rsid w:val="0062421D"/>
    <w:rsid w:val="00624427"/>
    <w:rsid w:val="006245FD"/>
    <w:rsid w:val="00624919"/>
    <w:rsid w:val="00624C64"/>
    <w:rsid w:val="00624D7F"/>
    <w:rsid w:val="00625162"/>
    <w:rsid w:val="006256D6"/>
    <w:rsid w:val="00625B63"/>
    <w:rsid w:val="00627049"/>
    <w:rsid w:val="00627FDA"/>
    <w:rsid w:val="006301E0"/>
    <w:rsid w:val="00630CA8"/>
    <w:rsid w:val="00631A51"/>
    <w:rsid w:val="0063274D"/>
    <w:rsid w:val="0063292B"/>
    <w:rsid w:val="00634267"/>
    <w:rsid w:val="0063433B"/>
    <w:rsid w:val="0063479B"/>
    <w:rsid w:val="00636D77"/>
    <w:rsid w:val="00641170"/>
    <w:rsid w:val="00641C8E"/>
    <w:rsid w:val="0064294E"/>
    <w:rsid w:val="006429F2"/>
    <w:rsid w:val="00643694"/>
    <w:rsid w:val="006444DC"/>
    <w:rsid w:val="00644A13"/>
    <w:rsid w:val="006455E7"/>
    <w:rsid w:val="0064577E"/>
    <w:rsid w:val="00645AB2"/>
    <w:rsid w:val="00646796"/>
    <w:rsid w:val="00647789"/>
    <w:rsid w:val="006502B4"/>
    <w:rsid w:val="006504C3"/>
    <w:rsid w:val="0065073B"/>
    <w:rsid w:val="00650A1B"/>
    <w:rsid w:val="00651F8B"/>
    <w:rsid w:val="00652A57"/>
    <w:rsid w:val="00653686"/>
    <w:rsid w:val="0065422C"/>
    <w:rsid w:val="006565F9"/>
    <w:rsid w:val="00657343"/>
    <w:rsid w:val="00657A16"/>
    <w:rsid w:val="0066052F"/>
    <w:rsid w:val="006609A0"/>
    <w:rsid w:val="006610BE"/>
    <w:rsid w:val="006616CC"/>
    <w:rsid w:val="006625A4"/>
    <w:rsid w:val="00663471"/>
    <w:rsid w:val="006636B9"/>
    <w:rsid w:val="006637FA"/>
    <w:rsid w:val="00663889"/>
    <w:rsid w:val="00663CB3"/>
    <w:rsid w:val="00663F5B"/>
    <w:rsid w:val="006645D6"/>
    <w:rsid w:val="0066461B"/>
    <w:rsid w:val="00664A42"/>
    <w:rsid w:val="00664B0B"/>
    <w:rsid w:val="00665D1E"/>
    <w:rsid w:val="0066667F"/>
    <w:rsid w:val="00666FAF"/>
    <w:rsid w:val="0066705E"/>
    <w:rsid w:val="00673CD3"/>
    <w:rsid w:val="00674331"/>
    <w:rsid w:val="0067466F"/>
    <w:rsid w:val="00675039"/>
    <w:rsid w:val="0067531A"/>
    <w:rsid w:val="0067578F"/>
    <w:rsid w:val="006758A6"/>
    <w:rsid w:val="00676A28"/>
    <w:rsid w:val="006778F5"/>
    <w:rsid w:val="00677CD6"/>
    <w:rsid w:val="00680564"/>
    <w:rsid w:val="0068186C"/>
    <w:rsid w:val="006838E7"/>
    <w:rsid w:val="00684AA0"/>
    <w:rsid w:val="00684F7A"/>
    <w:rsid w:val="00685828"/>
    <w:rsid w:val="0068606A"/>
    <w:rsid w:val="006862E0"/>
    <w:rsid w:val="006866A6"/>
    <w:rsid w:val="00686777"/>
    <w:rsid w:val="0068795B"/>
    <w:rsid w:val="00690F1F"/>
    <w:rsid w:val="0069119A"/>
    <w:rsid w:val="006914A0"/>
    <w:rsid w:val="00691927"/>
    <w:rsid w:val="006928F3"/>
    <w:rsid w:val="00692A4E"/>
    <w:rsid w:val="00692FA9"/>
    <w:rsid w:val="006939C0"/>
    <w:rsid w:val="006939E3"/>
    <w:rsid w:val="0069406B"/>
    <w:rsid w:val="00695A96"/>
    <w:rsid w:val="00695AC1"/>
    <w:rsid w:val="00695D57"/>
    <w:rsid w:val="00695EB0"/>
    <w:rsid w:val="00696A2D"/>
    <w:rsid w:val="00696CE5"/>
    <w:rsid w:val="00697C0D"/>
    <w:rsid w:val="006A01CB"/>
    <w:rsid w:val="006A0A59"/>
    <w:rsid w:val="006A21D4"/>
    <w:rsid w:val="006A27B3"/>
    <w:rsid w:val="006A30AB"/>
    <w:rsid w:val="006A5498"/>
    <w:rsid w:val="006A5BEE"/>
    <w:rsid w:val="006A5C46"/>
    <w:rsid w:val="006A5C5D"/>
    <w:rsid w:val="006A60E8"/>
    <w:rsid w:val="006A725E"/>
    <w:rsid w:val="006A7F62"/>
    <w:rsid w:val="006B0D8D"/>
    <w:rsid w:val="006B1F9C"/>
    <w:rsid w:val="006B231E"/>
    <w:rsid w:val="006B25B7"/>
    <w:rsid w:val="006B39B0"/>
    <w:rsid w:val="006B3BED"/>
    <w:rsid w:val="006B49F7"/>
    <w:rsid w:val="006B4C18"/>
    <w:rsid w:val="006B4D4A"/>
    <w:rsid w:val="006B64B1"/>
    <w:rsid w:val="006B6C16"/>
    <w:rsid w:val="006B7329"/>
    <w:rsid w:val="006B79F6"/>
    <w:rsid w:val="006B7BA2"/>
    <w:rsid w:val="006B7E3D"/>
    <w:rsid w:val="006C1402"/>
    <w:rsid w:val="006C14B2"/>
    <w:rsid w:val="006C27EA"/>
    <w:rsid w:val="006C3A8D"/>
    <w:rsid w:val="006C3B4B"/>
    <w:rsid w:val="006C3CA1"/>
    <w:rsid w:val="006C3FC3"/>
    <w:rsid w:val="006C596E"/>
    <w:rsid w:val="006C5FBE"/>
    <w:rsid w:val="006C6003"/>
    <w:rsid w:val="006C644F"/>
    <w:rsid w:val="006C6B6D"/>
    <w:rsid w:val="006D013D"/>
    <w:rsid w:val="006D16A2"/>
    <w:rsid w:val="006D2525"/>
    <w:rsid w:val="006D259B"/>
    <w:rsid w:val="006D5A40"/>
    <w:rsid w:val="006D5AA9"/>
    <w:rsid w:val="006D5C1F"/>
    <w:rsid w:val="006D5D72"/>
    <w:rsid w:val="006D605A"/>
    <w:rsid w:val="006E08B5"/>
    <w:rsid w:val="006E364E"/>
    <w:rsid w:val="006E44DB"/>
    <w:rsid w:val="006E4FA7"/>
    <w:rsid w:val="006E5A46"/>
    <w:rsid w:val="006E6850"/>
    <w:rsid w:val="006E75B3"/>
    <w:rsid w:val="006E7D1A"/>
    <w:rsid w:val="006F1712"/>
    <w:rsid w:val="006F1729"/>
    <w:rsid w:val="006F281D"/>
    <w:rsid w:val="006F2AB2"/>
    <w:rsid w:val="006F3BD6"/>
    <w:rsid w:val="006F3C6C"/>
    <w:rsid w:val="006F3E4D"/>
    <w:rsid w:val="006F45E3"/>
    <w:rsid w:val="006F5B40"/>
    <w:rsid w:val="006F5E0E"/>
    <w:rsid w:val="006F7EBD"/>
    <w:rsid w:val="007005B3"/>
    <w:rsid w:val="00700C22"/>
    <w:rsid w:val="00701A79"/>
    <w:rsid w:val="00701FBB"/>
    <w:rsid w:val="0070214E"/>
    <w:rsid w:val="00702365"/>
    <w:rsid w:val="00703542"/>
    <w:rsid w:val="007044D3"/>
    <w:rsid w:val="007047F8"/>
    <w:rsid w:val="00705514"/>
    <w:rsid w:val="00706245"/>
    <w:rsid w:val="00706921"/>
    <w:rsid w:val="00706AA7"/>
    <w:rsid w:val="00707064"/>
    <w:rsid w:val="00710A1C"/>
    <w:rsid w:val="0071107D"/>
    <w:rsid w:val="0071168A"/>
    <w:rsid w:val="007125FE"/>
    <w:rsid w:val="00713589"/>
    <w:rsid w:val="007136A8"/>
    <w:rsid w:val="00713F9D"/>
    <w:rsid w:val="00714DB3"/>
    <w:rsid w:val="00715784"/>
    <w:rsid w:val="00715DA7"/>
    <w:rsid w:val="007179CE"/>
    <w:rsid w:val="00720535"/>
    <w:rsid w:val="00720EA0"/>
    <w:rsid w:val="00721653"/>
    <w:rsid w:val="00721AB2"/>
    <w:rsid w:val="0072291F"/>
    <w:rsid w:val="007273F8"/>
    <w:rsid w:val="00731B8F"/>
    <w:rsid w:val="00731C8C"/>
    <w:rsid w:val="00732AC8"/>
    <w:rsid w:val="00734DC9"/>
    <w:rsid w:val="00734F38"/>
    <w:rsid w:val="00735B8F"/>
    <w:rsid w:val="00736620"/>
    <w:rsid w:val="00736D8B"/>
    <w:rsid w:val="00736DA3"/>
    <w:rsid w:val="007375FE"/>
    <w:rsid w:val="00737EA8"/>
    <w:rsid w:val="007409D9"/>
    <w:rsid w:val="00740F0C"/>
    <w:rsid w:val="00741745"/>
    <w:rsid w:val="0074194F"/>
    <w:rsid w:val="00741B84"/>
    <w:rsid w:val="00741F9D"/>
    <w:rsid w:val="00742945"/>
    <w:rsid w:val="00743509"/>
    <w:rsid w:val="0074394C"/>
    <w:rsid w:val="00744AE4"/>
    <w:rsid w:val="00744B03"/>
    <w:rsid w:val="00744F31"/>
    <w:rsid w:val="00744FCB"/>
    <w:rsid w:val="007453D6"/>
    <w:rsid w:val="00745811"/>
    <w:rsid w:val="0074583C"/>
    <w:rsid w:val="00745B51"/>
    <w:rsid w:val="00745C70"/>
    <w:rsid w:val="00745D66"/>
    <w:rsid w:val="00747A51"/>
    <w:rsid w:val="00747F54"/>
    <w:rsid w:val="00750624"/>
    <w:rsid w:val="007509B2"/>
    <w:rsid w:val="00750C19"/>
    <w:rsid w:val="00750EE2"/>
    <w:rsid w:val="00751214"/>
    <w:rsid w:val="007512FF"/>
    <w:rsid w:val="0075137D"/>
    <w:rsid w:val="007522B5"/>
    <w:rsid w:val="0075286E"/>
    <w:rsid w:val="00753187"/>
    <w:rsid w:val="007531DC"/>
    <w:rsid w:val="00753F04"/>
    <w:rsid w:val="0075404B"/>
    <w:rsid w:val="00754416"/>
    <w:rsid w:val="00754DFD"/>
    <w:rsid w:val="00755BEA"/>
    <w:rsid w:val="00756433"/>
    <w:rsid w:val="00757029"/>
    <w:rsid w:val="007574EC"/>
    <w:rsid w:val="00757C95"/>
    <w:rsid w:val="00757E7D"/>
    <w:rsid w:val="007604A2"/>
    <w:rsid w:val="007604E3"/>
    <w:rsid w:val="00761F55"/>
    <w:rsid w:val="00762869"/>
    <w:rsid w:val="00762ABB"/>
    <w:rsid w:val="00762DF3"/>
    <w:rsid w:val="00764063"/>
    <w:rsid w:val="00764601"/>
    <w:rsid w:val="007646BB"/>
    <w:rsid w:val="00764F2C"/>
    <w:rsid w:val="00764F6A"/>
    <w:rsid w:val="007654A7"/>
    <w:rsid w:val="00765E7F"/>
    <w:rsid w:val="00767180"/>
    <w:rsid w:val="00767D1E"/>
    <w:rsid w:val="00771383"/>
    <w:rsid w:val="00771BD7"/>
    <w:rsid w:val="0077298C"/>
    <w:rsid w:val="00772D86"/>
    <w:rsid w:val="00772E0F"/>
    <w:rsid w:val="00772EBF"/>
    <w:rsid w:val="00773CFE"/>
    <w:rsid w:val="00774E00"/>
    <w:rsid w:val="00776AA3"/>
    <w:rsid w:val="0077773D"/>
    <w:rsid w:val="0077793B"/>
    <w:rsid w:val="0078074D"/>
    <w:rsid w:val="007824AF"/>
    <w:rsid w:val="00782916"/>
    <w:rsid w:val="00782CEF"/>
    <w:rsid w:val="007835AB"/>
    <w:rsid w:val="007848D2"/>
    <w:rsid w:val="00784DC5"/>
    <w:rsid w:val="00784E5A"/>
    <w:rsid w:val="00785E56"/>
    <w:rsid w:val="0078629C"/>
    <w:rsid w:val="00786CC6"/>
    <w:rsid w:val="00787343"/>
    <w:rsid w:val="007873C2"/>
    <w:rsid w:val="0078742C"/>
    <w:rsid w:val="007878C2"/>
    <w:rsid w:val="00787DFA"/>
    <w:rsid w:val="0079057A"/>
    <w:rsid w:val="00790779"/>
    <w:rsid w:val="00790BC3"/>
    <w:rsid w:val="00790F12"/>
    <w:rsid w:val="00791F60"/>
    <w:rsid w:val="00791FC9"/>
    <w:rsid w:val="007921AB"/>
    <w:rsid w:val="00794539"/>
    <w:rsid w:val="00794E50"/>
    <w:rsid w:val="00797AE0"/>
    <w:rsid w:val="007A0FCE"/>
    <w:rsid w:val="007A1038"/>
    <w:rsid w:val="007A1EBA"/>
    <w:rsid w:val="007A2074"/>
    <w:rsid w:val="007A301F"/>
    <w:rsid w:val="007A3302"/>
    <w:rsid w:val="007A4995"/>
    <w:rsid w:val="007A5A4A"/>
    <w:rsid w:val="007A5C32"/>
    <w:rsid w:val="007A6E2F"/>
    <w:rsid w:val="007A6F4F"/>
    <w:rsid w:val="007A71AB"/>
    <w:rsid w:val="007A7C2A"/>
    <w:rsid w:val="007B2389"/>
    <w:rsid w:val="007B253E"/>
    <w:rsid w:val="007B2D3D"/>
    <w:rsid w:val="007B3E51"/>
    <w:rsid w:val="007B52E9"/>
    <w:rsid w:val="007B6107"/>
    <w:rsid w:val="007B6798"/>
    <w:rsid w:val="007B6C75"/>
    <w:rsid w:val="007C0D7E"/>
    <w:rsid w:val="007C1500"/>
    <w:rsid w:val="007C182A"/>
    <w:rsid w:val="007C1AE2"/>
    <w:rsid w:val="007C2028"/>
    <w:rsid w:val="007C29B9"/>
    <w:rsid w:val="007C38ED"/>
    <w:rsid w:val="007C459B"/>
    <w:rsid w:val="007C46C8"/>
    <w:rsid w:val="007C4F43"/>
    <w:rsid w:val="007C6659"/>
    <w:rsid w:val="007C7268"/>
    <w:rsid w:val="007C798B"/>
    <w:rsid w:val="007D0B6D"/>
    <w:rsid w:val="007D0D6E"/>
    <w:rsid w:val="007D333D"/>
    <w:rsid w:val="007D3ECE"/>
    <w:rsid w:val="007D4EB2"/>
    <w:rsid w:val="007D568D"/>
    <w:rsid w:val="007D56E2"/>
    <w:rsid w:val="007D6226"/>
    <w:rsid w:val="007D63B3"/>
    <w:rsid w:val="007D73A8"/>
    <w:rsid w:val="007D7944"/>
    <w:rsid w:val="007E153F"/>
    <w:rsid w:val="007E1BEA"/>
    <w:rsid w:val="007E1C88"/>
    <w:rsid w:val="007E2372"/>
    <w:rsid w:val="007E38DB"/>
    <w:rsid w:val="007E3991"/>
    <w:rsid w:val="007E3B8F"/>
    <w:rsid w:val="007E3F29"/>
    <w:rsid w:val="007E497C"/>
    <w:rsid w:val="007E5D23"/>
    <w:rsid w:val="007E6346"/>
    <w:rsid w:val="007E6427"/>
    <w:rsid w:val="007F06C5"/>
    <w:rsid w:val="007F17CA"/>
    <w:rsid w:val="007F18BA"/>
    <w:rsid w:val="007F1F13"/>
    <w:rsid w:val="007F1FAE"/>
    <w:rsid w:val="007F2A79"/>
    <w:rsid w:val="007F2A8A"/>
    <w:rsid w:val="007F363A"/>
    <w:rsid w:val="007F4798"/>
    <w:rsid w:val="007F4E3C"/>
    <w:rsid w:val="007F4FAF"/>
    <w:rsid w:val="007F5677"/>
    <w:rsid w:val="007F63EC"/>
    <w:rsid w:val="007F6909"/>
    <w:rsid w:val="007F6CD4"/>
    <w:rsid w:val="007F73E8"/>
    <w:rsid w:val="00800604"/>
    <w:rsid w:val="0080080D"/>
    <w:rsid w:val="00800EE2"/>
    <w:rsid w:val="00801535"/>
    <w:rsid w:val="00801E02"/>
    <w:rsid w:val="00801ECC"/>
    <w:rsid w:val="008029D7"/>
    <w:rsid w:val="00803130"/>
    <w:rsid w:val="00803D62"/>
    <w:rsid w:val="0080457A"/>
    <w:rsid w:val="00804F06"/>
    <w:rsid w:val="00805243"/>
    <w:rsid w:val="008054EB"/>
    <w:rsid w:val="0080623C"/>
    <w:rsid w:val="008063D3"/>
    <w:rsid w:val="00806587"/>
    <w:rsid w:val="008066A8"/>
    <w:rsid w:val="008100AA"/>
    <w:rsid w:val="00810D14"/>
    <w:rsid w:val="00811C55"/>
    <w:rsid w:val="00811C77"/>
    <w:rsid w:val="0081391F"/>
    <w:rsid w:val="0081392A"/>
    <w:rsid w:val="008142DA"/>
    <w:rsid w:val="00815699"/>
    <w:rsid w:val="00815997"/>
    <w:rsid w:val="0081629E"/>
    <w:rsid w:val="008162C4"/>
    <w:rsid w:val="008200AE"/>
    <w:rsid w:val="008202B3"/>
    <w:rsid w:val="00820351"/>
    <w:rsid w:val="00822EAE"/>
    <w:rsid w:val="00824DA3"/>
    <w:rsid w:val="008262D4"/>
    <w:rsid w:val="00826DD9"/>
    <w:rsid w:val="008272FB"/>
    <w:rsid w:val="00830038"/>
    <w:rsid w:val="008301BA"/>
    <w:rsid w:val="00830A6B"/>
    <w:rsid w:val="00830C1E"/>
    <w:rsid w:val="00831953"/>
    <w:rsid w:val="00831B3E"/>
    <w:rsid w:val="00833A1C"/>
    <w:rsid w:val="0083574C"/>
    <w:rsid w:val="00836370"/>
    <w:rsid w:val="008373FB"/>
    <w:rsid w:val="00837B37"/>
    <w:rsid w:val="00837BF6"/>
    <w:rsid w:val="0084070F"/>
    <w:rsid w:val="00841FB6"/>
    <w:rsid w:val="008420E6"/>
    <w:rsid w:val="00842129"/>
    <w:rsid w:val="0084270C"/>
    <w:rsid w:val="0084353A"/>
    <w:rsid w:val="008448C4"/>
    <w:rsid w:val="00846633"/>
    <w:rsid w:val="0084704B"/>
    <w:rsid w:val="00850ED3"/>
    <w:rsid w:val="00851C98"/>
    <w:rsid w:val="0085205D"/>
    <w:rsid w:val="008522B1"/>
    <w:rsid w:val="00852C3E"/>
    <w:rsid w:val="008534BA"/>
    <w:rsid w:val="00853C92"/>
    <w:rsid w:val="00853DD9"/>
    <w:rsid w:val="0085508B"/>
    <w:rsid w:val="008550FB"/>
    <w:rsid w:val="00856993"/>
    <w:rsid w:val="00857991"/>
    <w:rsid w:val="008619AA"/>
    <w:rsid w:val="0086476C"/>
    <w:rsid w:val="00866DB5"/>
    <w:rsid w:val="00867790"/>
    <w:rsid w:val="00870946"/>
    <w:rsid w:val="0087158C"/>
    <w:rsid w:val="0087295C"/>
    <w:rsid w:val="00872B71"/>
    <w:rsid w:val="00873608"/>
    <w:rsid w:val="00873732"/>
    <w:rsid w:val="00873B7B"/>
    <w:rsid w:val="00873C40"/>
    <w:rsid w:val="00874E60"/>
    <w:rsid w:val="00880D6A"/>
    <w:rsid w:val="008818B6"/>
    <w:rsid w:val="00881D5E"/>
    <w:rsid w:val="00882160"/>
    <w:rsid w:val="00883F3C"/>
    <w:rsid w:val="008845C0"/>
    <w:rsid w:val="00884B2B"/>
    <w:rsid w:val="00886937"/>
    <w:rsid w:val="00886B6D"/>
    <w:rsid w:val="00886FA2"/>
    <w:rsid w:val="008907A1"/>
    <w:rsid w:val="00890F5C"/>
    <w:rsid w:val="00891ABD"/>
    <w:rsid w:val="00892B35"/>
    <w:rsid w:val="0089319D"/>
    <w:rsid w:val="0089363D"/>
    <w:rsid w:val="00893B85"/>
    <w:rsid w:val="00893D9A"/>
    <w:rsid w:val="00894409"/>
    <w:rsid w:val="00894F18"/>
    <w:rsid w:val="0089528E"/>
    <w:rsid w:val="00895C74"/>
    <w:rsid w:val="008963EF"/>
    <w:rsid w:val="0089677B"/>
    <w:rsid w:val="00896E4A"/>
    <w:rsid w:val="008972C5"/>
    <w:rsid w:val="00897549"/>
    <w:rsid w:val="00897F20"/>
    <w:rsid w:val="008A06EA"/>
    <w:rsid w:val="008A0A23"/>
    <w:rsid w:val="008A0CC2"/>
    <w:rsid w:val="008A12B4"/>
    <w:rsid w:val="008A27D1"/>
    <w:rsid w:val="008A301C"/>
    <w:rsid w:val="008A34AA"/>
    <w:rsid w:val="008A3B62"/>
    <w:rsid w:val="008A42A0"/>
    <w:rsid w:val="008A4C8F"/>
    <w:rsid w:val="008A540E"/>
    <w:rsid w:val="008A638C"/>
    <w:rsid w:val="008A6886"/>
    <w:rsid w:val="008A6A04"/>
    <w:rsid w:val="008A71E5"/>
    <w:rsid w:val="008A7258"/>
    <w:rsid w:val="008A73F0"/>
    <w:rsid w:val="008B04FA"/>
    <w:rsid w:val="008B09FA"/>
    <w:rsid w:val="008B108B"/>
    <w:rsid w:val="008B126C"/>
    <w:rsid w:val="008B24B5"/>
    <w:rsid w:val="008B2B19"/>
    <w:rsid w:val="008B331F"/>
    <w:rsid w:val="008B3651"/>
    <w:rsid w:val="008B3D0F"/>
    <w:rsid w:val="008B5058"/>
    <w:rsid w:val="008B522E"/>
    <w:rsid w:val="008B5DAE"/>
    <w:rsid w:val="008B67AB"/>
    <w:rsid w:val="008B6C51"/>
    <w:rsid w:val="008B79D7"/>
    <w:rsid w:val="008C19D9"/>
    <w:rsid w:val="008C1E2D"/>
    <w:rsid w:val="008C3031"/>
    <w:rsid w:val="008C38AB"/>
    <w:rsid w:val="008C4F64"/>
    <w:rsid w:val="008C5152"/>
    <w:rsid w:val="008D0879"/>
    <w:rsid w:val="008D1289"/>
    <w:rsid w:val="008D1E69"/>
    <w:rsid w:val="008D26B5"/>
    <w:rsid w:val="008D2E3B"/>
    <w:rsid w:val="008D2EAB"/>
    <w:rsid w:val="008D398F"/>
    <w:rsid w:val="008D3A07"/>
    <w:rsid w:val="008D4001"/>
    <w:rsid w:val="008D703E"/>
    <w:rsid w:val="008D7531"/>
    <w:rsid w:val="008D77E3"/>
    <w:rsid w:val="008D7C8A"/>
    <w:rsid w:val="008E0737"/>
    <w:rsid w:val="008E12B4"/>
    <w:rsid w:val="008E1621"/>
    <w:rsid w:val="008E2482"/>
    <w:rsid w:val="008E3313"/>
    <w:rsid w:val="008E3C69"/>
    <w:rsid w:val="008E4DA0"/>
    <w:rsid w:val="008E5A25"/>
    <w:rsid w:val="008E7694"/>
    <w:rsid w:val="008F1328"/>
    <w:rsid w:val="008F214B"/>
    <w:rsid w:val="008F28D3"/>
    <w:rsid w:val="008F2CD1"/>
    <w:rsid w:val="008F2ECB"/>
    <w:rsid w:val="008F3B4B"/>
    <w:rsid w:val="008F4F14"/>
    <w:rsid w:val="008F5455"/>
    <w:rsid w:val="008F56F9"/>
    <w:rsid w:val="008F597D"/>
    <w:rsid w:val="008F619D"/>
    <w:rsid w:val="008F746C"/>
    <w:rsid w:val="008F7CC3"/>
    <w:rsid w:val="008F7F6C"/>
    <w:rsid w:val="0090081E"/>
    <w:rsid w:val="009009B7"/>
    <w:rsid w:val="00900B9F"/>
    <w:rsid w:val="00900F9F"/>
    <w:rsid w:val="009015D8"/>
    <w:rsid w:val="00901625"/>
    <w:rsid w:val="009018CF"/>
    <w:rsid w:val="00904A67"/>
    <w:rsid w:val="009050E9"/>
    <w:rsid w:val="009109AF"/>
    <w:rsid w:val="00910AC8"/>
    <w:rsid w:val="00911C0E"/>
    <w:rsid w:val="00913FB0"/>
    <w:rsid w:val="009140E3"/>
    <w:rsid w:val="00914CE1"/>
    <w:rsid w:val="00914D60"/>
    <w:rsid w:val="00915994"/>
    <w:rsid w:val="00916CA9"/>
    <w:rsid w:val="00916E46"/>
    <w:rsid w:val="00917981"/>
    <w:rsid w:val="00917A08"/>
    <w:rsid w:val="00917EAE"/>
    <w:rsid w:val="0092033C"/>
    <w:rsid w:val="0092080B"/>
    <w:rsid w:val="00921A0E"/>
    <w:rsid w:val="00923965"/>
    <w:rsid w:val="00924AD9"/>
    <w:rsid w:val="009256B4"/>
    <w:rsid w:val="0092577C"/>
    <w:rsid w:val="00926388"/>
    <w:rsid w:val="00926412"/>
    <w:rsid w:val="00926E63"/>
    <w:rsid w:val="00927B54"/>
    <w:rsid w:val="00927C72"/>
    <w:rsid w:val="00930D8D"/>
    <w:rsid w:val="00931AA9"/>
    <w:rsid w:val="00931AC1"/>
    <w:rsid w:val="00932400"/>
    <w:rsid w:val="00932B54"/>
    <w:rsid w:val="00932BFF"/>
    <w:rsid w:val="0093321A"/>
    <w:rsid w:val="00934133"/>
    <w:rsid w:val="009367BC"/>
    <w:rsid w:val="009367C4"/>
    <w:rsid w:val="00936965"/>
    <w:rsid w:val="00936987"/>
    <w:rsid w:val="00936A77"/>
    <w:rsid w:val="00936CAA"/>
    <w:rsid w:val="00940689"/>
    <w:rsid w:val="00940DB3"/>
    <w:rsid w:val="00941F69"/>
    <w:rsid w:val="0094224E"/>
    <w:rsid w:val="009435CF"/>
    <w:rsid w:val="009447C0"/>
    <w:rsid w:val="00945B51"/>
    <w:rsid w:val="009463C5"/>
    <w:rsid w:val="00947E6A"/>
    <w:rsid w:val="0095000D"/>
    <w:rsid w:val="0095042B"/>
    <w:rsid w:val="009534A1"/>
    <w:rsid w:val="009543E7"/>
    <w:rsid w:val="00954EF3"/>
    <w:rsid w:val="0095500A"/>
    <w:rsid w:val="009550F6"/>
    <w:rsid w:val="0095683B"/>
    <w:rsid w:val="009569EE"/>
    <w:rsid w:val="00960253"/>
    <w:rsid w:val="0096097C"/>
    <w:rsid w:val="00960CDE"/>
    <w:rsid w:val="00961E34"/>
    <w:rsid w:val="00963EB5"/>
    <w:rsid w:val="0096480B"/>
    <w:rsid w:val="0096560E"/>
    <w:rsid w:val="00965D43"/>
    <w:rsid w:val="00966C63"/>
    <w:rsid w:val="00967860"/>
    <w:rsid w:val="00967DAC"/>
    <w:rsid w:val="00970859"/>
    <w:rsid w:val="00972E98"/>
    <w:rsid w:val="009732C4"/>
    <w:rsid w:val="009738F6"/>
    <w:rsid w:val="00973A4F"/>
    <w:rsid w:val="00973EEC"/>
    <w:rsid w:val="0097433E"/>
    <w:rsid w:val="00975782"/>
    <w:rsid w:val="00975E76"/>
    <w:rsid w:val="0097650F"/>
    <w:rsid w:val="00976BB3"/>
    <w:rsid w:val="009776CF"/>
    <w:rsid w:val="00977EC9"/>
    <w:rsid w:val="00980590"/>
    <w:rsid w:val="009808A9"/>
    <w:rsid w:val="00980E88"/>
    <w:rsid w:val="00981F71"/>
    <w:rsid w:val="009821B5"/>
    <w:rsid w:val="00982673"/>
    <w:rsid w:val="00983C8E"/>
    <w:rsid w:val="0098466E"/>
    <w:rsid w:val="00985376"/>
    <w:rsid w:val="00985B4D"/>
    <w:rsid w:val="00985FFB"/>
    <w:rsid w:val="00986649"/>
    <w:rsid w:val="009877DB"/>
    <w:rsid w:val="009879D4"/>
    <w:rsid w:val="00987B83"/>
    <w:rsid w:val="00991D27"/>
    <w:rsid w:val="009927D5"/>
    <w:rsid w:val="00992B89"/>
    <w:rsid w:val="00992C03"/>
    <w:rsid w:val="00994446"/>
    <w:rsid w:val="00995415"/>
    <w:rsid w:val="00997B18"/>
    <w:rsid w:val="00997B1E"/>
    <w:rsid w:val="009A04A1"/>
    <w:rsid w:val="009A2160"/>
    <w:rsid w:val="009A33BF"/>
    <w:rsid w:val="009A34DE"/>
    <w:rsid w:val="009A387F"/>
    <w:rsid w:val="009A47E8"/>
    <w:rsid w:val="009A4DD5"/>
    <w:rsid w:val="009A52D4"/>
    <w:rsid w:val="009A53E7"/>
    <w:rsid w:val="009A5724"/>
    <w:rsid w:val="009A6166"/>
    <w:rsid w:val="009A69DE"/>
    <w:rsid w:val="009A7A50"/>
    <w:rsid w:val="009A7B25"/>
    <w:rsid w:val="009A7CF6"/>
    <w:rsid w:val="009B02E2"/>
    <w:rsid w:val="009B0377"/>
    <w:rsid w:val="009B130D"/>
    <w:rsid w:val="009B3DA8"/>
    <w:rsid w:val="009B4E4D"/>
    <w:rsid w:val="009B5659"/>
    <w:rsid w:val="009B6E03"/>
    <w:rsid w:val="009B6F4A"/>
    <w:rsid w:val="009B72E8"/>
    <w:rsid w:val="009B7C5E"/>
    <w:rsid w:val="009C0F4D"/>
    <w:rsid w:val="009C196E"/>
    <w:rsid w:val="009C245B"/>
    <w:rsid w:val="009C2722"/>
    <w:rsid w:val="009C4A3E"/>
    <w:rsid w:val="009C5361"/>
    <w:rsid w:val="009C5DE7"/>
    <w:rsid w:val="009C62EF"/>
    <w:rsid w:val="009C6B83"/>
    <w:rsid w:val="009C6D29"/>
    <w:rsid w:val="009C7916"/>
    <w:rsid w:val="009C79DE"/>
    <w:rsid w:val="009C7BBE"/>
    <w:rsid w:val="009D12C3"/>
    <w:rsid w:val="009D13A1"/>
    <w:rsid w:val="009D1DC5"/>
    <w:rsid w:val="009D2584"/>
    <w:rsid w:val="009D2E2D"/>
    <w:rsid w:val="009D3E0A"/>
    <w:rsid w:val="009D415A"/>
    <w:rsid w:val="009D5877"/>
    <w:rsid w:val="009D5DA0"/>
    <w:rsid w:val="009D7167"/>
    <w:rsid w:val="009D7187"/>
    <w:rsid w:val="009D7AF8"/>
    <w:rsid w:val="009D7C2F"/>
    <w:rsid w:val="009D7D82"/>
    <w:rsid w:val="009E03BA"/>
    <w:rsid w:val="009E05D5"/>
    <w:rsid w:val="009E0BBB"/>
    <w:rsid w:val="009E195B"/>
    <w:rsid w:val="009E1BC9"/>
    <w:rsid w:val="009E1CB2"/>
    <w:rsid w:val="009E272F"/>
    <w:rsid w:val="009E3075"/>
    <w:rsid w:val="009E39E1"/>
    <w:rsid w:val="009E4341"/>
    <w:rsid w:val="009E55BE"/>
    <w:rsid w:val="009E5EBD"/>
    <w:rsid w:val="009E66FB"/>
    <w:rsid w:val="009E6CBC"/>
    <w:rsid w:val="009E7075"/>
    <w:rsid w:val="009E7534"/>
    <w:rsid w:val="009E7C59"/>
    <w:rsid w:val="009E7C81"/>
    <w:rsid w:val="009F021F"/>
    <w:rsid w:val="009F0AC3"/>
    <w:rsid w:val="009F30C6"/>
    <w:rsid w:val="009F4426"/>
    <w:rsid w:val="009F504A"/>
    <w:rsid w:val="009F5881"/>
    <w:rsid w:val="009F5E7B"/>
    <w:rsid w:val="009F62D6"/>
    <w:rsid w:val="009F7995"/>
    <w:rsid w:val="009F7E93"/>
    <w:rsid w:val="00A00703"/>
    <w:rsid w:val="00A0257E"/>
    <w:rsid w:val="00A029A0"/>
    <w:rsid w:val="00A02B17"/>
    <w:rsid w:val="00A0313B"/>
    <w:rsid w:val="00A033CA"/>
    <w:rsid w:val="00A03600"/>
    <w:rsid w:val="00A03C73"/>
    <w:rsid w:val="00A047B1"/>
    <w:rsid w:val="00A057C7"/>
    <w:rsid w:val="00A05E33"/>
    <w:rsid w:val="00A07246"/>
    <w:rsid w:val="00A079E6"/>
    <w:rsid w:val="00A113EA"/>
    <w:rsid w:val="00A12053"/>
    <w:rsid w:val="00A1217C"/>
    <w:rsid w:val="00A12951"/>
    <w:rsid w:val="00A12C77"/>
    <w:rsid w:val="00A134E1"/>
    <w:rsid w:val="00A138EB"/>
    <w:rsid w:val="00A13927"/>
    <w:rsid w:val="00A15498"/>
    <w:rsid w:val="00A164BB"/>
    <w:rsid w:val="00A16996"/>
    <w:rsid w:val="00A20D47"/>
    <w:rsid w:val="00A20F38"/>
    <w:rsid w:val="00A210A5"/>
    <w:rsid w:val="00A21120"/>
    <w:rsid w:val="00A211B4"/>
    <w:rsid w:val="00A2251D"/>
    <w:rsid w:val="00A243C4"/>
    <w:rsid w:val="00A258B6"/>
    <w:rsid w:val="00A26165"/>
    <w:rsid w:val="00A26429"/>
    <w:rsid w:val="00A26D05"/>
    <w:rsid w:val="00A27A23"/>
    <w:rsid w:val="00A308A7"/>
    <w:rsid w:val="00A3103D"/>
    <w:rsid w:val="00A355DD"/>
    <w:rsid w:val="00A35681"/>
    <w:rsid w:val="00A36A4A"/>
    <w:rsid w:val="00A376C9"/>
    <w:rsid w:val="00A405F2"/>
    <w:rsid w:val="00A40CEE"/>
    <w:rsid w:val="00A413B8"/>
    <w:rsid w:val="00A414CB"/>
    <w:rsid w:val="00A42078"/>
    <w:rsid w:val="00A429DD"/>
    <w:rsid w:val="00A438B1"/>
    <w:rsid w:val="00A446C4"/>
    <w:rsid w:val="00A44DC2"/>
    <w:rsid w:val="00A451FE"/>
    <w:rsid w:val="00A51B8E"/>
    <w:rsid w:val="00A51DC9"/>
    <w:rsid w:val="00A529EC"/>
    <w:rsid w:val="00A52DDC"/>
    <w:rsid w:val="00A533CB"/>
    <w:rsid w:val="00A53D8B"/>
    <w:rsid w:val="00A54CB5"/>
    <w:rsid w:val="00A54EF4"/>
    <w:rsid w:val="00A57C46"/>
    <w:rsid w:val="00A57F48"/>
    <w:rsid w:val="00A60461"/>
    <w:rsid w:val="00A60B2D"/>
    <w:rsid w:val="00A6160E"/>
    <w:rsid w:val="00A61EF0"/>
    <w:rsid w:val="00A62DCC"/>
    <w:rsid w:val="00A62F94"/>
    <w:rsid w:val="00A6323D"/>
    <w:rsid w:val="00A64131"/>
    <w:rsid w:val="00A64897"/>
    <w:rsid w:val="00A65F1F"/>
    <w:rsid w:val="00A670A1"/>
    <w:rsid w:val="00A67597"/>
    <w:rsid w:val="00A701AB"/>
    <w:rsid w:val="00A701B8"/>
    <w:rsid w:val="00A70DBA"/>
    <w:rsid w:val="00A712EC"/>
    <w:rsid w:val="00A7227B"/>
    <w:rsid w:val="00A7248B"/>
    <w:rsid w:val="00A727B1"/>
    <w:rsid w:val="00A72859"/>
    <w:rsid w:val="00A72BB0"/>
    <w:rsid w:val="00A730FC"/>
    <w:rsid w:val="00A732B1"/>
    <w:rsid w:val="00A73B16"/>
    <w:rsid w:val="00A74392"/>
    <w:rsid w:val="00A74E72"/>
    <w:rsid w:val="00A75112"/>
    <w:rsid w:val="00A7550D"/>
    <w:rsid w:val="00A76286"/>
    <w:rsid w:val="00A768E6"/>
    <w:rsid w:val="00A77425"/>
    <w:rsid w:val="00A77653"/>
    <w:rsid w:val="00A80AE5"/>
    <w:rsid w:val="00A82561"/>
    <w:rsid w:val="00A82B69"/>
    <w:rsid w:val="00A83709"/>
    <w:rsid w:val="00A83C81"/>
    <w:rsid w:val="00A85012"/>
    <w:rsid w:val="00A855CE"/>
    <w:rsid w:val="00A85CF5"/>
    <w:rsid w:val="00A85EA7"/>
    <w:rsid w:val="00A86E39"/>
    <w:rsid w:val="00A87AFC"/>
    <w:rsid w:val="00A90879"/>
    <w:rsid w:val="00A90B02"/>
    <w:rsid w:val="00A90E55"/>
    <w:rsid w:val="00A91677"/>
    <w:rsid w:val="00A91CA2"/>
    <w:rsid w:val="00A93724"/>
    <w:rsid w:val="00A94B14"/>
    <w:rsid w:val="00A94D11"/>
    <w:rsid w:val="00A94D2F"/>
    <w:rsid w:val="00A94FEC"/>
    <w:rsid w:val="00A958EA"/>
    <w:rsid w:val="00A967C0"/>
    <w:rsid w:val="00A96ECF"/>
    <w:rsid w:val="00A97A64"/>
    <w:rsid w:val="00A97D56"/>
    <w:rsid w:val="00A97E6B"/>
    <w:rsid w:val="00AA0BAC"/>
    <w:rsid w:val="00AA116D"/>
    <w:rsid w:val="00AA1568"/>
    <w:rsid w:val="00AA1B04"/>
    <w:rsid w:val="00AA25CE"/>
    <w:rsid w:val="00AA37E8"/>
    <w:rsid w:val="00AA3919"/>
    <w:rsid w:val="00AA4493"/>
    <w:rsid w:val="00AA4584"/>
    <w:rsid w:val="00AA467E"/>
    <w:rsid w:val="00AA4A0A"/>
    <w:rsid w:val="00AA4BAC"/>
    <w:rsid w:val="00AA50E6"/>
    <w:rsid w:val="00AA5BDA"/>
    <w:rsid w:val="00AA640D"/>
    <w:rsid w:val="00AA7296"/>
    <w:rsid w:val="00AA7735"/>
    <w:rsid w:val="00AB0458"/>
    <w:rsid w:val="00AB129E"/>
    <w:rsid w:val="00AB1BC4"/>
    <w:rsid w:val="00AB2AEE"/>
    <w:rsid w:val="00AB3C6E"/>
    <w:rsid w:val="00AB49F0"/>
    <w:rsid w:val="00AB4FC5"/>
    <w:rsid w:val="00AB5D73"/>
    <w:rsid w:val="00AB67EC"/>
    <w:rsid w:val="00AB6FC7"/>
    <w:rsid w:val="00AB7794"/>
    <w:rsid w:val="00AB77BE"/>
    <w:rsid w:val="00AB793D"/>
    <w:rsid w:val="00AB7A15"/>
    <w:rsid w:val="00AC0656"/>
    <w:rsid w:val="00AC1442"/>
    <w:rsid w:val="00AC2E27"/>
    <w:rsid w:val="00AC3896"/>
    <w:rsid w:val="00AC41CC"/>
    <w:rsid w:val="00AC4568"/>
    <w:rsid w:val="00AC5D5F"/>
    <w:rsid w:val="00AC6B1D"/>
    <w:rsid w:val="00AC6DDB"/>
    <w:rsid w:val="00AC73B9"/>
    <w:rsid w:val="00AD0152"/>
    <w:rsid w:val="00AD06C5"/>
    <w:rsid w:val="00AD077B"/>
    <w:rsid w:val="00AD1CAD"/>
    <w:rsid w:val="00AD2C2E"/>
    <w:rsid w:val="00AD2E89"/>
    <w:rsid w:val="00AD3043"/>
    <w:rsid w:val="00AD3A74"/>
    <w:rsid w:val="00AD3B53"/>
    <w:rsid w:val="00AD4FCD"/>
    <w:rsid w:val="00AD5794"/>
    <w:rsid w:val="00AE1073"/>
    <w:rsid w:val="00AE1A15"/>
    <w:rsid w:val="00AE2A1D"/>
    <w:rsid w:val="00AE3B34"/>
    <w:rsid w:val="00AE3C12"/>
    <w:rsid w:val="00AE41B1"/>
    <w:rsid w:val="00AE5908"/>
    <w:rsid w:val="00AE5BFF"/>
    <w:rsid w:val="00AE600B"/>
    <w:rsid w:val="00AE685F"/>
    <w:rsid w:val="00AE6968"/>
    <w:rsid w:val="00AE6DF5"/>
    <w:rsid w:val="00AE79F0"/>
    <w:rsid w:val="00AF017E"/>
    <w:rsid w:val="00AF0D7E"/>
    <w:rsid w:val="00AF31FE"/>
    <w:rsid w:val="00AF36EF"/>
    <w:rsid w:val="00AF3DF0"/>
    <w:rsid w:val="00AF3EAA"/>
    <w:rsid w:val="00AF41AA"/>
    <w:rsid w:val="00AF423A"/>
    <w:rsid w:val="00AF47A3"/>
    <w:rsid w:val="00AF47FF"/>
    <w:rsid w:val="00AF5719"/>
    <w:rsid w:val="00AF6518"/>
    <w:rsid w:val="00AF65D2"/>
    <w:rsid w:val="00AF6673"/>
    <w:rsid w:val="00AF678B"/>
    <w:rsid w:val="00B00945"/>
    <w:rsid w:val="00B0168F"/>
    <w:rsid w:val="00B018DE"/>
    <w:rsid w:val="00B01F50"/>
    <w:rsid w:val="00B0250D"/>
    <w:rsid w:val="00B0286F"/>
    <w:rsid w:val="00B037A2"/>
    <w:rsid w:val="00B03E52"/>
    <w:rsid w:val="00B06BC4"/>
    <w:rsid w:val="00B07515"/>
    <w:rsid w:val="00B07FF2"/>
    <w:rsid w:val="00B118DA"/>
    <w:rsid w:val="00B1191A"/>
    <w:rsid w:val="00B11E5D"/>
    <w:rsid w:val="00B1250B"/>
    <w:rsid w:val="00B128C0"/>
    <w:rsid w:val="00B12F91"/>
    <w:rsid w:val="00B13084"/>
    <w:rsid w:val="00B13B9D"/>
    <w:rsid w:val="00B1451B"/>
    <w:rsid w:val="00B14643"/>
    <w:rsid w:val="00B160BA"/>
    <w:rsid w:val="00B16723"/>
    <w:rsid w:val="00B16DDC"/>
    <w:rsid w:val="00B17FB2"/>
    <w:rsid w:val="00B203BE"/>
    <w:rsid w:val="00B214E8"/>
    <w:rsid w:val="00B21E0B"/>
    <w:rsid w:val="00B238C0"/>
    <w:rsid w:val="00B23940"/>
    <w:rsid w:val="00B253DC"/>
    <w:rsid w:val="00B25BC7"/>
    <w:rsid w:val="00B26406"/>
    <w:rsid w:val="00B26455"/>
    <w:rsid w:val="00B26489"/>
    <w:rsid w:val="00B26BEB"/>
    <w:rsid w:val="00B307CA"/>
    <w:rsid w:val="00B30D61"/>
    <w:rsid w:val="00B31822"/>
    <w:rsid w:val="00B318B8"/>
    <w:rsid w:val="00B319DB"/>
    <w:rsid w:val="00B32518"/>
    <w:rsid w:val="00B325DD"/>
    <w:rsid w:val="00B32A71"/>
    <w:rsid w:val="00B32FC1"/>
    <w:rsid w:val="00B3464D"/>
    <w:rsid w:val="00B364CE"/>
    <w:rsid w:val="00B370DD"/>
    <w:rsid w:val="00B376E1"/>
    <w:rsid w:val="00B40A89"/>
    <w:rsid w:val="00B40DA3"/>
    <w:rsid w:val="00B4167A"/>
    <w:rsid w:val="00B417FA"/>
    <w:rsid w:val="00B41998"/>
    <w:rsid w:val="00B422B7"/>
    <w:rsid w:val="00B42649"/>
    <w:rsid w:val="00B4294B"/>
    <w:rsid w:val="00B436BB"/>
    <w:rsid w:val="00B44664"/>
    <w:rsid w:val="00B45D48"/>
    <w:rsid w:val="00B45EB4"/>
    <w:rsid w:val="00B4625D"/>
    <w:rsid w:val="00B4712B"/>
    <w:rsid w:val="00B500FE"/>
    <w:rsid w:val="00B5040B"/>
    <w:rsid w:val="00B51089"/>
    <w:rsid w:val="00B52B6B"/>
    <w:rsid w:val="00B53418"/>
    <w:rsid w:val="00B53F74"/>
    <w:rsid w:val="00B5422E"/>
    <w:rsid w:val="00B544CA"/>
    <w:rsid w:val="00B54A93"/>
    <w:rsid w:val="00B550E1"/>
    <w:rsid w:val="00B60354"/>
    <w:rsid w:val="00B6035B"/>
    <w:rsid w:val="00B60911"/>
    <w:rsid w:val="00B609D2"/>
    <w:rsid w:val="00B60CBF"/>
    <w:rsid w:val="00B615A3"/>
    <w:rsid w:val="00B6213D"/>
    <w:rsid w:val="00B62492"/>
    <w:rsid w:val="00B62608"/>
    <w:rsid w:val="00B626A7"/>
    <w:rsid w:val="00B62E10"/>
    <w:rsid w:val="00B638D4"/>
    <w:rsid w:val="00B6497B"/>
    <w:rsid w:val="00B65727"/>
    <w:rsid w:val="00B65CC1"/>
    <w:rsid w:val="00B65FF6"/>
    <w:rsid w:val="00B67725"/>
    <w:rsid w:val="00B70191"/>
    <w:rsid w:val="00B70D09"/>
    <w:rsid w:val="00B71E24"/>
    <w:rsid w:val="00B736E9"/>
    <w:rsid w:val="00B7413C"/>
    <w:rsid w:val="00B7447A"/>
    <w:rsid w:val="00B74986"/>
    <w:rsid w:val="00B75542"/>
    <w:rsid w:val="00B75A60"/>
    <w:rsid w:val="00B76440"/>
    <w:rsid w:val="00B77E51"/>
    <w:rsid w:val="00B80D66"/>
    <w:rsid w:val="00B82118"/>
    <w:rsid w:val="00B826AF"/>
    <w:rsid w:val="00B82E28"/>
    <w:rsid w:val="00B84858"/>
    <w:rsid w:val="00B84CD6"/>
    <w:rsid w:val="00B85643"/>
    <w:rsid w:val="00B85E52"/>
    <w:rsid w:val="00B861D5"/>
    <w:rsid w:val="00B86AA5"/>
    <w:rsid w:val="00B87C54"/>
    <w:rsid w:val="00B90885"/>
    <w:rsid w:val="00B91A20"/>
    <w:rsid w:val="00B92F94"/>
    <w:rsid w:val="00B92FA1"/>
    <w:rsid w:val="00B930FF"/>
    <w:rsid w:val="00B9346B"/>
    <w:rsid w:val="00B94E81"/>
    <w:rsid w:val="00B95096"/>
    <w:rsid w:val="00B9592A"/>
    <w:rsid w:val="00B95CBE"/>
    <w:rsid w:val="00B967C4"/>
    <w:rsid w:val="00B97376"/>
    <w:rsid w:val="00BA0108"/>
    <w:rsid w:val="00BA0F2D"/>
    <w:rsid w:val="00BA1856"/>
    <w:rsid w:val="00BA1AE5"/>
    <w:rsid w:val="00BA1C99"/>
    <w:rsid w:val="00BA23DC"/>
    <w:rsid w:val="00BA2890"/>
    <w:rsid w:val="00BA2D12"/>
    <w:rsid w:val="00BA45A2"/>
    <w:rsid w:val="00BA47B0"/>
    <w:rsid w:val="00BA5264"/>
    <w:rsid w:val="00BA575B"/>
    <w:rsid w:val="00BB0009"/>
    <w:rsid w:val="00BB0EC5"/>
    <w:rsid w:val="00BB18EC"/>
    <w:rsid w:val="00BB25A0"/>
    <w:rsid w:val="00BB27DD"/>
    <w:rsid w:val="00BB29A0"/>
    <w:rsid w:val="00BB3199"/>
    <w:rsid w:val="00BB483E"/>
    <w:rsid w:val="00BB4BAA"/>
    <w:rsid w:val="00BB5569"/>
    <w:rsid w:val="00BB69C7"/>
    <w:rsid w:val="00BB7C3F"/>
    <w:rsid w:val="00BC01CC"/>
    <w:rsid w:val="00BC03E8"/>
    <w:rsid w:val="00BC15A3"/>
    <w:rsid w:val="00BC29C6"/>
    <w:rsid w:val="00BC2C73"/>
    <w:rsid w:val="00BC344C"/>
    <w:rsid w:val="00BC5343"/>
    <w:rsid w:val="00BC5E53"/>
    <w:rsid w:val="00BC6C9C"/>
    <w:rsid w:val="00BC7B0E"/>
    <w:rsid w:val="00BD18CC"/>
    <w:rsid w:val="00BD3958"/>
    <w:rsid w:val="00BD5708"/>
    <w:rsid w:val="00BD57F5"/>
    <w:rsid w:val="00BD5AE0"/>
    <w:rsid w:val="00BD6823"/>
    <w:rsid w:val="00BD799F"/>
    <w:rsid w:val="00BD7B23"/>
    <w:rsid w:val="00BE0188"/>
    <w:rsid w:val="00BE0448"/>
    <w:rsid w:val="00BE08E7"/>
    <w:rsid w:val="00BE0BF5"/>
    <w:rsid w:val="00BE0EC7"/>
    <w:rsid w:val="00BE1303"/>
    <w:rsid w:val="00BE23B1"/>
    <w:rsid w:val="00BE2651"/>
    <w:rsid w:val="00BE41D3"/>
    <w:rsid w:val="00BE473F"/>
    <w:rsid w:val="00BE4D36"/>
    <w:rsid w:val="00BE4EC4"/>
    <w:rsid w:val="00BE5161"/>
    <w:rsid w:val="00BE5190"/>
    <w:rsid w:val="00BE54FC"/>
    <w:rsid w:val="00BE55BB"/>
    <w:rsid w:val="00BE5705"/>
    <w:rsid w:val="00BE7B1F"/>
    <w:rsid w:val="00BF0B98"/>
    <w:rsid w:val="00BF2723"/>
    <w:rsid w:val="00BF356D"/>
    <w:rsid w:val="00BF35A2"/>
    <w:rsid w:val="00BF35C5"/>
    <w:rsid w:val="00BF3F72"/>
    <w:rsid w:val="00BF4217"/>
    <w:rsid w:val="00BF66E5"/>
    <w:rsid w:val="00BF67F1"/>
    <w:rsid w:val="00BF6A4A"/>
    <w:rsid w:val="00BF73B4"/>
    <w:rsid w:val="00BF750D"/>
    <w:rsid w:val="00C00DF2"/>
    <w:rsid w:val="00C00E55"/>
    <w:rsid w:val="00C01E04"/>
    <w:rsid w:val="00C02D60"/>
    <w:rsid w:val="00C03121"/>
    <w:rsid w:val="00C0349F"/>
    <w:rsid w:val="00C0504F"/>
    <w:rsid w:val="00C054FE"/>
    <w:rsid w:val="00C06353"/>
    <w:rsid w:val="00C069E7"/>
    <w:rsid w:val="00C06E02"/>
    <w:rsid w:val="00C07544"/>
    <w:rsid w:val="00C077D8"/>
    <w:rsid w:val="00C07DA9"/>
    <w:rsid w:val="00C10203"/>
    <w:rsid w:val="00C12012"/>
    <w:rsid w:val="00C12E68"/>
    <w:rsid w:val="00C13806"/>
    <w:rsid w:val="00C1420A"/>
    <w:rsid w:val="00C14279"/>
    <w:rsid w:val="00C1465B"/>
    <w:rsid w:val="00C146BD"/>
    <w:rsid w:val="00C15A41"/>
    <w:rsid w:val="00C1626D"/>
    <w:rsid w:val="00C172EB"/>
    <w:rsid w:val="00C175DB"/>
    <w:rsid w:val="00C205F0"/>
    <w:rsid w:val="00C2113B"/>
    <w:rsid w:val="00C211C9"/>
    <w:rsid w:val="00C21411"/>
    <w:rsid w:val="00C214C1"/>
    <w:rsid w:val="00C22FBD"/>
    <w:rsid w:val="00C2377B"/>
    <w:rsid w:val="00C23CF8"/>
    <w:rsid w:val="00C23FB2"/>
    <w:rsid w:val="00C23FBC"/>
    <w:rsid w:val="00C24014"/>
    <w:rsid w:val="00C24EC0"/>
    <w:rsid w:val="00C25077"/>
    <w:rsid w:val="00C27474"/>
    <w:rsid w:val="00C27F22"/>
    <w:rsid w:val="00C3028C"/>
    <w:rsid w:val="00C31D7E"/>
    <w:rsid w:val="00C334FB"/>
    <w:rsid w:val="00C33533"/>
    <w:rsid w:val="00C33B5F"/>
    <w:rsid w:val="00C3503B"/>
    <w:rsid w:val="00C35217"/>
    <w:rsid w:val="00C353A9"/>
    <w:rsid w:val="00C35737"/>
    <w:rsid w:val="00C35793"/>
    <w:rsid w:val="00C36E96"/>
    <w:rsid w:val="00C407E0"/>
    <w:rsid w:val="00C40839"/>
    <w:rsid w:val="00C41560"/>
    <w:rsid w:val="00C415EC"/>
    <w:rsid w:val="00C41F69"/>
    <w:rsid w:val="00C43848"/>
    <w:rsid w:val="00C44C80"/>
    <w:rsid w:val="00C45182"/>
    <w:rsid w:val="00C45A59"/>
    <w:rsid w:val="00C46540"/>
    <w:rsid w:val="00C468EF"/>
    <w:rsid w:val="00C474CB"/>
    <w:rsid w:val="00C50007"/>
    <w:rsid w:val="00C5032D"/>
    <w:rsid w:val="00C50455"/>
    <w:rsid w:val="00C50E32"/>
    <w:rsid w:val="00C51372"/>
    <w:rsid w:val="00C51FDE"/>
    <w:rsid w:val="00C53745"/>
    <w:rsid w:val="00C53DC0"/>
    <w:rsid w:val="00C566AF"/>
    <w:rsid w:val="00C610C2"/>
    <w:rsid w:val="00C6264B"/>
    <w:rsid w:val="00C627F8"/>
    <w:rsid w:val="00C632F7"/>
    <w:rsid w:val="00C63F9E"/>
    <w:rsid w:val="00C64627"/>
    <w:rsid w:val="00C64C39"/>
    <w:rsid w:val="00C65A25"/>
    <w:rsid w:val="00C65EA0"/>
    <w:rsid w:val="00C66291"/>
    <w:rsid w:val="00C67691"/>
    <w:rsid w:val="00C67B58"/>
    <w:rsid w:val="00C67C2F"/>
    <w:rsid w:val="00C7014E"/>
    <w:rsid w:val="00C70529"/>
    <w:rsid w:val="00C7119F"/>
    <w:rsid w:val="00C71480"/>
    <w:rsid w:val="00C73188"/>
    <w:rsid w:val="00C73748"/>
    <w:rsid w:val="00C73C66"/>
    <w:rsid w:val="00C745C4"/>
    <w:rsid w:val="00C74A30"/>
    <w:rsid w:val="00C74F42"/>
    <w:rsid w:val="00C750A6"/>
    <w:rsid w:val="00C75507"/>
    <w:rsid w:val="00C75B6C"/>
    <w:rsid w:val="00C75D29"/>
    <w:rsid w:val="00C761CB"/>
    <w:rsid w:val="00C764F7"/>
    <w:rsid w:val="00C76B32"/>
    <w:rsid w:val="00C76CA9"/>
    <w:rsid w:val="00C773ED"/>
    <w:rsid w:val="00C7740D"/>
    <w:rsid w:val="00C77C86"/>
    <w:rsid w:val="00C80914"/>
    <w:rsid w:val="00C80B66"/>
    <w:rsid w:val="00C81B59"/>
    <w:rsid w:val="00C81E9E"/>
    <w:rsid w:val="00C81F67"/>
    <w:rsid w:val="00C8382C"/>
    <w:rsid w:val="00C84007"/>
    <w:rsid w:val="00C84848"/>
    <w:rsid w:val="00C851BF"/>
    <w:rsid w:val="00C87023"/>
    <w:rsid w:val="00C87965"/>
    <w:rsid w:val="00C87A4A"/>
    <w:rsid w:val="00C9053C"/>
    <w:rsid w:val="00C90D05"/>
    <w:rsid w:val="00C9108B"/>
    <w:rsid w:val="00C92503"/>
    <w:rsid w:val="00C92662"/>
    <w:rsid w:val="00C93991"/>
    <w:rsid w:val="00C941CC"/>
    <w:rsid w:val="00C950FB"/>
    <w:rsid w:val="00C96291"/>
    <w:rsid w:val="00C97183"/>
    <w:rsid w:val="00CA0511"/>
    <w:rsid w:val="00CA0F06"/>
    <w:rsid w:val="00CA13ED"/>
    <w:rsid w:val="00CA26EB"/>
    <w:rsid w:val="00CA27C9"/>
    <w:rsid w:val="00CA2DD1"/>
    <w:rsid w:val="00CA2F18"/>
    <w:rsid w:val="00CA3B45"/>
    <w:rsid w:val="00CA4AF0"/>
    <w:rsid w:val="00CA5C71"/>
    <w:rsid w:val="00CA74EF"/>
    <w:rsid w:val="00CA7A8A"/>
    <w:rsid w:val="00CA7FD5"/>
    <w:rsid w:val="00CB02E8"/>
    <w:rsid w:val="00CB0C8E"/>
    <w:rsid w:val="00CB0D4C"/>
    <w:rsid w:val="00CB1BB0"/>
    <w:rsid w:val="00CB2534"/>
    <w:rsid w:val="00CB2FFE"/>
    <w:rsid w:val="00CB3302"/>
    <w:rsid w:val="00CB4EAE"/>
    <w:rsid w:val="00CB5B4C"/>
    <w:rsid w:val="00CB7879"/>
    <w:rsid w:val="00CC0921"/>
    <w:rsid w:val="00CC1908"/>
    <w:rsid w:val="00CC2320"/>
    <w:rsid w:val="00CC3007"/>
    <w:rsid w:val="00CC3414"/>
    <w:rsid w:val="00CC3994"/>
    <w:rsid w:val="00CC3DAB"/>
    <w:rsid w:val="00CC420D"/>
    <w:rsid w:val="00CC54EF"/>
    <w:rsid w:val="00CC5515"/>
    <w:rsid w:val="00CC719A"/>
    <w:rsid w:val="00CD13DD"/>
    <w:rsid w:val="00CD1725"/>
    <w:rsid w:val="00CD1973"/>
    <w:rsid w:val="00CD1D95"/>
    <w:rsid w:val="00CD2BBB"/>
    <w:rsid w:val="00CD319D"/>
    <w:rsid w:val="00CD32F7"/>
    <w:rsid w:val="00CD4E2F"/>
    <w:rsid w:val="00CD558F"/>
    <w:rsid w:val="00CD5888"/>
    <w:rsid w:val="00CD5D44"/>
    <w:rsid w:val="00CD702E"/>
    <w:rsid w:val="00CE0AA2"/>
    <w:rsid w:val="00CE2E43"/>
    <w:rsid w:val="00CE34D2"/>
    <w:rsid w:val="00CE3894"/>
    <w:rsid w:val="00CE4622"/>
    <w:rsid w:val="00CE4BFF"/>
    <w:rsid w:val="00CE4C0C"/>
    <w:rsid w:val="00CE522A"/>
    <w:rsid w:val="00CE5417"/>
    <w:rsid w:val="00CE5B0F"/>
    <w:rsid w:val="00CE667F"/>
    <w:rsid w:val="00CE69F8"/>
    <w:rsid w:val="00CE7747"/>
    <w:rsid w:val="00CE7D5C"/>
    <w:rsid w:val="00CF0085"/>
    <w:rsid w:val="00CF04E9"/>
    <w:rsid w:val="00CF1659"/>
    <w:rsid w:val="00CF25D5"/>
    <w:rsid w:val="00CF266C"/>
    <w:rsid w:val="00CF2837"/>
    <w:rsid w:val="00CF2CC9"/>
    <w:rsid w:val="00CF3267"/>
    <w:rsid w:val="00CF33D0"/>
    <w:rsid w:val="00CF3B1E"/>
    <w:rsid w:val="00CF3F71"/>
    <w:rsid w:val="00CF3FC7"/>
    <w:rsid w:val="00CF6235"/>
    <w:rsid w:val="00CF779C"/>
    <w:rsid w:val="00D02101"/>
    <w:rsid w:val="00D03F63"/>
    <w:rsid w:val="00D04539"/>
    <w:rsid w:val="00D04672"/>
    <w:rsid w:val="00D04975"/>
    <w:rsid w:val="00D055D1"/>
    <w:rsid w:val="00D05728"/>
    <w:rsid w:val="00D05780"/>
    <w:rsid w:val="00D057F0"/>
    <w:rsid w:val="00D06527"/>
    <w:rsid w:val="00D06EB7"/>
    <w:rsid w:val="00D077BB"/>
    <w:rsid w:val="00D118B2"/>
    <w:rsid w:val="00D11CCC"/>
    <w:rsid w:val="00D141E5"/>
    <w:rsid w:val="00D1499E"/>
    <w:rsid w:val="00D163E5"/>
    <w:rsid w:val="00D1646A"/>
    <w:rsid w:val="00D166D0"/>
    <w:rsid w:val="00D16D1C"/>
    <w:rsid w:val="00D17293"/>
    <w:rsid w:val="00D172C4"/>
    <w:rsid w:val="00D17471"/>
    <w:rsid w:val="00D1762D"/>
    <w:rsid w:val="00D176EA"/>
    <w:rsid w:val="00D212FF"/>
    <w:rsid w:val="00D215C7"/>
    <w:rsid w:val="00D22EE6"/>
    <w:rsid w:val="00D2363C"/>
    <w:rsid w:val="00D23E0D"/>
    <w:rsid w:val="00D24370"/>
    <w:rsid w:val="00D248B5"/>
    <w:rsid w:val="00D24F12"/>
    <w:rsid w:val="00D2681F"/>
    <w:rsid w:val="00D26C5D"/>
    <w:rsid w:val="00D27403"/>
    <w:rsid w:val="00D3029E"/>
    <w:rsid w:val="00D31CAB"/>
    <w:rsid w:val="00D32351"/>
    <w:rsid w:val="00D33DEE"/>
    <w:rsid w:val="00D34C84"/>
    <w:rsid w:val="00D3519C"/>
    <w:rsid w:val="00D36767"/>
    <w:rsid w:val="00D3797C"/>
    <w:rsid w:val="00D40045"/>
    <w:rsid w:val="00D4129D"/>
    <w:rsid w:val="00D42CF9"/>
    <w:rsid w:val="00D42D01"/>
    <w:rsid w:val="00D43114"/>
    <w:rsid w:val="00D44675"/>
    <w:rsid w:val="00D44CDA"/>
    <w:rsid w:val="00D44FBD"/>
    <w:rsid w:val="00D4593C"/>
    <w:rsid w:val="00D45E2D"/>
    <w:rsid w:val="00D4600B"/>
    <w:rsid w:val="00D46135"/>
    <w:rsid w:val="00D508F5"/>
    <w:rsid w:val="00D523D2"/>
    <w:rsid w:val="00D5279C"/>
    <w:rsid w:val="00D53C33"/>
    <w:rsid w:val="00D549BA"/>
    <w:rsid w:val="00D564C7"/>
    <w:rsid w:val="00D56C9E"/>
    <w:rsid w:val="00D571EB"/>
    <w:rsid w:val="00D57F71"/>
    <w:rsid w:val="00D6024E"/>
    <w:rsid w:val="00D608AF"/>
    <w:rsid w:val="00D61211"/>
    <w:rsid w:val="00D628EA"/>
    <w:rsid w:val="00D63953"/>
    <w:rsid w:val="00D6461D"/>
    <w:rsid w:val="00D65757"/>
    <w:rsid w:val="00D662E6"/>
    <w:rsid w:val="00D6664D"/>
    <w:rsid w:val="00D67706"/>
    <w:rsid w:val="00D67B3A"/>
    <w:rsid w:val="00D67FC6"/>
    <w:rsid w:val="00D713A7"/>
    <w:rsid w:val="00D72198"/>
    <w:rsid w:val="00D7256E"/>
    <w:rsid w:val="00D7387F"/>
    <w:rsid w:val="00D73B6E"/>
    <w:rsid w:val="00D73DD9"/>
    <w:rsid w:val="00D742C2"/>
    <w:rsid w:val="00D74D0B"/>
    <w:rsid w:val="00D74D83"/>
    <w:rsid w:val="00D752AE"/>
    <w:rsid w:val="00D75378"/>
    <w:rsid w:val="00D755FB"/>
    <w:rsid w:val="00D7598A"/>
    <w:rsid w:val="00D75C01"/>
    <w:rsid w:val="00D7727E"/>
    <w:rsid w:val="00D80201"/>
    <w:rsid w:val="00D804D0"/>
    <w:rsid w:val="00D8219D"/>
    <w:rsid w:val="00D838F4"/>
    <w:rsid w:val="00D84FFC"/>
    <w:rsid w:val="00D85196"/>
    <w:rsid w:val="00D8556C"/>
    <w:rsid w:val="00D855DB"/>
    <w:rsid w:val="00D8632E"/>
    <w:rsid w:val="00D86568"/>
    <w:rsid w:val="00D87DD1"/>
    <w:rsid w:val="00D930B6"/>
    <w:rsid w:val="00D9594A"/>
    <w:rsid w:val="00D96DC5"/>
    <w:rsid w:val="00D971EA"/>
    <w:rsid w:val="00D97579"/>
    <w:rsid w:val="00D978B9"/>
    <w:rsid w:val="00D97B5B"/>
    <w:rsid w:val="00D97CC2"/>
    <w:rsid w:val="00DA06CB"/>
    <w:rsid w:val="00DA0C1B"/>
    <w:rsid w:val="00DA0C50"/>
    <w:rsid w:val="00DA12DD"/>
    <w:rsid w:val="00DA185C"/>
    <w:rsid w:val="00DA198F"/>
    <w:rsid w:val="00DA19C2"/>
    <w:rsid w:val="00DA2F3D"/>
    <w:rsid w:val="00DA516E"/>
    <w:rsid w:val="00DA546C"/>
    <w:rsid w:val="00DA55BA"/>
    <w:rsid w:val="00DA66DA"/>
    <w:rsid w:val="00DA7A6B"/>
    <w:rsid w:val="00DA7A9F"/>
    <w:rsid w:val="00DB1066"/>
    <w:rsid w:val="00DB1299"/>
    <w:rsid w:val="00DB29C0"/>
    <w:rsid w:val="00DB37CE"/>
    <w:rsid w:val="00DB495D"/>
    <w:rsid w:val="00DB6230"/>
    <w:rsid w:val="00DB6E3F"/>
    <w:rsid w:val="00DB705B"/>
    <w:rsid w:val="00DC0C71"/>
    <w:rsid w:val="00DC108D"/>
    <w:rsid w:val="00DC2A8C"/>
    <w:rsid w:val="00DC2B73"/>
    <w:rsid w:val="00DC39F0"/>
    <w:rsid w:val="00DC3AB0"/>
    <w:rsid w:val="00DC3B3D"/>
    <w:rsid w:val="00DC3F44"/>
    <w:rsid w:val="00DC3FA1"/>
    <w:rsid w:val="00DC416D"/>
    <w:rsid w:val="00DC4E12"/>
    <w:rsid w:val="00DC5250"/>
    <w:rsid w:val="00DC5A5C"/>
    <w:rsid w:val="00DC627C"/>
    <w:rsid w:val="00DC75E3"/>
    <w:rsid w:val="00DC7938"/>
    <w:rsid w:val="00DC7DD3"/>
    <w:rsid w:val="00DD07B2"/>
    <w:rsid w:val="00DD21C2"/>
    <w:rsid w:val="00DD3076"/>
    <w:rsid w:val="00DD432B"/>
    <w:rsid w:val="00DD5CBE"/>
    <w:rsid w:val="00DD5D14"/>
    <w:rsid w:val="00DD5D91"/>
    <w:rsid w:val="00DD5E95"/>
    <w:rsid w:val="00DD61D1"/>
    <w:rsid w:val="00DD6F74"/>
    <w:rsid w:val="00DE0278"/>
    <w:rsid w:val="00DE0A3A"/>
    <w:rsid w:val="00DE1531"/>
    <w:rsid w:val="00DE2270"/>
    <w:rsid w:val="00DE2D2B"/>
    <w:rsid w:val="00DE32FB"/>
    <w:rsid w:val="00DE39EB"/>
    <w:rsid w:val="00DE4BC5"/>
    <w:rsid w:val="00DE51BB"/>
    <w:rsid w:val="00DE6B94"/>
    <w:rsid w:val="00DF02CB"/>
    <w:rsid w:val="00DF0697"/>
    <w:rsid w:val="00DF0BE1"/>
    <w:rsid w:val="00DF21F0"/>
    <w:rsid w:val="00DF2656"/>
    <w:rsid w:val="00DF310D"/>
    <w:rsid w:val="00DF350E"/>
    <w:rsid w:val="00DF51AB"/>
    <w:rsid w:val="00DF5743"/>
    <w:rsid w:val="00DF58ED"/>
    <w:rsid w:val="00DF6566"/>
    <w:rsid w:val="00DF7466"/>
    <w:rsid w:val="00DF7AB9"/>
    <w:rsid w:val="00E01B23"/>
    <w:rsid w:val="00E028AD"/>
    <w:rsid w:val="00E0291E"/>
    <w:rsid w:val="00E029B0"/>
    <w:rsid w:val="00E03D86"/>
    <w:rsid w:val="00E044F6"/>
    <w:rsid w:val="00E04723"/>
    <w:rsid w:val="00E04BCA"/>
    <w:rsid w:val="00E05F39"/>
    <w:rsid w:val="00E0702C"/>
    <w:rsid w:val="00E070DC"/>
    <w:rsid w:val="00E07260"/>
    <w:rsid w:val="00E0749E"/>
    <w:rsid w:val="00E0760C"/>
    <w:rsid w:val="00E10D31"/>
    <w:rsid w:val="00E116D2"/>
    <w:rsid w:val="00E12DED"/>
    <w:rsid w:val="00E13013"/>
    <w:rsid w:val="00E1309D"/>
    <w:rsid w:val="00E131F0"/>
    <w:rsid w:val="00E135A7"/>
    <w:rsid w:val="00E14035"/>
    <w:rsid w:val="00E14498"/>
    <w:rsid w:val="00E1522B"/>
    <w:rsid w:val="00E154AD"/>
    <w:rsid w:val="00E15B90"/>
    <w:rsid w:val="00E15B94"/>
    <w:rsid w:val="00E15DE0"/>
    <w:rsid w:val="00E15F6D"/>
    <w:rsid w:val="00E166A7"/>
    <w:rsid w:val="00E2004C"/>
    <w:rsid w:val="00E214BC"/>
    <w:rsid w:val="00E21A07"/>
    <w:rsid w:val="00E2202A"/>
    <w:rsid w:val="00E22669"/>
    <w:rsid w:val="00E22F16"/>
    <w:rsid w:val="00E23C2E"/>
    <w:rsid w:val="00E23DCA"/>
    <w:rsid w:val="00E25A16"/>
    <w:rsid w:val="00E25D35"/>
    <w:rsid w:val="00E26A55"/>
    <w:rsid w:val="00E26D0E"/>
    <w:rsid w:val="00E26E2D"/>
    <w:rsid w:val="00E30215"/>
    <w:rsid w:val="00E310BA"/>
    <w:rsid w:val="00E31580"/>
    <w:rsid w:val="00E316F4"/>
    <w:rsid w:val="00E327B0"/>
    <w:rsid w:val="00E32D11"/>
    <w:rsid w:val="00E3325E"/>
    <w:rsid w:val="00E3352D"/>
    <w:rsid w:val="00E33795"/>
    <w:rsid w:val="00E33E48"/>
    <w:rsid w:val="00E342FC"/>
    <w:rsid w:val="00E34BDA"/>
    <w:rsid w:val="00E34D9A"/>
    <w:rsid w:val="00E36081"/>
    <w:rsid w:val="00E365EF"/>
    <w:rsid w:val="00E36939"/>
    <w:rsid w:val="00E36B7E"/>
    <w:rsid w:val="00E37729"/>
    <w:rsid w:val="00E40FBB"/>
    <w:rsid w:val="00E41028"/>
    <w:rsid w:val="00E413A0"/>
    <w:rsid w:val="00E42884"/>
    <w:rsid w:val="00E45F37"/>
    <w:rsid w:val="00E46170"/>
    <w:rsid w:val="00E4695A"/>
    <w:rsid w:val="00E4792C"/>
    <w:rsid w:val="00E47BB6"/>
    <w:rsid w:val="00E50569"/>
    <w:rsid w:val="00E507E9"/>
    <w:rsid w:val="00E51000"/>
    <w:rsid w:val="00E51FA2"/>
    <w:rsid w:val="00E527D6"/>
    <w:rsid w:val="00E52E3B"/>
    <w:rsid w:val="00E5348B"/>
    <w:rsid w:val="00E544A3"/>
    <w:rsid w:val="00E54E97"/>
    <w:rsid w:val="00E5664C"/>
    <w:rsid w:val="00E5728D"/>
    <w:rsid w:val="00E6163B"/>
    <w:rsid w:val="00E61A1B"/>
    <w:rsid w:val="00E61ACA"/>
    <w:rsid w:val="00E61BEB"/>
    <w:rsid w:val="00E61EDD"/>
    <w:rsid w:val="00E62184"/>
    <w:rsid w:val="00E62A4B"/>
    <w:rsid w:val="00E62FAD"/>
    <w:rsid w:val="00E63A5E"/>
    <w:rsid w:val="00E63F9C"/>
    <w:rsid w:val="00E64F4A"/>
    <w:rsid w:val="00E65145"/>
    <w:rsid w:val="00E6530A"/>
    <w:rsid w:val="00E6552C"/>
    <w:rsid w:val="00E65A3A"/>
    <w:rsid w:val="00E665F3"/>
    <w:rsid w:val="00E6758D"/>
    <w:rsid w:val="00E67968"/>
    <w:rsid w:val="00E700BC"/>
    <w:rsid w:val="00E72126"/>
    <w:rsid w:val="00E721E8"/>
    <w:rsid w:val="00E7242D"/>
    <w:rsid w:val="00E73B1D"/>
    <w:rsid w:val="00E74CE2"/>
    <w:rsid w:val="00E759E4"/>
    <w:rsid w:val="00E75E9C"/>
    <w:rsid w:val="00E76DA5"/>
    <w:rsid w:val="00E773AF"/>
    <w:rsid w:val="00E77484"/>
    <w:rsid w:val="00E77926"/>
    <w:rsid w:val="00E80443"/>
    <w:rsid w:val="00E8077D"/>
    <w:rsid w:val="00E80E7C"/>
    <w:rsid w:val="00E80F7D"/>
    <w:rsid w:val="00E8159D"/>
    <w:rsid w:val="00E83A66"/>
    <w:rsid w:val="00E84A54"/>
    <w:rsid w:val="00E84C55"/>
    <w:rsid w:val="00E85535"/>
    <w:rsid w:val="00E85E99"/>
    <w:rsid w:val="00E864A3"/>
    <w:rsid w:val="00E87676"/>
    <w:rsid w:val="00E87AD1"/>
    <w:rsid w:val="00E87B52"/>
    <w:rsid w:val="00E87F09"/>
    <w:rsid w:val="00E925C9"/>
    <w:rsid w:val="00E929D2"/>
    <w:rsid w:val="00E92E3C"/>
    <w:rsid w:val="00E930EB"/>
    <w:rsid w:val="00E9394C"/>
    <w:rsid w:val="00E93E44"/>
    <w:rsid w:val="00E940D4"/>
    <w:rsid w:val="00E945ED"/>
    <w:rsid w:val="00E94A5B"/>
    <w:rsid w:val="00E957BA"/>
    <w:rsid w:val="00E95921"/>
    <w:rsid w:val="00E968FF"/>
    <w:rsid w:val="00E97625"/>
    <w:rsid w:val="00EA137F"/>
    <w:rsid w:val="00EA1EDE"/>
    <w:rsid w:val="00EA345D"/>
    <w:rsid w:val="00EA3708"/>
    <w:rsid w:val="00EA382E"/>
    <w:rsid w:val="00EA4A6F"/>
    <w:rsid w:val="00EA4D82"/>
    <w:rsid w:val="00EA6B62"/>
    <w:rsid w:val="00EA795A"/>
    <w:rsid w:val="00EA7C38"/>
    <w:rsid w:val="00EB0B75"/>
    <w:rsid w:val="00EB15A1"/>
    <w:rsid w:val="00EB18D7"/>
    <w:rsid w:val="00EB1DAB"/>
    <w:rsid w:val="00EB24C5"/>
    <w:rsid w:val="00EB2D62"/>
    <w:rsid w:val="00EB5A20"/>
    <w:rsid w:val="00EB6090"/>
    <w:rsid w:val="00EB6896"/>
    <w:rsid w:val="00EB6F7E"/>
    <w:rsid w:val="00EB71D6"/>
    <w:rsid w:val="00EB7BF4"/>
    <w:rsid w:val="00EC14F3"/>
    <w:rsid w:val="00EC1BBF"/>
    <w:rsid w:val="00EC1F20"/>
    <w:rsid w:val="00EC2CC8"/>
    <w:rsid w:val="00EC422F"/>
    <w:rsid w:val="00EC42F8"/>
    <w:rsid w:val="00EC45B1"/>
    <w:rsid w:val="00EC462C"/>
    <w:rsid w:val="00EC57B4"/>
    <w:rsid w:val="00EC77E7"/>
    <w:rsid w:val="00ED04DF"/>
    <w:rsid w:val="00ED0769"/>
    <w:rsid w:val="00ED0928"/>
    <w:rsid w:val="00ED0DF1"/>
    <w:rsid w:val="00ED25DE"/>
    <w:rsid w:val="00ED27B3"/>
    <w:rsid w:val="00ED32D5"/>
    <w:rsid w:val="00ED397B"/>
    <w:rsid w:val="00ED48A2"/>
    <w:rsid w:val="00ED5304"/>
    <w:rsid w:val="00ED5814"/>
    <w:rsid w:val="00ED58CF"/>
    <w:rsid w:val="00ED6D3C"/>
    <w:rsid w:val="00ED7407"/>
    <w:rsid w:val="00EE0662"/>
    <w:rsid w:val="00EE06AF"/>
    <w:rsid w:val="00EE06C5"/>
    <w:rsid w:val="00EE0AF8"/>
    <w:rsid w:val="00EE1038"/>
    <w:rsid w:val="00EE1520"/>
    <w:rsid w:val="00EE1B5E"/>
    <w:rsid w:val="00EE2739"/>
    <w:rsid w:val="00EE2984"/>
    <w:rsid w:val="00EE2F15"/>
    <w:rsid w:val="00EE41B0"/>
    <w:rsid w:val="00EE49E2"/>
    <w:rsid w:val="00EE4A21"/>
    <w:rsid w:val="00EE4D6D"/>
    <w:rsid w:val="00EE5866"/>
    <w:rsid w:val="00EE611D"/>
    <w:rsid w:val="00EE62B5"/>
    <w:rsid w:val="00EE6A2D"/>
    <w:rsid w:val="00EE7BC8"/>
    <w:rsid w:val="00EF0391"/>
    <w:rsid w:val="00EF052B"/>
    <w:rsid w:val="00EF1232"/>
    <w:rsid w:val="00EF1C51"/>
    <w:rsid w:val="00EF2225"/>
    <w:rsid w:val="00EF2F39"/>
    <w:rsid w:val="00EF3114"/>
    <w:rsid w:val="00EF38EF"/>
    <w:rsid w:val="00EF42E6"/>
    <w:rsid w:val="00EF4DE0"/>
    <w:rsid w:val="00EF532B"/>
    <w:rsid w:val="00EF5F53"/>
    <w:rsid w:val="00EF6AFE"/>
    <w:rsid w:val="00EF72FB"/>
    <w:rsid w:val="00EF7342"/>
    <w:rsid w:val="00EF7762"/>
    <w:rsid w:val="00F005FE"/>
    <w:rsid w:val="00F0184F"/>
    <w:rsid w:val="00F031AF"/>
    <w:rsid w:val="00F037C8"/>
    <w:rsid w:val="00F04365"/>
    <w:rsid w:val="00F05F86"/>
    <w:rsid w:val="00F063A3"/>
    <w:rsid w:val="00F07C8C"/>
    <w:rsid w:val="00F111E7"/>
    <w:rsid w:val="00F11423"/>
    <w:rsid w:val="00F11B08"/>
    <w:rsid w:val="00F11D29"/>
    <w:rsid w:val="00F12209"/>
    <w:rsid w:val="00F12260"/>
    <w:rsid w:val="00F141D8"/>
    <w:rsid w:val="00F1475B"/>
    <w:rsid w:val="00F1589C"/>
    <w:rsid w:val="00F15972"/>
    <w:rsid w:val="00F1637F"/>
    <w:rsid w:val="00F17836"/>
    <w:rsid w:val="00F17F33"/>
    <w:rsid w:val="00F21A9C"/>
    <w:rsid w:val="00F21DD7"/>
    <w:rsid w:val="00F21E0E"/>
    <w:rsid w:val="00F2269E"/>
    <w:rsid w:val="00F2321D"/>
    <w:rsid w:val="00F24A04"/>
    <w:rsid w:val="00F24B1B"/>
    <w:rsid w:val="00F24D26"/>
    <w:rsid w:val="00F26272"/>
    <w:rsid w:val="00F271C5"/>
    <w:rsid w:val="00F27607"/>
    <w:rsid w:val="00F30A23"/>
    <w:rsid w:val="00F30A98"/>
    <w:rsid w:val="00F30F79"/>
    <w:rsid w:val="00F31293"/>
    <w:rsid w:val="00F3157E"/>
    <w:rsid w:val="00F31E08"/>
    <w:rsid w:val="00F32182"/>
    <w:rsid w:val="00F33FB2"/>
    <w:rsid w:val="00F3457A"/>
    <w:rsid w:val="00F34794"/>
    <w:rsid w:val="00F350DB"/>
    <w:rsid w:val="00F353F1"/>
    <w:rsid w:val="00F363BE"/>
    <w:rsid w:val="00F36D2D"/>
    <w:rsid w:val="00F36E23"/>
    <w:rsid w:val="00F37230"/>
    <w:rsid w:val="00F40F39"/>
    <w:rsid w:val="00F41752"/>
    <w:rsid w:val="00F41CBD"/>
    <w:rsid w:val="00F42175"/>
    <w:rsid w:val="00F42249"/>
    <w:rsid w:val="00F43508"/>
    <w:rsid w:val="00F43EE9"/>
    <w:rsid w:val="00F43FB3"/>
    <w:rsid w:val="00F44BF0"/>
    <w:rsid w:val="00F44FD6"/>
    <w:rsid w:val="00F44FEA"/>
    <w:rsid w:val="00F46CDB"/>
    <w:rsid w:val="00F52A64"/>
    <w:rsid w:val="00F52BD8"/>
    <w:rsid w:val="00F53016"/>
    <w:rsid w:val="00F53459"/>
    <w:rsid w:val="00F53DF1"/>
    <w:rsid w:val="00F555B0"/>
    <w:rsid w:val="00F56359"/>
    <w:rsid w:val="00F56E81"/>
    <w:rsid w:val="00F573D2"/>
    <w:rsid w:val="00F57442"/>
    <w:rsid w:val="00F614AF"/>
    <w:rsid w:val="00F62410"/>
    <w:rsid w:val="00F62BD1"/>
    <w:rsid w:val="00F64ECB"/>
    <w:rsid w:val="00F65486"/>
    <w:rsid w:val="00F65E4A"/>
    <w:rsid w:val="00F65FA8"/>
    <w:rsid w:val="00F675B3"/>
    <w:rsid w:val="00F71C5B"/>
    <w:rsid w:val="00F735AF"/>
    <w:rsid w:val="00F7388E"/>
    <w:rsid w:val="00F73C54"/>
    <w:rsid w:val="00F73D82"/>
    <w:rsid w:val="00F746D6"/>
    <w:rsid w:val="00F75F16"/>
    <w:rsid w:val="00F76154"/>
    <w:rsid w:val="00F76D8B"/>
    <w:rsid w:val="00F76F79"/>
    <w:rsid w:val="00F774FC"/>
    <w:rsid w:val="00F77A1E"/>
    <w:rsid w:val="00F80046"/>
    <w:rsid w:val="00F80AB7"/>
    <w:rsid w:val="00F81692"/>
    <w:rsid w:val="00F8224E"/>
    <w:rsid w:val="00F86DD5"/>
    <w:rsid w:val="00F8751D"/>
    <w:rsid w:val="00F90A2D"/>
    <w:rsid w:val="00F9313B"/>
    <w:rsid w:val="00F934BD"/>
    <w:rsid w:val="00F934D9"/>
    <w:rsid w:val="00F93D8F"/>
    <w:rsid w:val="00F9438E"/>
    <w:rsid w:val="00F94561"/>
    <w:rsid w:val="00F94600"/>
    <w:rsid w:val="00F94770"/>
    <w:rsid w:val="00F95540"/>
    <w:rsid w:val="00F95541"/>
    <w:rsid w:val="00F95C08"/>
    <w:rsid w:val="00F961A8"/>
    <w:rsid w:val="00F96E02"/>
    <w:rsid w:val="00F97BCF"/>
    <w:rsid w:val="00FA039A"/>
    <w:rsid w:val="00FA0523"/>
    <w:rsid w:val="00FA1D70"/>
    <w:rsid w:val="00FA208A"/>
    <w:rsid w:val="00FA22D6"/>
    <w:rsid w:val="00FA57F8"/>
    <w:rsid w:val="00FA5A88"/>
    <w:rsid w:val="00FA5D08"/>
    <w:rsid w:val="00FA6AF4"/>
    <w:rsid w:val="00FA6CD8"/>
    <w:rsid w:val="00FA71C5"/>
    <w:rsid w:val="00FB0526"/>
    <w:rsid w:val="00FB0702"/>
    <w:rsid w:val="00FB1B7E"/>
    <w:rsid w:val="00FB2D48"/>
    <w:rsid w:val="00FB2F10"/>
    <w:rsid w:val="00FB3671"/>
    <w:rsid w:val="00FB4633"/>
    <w:rsid w:val="00FB5364"/>
    <w:rsid w:val="00FB5529"/>
    <w:rsid w:val="00FB5C20"/>
    <w:rsid w:val="00FB65FC"/>
    <w:rsid w:val="00FB6C11"/>
    <w:rsid w:val="00FB71A5"/>
    <w:rsid w:val="00FB71E4"/>
    <w:rsid w:val="00FB72EC"/>
    <w:rsid w:val="00FB74B2"/>
    <w:rsid w:val="00FB76DD"/>
    <w:rsid w:val="00FB7863"/>
    <w:rsid w:val="00FB78C1"/>
    <w:rsid w:val="00FC01FB"/>
    <w:rsid w:val="00FC0E0E"/>
    <w:rsid w:val="00FC14E5"/>
    <w:rsid w:val="00FC4F11"/>
    <w:rsid w:val="00FC522C"/>
    <w:rsid w:val="00FC5FF2"/>
    <w:rsid w:val="00FC6F2C"/>
    <w:rsid w:val="00FC7074"/>
    <w:rsid w:val="00FC77C3"/>
    <w:rsid w:val="00FC78E5"/>
    <w:rsid w:val="00FC7AA6"/>
    <w:rsid w:val="00FC7B30"/>
    <w:rsid w:val="00FD042A"/>
    <w:rsid w:val="00FD0872"/>
    <w:rsid w:val="00FD126B"/>
    <w:rsid w:val="00FD1500"/>
    <w:rsid w:val="00FD217D"/>
    <w:rsid w:val="00FD29D3"/>
    <w:rsid w:val="00FD350B"/>
    <w:rsid w:val="00FD3E8E"/>
    <w:rsid w:val="00FD51C8"/>
    <w:rsid w:val="00FD5216"/>
    <w:rsid w:val="00FD5AA2"/>
    <w:rsid w:val="00FD640E"/>
    <w:rsid w:val="00FD70BF"/>
    <w:rsid w:val="00FD77E5"/>
    <w:rsid w:val="00FE1AD9"/>
    <w:rsid w:val="00FE2A32"/>
    <w:rsid w:val="00FE2A5F"/>
    <w:rsid w:val="00FE3268"/>
    <w:rsid w:val="00FE3A24"/>
    <w:rsid w:val="00FE3A65"/>
    <w:rsid w:val="00FF03F5"/>
    <w:rsid w:val="00FF0858"/>
    <w:rsid w:val="00FF164D"/>
    <w:rsid w:val="00FF2087"/>
    <w:rsid w:val="00FF21E2"/>
    <w:rsid w:val="00FF3DBA"/>
    <w:rsid w:val="00FF41A8"/>
    <w:rsid w:val="00FF41F5"/>
    <w:rsid w:val="00FF57AB"/>
    <w:rsid w:val="00FF6B22"/>
    <w:rsid w:val="00FF75D1"/>
    <w:rsid w:val="00FF780E"/>
    <w:rsid w:val="00FF7B3C"/>
    <w:rsid w:val="031FFE65"/>
    <w:rsid w:val="04379ADF"/>
    <w:rsid w:val="087E0369"/>
    <w:rsid w:val="0A34BDA1"/>
    <w:rsid w:val="0F6FAF87"/>
    <w:rsid w:val="191FD2A4"/>
    <w:rsid w:val="19AC861B"/>
    <w:rsid w:val="1AD6E0D2"/>
    <w:rsid w:val="1B979AC3"/>
    <w:rsid w:val="24DF3603"/>
    <w:rsid w:val="2CA4B741"/>
    <w:rsid w:val="32822B74"/>
    <w:rsid w:val="3B642E57"/>
    <w:rsid w:val="3B84F24C"/>
    <w:rsid w:val="3F7FCB26"/>
    <w:rsid w:val="41BA477E"/>
    <w:rsid w:val="4367EC46"/>
    <w:rsid w:val="4376DF83"/>
    <w:rsid w:val="4AF59343"/>
    <w:rsid w:val="4F555012"/>
    <w:rsid w:val="51947129"/>
    <w:rsid w:val="52208BE8"/>
    <w:rsid w:val="566DFF1E"/>
    <w:rsid w:val="56953937"/>
    <w:rsid w:val="5B1EC97B"/>
    <w:rsid w:val="5CBA99DC"/>
    <w:rsid w:val="5DB965F0"/>
    <w:rsid w:val="5E44E156"/>
    <w:rsid w:val="5F3FE0C0"/>
    <w:rsid w:val="64A0C208"/>
    <w:rsid w:val="6B0BF8F1"/>
    <w:rsid w:val="6BA613AC"/>
    <w:rsid w:val="6BBB544D"/>
    <w:rsid w:val="6E304E2C"/>
    <w:rsid w:val="70E1E8CC"/>
    <w:rsid w:val="719DD44F"/>
    <w:rsid w:val="72A97417"/>
    <w:rsid w:val="7540E9DB"/>
    <w:rsid w:val="7616DBBA"/>
    <w:rsid w:val="77523A82"/>
    <w:rsid w:val="78F8E22E"/>
    <w:rsid w:val="7931D2E2"/>
    <w:rsid w:val="7D14AB4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6D8200F"/>
  <w14:defaultImageDpi w14:val="330"/>
  <w15:docId w15:val="{B8CC1E15-809A-456E-8805-69A4EBC73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locked="1"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64294E"/>
    <w:pPr>
      <w:spacing w:before="120" w:after="120" w:line="360" w:lineRule="auto"/>
      <w:jc w:val="both"/>
    </w:pPr>
    <w:rPr>
      <w:rFonts w:ascii="Arial" w:hAnsi="Arial"/>
      <w:sz w:val="22"/>
      <w:szCs w:val="24"/>
    </w:rPr>
  </w:style>
  <w:style w:type="paragraph" w:styleId="Nadpis1">
    <w:name w:val="heading 1"/>
    <w:basedOn w:val="Normlny"/>
    <w:next w:val="Normlny"/>
    <w:link w:val="Nadpis1Char"/>
    <w:autoRedefine/>
    <w:uiPriority w:val="9"/>
    <w:qFormat/>
    <w:rsid w:val="002D0920"/>
    <w:pPr>
      <w:keepNext/>
      <w:numPr>
        <w:numId w:val="5"/>
      </w:numPr>
      <w:tabs>
        <w:tab w:val="clear" w:pos="425"/>
        <w:tab w:val="left" w:pos="567"/>
      </w:tabs>
      <w:spacing w:before="240" w:after="240"/>
      <w:outlineLvl w:val="0"/>
    </w:pPr>
    <w:rPr>
      <w:b/>
      <w:bCs/>
      <w:caps/>
      <w:kern w:val="32"/>
      <w:sz w:val="32"/>
      <w:szCs w:val="48"/>
    </w:rPr>
  </w:style>
  <w:style w:type="paragraph" w:styleId="Nadpis2">
    <w:name w:val="heading 2"/>
    <w:basedOn w:val="Normlny"/>
    <w:next w:val="Normlny"/>
    <w:qFormat/>
    <w:rsid w:val="00771BD7"/>
    <w:pPr>
      <w:keepNext/>
      <w:numPr>
        <w:ilvl w:val="1"/>
        <w:numId w:val="7"/>
      </w:numPr>
      <w:tabs>
        <w:tab w:val="clear" w:pos="567"/>
        <w:tab w:val="left" w:pos="1134"/>
        <w:tab w:val="left" w:pos="1701"/>
      </w:tabs>
      <w:spacing w:before="240" w:after="60"/>
      <w:ind w:left="851" w:hanging="851"/>
      <w:outlineLvl w:val="1"/>
    </w:pPr>
    <w:rPr>
      <w:b/>
      <w:bCs/>
      <w:iCs/>
      <w:sz w:val="28"/>
      <w:szCs w:val="28"/>
    </w:rPr>
  </w:style>
  <w:style w:type="paragraph" w:styleId="Nadpis3">
    <w:name w:val="heading 3"/>
    <w:basedOn w:val="Normlny"/>
    <w:next w:val="Normlny"/>
    <w:link w:val="Nadpis3Char"/>
    <w:qFormat/>
    <w:rsid w:val="00F1589C"/>
    <w:pPr>
      <w:keepNext/>
      <w:numPr>
        <w:ilvl w:val="2"/>
        <w:numId w:val="7"/>
      </w:numPr>
      <w:spacing w:before="240" w:after="60"/>
      <w:outlineLvl w:val="2"/>
    </w:pPr>
    <w:rPr>
      <w:b/>
      <w:bCs/>
      <w:sz w:val="24"/>
      <w:szCs w:val="26"/>
    </w:rPr>
  </w:style>
  <w:style w:type="paragraph" w:styleId="Nadpis4">
    <w:name w:val="heading 4"/>
    <w:basedOn w:val="Normlny"/>
    <w:next w:val="Normlny"/>
    <w:qFormat/>
    <w:rsid w:val="00EF42E6"/>
    <w:pPr>
      <w:keepNext/>
      <w:numPr>
        <w:ilvl w:val="3"/>
        <w:numId w:val="7"/>
      </w:numPr>
      <w:spacing w:before="240" w:after="60"/>
      <w:jc w:val="left"/>
      <w:outlineLvl w:val="3"/>
    </w:pPr>
    <w:rPr>
      <w:b/>
      <w:bCs/>
      <w:szCs w:val="28"/>
    </w:rPr>
  </w:style>
  <w:style w:type="paragraph" w:styleId="Nadpis5">
    <w:name w:val="heading 5"/>
    <w:basedOn w:val="Normlny"/>
    <w:next w:val="Normlny"/>
    <w:qFormat/>
    <w:rsid w:val="002F49D9"/>
    <w:pPr>
      <w:numPr>
        <w:ilvl w:val="4"/>
        <w:numId w:val="1"/>
      </w:numPr>
      <w:spacing w:before="240" w:after="60"/>
      <w:outlineLvl w:val="4"/>
    </w:pPr>
    <w:rPr>
      <w:b/>
      <w:bCs/>
      <w:i/>
      <w:iCs/>
      <w:sz w:val="24"/>
      <w:szCs w:val="26"/>
    </w:rPr>
  </w:style>
  <w:style w:type="paragraph" w:styleId="Nadpis6">
    <w:name w:val="heading 6"/>
    <w:basedOn w:val="Normlny"/>
    <w:next w:val="Normlny"/>
    <w:qFormat/>
    <w:rsid w:val="003B506F"/>
    <w:pPr>
      <w:numPr>
        <w:ilvl w:val="5"/>
        <w:numId w:val="1"/>
      </w:numPr>
      <w:spacing w:before="240" w:after="60"/>
      <w:outlineLvl w:val="5"/>
    </w:pPr>
    <w:rPr>
      <w:b/>
      <w:bCs/>
      <w:szCs w:val="22"/>
    </w:rPr>
  </w:style>
  <w:style w:type="paragraph" w:styleId="Nadpis7">
    <w:name w:val="heading 7"/>
    <w:basedOn w:val="Normlny"/>
    <w:next w:val="Normlny"/>
    <w:qFormat/>
    <w:rsid w:val="003B506F"/>
    <w:pPr>
      <w:numPr>
        <w:ilvl w:val="6"/>
        <w:numId w:val="1"/>
      </w:numPr>
      <w:spacing w:before="240" w:after="60"/>
      <w:outlineLvl w:val="6"/>
    </w:pPr>
  </w:style>
  <w:style w:type="paragraph" w:styleId="Nadpis8">
    <w:name w:val="heading 8"/>
    <w:basedOn w:val="Normlny"/>
    <w:next w:val="Normlny"/>
    <w:qFormat/>
    <w:rsid w:val="003B506F"/>
    <w:pPr>
      <w:numPr>
        <w:ilvl w:val="7"/>
        <w:numId w:val="1"/>
      </w:numPr>
      <w:spacing w:before="240" w:after="60"/>
      <w:outlineLvl w:val="7"/>
    </w:pPr>
    <w:rPr>
      <w:i/>
      <w:iCs/>
    </w:rPr>
  </w:style>
  <w:style w:type="paragraph" w:styleId="Nadpis9">
    <w:name w:val="heading 9"/>
    <w:basedOn w:val="Normlny"/>
    <w:next w:val="Normlny"/>
    <w:qFormat/>
    <w:rsid w:val="003B506F"/>
    <w:pPr>
      <w:numPr>
        <w:ilvl w:val="8"/>
        <w:numId w:val="1"/>
      </w:numPr>
      <w:spacing w:before="240" w:after="60"/>
      <w:outlineLvl w:val="8"/>
    </w:pPr>
    <w:rPr>
      <w:rFonts w:cs="Arial"/>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rsid w:val="008A3B62"/>
    <w:pPr>
      <w:tabs>
        <w:tab w:val="center" w:pos="4536"/>
        <w:tab w:val="right" w:pos="9072"/>
      </w:tabs>
      <w:spacing w:before="0"/>
    </w:pPr>
    <w:rPr>
      <w:sz w:val="20"/>
    </w:rPr>
  </w:style>
  <w:style w:type="paragraph" w:styleId="Pta">
    <w:name w:val="footer"/>
    <w:basedOn w:val="Normlny"/>
    <w:link w:val="PtaChar"/>
    <w:uiPriority w:val="99"/>
    <w:rsid w:val="00E01B23"/>
    <w:pPr>
      <w:tabs>
        <w:tab w:val="left" w:pos="4189"/>
        <w:tab w:val="center" w:pos="4536"/>
        <w:tab w:val="left" w:pos="6873"/>
        <w:tab w:val="left" w:pos="6971"/>
        <w:tab w:val="left" w:pos="7805"/>
        <w:tab w:val="left" w:pos="8100"/>
        <w:tab w:val="left" w:pos="8313"/>
        <w:tab w:val="right" w:pos="9072"/>
      </w:tabs>
    </w:pPr>
    <w:rPr>
      <w:smallCaps/>
      <w:sz w:val="20"/>
      <w:szCs w:val="20"/>
    </w:rPr>
  </w:style>
  <w:style w:type="paragraph" w:customStyle="1" w:styleId="Odrka1">
    <w:name w:val="Odrážka 1"/>
    <w:basedOn w:val="Normlny"/>
    <w:qFormat/>
    <w:rsid w:val="00D4600B"/>
    <w:pPr>
      <w:numPr>
        <w:numId w:val="2"/>
      </w:numPr>
      <w:tabs>
        <w:tab w:val="left" w:pos="284"/>
      </w:tabs>
      <w:ind w:left="284" w:hanging="284"/>
    </w:pPr>
  </w:style>
  <w:style w:type="paragraph" w:customStyle="1" w:styleId="Odrka2">
    <w:name w:val="Odrážka 2"/>
    <w:basedOn w:val="Odrka1"/>
    <w:qFormat/>
    <w:rsid w:val="00D4600B"/>
    <w:pPr>
      <w:numPr>
        <w:numId w:val="3"/>
      </w:numPr>
      <w:tabs>
        <w:tab w:val="clear" w:pos="284"/>
        <w:tab w:val="left" w:pos="567"/>
      </w:tabs>
      <w:spacing w:before="60"/>
      <w:ind w:left="568" w:hanging="284"/>
    </w:pPr>
  </w:style>
  <w:style w:type="paragraph" w:customStyle="1" w:styleId="Odrka3">
    <w:name w:val="Odrážka 3"/>
    <w:basedOn w:val="Normlny"/>
    <w:qFormat/>
    <w:rsid w:val="00D4600B"/>
    <w:pPr>
      <w:numPr>
        <w:numId w:val="4"/>
      </w:numPr>
      <w:tabs>
        <w:tab w:val="left" w:pos="851"/>
      </w:tabs>
      <w:spacing w:before="0"/>
      <w:ind w:left="851" w:hanging="284"/>
    </w:pPr>
  </w:style>
  <w:style w:type="paragraph" w:styleId="Textpoznmkypodiarou">
    <w:name w:val="footnote text"/>
    <w:basedOn w:val="Normlny"/>
    <w:semiHidden/>
    <w:rsid w:val="00706AA7"/>
    <w:rPr>
      <w:sz w:val="20"/>
      <w:szCs w:val="20"/>
    </w:rPr>
  </w:style>
  <w:style w:type="paragraph" w:customStyle="1" w:styleId="Normlnyneodsaden">
    <w:name w:val="Normálny neodsadený"/>
    <w:basedOn w:val="Normlny"/>
    <w:link w:val="NormlnyneodsadenChar"/>
    <w:autoRedefine/>
    <w:rsid w:val="00721AB2"/>
  </w:style>
  <w:style w:type="paragraph" w:styleId="Popis">
    <w:name w:val="caption"/>
    <w:basedOn w:val="Normlny"/>
    <w:next w:val="Normlny"/>
    <w:link w:val="PopisChar"/>
    <w:qFormat/>
    <w:rsid w:val="000B2A0C"/>
    <w:pPr>
      <w:jc w:val="center"/>
    </w:pPr>
    <w:rPr>
      <w:bCs/>
      <w:szCs w:val="20"/>
    </w:rPr>
  </w:style>
  <w:style w:type="character" w:customStyle="1" w:styleId="MTEquationSection">
    <w:name w:val="MTEquationSection"/>
    <w:rsid w:val="00E925C9"/>
    <w:rPr>
      <w:rFonts w:ascii="Arial" w:hAnsi="Arial" w:cs="Arial"/>
      <w:b/>
      <w:vanish/>
      <w:color w:val="FF0000"/>
      <w:sz w:val="40"/>
      <w:szCs w:val="40"/>
    </w:rPr>
  </w:style>
  <w:style w:type="paragraph" w:styleId="Textkomentra">
    <w:name w:val="annotation text"/>
    <w:basedOn w:val="Normlny"/>
    <w:semiHidden/>
    <w:rsid w:val="00572B83"/>
    <w:rPr>
      <w:sz w:val="20"/>
      <w:szCs w:val="20"/>
    </w:rPr>
  </w:style>
  <w:style w:type="paragraph" w:customStyle="1" w:styleId="Nzovnecislovany">
    <w:name w:val="Názov_necislovany"/>
    <w:basedOn w:val="Normlny"/>
    <w:link w:val="NzovnecislovanyChar"/>
    <w:qFormat/>
    <w:rsid w:val="00936A77"/>
    <w:pPr>
      <w:spacing w:before="240"/>
      <w:contextualSpacing/>
    </w:pPr>
    <w:rPr>
      <w:b/>
      <w:spacing w:val="5"/>
      <w:kern w:val="28"/>
      <w:sz w:val="32"/>
      <w:szCs w:val="52"/>
    </w:rPr>
  </w:style>
  <w:style w:type="character" w:customStyle="1" w:styleId="NzovnecislovanyChar">
    <w:name w:val="Názov_necislovany Char"/>
    <w:basedOn w:val="Predvolenpsmoodseku"/>
    <w:link w:val="Nzovnecislovany"/>
    <w:locked/>
    <w:rsid w:val="00936A77"/>
    <w:rPr>
      <w:rFonts w:ascii="Arial" w:hAnsi="Arial" w:cs="Times New Roman"/>
      <w:b/>
      <w:color w:val="17365D"/>
      <w:spacing w:val="5"/>
      <w:kern w:val="28"/>
      <w:sz w:val="32"/>
      <w:szCs w:val="52"/>
    </w:rPr>
  </w:style>
  <w:style w:type="character" w:customStyle="1" w:styleId="Nadpis1Char">
    <w:name w:val="Nadpis 1 Char"/>
    <w:link w:val="Nadpis1"/>
    <w:uiPriority w:val="9"/>
    <w:locked/>
    <w:rsid w:val="002D0920"/>
    <w:rPr>
      <w:rFonts w:ascii="Arial" w:hAnsi="Arial"/>
      <w:b/>
      <w:bCs/>
      <w:caps/>
      <w:kern w:val="32"/>
      <w:sz w:val="32"/>
      <w:szCs w:val="48"/>
    </w:rPr>
  </w:style>
  <w:style w:type="character" w:customStyle="1" w:styleId="PtaChar">
    <w:name w:val="Päta Char"/>
    <w:link w:val="Pta"/>
    <w:uiPriority w:val="99"/>
    <w:locked/>
    <w:rsid w:val="003A1D23"/>
    <w:rPr>
      <w:rFonts w:ascii="Calibri" w:hAnsi="Calibri" w:cs="Times New Roman"/>
      <w:smallCaps/>
    </w:rPr>
  </w:style>
  <w:style w:type="paragraph" w:styleId="Obsah2">
    <w:name w:val="toc 2"/>
    <w:basedOn w:val="Normlny"/>
    <w:next w:val="Normlny"/>
    <w:autoRedefine/>
    <w:uiPriority w:val="39"/>
    <w:rsid w:val="006838E7"/>
    <w:pPr>
      <w:tabs>
        <w:tab w:val="left" w:pos="851"/>
        <w:tab w:val="left" w:pos="993"/>
        <w:tab w:val="right" w:leader="dot" w:pos="8503"/>
      </w:tabs>
      <w:spacing w:before="0"/>
      <w:ind w:left="850" w:hanging="425"/>
    </w:pPr>
    <w:rPr>
      <w:noProof/>
    </w:rPr>
  </w:style>
  <w:style w:type="paragraph" w:styleId="Obsah1">
    <w:name w:val="toc 1"/>
    <w:basedOn w:val="Normlny"/>
    <w:next w:val="Normlny"/>
    <w:link w:val="Obsah1Char"/>
    <w:autoRedefine/>
    <w:uiPriority w:val="39"/>
    <w:qFormat/>
    <w:rsid w:val="00E2004C"/>
    <w:pPr>
      <w:tabs>
        <w:tab w:val="left" w:pos="284"/>
        <w:tab w:val="right" w:leader="dot" w:pos="8503"/>
      </w:tabs>
      <w:spacing w:before="60"/>
    </w:pPr>
    <w:rPr>
      <w:bCs/>
      <w:noProof/>
    </w:rPr>
  </w:style>
  <w:style w:type="paragraph" w:styleId="Obsah3">
    <w:name w:val="toc 3"/>
    <w:basedOn w:val="Normlny"/>
    <w:next w:val="Normlny"/>
    <w:autoRedefine/>
    <w:uiPriority w:val="39"/>
    <w:rsid w:val="00E2004C"/>
    <w:pPr>
      <w:tabs>
        <w:tab w:val="left" w:pos="1560"/>
        <w:tab w:val="right" w:leader="dot" w:pos="8503"/>
      </w:tabs>
      <w:spacing w:before="0"/>
      <w:ind w:left="1560" w:hanging="709"/>
    </w:pPr>
    <w:rPr>
      <w:rFonts w:cs="Calibri"/>
      <w:iCs/>
      <w:noProof/>
    </w:rPr>
  </w:style>
  <w:style w:type="paragraph" w:customStyle="1" w:styleId="MTDisplayEquation">
    <w:name w:val="MTDisplayEquation"/>
    <w:basedOn w:val="Normlny"/>
    <w:next w:val="Normlny"/>
    <w:link w:val="MTDisplayEquationChar"/>
    <w:rsid w:val="008F5455"/>
    <w:pPr>
      <w:tabs>
        <w:tab w:val="center" w:pos="4320"/>
        <w:tab w:val="right" w:pos="8660"/>
      </w:tabs>
      <w:ind w:firstLine="284"/>
    </w:pPr>
  </w:style>
  <w:style w:type="character" w:customStyle="1" w:styleId="MTDisplayEquationChar">
    <w:name w:val="MTDisplayEquation Char"/>
    <w:basedOn w:val="Predvolenpsmoodseku"/>
    <w:link w:val="MTDisplayEquation"/>
    <w:locked/>
    <w:rsid w:val="008F5455"/>
    <w:rPr>
      <w:rFonts w:ascii="Arial" w:hAnsi="Arial" w:cs="Times New Roman"/>
      <w:sz w:val="24"/>
      <w:szCs w:val="24"/>
    </w:rPr>
  </w:style>
  <w:style w:type="character" w:customStyle="1" w:styleId="PopisChar">
    <w:name w:val="Popis Char"/>
    <w:link w:val="Popis"/>
    <w:locked/>
    <w:rsid w:val="000B2A0C"/>
    <w:rPr>
      <w:rFonts w:ascii="Arial" w:hAnsi="Arial"/>
      <w:bCs/>
      <w:sz w:val="22"/>
    </w:rPr>
  </w:style>
  <w:style w:type="character" w:customStyle="1" w:styleId="HlavikaChar">
    <w:name w:val="Hlavička Char"/>
    <w:link w:val="Hlavika"/>
    <w:uiPriority w:val="99"/>
    <w:locked/>
    <w:rsid w:val="008A3B62"/>
    <w:rPr>
      <w:rFonts w:ascii="Arial" w:hAnsi="Arial"/>
      <w:szCs w:val="24"/>
    </w:rPr>
  </w:style>
  <w:style w:type="paragraph" w:customStyle="1" w:styleId="Nadpispriloha">
    <w:name w:val="Nadpis_priloha"/>
    <w:basedOn w:val="Normlny"/>
    <w:link w:val="NadpisprilohaChar"/>
    <w:qFormat/>
    <w:rsid w:val="009E55BE"/>
    <w:pPr>
      <w:numPr>
        <w:numId w:val="6"/>
      </w:numPr>
    </w:pPr>
    <w:rPr>
      <w:b/>
      <w:iCs/>
      <w:spacing w:val="15"/>
      <w:sz w:val="32"/>
    </w:rPr>
  </w:style>
  <w:style w:type="character" w:customStyle="1" w:styleId="NadpisprilohaChar">
    <w:name w:val="Nadpis_priloha Char"/>
    <w:basedOn w:val="Predvolenpsmoodseku"/>
    <w:link w:val="Nadpispriloha"/>
    <w:locked/>
    <w:rsid w:val="009E55BE"/>
    <w:rPr>
      <w:rFonts w:ascii="Arial" w:hAnsi="Arial"/>
      <w:b/>
      <w:iCs/>
      <w:spacing w:val="15"/>
      <w:sz w:val="32"/>
      <w:szCs w:val="24"/>
    </w:rPr>
  </w:style>
  <w:style w:type="paragraph" w:styleId="Zoznamobrzkov">
    <w:name w:val="table of figures"/>
    <w:basedOn w:val="Normlny"/>
    <w:next w:val="Normlny"/>
    <w:uiPriority w:val="99"/>
    <w:rsid w:val="008F5455"/>
    <w:pPr>
      <w:spacing w:before="0"/>
    </w:pPr>
  </w:style>
  <w:style w:type="paragraph" w:styleId="Obsah4">
    <w:name w:val="toc 4"/>
    <w:basedOn w:val="Normlny"/>
    <w:next w:val="Normlny"/>
    <w:autoRedefine/>
    <w:uiPriority w:val="39"/>
    <w:rsid w:val="004067D8"/>
    <w:pPr>
      <w:tabs>
        <w:tab w:val="left" w:pos="1701"/>
        <w:tab w:val="right" w:leader="dot" w:pos="8503"/>
      </w:tabs>
      <w:spacing w:before="0"/>
      <w:ind w:left="1702" w:hanging="851"/>
    </w:pPr>
    <w:rPr>
      <w:rFonts w:cs="Calibri"/>
      <w:noProof/>
    </w:rPr>
  </w:style>
  <w:style w:type="paragraph" w:styleId="Obsah5">
    <w:name w:val="toc 5"/>
    <w:basedOn w:val="Normlny"/>
    <w:next w:val="Normlny"/>
    <w:autoRedefine/>
    <w:rsid w:val="00936A77"/>
    <w:pPr>
      <w:ind w:left="960"/>
    </w:pPr>
    <w:rPr>
      <w:rFonts w:cs="Calibri"/>
      <w:sz w:val="18"/>
      <w:szCs w:val="18"/>
    </w:rPr>
  </w:style>
  <w:style w:type="paragraph" w:styleId="Obsah6">
    <w:name w:val="toc 6"/>
    <w:basedOn w:val="Normlny"/>
    <w:next w:val="Normlny"/>
    <w:autoRedefine/>
    <w:rsid w:val="00936A77"/>
    <w:pPr>
      <w:ind w:left="1200"/>
    </w:pPr>
    <w:rPr>
      <w:rFonts w:cs="Calibri"/>
      <w:sz w:val="18"/>
      <w:szCs w:val="18"/>
    </w:rPr>
  </w:style>
  <w:style w:type="paragraph" w:styleId="Obsah7">
    <w:name w:val="toc 7"/>
    <w:basedOn w:val="Normlny"/>
    <w:next w:val="Normlny"/>
    <w:autoRedefine/>
    <w:rsid w:val="00936A77"/>
    <w:pPr>
      <w:ind w:left="1440"/>
    </w:pPr>
    <w:rPr>
      <w:rFonts w:cs="Calibri"/>
      <w:sz w:val="18"/>
      <w:szCs w:val="18"/>
    </w:rPr>
  </w:style>
  <w:style w:type="paragraph" w:styleId="Obsah8">
    <w:name w:val="toc 8"/>
    <w:basedOn w:val="Normlny"/>
    <w:next w:val="Normlny"/>
    <w:autoRedefine/>
    <w:rsid w:val="00936A77"/>
    <w:pPr>
      <w:ind w:left="1680"/>
    </w:pPr>
    <w:rPr>
      <w:rFonts w:cs="Calibri"/>
      <w:sz w:val="18"/>
      <w:szCs w:val="18"/>
    </w:rPr>
  </w:style>
  <w:style w:type="paragraph" w:styleId="Obsah9">
    <w:name w:val="toc 9"/>
    <w:basedOn w:val="Normlny"/>
    <w:next w:val="Normlny"/>
    <w:autoRedefine/>
    <w:rsid w:val="00936A77"/>
    <w:pPr>
      <w:ind w:left="1920"/>
    </w:pPr>
    <w:rPr>
      <w:rFonts w:cs="Calibri"/>
      <w:sz w:val="18"/>
      <w:szCs w:val="18"/>
    </w:rPr>
  </w:style>
  <w:style w:type="character" w:customStyle="1" w:styleId="Obsah1Char">
    <w:name w:val="Obsah 1 Char"/>
    <w:link w:val="Obsah1"/>
    <w:uiPriority w:val="39"/>
    <w:locked/>
    <w:rsid w:val="00E2004C"/>
    <w:rPr>
      <w:rFonts w:ascii="Arial" w:hAnsi="Arial"/>
      <w:bCs/>
      <w:noProof/>
      <w:sz w:val="22"/>
      <w:szCs w:val="24"/>
    </w:rPr>
  </w:style>
  <w:style w:type="paragraph" w:customStyle="1" w:styleId="Texttabuky">
    <w:name w:val="Text tabuľky"/>
    <w:basedOn w:val="Nzovnecislovany"/>
    <w:rsid w:val="007E6346"/>
    <w:pPr>
      <w:spacing w:before="40" w:after="40"/>
      <w:jc w:val="left"/>
    </w:pPr>
    <w:rPr>
      <w:b w:val="0"/>
      <w:sz w:val="22"/>
      <w:szCs w:val="24"/>
    </w:rPr>
  </w:style>
  <w:style w:type="paragraph" w:customStyle="1" w:styleId="slovanzoznam1">
    <w:name w:val="Číslovaný zoznam 1"/>
    <w:basedOn w:val="Normlny"/>
    <w:qFormat/>
    <w:rsid w:val="00464629"/>
    <w:pPr>
      <w:numPr>
        <w:numId w:val="9"/>
      </w:numPr>
      <w:ind w:left="284" w:hanging="284"/>
    </w:pPr>
  </w:style>
  <w:style w:type="paragraph" w:customStyle="1" w:styleId="islovanzoznam2">
    <w:name w:val="Čislovaný zoznam 2"/>
    <w:basedOn w:val="Normlny"/>
    <w:qFormat/>
    <w:rsid w:val="00464629"/>
    <w:pPr>
      <w:numPr>
        <w:numId w:val="10"/>
      </w:numPr>
      <w:ind w:left="284" w:hanging="284"/>
    </w:pPr>
  </w:style>
  <w:style w:type="paragraph" w:customStyle="1" w:styleId="Obrzok">
    <w:name w:val="Obrázok"/>
    <w:basedOn w:val="Normlny"/>
    <w:qFormat/>
    <w:rsid w:val="00936987"/>
    <w:pPr>
      <w:jc w:val="center"/>
    </w:pPr>
  </w:style>
  <w:style w:type="character" w:styleId="Hypertextovprepojenie">
    <w:name w:val="Hyperlink"/>
    <w:basedOn w:val="Predvolenpsmoodseku"/>
    <w:uiPriority w:val="99"/>
    <w:unhideWhenUsed/>
    <w:rsid w:val="00EB2D62"/>
    <w:rPr>
      <w:color w:val="0000FF" w:themeColor="hyperlink"/>
      <w:u w:val="single"/>
    </w:rPr>
  </w:style>
  <w:style w:type="paragraph" w:customStyle="1" w:styleId="Literatra">
    <w:name w:val="Literatúra"/>
    <w:basedOn w:val="Normlny"/>
    <w:autoRedefine/>
    <w:qFormat/>
    <w:rsid w:val="00AB3C6E"/>
    <w:pPr>
      <w:keepLines/>
      <w:numPr>
        <w:numId w:val="8"/>
      </w:numPr>
      <w:tabs>
        <w:tab w:val="left" w:pos="567"/>
      </w:tabs>
      <w:autoSpaceDE w:val="0"/>
      <w:autoSpaceDN w:val="0"/>
      <w:adjustRightInd w:val="0"/>
      <w:spacing w:before="60"/>
      <w:ind w:left="567" w:hanging="567"/>
      <w:jc w:val="left"/>
    </w:pPr>
    <w:rPr>
      <w:noProof/>
      <w:lang w:eastAsia="en-US"/>
    </w:rPr>
  </w:style>
  <w:style w:type="paragraph" w:customStyle="1" w:styleId="Titlist1">
    <w:name w:val="Tit_list_1"/>
    <w:basedOn w:val="Normlny"/>
    <w:link w:val="Titlist1Char"/>
    <w:qFormat/>
    <w:rsid w:val="00764063"/>
    <w:pPr>
      <w:spacing w:before="0"/>
      <w:jc w:val="center"/>
    </w:pPr>
    <w:rPr>
      <w:sz w:val="36"/>
      <w:szCs w:val="36"/>
    </w:rPr>
  </w:style>
  <w:style w:type="character" w:customStyle="1" w:styleId="Titlist1Char">
    <w:name w:val="Tit_list_1 Char"/>
    <w:basedOn w:val="Predvolenpsmoodseku"/>
    <w:link w:val="Titlist1"/>
    <w:rsid w:val="00764063"/>
    <w:rPr>
      <w:sz w:val="36"/>
      <w:szCs w:val="36"/>
    </w:rPr>
  </w:style>
  <w:style w:type="paragraph" w:customStyle="1" w:styleId="TitlistE">
    <w:name w:val="Tit_list_EČ"/>
    <w:basedOn w:val="Normlny"/>
    <w:link w:val="TitlistEChar"/>
    <w:qFormat/>
    <w:rsid w:val="00105F38"/>
    <w:pPr>
      <w:spacing w:before="1440"/>
    </w:pPr>
    <w:rPr>
      <w:b/>
      <w:sz w:val="32"/>
      <w:szCs w:val="32"/>
    </w:rPr>
  </w:style>
  <w:style w:type="character" w:customStyle="1" w:styleId="NormlnyneodsadenChar">
    <w:name w:val="Normálny neodsadený Char"/>
    <w:basedOn w:val="Predvolenpsmoodseku"/>
    <w:link w:val="Normlnyneodsaden"/>
    <w:rsid w:val="00721AB2"/>
    <w:rPr>
      <w:rFonts w:ascii="Arial" w:hAnsi="Arial"/>
      <w:sz w:val="22"/>
      <w:szCs w:val="24"/>
    </w:rPr>
  </w:style>
  <w:style w:type="paragraph" w:customStyle="1" w:styleId="Titlistpodnzov">
    <w:name w:val="Tit_list_podnázov"/>
    <w:basedOn w:val="Normlny"/>
    <w:link w:val="TitlistpodnzovChar"/>
    <w:qFormat/>
    <w:rsid w:val="00FB4633"/>
    <w:pPr>
      <w:spacing w:before="0"/>
      <w:jc w:val="center"/>
    </w:pPr>
    <w:rPr>
      <w:sz w:val="28"/>
      <w:szCs w:val="36"/>
    </w:rPr>
  </w:style>
  <w:style w:type="character" w:customStyle="1" w:styleId="TitlistEChar">
    <w:name w:val="Tit_list_EČ Char"/>
    <w:basedOn w:val="Predvolenpsmoodseku"/>
    <w:link w:val="TitlistE"/>
    <w:rsid w:val="00105F38"/>
    <w:rPr>
      <w:b/>
      <w:sz w:val="32"/>
      <w:szCs w:val="32"/>
    </w:rPr>
  </w:style>
  <w:style w:type="paragraph" w:customStyle="1" w:styleId="TitlistNzovprce">
    <w:name w:val="Tit_list_Názov práce"/>
    <w:basedOn w:val="Normlny"/>
    <w:link w:val="TitlistNzovprceChar"/>
    <w:qFormat/>
    <w:rsid w:val="00AB2AEE"/>
    <w:pPr>
      <w:spacing w:before="3000"/>
      <w:jc w:val="center"/>
    </w:pPr>
    <w:rPr>
      <w:b/>
      <w:sz w:val="40"/>
    </w:rPr>
  </w:style>
  <w:style w:type="character" w:customStyle="1" w:styleId="TitlistpodnzovChar">
    <w:name w:val="Tit_list_podnázov Char"/>
    <w:basedOn w:val="Predvolenpsmoodseku"/>
    <w:link w:val="Titlistpodnzov"/>
    <w:rsid w:val="00FB4633"/>
    <w:rPr>
      <w:rFonts w:ascii="Arial" w:hAnsi="Arial"/>
      <w:sz w:val="28"/>
      <w:szCs w:val="36"/>
    </w:rPr>
  </w:style>
  <w:style w:type="paragraph" w:customStyle="1" w:styleId="Titlistrok1">
    <w:name w:val="Tit_list_rok_1"/>
    <w:basedOn w:val="Normlny"/>
    <w:link w:val="Titlistrok1Char"/>
    <w:qFormat/>
    <w:rsid w:val="00490975"/>
    <w:pPr>
      <w:spacing w:before="4536"/>
      <w:jc w:val="left"/>
    </w:pPr>
    <w:rPr>
      <w:szCs w:val="28"/>
    </w:rPr>
  </w:style>
  <w:style w:type="character" w:customStyle="1" w:styleId="TitlistNzovprceChar">
    <w:name w:val="Tit_list_Názov práce Char"/>
    <w:basedOn w:val="Predvolenpsmoodseku"/>
    <w:link w:val="TitlistNzovprce"/>
    <w:rsid w:val="00AB2AEE"/>
    <w:rPr>
      <w:rFonts w:ascii="Arial" w:hAnsi="Arial"/>
      <w:b/>
      <w:sz w:val="40"/>
      <w:szCs w:val="24"/>
    </w:rPr>
  </w:style>
  <w:style w:type="paragraph" w:customStyle="1" w:styleId="Titlistrok2">
    <w:name w:val="Tit_list_rok_2"/>
    <w:basedOn w:val="Normlny"/>
    <w:link w:val="Titlistrok2Char"/>
    <w:qFormat/>
    <w:rsid w:val="006B231E"/>
    <w:pPr>
      <w:spacing w:before="1134"/>
    </w:pPr>
  </w:style>
  <w:style w:type="character" w:customStyle="1" w:styleId="Titlistrok1Char">
    <w:name w:val="Tit_list_rok_1 Char"/>
    <w:basedOn w:val="Predvolenpsmoodseku"/>
    <w:link w:val="Titlistrok1"/>
    <w:rsid w:val="00490975"/>
    <w:rPr>
      <w:rFonts w:ascii="Arial" w:hAnsi="Arial"/>
      <w:sz w:val="22"/>
      <w:szCs w:val="28"/>
    </w:rPr>
  </w:style>
  <w:style w:type="paragraph" w:customStyle="1" w:styleId="Titlistmeno1">
    <w:name w:val="Tit_list_meno_1"/>
    <w:basedOn w:val="Normlny"/>
    <w:link w:val="Titlistmeno1Char"/>
    <w:qFormat/>
    <w:rsid w:val="00AB2AEE"/>
    <w:pPr>
      <w:spacing w:before="2040"/>
      <w:jc w:val="center"/>
    </w:pPr>
    <w:rPr>
      <w:b/>
      <w:sz w:val="28"/>
      <w:szCs w:val="28"/>
    </w:rPr>
  </w:style>
  <w:style w:type="character" w:customStyle="1" w:styleId="Titlistrok2Char">
    <w:name w:val="Tit_list_rok_2 Char"/>
    <w:basedOn w:val="Predvolenpsmoodseku"/>
    <w:link w:val="Titlistrok2"/>
    <w:rsid w:val="006B231E"/>
    <w:rPr>
      <w:sz w:val="24"/>
      <w:szCs w:val="24"/>
    </w:rPr>
  </w:style>
  <w:style w:type="paragraph" w:customStyle="1" w:styleId="Titlistmeno2">
    <w:name w:val="Tit_list_meno_2"/>
    <w:basedOn w:val="Normlny"/>
    <w:link w:val="Titlistmeno2Char"/>
    <w:qFormat/>
    <w:rsid w:val="00764063"/>
    <w:pPr>
      <w:spacing w:before="0"/>
    </w:pPr>
  </w:style>
  <w:style w:type="character" w:customStyle="1" w:styleId="Titlistmeno1Char">
    <w:name w:val="Tit_list_meno_1 Char"/>
    <w:basedOn w:val="Predvolenpsmoodseku"/>
    <w:link w:val="Titlistmeno1"/>
    <w:rsid w:val="00AB2AEE"/>
    <w:rPr>
      <w:rFonts w:ascii="Arial" w:hAnsi="Arial"/>
      <w:b/>
      <w:sz w:val="28"/>
      <w:szCs w:val="28"/>
    </w:rPr>
  </w:style>
  <w:style w:type="paragraph" w:customStyle="1" w:styleId="Titlistudaje">
    <w:name w:val="Tit_list_udaje"/>
    <w:basedOn w:val="Normlny"/>
    <w:link w:val="TitlistudajeChar"/>
    <w:qFormat/>
    <w:rsid w:val="003F43B2"/>
    <w:pPr>
      <w:spacing w:before="0"/>
    </w:pPr>
  </w:style>
  <w:style w:type="character" w:customStyle="1" w:styleId="Titlistmeno2Char">
    <w:name w:val="Tit_list_meno_2 Char"/>
    <w:basedOn w:val="Predvolenpsmoodseku"/>
    <w:link w:val="Titlistmeno2"/>
    <w:rsid w:val="00764063"/>
    <w:rPr>
      <w:sz w:val="24"/>
      <w:szCs w:val="24"/>
    </w:rPr>
  </w:style>
  <w:style w:type="paragraph" w:customStyle="1" w:styleId="Titlistudaje1r">
    <w:name w:val="Tit_list_udaje_1r"/>
    <w:basedOn w:val="Titlistudaje"/>
    <w:link w:val="Titlistudaje1rChar"/>
    <w:qFormat/>
    <w:rsid w:val="00D17293"/>
    <w:pPr>
      <w:spacing w:before="1560"/>
      <w:jc w:val="left"/>
    </w:pPr>
  </w:style>
  <w:style w:type="character" w:customStyle="1" w:styleId="TitlistudajeChar">
    <w:name w:val="Tit_list_udaje Char"/>
    <w:basedOn w:val="Predvolenpsmoodseku"/>
    <w:link w:val="Titlistudaje"/>
    <w:rsid w:val="003F43B2"/>
    <w:rPr>
      <w:rFonts w:ascii="Arial" w:hAnsi="Arial"/>
      <w:sz w:val="22"/>
      <w:szCs w:val="24"/>
    </w:rPr>
  </w:style>
  <w:style w:type="paragraph" w:customStyle="1" w:styleId="Abstraktnazov">
    <w:name w:val="Abstrakt_nazov"/>
    <w:basedOn w:val="Nzovnecislovany"/>
    <w:link w:val="AbstraktnazovChar"/>
    <w:qFormat/>
    <w:rsid w:val="00D17293"/>
    <w:rPr>
      <w:szCs w:val="32"/>
    </w:rPr>
  </w:style>
  <w:style w:type="character" w:customStyle="1" w:styleId="Titlistudaje1rChar">
    <w:name w:val="Tit_list_udaje_1r Char"/>
    <w:basedOn w:val="TitlistudajeChar"/>
    <w:link w:val="Titlistudaje1r"/>
    <w:rsid w:val="00D17293"/>
    <w:rPr>
      <w:rFonts w:ascii="Arial" w:hAnsi="Arial"/>
      <w:sz w:val="22"/>
      <w:szCs w:val="24"/>
    </w:rPr>
  </w:style>
  <w:style w:type="paragraph" w:customStyle="1" w:styleId="Abstrakttext">
    <w:name w:val="Abstrakt_text"/>
    <w:basedOn w:val="Normlny"/>
    <w:link w:val="AbstrakttextChar"/>
    <w:qFormat/>
    <w:rsid w:val="00D17293"/>
  </w:style>
  <w:style w:type="character" w:customStyle="1" w:styleId="AbstraktnazovChar">
    <w:name w:val="Abstrakt_nazov Char"/>
    <w:basedOn w:val="NzovnecislovanyChar"/>
    <w:link w:val="Abstraktnazov"/>
    <w:rsid w:val="00D17293"/>
    <w:rPr>
      <w:rFonts w:ascii="Arial" w:hAnsi="Arial" w:cs="Times New Roman"/>
      <w:b/>
      <w:color w:val="17365D"/>
      <w:spacing w:val="5"/>
      <w:kern w:val="28"/>
      <w:sz w:val="32"/>
      <w:szCs w:val="32"/>
    </w:rPr>
  </w:style>
  <w:style w:type="paragraph" w:customStyle="1" w:styleId="Anotlist1">
    <w:name w:val="Anot_list_1"/>
    <w:basedOn w:val="Normlny"/>
    <w:link w:val="Anotlist1Char"/>
    <w:qFormat/>
    <w:rsid w:val="00412A80"/>
    <w:pPr>
      <w:spacing w:before="0"/>
      <w:jc w:val="left"/>
    </w:pPr>
    <w:rPr>
      <w:b/>
    </w:rPr>
  </w:style>
  <w:style w:type="character" w:customStyle="1" w:styleId="AbstrakttextChar">
    <w:name w:val="Abstrakt_text Char"/>
    <w:basedOn w:val="Predvolenpsmoodseku"/>
    <w:link w:val="Abstrakttext"/>
    <w:rsid w:val="00D17293"/>
    <w:rPr>
      <w:sz w:val="24"/>
      <w:szCs w:val="24"/>
    </w:rPr>
  </w:style>
  <w:style w:type="paragraph" w:customStyle="1" w:styleId="Anotlist2">
    <w:name w:val="Anot_list_2"/>
    <w:basedOn w:val="Normlny"/>
    <w:link w:val="Anotlist2Char"/>
    <w:qFormat/>
    <w:rsid w:val="00D17293"/>
  </w:style>
  <w:style w:type="character" w:customStyle="1" w:styleId="Anotlist1Char">
    <w:name w:val="Anot_list_1 Char"/>
    <w:basedOn w:val="Predvolenpsmoodseku"/>
    <w:link w:val="Anotlist1"/>
    <w:rsid w:val="00412A80"/>
    <w:rPr>
      <w:b/>
      <w:sz w:val="24"/>
      <w:szCs w:val="24"/>
    </w:rPr>
  </w:style>
  <w:style w:type="paragraph" w:customStyle="1" w:styleId="Titulnstranynadpisy">
    <w:name w:val="Titulné strany_nadpisy"/>
    <w:basedOn w:val="Nzovnecislovany"/>
    <w:link w:val="TitulnstranynadpisyChar"/>
    <w:qFormat/>
    <w:rsid w:val="002D0920"/>
    <w:rPr>
      <w:szCs w:val="32"/>
    </w:rPr>
  </w:style>
  <w:style w:type="character" w:customStyle="1" w:styleId="Anotlist2Char">
    <w:name w:val="Anot_list_2 Char"/>
    <w:basedOn w:val="Predvolenpsmoodseku"/>
    <w:link w:val="Anotlist2"/>
    <w:rsid w:val="00D17293"/>
    <w:rPr>
      <w:sz w:val="24"/>
      <w:szCs w:val="24"/>
    </w:rPr>
  </w:style>
  <w:style w:type="paragraph" w:customStyle="1" w:styleId="estnvyhlsenie1">
    <w:name w:val="Čestné_vyhlásenie_1"/>
    <w:basedOn w:val="Normlny"/>
    <w:link w:val="estnvyhlsenie1Char"/>
    <w:qFormat/>
    <w:rsid w:val="00E84C55"/>
    <w:pPr>
      <w:ind w:left="2160"/>
    </w:pPr>
    <w:rPr>
      <w:sz w:val="32"/>
      <w:szCs w:val="32"/>
    </w:rPr>
  </w:style>
  <w:style w:type="character" w:customStyle="1" w:styleId="TitulnstranynadpisyChar">
    <w:name w:val="Titulné strany_nadpisy Char"/>
    <w:basedOn w:val="NzovnecislovanyChar"/>
    <w:link w:val="Titulnstranynadpisy"/>
    <w:rsid w:val="002D0920"/>
    <w:rPr>
      <w:rFonts w:ascii="Arial" w:hAnsi="Arial" w:cs="Times New Roman"/>
      <w:b/>
      <w:color w:val="17365D"/>
      <w:spacing w:val="5"/>
      <w:kern w:val="28"/>
      <w:sz w:val="32"/>
      <w:szCs w:val="32"/>
    </w:rPr>
  </w:style>
  <w:style w:type="paragraph" w:customStyle="1" w:styleId="estnvyhlsenie2">
    <w:name w:val="Čestné_vyhlásenie_2"/>
    <w:basedOn w:val="Normlny"/>
    <w:link w:val="estnvyhlsenie2Char"/>
    <w:qFormat/>
    <w:rsid w:val="00E84C55"/>
  </w:style>
  <w:style w:type="character" w:customStyle="1" w:styleId="estnvyhlsenie1Char">
    <w:name w:val="Čestné_vyhlásenie_1 Char"/>
    <w:basedOn w:val="Predvolenpsmoodseku"/>
    <w:link w:val="estnvyhlsenie1"/>
    <w:rsid w:val="00E84C55"/>
    <w:rPr>
      <w:sz w:val="32"/>
      <w:szCs w:val="32"/>
    </w:rPr>
  </w:style>
  <w:style w:type="character" w:customStyle="1" w:styleId="estnvyhlsenie2Char">
    <w:name w:val="Čestné_vyhlásenie_2 Char"/>
    <w:basedOn w:val="Predvolenpsmoodseku"/>
    <w:link w:val="estnvyhlsenie2"/>
    <w:rsid w:val="00E84C55"/>
    <w:rPr>
      <w:sz w:val="24"/>
      <w:szCs w:val="24"/>
    </w:rPr>
  </w:style>
  <w:style w:type="paragraph" w:customStyle="1" w:styleId="Nzovfakulty">
    <w:name w:val="Názov fakulty"/>
    <w:basedOn w:val="Normlny"/>
    <w:link w:val="NzovfakultyChar"/>
    <w:qFormat/>
    <w:rsid w:val="008F56F9"/>
    <w:pPr>
      <w:spacing w:before="360"/>
      <w:jc w:val="center"/>
    </w:pPr>
    <w:rPr>
      <w:rFonts w:cs="Arial"/>
      <w:sz w:val="28"/>
      <w:szCs w:val="28"/>
    </w:rPr>
  </w:style>
  <w:style w:type="paragraph" w:customStyle="1" w:styleId="TitlistDruhprce">
    <w:name w:val="Tit_list_Druh práce"/>
    <w:link w:val="TitlistDruhprceChar"/>
    <w:qFormat/>
    <w:rsid w:val="00FB4633"/>
    <w:pPr>
      <w:spacing w:before="240"/>
      <w:jc w:val="center"/>
    </w:pPr>
    <w:rPr>
      <w:rFonts w:ascii="Arial" w:hAnsi="Arial" w:cs="Arial"/>
      <w:b/>
      <w:sz w:val="32"/>
      <w:szCs w:val="36"/>
    </w:rPr>
  </w:style>
  <w:style w:type="character" w:customStyle="1" w:styleId="NzovfakultyChar">
    <w:name w:val="Názov fakulty Char"/>
    <w:basedOn w:val="Predvolenpsmoodseku"/>
    <w:link w:val="Nzovfakulty"/>
    <w:rsid w:val="008F56F9"/>
    <w:rPr>
      <w:rFonts w:ascii="Arial" w:hAnsi="Arial" w:cs="Arial"/>
      <w:sz w:val="28"/>
      <w:szCs w:val="28"/>
    </w:rPr>
  </w:style>
  <w:style w:type="character" w:customStyle="1" w:styleId="TitlistDruhprceChar">
    <w:name w:val="Tit_list_Druh práce Char"/>
    <w:basedOn w:val="TitlistpodnzovChar"/>
    <w:link w:val="TitlistDruhprce"/>
    <w:rsid w:val="00FB4633"/>
    <w:rPr>
      <w:rFonts w:ascii="Arial" w:hAnsi="Arial" w:cs="Arial"/>
      <w:b/>
      <w:sz w:val="32"/>
      <w:szCs w:val="36"/>
    </w:rPr>
  </w:style>
  <w:style w:type="paragraph" w:customStyle="1" w:styleId="Tabuka-oznaenie">
    <w:name w:val="Tabuľka - označenie"/>
    <w:basedOn w:val="Normlny"/>
    <w:link w:val="Tabuka-oznaenieChar"/>
    <w:qFormat/>
    <w:rsid w:val="00090893"/>
    <w:pPr>
      <w:jc w:val="right"/>
    </w:pPr>
  </w:style>
  <w:style w:type="character" w:customStyle="1" w:styleId="Tabuka-oznaenieChar">
    <w:name w:val="Tabuľka - označenie Char"/>
    <w:basedOn w:val="Predvolenpsmoodseku"/>
    <w:link w:val="Tabuka-oznaenie"/>
    <w:rsid w:val="00090893"/>
    <w:rPr>
      <w:rFonts w:ascii="Arial" w:hAnsi="Arial"/>
      <w:sz w:val="22"/>
      <w:szCs w:val="24"/>
    </w:rPr>
  </w:style>
  <w:style w:type="paragraph" w:customStyle="1" w:styleId="tabulkatexthlavicka">
    <w:name w:val="tabulka text hlavicka"/>
    <w:basedOn w:val="Normlny"/>
    <w:qFormat/>
    <w:rsid w:val="00FB76DD"/>
    <w:pPr>
      <w:widowControl w:val="0"/>
      <w:spacing w:before="0" w:line="288" w:lineRule="auto"/>
      <w:jc w:val="center"/>
    </w:pPr>
    <w:rPr>
      <w:rFonts w:eastAsia="Arial" w:cs="Courier New"/>
      <w:b/>
      <w:szCs w:val="22"/>
      <w:lang w:eastAsia="en-US"/>
    </w:rPr>
  </w:style>
  <w:style w:type="paragraph" w:customStyle="1" w:styleId="tabulkatext">
    <w:name w:val="tabulka text"/>
    <w:basedOn w:val="tabulkatexthlavicka"/>
    <w:qFormat/>
    <w:rsid w:val="00641170"/>
    <w:rPr>
      <w:b w:val="0"/>
      <w:iCs/>
    </w:rPr>
  </w:style>
  <w:style w:type="paragraph" w:customStyle="1" w:styleId="tabulkatextpoznamka">
    <w:name w:val="tabulka text poznamka"/>
    <w:basedOn w:val="Normlny"/>
    <w:qFormat/>
    <w:rsid w:val="00BA0F2D"/>
    <w:pPr>
      <w:widowControl w:val="0"/>
      <w:tabs>
        <w:tab w:val="left" w:pos="993"/>
      </w:tabs>
      <w:spacing w:before="0" w:line="288" w:lineRule="auto"/>
      <w:jc w:val="left"/>
    </w:pPr>
    <w:rPr>
      <w:rFonts w:eastAsia="Arial" w:cs="Tahoma"/>
      <w:sz w:val="16"/>
      <w:szCs w:val="16"/>
      <w:lang w:eastAsia="en-US"/>
    </w:rPr>
  </w:style>
  <w:style w:type="paragraph" w:styleId="Bibliografia">
    <w:name w:val="Bibliography"/>
    <w:basedOn w:val="Normlny"/>
    <w:next w:val="Normlny"/>
    <w:uiPriority w:val="37"/>
    <w:unhideWhenUsed/>
    <w:qFormat/>
    <w:rsid w:val="00D523D2"/>
    <w:pPr>
      <w:numPr>
        <w:numId w:val="44"/>
      </w:numPr>
      <w:tabs>
        <w:tab w:val="left" w:pos="426"/>
      </w:tabs>
      <w:ind w:left="426" w:hanging="426"/>
    </w:pPr>
  </w:style>
  <w:style w:type="paragraph" w:customStyle="1" w:styleId="Nadpis0">
    <w:name w:val="Nadpis 0"/>
    <w:basedOn w:val="Nadpis1"/>
    <w:qFormat/>
    <w:rsid w:val="002D0920"/>
    <w:pPr>
      <w:numPr>
        <w:numId w:val="0"/>
      </w:numPr>
    </w:pPr>
  </w:style>
  <w:style w:type="character" w:styleId="Zstupntext">
    <w:name w:val="Placeholder Text"/>
    <w:basedOn w:val="Predvolenpsmoodseku"/>
    <w:uiPriority w:val="99"/>
    <w:semiHidden/>
    <w:rsid w:val="009B3DA8"/>
    <w:rPr>
      <w:color w:val="808080"/>
    </w:rPr>
  </w:style>
  <w:style w:type="paragraph" w:customStyle="1" w:styleId="ZPTitulkahlavn">
    <w:name w:val="ZP Titulka hlavní"/>
    <w:basedOn w:val="Normlny"/>
    <w:rsid w:val="009B3DA8"/>
    <w:pPr>
      <w:suppressAutoHyphens/>
      <w:spacing w:before="0" w:line="340" w:lineRule="atLeast"/>
      <w:jc w:val="center"/>
    </w:pPr>
    <w:rPr>
      <w:rFonts w:cs="Arial"/>
      <w:bCs/>
      <w:sz w:val="28"/>
      <w:szCs w:val="34"/>
      <w:lang w:val="cs-CZ" w:eastAsia="cs-CZ"/>
    </w:rPr>
  </w:style>
  <w:style w:type="paragraph" w:styleId="Zkladntext">
    <w:name w:val="Body Text"/>
    <w:basedOn w:val="Normlny"/>
    <w:link w:val="ZkladntextChar"/>
    <w:semiHidden/>
    <w:unhideWhenUsed/>
    <w:rsid w:val="009B3DA8"/>
  </w:style>
  <w:style w:type="character" w:customStyle="1" w:styleId="ZkladntextChar">
    <w:name w:val="Základný text Char"/>
    <w:basedOn w:val="Predvolenpsmoodseku"/>
    <w:link w:val="Zkladntext"/>
    <w:semiHidden/>
    <w:rsid w:val="009B3DA8"/>
    <w:rPr>
      <w:rFonts w:ascii="Arial" w:hAnsi="Arial"/>
      <w:sz w:val="22"/>
      <w:szCs w:val="24"/>
    </w:rPr>
  </w:style>
  <w:style w:type="paragraph" w:styleId="Prvzarkazkladnhotextu">
    <w:name w:val="Body Text First Indent"/>
    <w:basedOn w:val="Zkladntext"/>
    <w:link w:val="PrvzarkazkladnhotextuChar"/>
    <w:rsid w:val="009B3DA8"/>
    <w:pPr>
      <w:spacing w:before="0"/>
      <w:ind w:firstLine="210"/>
      <w:jc w:val="left"/>
    </w:pPr>
    <w:rPr>
      <w:rFonts w:ascii="Cambria" w:hAnsi="Cambria"/>
      <w:sz w:val="24"/>
      <w:lang w:val="cs-CZ" w:eastAsia="cs-CZ"/>
    </w:rPr>
  </w:style>
  <w:style w:type="character" w:customStyle="1" w:styleId="PrvzarkazkladnhotextuChar">
    <w:name w:val="Prvá zarážka základného textu Char"/>
    <w:basedOn w:val="ZkladntextChar"/>
    <w:link w:val="Prvzarkazkladnhotextu"/>
    <w:rsid w:val="009B3DA8"/>
    <w:rPr>
      <w:rFonts w:ascii="Cambria" w:hAnsi="Cambria"/>
      <w:sz w:val="24"/>
      <w:szCs w:val="24"/>
      <w:lang w:val="cs-CZ" w:eastAsia="cs-CZ"/>
    </w:rPr>
  </w:style>
  <w:style w:type="paragraph" w:styleId="Odsekzoznamu">
    <w:name w:val="List Paragraph"/>
    <w:basedOn w:val="Normlny"/>
    <w:uiPriority w:val="34"/>
    <w:rsid w:val="00123FBC"/>
    <w:pPr>
      <w:ind w:left="720"/>
      <w:contextualSpacing/>
    </w:pPr>
  </w:style>
  <w:style w:type="character" w:styleId="Zvraznenie">
    <w:name w:val="Emphasis"/>
    <w:basedOn w:val="Predvolenpsmoodseku"/>
    <w:uiPriority w:val="20"/>
    <w:qFormat/>
    <w:locked/>
    <w:rsid w:val="00513480"/>
    <w:rPr>
      <w:i/>
      <w:iCs/>
    </w:rPr>
  </w:style>
  <w:style w:type="character" w:styleId="Vrazn">
    <w:name w:val="Strong"/>
    <w:basedOn w:val="Predvolenpsmoodseku"/>
    <w:uiPriority w:val="22"/>
    <w:qFormat/>
    <w:locked/>
    <w:rsid w:val="007646BB"/>
    <w:rPr>
      <w:b/>
      <w:bCs/>
    </w:rPr>
  </w:style>
  <w:style w:type="character" w:styleId="Odkaznapoznmkupodiarou">
    <w:name w:val="footnote reference"/>
    <w:basedOn w:val="Predvolenpsmoodseku"/>
    <w:semiHidden/>
    <w:unhideWhenUsed/>
    <w:rsid w:val="00C10203"/>
    <w:rPr>
      <w:vertAlign w:val="superscript"/>
    </w:rPr>
  </w:style>
  <w:style w:type="paragraph" w:styleId="Nzov">
    <w:name w:val="Title"/>
    <w:basedOn w:val="Normlny"/>
    <w:next w:val="Normlny"/>
    <w:link w:val="NzovChar"/>
    <w:qFormat/>
    <w:locked/>
    <w:rsid w:val="00F350DB"/>
    <w:pPr>
      <w:spacing w:before="0"/>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rsid w:val="00F350DB"/>
    <w:rPr>
      <w:rFonts w:asciiTheme="majorHAnsi" w:eastAsiaTheme="majorEastAsia" w:hAnsiTheme="majorHAnsi" w:cstheme="majorBidi"/>
      <w:spacing w:val="-10"/>
      <w:kern w:val="28"/>
      <w:sz w:val="56"/>
      <w:szCs w:val="56"/>
    </w:rPr>
  </w:style>
  <w:style w:type="table" w:styleId="Mriekatabuky">
    <w:name w:val="Table Grid"/>
    <w:basedOn w:val="Normlnatabuka"/>
    <w:locked/>
    <w:rsid w:val="00537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lny"/>
    <w:rsid w:val="00C43848"/>
    <w:pPr>
      <w:spacing w:before="100" w:beforeAutospacing="1" w:after="100" w:afterAutospacing="1"/>
      <w:jc w:val="left"/>
    </w:pPr>
    <w:rPr>
      <w:rFonts w:ascii="Times New Roman" w:hAnsi="Times New Roman"/>
      <w:sz w:val="24"/>
    </w:rPr>
  </w:style>
  <w:style w:type="character" w:customStyle="1" w:styleId="normaltextrun">
    <w:name w:val="normaltextrun"/>
    <w:basedOn w:val="Predvolenpsmoodseku"/>
    <w:rsid w:val="00C43848"/>
  </w:style>
  <w:style w:type="character" w:customStyle="1" w:styleId="eop">
    <w:name w:val="eop"/>
    <w:basedOn w:val="Predvolenpsmoodseku"/>
    <w:rsid w:val="00C43848"/>
  </w:style>
  <w:style w:type="character" w:customStyle="1" w:styleId="spellingerror">
    <w:name w:val="spellingerror"/>
    <w:basedOn w:val="Predvolenpsmoodseku"/>
    <w:rsid w:val="00C43848"/>
  </w:style>
  <w:style w:type="paragraph" w:customStyle="1" w:styleId="msonormal0">
    <w:name w:val="msonormal"/>
    <w:basedOn w:val="Normlny"/>
    <w:rsid w:val="003936E4"/>
    <w:pPr>
      <w:spacing w:before="100" w:beforeAutospacing="1" w:after="100" w:afterAutospacing="1"/>
      <w:jc w:val="left"/>
    </w:pPr>
    <w:rPr>
      <w:rFonts w:ascii="Times New Roman" w:hAnsi="Times New Roman"/>
      <w:sz w:val="24"/>
    </w:rPr>
  </w:style>
  <w:style w:type="character" w:customStyle="1" w:styleId="textrun">
    <w:name w:val="textrun"/>
    <w:basedOn w:val="Predvolenpsmoodseku"/>
    <w:rsid w:val="003936E4"/>
  </w:style>
  <w:style w:type="character" w:customStyle="1" w:styleId="tabrun">
    <w:name w:val="tabrun"/>
    <w:basedOn w:val="Predvolenpsmoodseku"/>
    <w:rsid w:val="003936E4"/>
  </w:style>
  <w:style w:type="character" w:customStyle="1" w:styleId="tabchar">
    <w:name w:val="tabchar"/>
    <w:basedOn w:val="Predvolenpsmoodseku"/>
    <w:rsid w:val="003936E4"/>
  </w:style>
  <w:style w:type="character" w:customStyle="1" w:styleId="tableaderchars">
    <w:name w:val="tableaderchars"/>
    <w:basedOn w:val="Predvolenpsmoodseku"/>
    <w:rsid w:val="003936E4"/>
  </w:style>
  <w:style w:type="paragraph" w:customStyle="1" w:styleId="outlineelement">
    <w:name w:val="outlineelement"/>
    <w:basedOn w:val="Normlny"/>
    <w:rsid w:val="003936E4"/>
    <w:pPr>
      <w:spacing w:before="100" w:beforeAutospacing="1" w:after="100" w:afterAutospacing="1"/>
      <w:jc w:val="left"/>
    </w:pPr>
    <w:rPr>
      <w:rFonts w:ascii="Times New Roman" w:hAnsi="Times New Roman"/>
      <w:sz w:val="24"/>
    </w:rPr>
  </w:style>
  <w:style w:type="paragraph" w:customStyle="1" w:styleId="TestCase">
    <w:name w:val="TestCase"/>
    <w:basedOn w:val="Normlny"/>
    <w:next w:val="Normlny"/>
    <w:link w:val="TestCaseChar"/>
    <w:qFormat/>
    <w:rsid w:val="00FB0526"/>
    <w:rPr>
      <w:b/>
      <w:sz w:val="24"/>
    </w:rPr>
  </w:style>
  <w:style w:type="character" w:customStyle="1" w:styleId="Nadpis3Char">
    <w:name w:val="Nadpis 3 Char"/>
    <w:basedOn w:val="Predvolenpsmoodseku"/>
    <w:link w:val="Nadpis3"/>
    <w:rsid w:val="000D3F73"/>
    <w:rPr>
      <w:rFonts w:ascii="Arial" w:hAnsi="Arial"/>
      <w:b/>
      <w:bCs/>
      <w:sz w:val="24"/>
      <w:szCs w:val="26"/>
    </w:rPr>
  </w:style>
  <w:style w:type="character" w:customStyle="1" w:styleId="TestCaseChar">
    <w:name w:val="TestCase Char"/>
    <w:basedOn w:val="Nadpis3Char"/>
    <w:link w:val="TestCase"/>
    <w:rsid w:val="00FB0526"/>
    <w:rPr>
      <w:rFonts w:ascii="Arial" w:hAnsi="Arial"/>
      <w:b/>
      <w:bCs w:val="0"/>
      <w:sz w:val="24"/>
      <w:szCs w:val="24"/>
    </w:rPr>
  </w:style>
  <w:style w:type="paragraph" w:customStyle="1" w:styleId="tl1">
    <w:name w:val="Štýl1"/>
    <w:basedOn w:val="Nadpispriloha"/>
    <w:link w:val="tl1Char"/>
    <w:rsid w:val="001A01B3"/>
    <w:rPr>
      <w:sz w:val="26"/>
      <w:szCs w:val="26"/>
    </w:rPr>
  </w:style>
  <w:style w:type="character" w:customStyle="1" w:styleId="tl1Char">
    <w:name w:val="Štýl1 Char"/>
    <w:basedOn w:val="NadpisprilohaChar"/>
    <w:link w:val="tl1"/>
    <w:rsid w:val="001A01B3"/>
    <w:rPr>
      <w:rFonts w:ascii="Arial" w:hAnsi="Arial"/>
      <w:b/>
      <w:iCs/>
      <w:spacing w:val="15"/>
      <w:sz w:val="26"/>
      <w:szCs w:val="26"/>
    </w:rPr>
  </w:style>
  <w:style w:type="character" w:styleId="Nevyrieenzmienka">
    <w:name w:val="Unresolved Mention"/>
    <w:basedOn w:val="Predvolenpsmoodseku"/>
    <w:uiPriority w:val="99"/>
    <w:semiHidden/>
    <w:unhideWhenUsed/>
    <w:rsid w:val="009D1DC5"/>
    <w:rPr>
      <w:color w:val="605E5C"/>
      <w:shd w:val="clear" w:color="auto" w:fill="E1DFDD"/>
    </w:rPr>
  </w:style>
  <w:style w:type="paragraph" w:styleId="Zoznamcitci">
    <w:name w:val="table of authorities"/>
    <w:basedOn w:val="Normlny"/>
    <w:next w:val="Normlny"/>
    <w:semiHidden/>
    <w:unhideWhenUsed/>
    <w:rsid w:val="007C1500"/>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3486225">
      <w:bodyDiv w:val="1"/>
      <w:marLeft w:val="0"/>
      <w:marRight w:val="0"/>
      <w:marTop w:val="0"/>
      <w:marBottom w:val="0"/>
      <w:divBdr>
        <w:top w:val="none" w:sz="0" w:space="0" w:color="auto"/>
        <w:left w:val="none" w:sz="0" w:space="0" w:color="auto"/>
        <w:bottom w:val="none" w:sz="0" w:space="0" w:color="auto"/>
        <w:right w:val="none" w:sz="0" w:space="0" w:color="auto"/>
      </w:divBdr>
    </w:div>
    <w:div w:id="5793308">
      <w:bodyDiv w:val="1"/>
      <w:marLeft w:val="0"/>
      <w:marRight w:val="0"/>
      <w:marTop w:val="0"/>
      <w:marBottom w:val="0"/>
      <w:divBdr>
        <w:top w:val="none" w:sz="0" w:space="0" w:color="auto"/>
        <w:left w:val="none" w:sz="0" w:space="0" w:color="auto"/>
        <w:bottom w:val="none" w:sz="0" w:space="0" w:color="auto"/>
        <w:right w:val="none" w:sz="0" w:space="0" w:color="auto"/>
      </w:divBdr>
    </w:div>
    <w:div w:id="8337726">
      <w:bodyDiv w:val="1"/>
      <w:marLeft w:val="0"/>
      <w:marRight w:val="0"/>
      <w:marTop w:val="0"/>
      <w:marBottom w:val="0"/>
      <w:divBdr>
        <w:top w:val="none" w:sz="0" w:space="0" w:color="auto"/>
        <w:left w:val="none" w:sz="0" w:space="0" w:color="auto"/>
        <w:bottom w:val="none" w:sz="0" w:space="0" w:color="auto"/>
        <w:right w:val="none" w:sz="0" w:space="0" w:color="auto"/>
      </w:divBdr>
    </w:div>
    <w:div w:id="18940663">
      <w:bodyDiv w:val="1"/>
      <w:marLeft w:val="0"/>
      <w:marRight w:val="0"/>
      <w:marTop w:val="0"/>
      <w:marBottom w:val="0"/>
      <w:divBdr>
        <w:top w:val="none" w:sz="0" w:space="0" w:color="auto"/>
        <w:left w:val="none" w:sz="0" w:space="0" w:color="auto"/>
        <w:bottom w:val="none" w:sz="0" w:space="0" w:color="auto"/>
        <w:right w:val="none" w:sz="0" w:space="0" w:color="auto"/>
      </w:divBdr>
    </w:div>
    <w:div w:id="27876293">
      <w:bodyDiv w:val="1"/>
      <w:marLeft w:val="0"/>
      <w:marRight w:val="0"/>
      <w:marTop w:val="0"/>
      <w:marBottom w:val="0"/>
      <w:divBdr>
        <w:top w:val="none" w:sz="0" w:space="0" w:color="auto"/>
        <w:left w:val="none" w:sz="0" w:space="0" w:color="auto"/>
        <w:bottom w:val="none" w:sz="0" w:space="0" w:color="auto"/>
        <w:right w:val="none" w:sz="0" w:space="0" w:color="auto"/>
      </w:divBdr>
    </w:div>
    <w:div w:id="46345749">
      <w:bodyDiv w:val="1"/>
      <w:marLeft w:val="0"/>
      <w:marRight w:val="0"/>
      <w:marTop w:val="0"/>
      <w:marBottom w:val="0"/>
      <w:divBdr>
        <w:top w:val="none" w:sz="0" w:space="0" w:color="auto"/>
        <w:left w:val="none" w:sz="0" w:space="0" w:color="auto"/>
        <w:bottom w:val="none" w:sz="0" w:space="0" w:color="auto"/>
        <w:right w:val="none" w:sz="0" w:space="0" w:color="auto"/>
      </w:divBdr>
    </w:div>
    <w:div w:id="48922049">
      <w:bodyDiv w:val="1"/>
      <w:marLeft w:val="0"/>
      <w:marRight w:val="0"/>
      <w:marTop w:val="0"/>
      <w:marBottom w:val="0"/>
      <w:divBdr>
        <w:top w:val="none" w:sz="0" w:space="0" w:color="auto"/>
        <w:left w:val="none" w:sz="0" w:space="0" w:color="auto"/>
        <w:bottom w:val="none" w:sz="0" w:space="0" w:color="auto"/>
        <w:right w:val="none" w:sz="0" w:space="0" w:color="auto"/>
      </w:divBdr>
    </w:div>
    <w:div w:id="50620200">
      <w:bodyDiv w:val="1"/>
      <w:marLeft w:val="0"/>
      <w:marRight w:val="0"/>
      <w:marTop w:val="0"/>
      <w:marBottom w:val="0"/>
      <w:divBdr>
        <w:top w:val="none" w:sz="0" w:space="0" w:color="auto"/>
        <w:left w:val="none" w:sz="0" w:space="0" w:color="auto"/>
        <w:bottom w:val="none" w:sz="0" w:space="0" w:color="auto"/>
        <w:right w:val="none" w:sz="0" w:space="0" w:color="auto"/>
      </w:divBdr>
    </w:div>
    <w:div w:id="53627527">
      <w:bodyDiv w:val="1"/>
      <w:marLeft w:val="0"/>
      <w:marRight w:val="0"/>
      <w:marTop w:val="0"/>
      <w:marBottom w:val="0"/>
      <w:divBdr>
        <w:top w:val="none" w:sz="0" w:space="0" w:color="auto"/>
        <w:left w:val="none" w:sz="0" w:space="0" w:color="auto"/>
        <w:bottom w:val="none" w:sz="0" w:space="0" w:color="auto"/>
        <w:right w:val="none" w:sz="0" w:space="0" w:color="auto"/>
      </w:divBdr>
    </w:div>
    <w:div w:id="67113746">
      <w:bodyDiv w:val="1"/>
      <w:marLeft w:val="0"/>
      <w:marRight w:val="0"/>
      <w:marTop w:val="0"/>
      <w:marBottom w:val="0"/>
      <w:divBdr>
        <w:top w:val="none" w:sz="0" w:space="0" w:color="auto"/>
        <w:left w:val="none" w:sz="0" w:space="0" w:color="auto"/>
        <w:bottom w:val="none" w:sz="0" w:space="0" w:color="auto"/>
        <w:right w:val="none" w:sz="0" w:space="0" w:color="auto"/>
      </w:divBdr>
    </w:div>
    <w:div w:id="72511082">
      <w:bodyDiv w:val="1"/>
      <w:marLeft w:val="0"/>
      <w:marRight w:val="0"/>
      <w:marTop w:val="0"/>
      <w:marBottom w:val="0"/>
      <w:divBdr>
        <w:top w:val="none" w:sz="0" w:space="0" w:color="auto"/>
        <w:left w:val="none" w:sz="0" w:space="0" w:color="auto"/>
        <w:bottom w:val="none" w:sz="0" w:space="0" w:color="auto"/>
        <w:right w:val="none" w:sz="0" w:space="0" w:color="auto"/>
      </w:divBdr>
    </w:div>
    <w:div w:id="82848091">
      <w:bodyDiv w:val="1"/>
      <w:marLeft w:val="0"/>
      <w:marRight w:val="0"/>
      <w:marTop w:val="0"/>
      <w:marBottom w:val="0"/>
      <w:divBdr>
        <w:top w:val="none" w:sz="0" w:space="0" w:color="auto"/>
        <w:left w:val="none" w:sz="0" w:space="0" w:color="auto"/>
        <w:bottom w:val="none" w:sz="0" w:space="0" w:color="auto"/>
        <w:right w:val="none" w:sz="0" w:space="0" w:color="auto"/>
      </w:divBdr>
    </w:div>
    <w:div w:id="104472282">
      <w:bodyDiv w:val="1"/>
      <w:marLeft w:val="0"/>
      <w:marRight w:val="0"/>
      <w:marTop w:val="0"/>
      <w:marBottom w:val="0"/>
      <w:divBdr>
        <w:top w:val="none" w:sz="0" w:space="0" w:color="auto"/>
        <w:left w:val="none" w:sz="0" w:space="0" w:color="auto"/>
        <w:bottom w:val="none" w:sz="0" w:space="0" w:color="auto"/>
        <w:right w:val="none" w:sz="0" w:space="0" w:color="auto"/>
      </w:divBdr>
    </w:div>
    <w:div w:id="112754487">
      <w:bodyDiv w:val="1"/>
      <w:marLeft w:val="0"/>
      <w:marRight w:val="0"/>
      <w:marTop w:val="0"/>
      <w:marBottom w:val="0"/>
      <w:divBdr>
        <w:top w:val="none" w:sz="0" w:space="0" w:color="auto"/>
        <w:left w:val="none" w:sz="0" w:space="0" w:color="auto"/>
        <w:bottom w:val="none" w:sz="0" w:space="0" w:color="auto"/>
        <w:right w:val="none" w:sz="0" w:space="0" w:color="auto"/>
      </w:divBdr>
    </w:div>
    <w:div w:id="124860637">
      <w:bodyDiv w:val="1"/>
      <w:marLeft w:val="0"/>
      <w:marRight w:val="0"/>
      <w:marTop w:val="0"/>
      <w:marBottom w:val="0"/>
      <w:divBdr>
        <w:top w:val="none" w:sz="0" w:space="0" w:color="auto"/>
        <w:left w:val="none" w:sz="0" w:space="0" w:color="auto"/>
        <w:bottom w:val="none" w:sz="0" w:space="0" w:color="auto"/>
        <w:right w:val="none" w:sz="0" w:space="0" w:color="auto"/>
      </w:divBdr>
    </w:div>
    <w:div w:id="136146835">
      <w:bodyDiv w:val="1"/>
      <w:marLeft w:val="0"/>
      <w:marRight w:val="0"/>
      <w:marTop w:val="0"/>
      <w:marBottom w:val="0"/>
      <w:divBdr>
        <w:top w:val="none" w:sz="0" w:space="0" w:color="auto"/>
        <w:left w:val="none" w:sz="0" w:space="0" w:color="auto"/>
        <w:bottom w:val="none" w:sz="0" w:space="0" w:color="auto"/>
        <w:right w:val="none" w:sz="0" w:space="0" w:color="auto"/>
      </w:divBdr>
    </w:div>
    <w:div w:id="137263466">
      <w:bodyDiv w:val="1"/>
      <w:marLeft w:val="0"/>
      <w:marRight w:val="0"/>
      <w:marTop w:val="0"/>
      <w:marBottom w:val="0"/>
      <w:divBdr>
        <w:top w:val="none" w:sz="0" w:space="0" w:color="auto"/>
        <w:left w:val="none" w:sz="0" w:space="0" w:color="auto"/>
        <w:bottom w:val="none" w:sz="0" w:space="0" w:color="auto"/>
        <w:right w:val="none" w:sz="0" w:space="0" w:color="auto"/>
      </w:divBdr>
    </w:div>
    <w:div w:id="142043440">
      <w:bodyDiv w:val="1"/>
      <w:marLeft w:val="0"/>
      <w:marRight w:val="0"/>
      <w:marTop w:val="0"/>
      <w:marBottom w:val="0"/>
      <w:divBdr>
        <w:top w:val="none" w:sz="0" w:space="0" w:color="auto"/>
        <w:left w:val="none" w:sz="0" w:space="0" w:color="auto"/>
        <w:bottom w:val="none" w:sz="0" w:space="0" w:color="auto"/>
        <w:right w:val="none" w:sz="0" w:space="0" w:color="auto"/>
      </w:divBdr>
    </w:div>
    <w:div w:id="145634256">
      <w:bodyDiv w:val="1"/>
      <w:marLeft w:val="0"/>
      <w:marRight w:val="0"/>
      <w:marTop w:val="0"/>
      <w:marBottom w:val="0"/>
      <w:divBdr>
        <w:top w:val="none" w:sz="0" w:space="0" w:color="auto"/>
        <w:left w:val="none" w:sz="0" w:space="0" w:color="auto"/>
        <w:bottom w:val="none" w:sz="0" w:space="0" w:color="auto"/>
        <w:right w:val="none" w:sz="0" w:space="0" w:color="auto"/>
      </w:divBdr>
    </w:div>
    <w:div w:id="153492323">
      <w:bodyDiv w:val="1"/>
      <w:marLeft w:val="0"/>
      <w:marRight w:val="0"/>
      <w:marTop w:val="0"/>
      <w:marBottom w:val="0"/>
      <w:divBdr>
        <w:top w:val="none" w:sz="0" w:space="0" w:color="auto"/>
        <w:left w:val="none" w:sz="0" w:space="0" w:color="auto"/>
        <w:bottom w:val="none" w:sz="0" w:space="0" w:color="auto"/>
        <w:right w:val="none" w:sz="0" w:space="0" w:color="auto"/>
      </w:divBdr>
    </w:div>
    <w:div w:id="158348105">
      <w:bodyDiv w:val="1"/>
      <w:marLeft w:val="0"/>
      <w:marRight w:val="0"/>
      <w:marTop w:val="0"/>
      <w:marBottom w:val="0"/>
      <w:divBdr>
        <w:top w:val="none" w:sz="0" w:space="0" w:color="auto"/>
        <w:left w:val="none" w:sz="0" w:space="0" w:color="auto"/>
        <w:bottom w:val="none" w:sz="0" w:space="0" w:color="auto"/>
        <w:right w:val="none" w:sz="0" w:space="0" w:color="auto"/>
      </w:divBdr>
    </w:div>
    <w:div w:id="176847074">
      <w:bodyDiv w:val="1"/>
      <w:marLeft w:val="0"/>
      <w:marRight w:val="0"/>
      <w:marTop w:val="0"/>
      <w:marBottom w:val="0"/>
      <w:divBdr>
        <w:top w:val="none" w:sz="0" w:space="0" w:color="auto"/>
        <w:left w:val="none" w:sz="0" w:space="0" w:color="auto"/>
        <w:bottom w:val="none" w:sz="0" w:space="0" w:color="auto"/>
        <w:right w:val="none" w:sz="0" w:space="0" w:color="auto"/>
      </w:divBdr>
    </w:div>
    <w:div w:id="182399824">
      <w:bodyDiv w:val="1"/>
      <w:marLeft w:val="0"/>
      <w:marRight w:val="0"/>
      <w:marTop w:val="0"/>
      <w:marBottom w:val="0"/>
      <w:divBdr>
        <w:top w:val="none" w:sz="0" w:space="0" w:color="auto"/>
        <w:left w:val="none" w:sz="0" w:space="0" w:color="auto"/>
        <w:bottom w:val="none" w:sz="0" w:space="0" w:color="auto"/>
        <w:right w:val="none" w:sz="0" w:space="0" w:color="auto"/>
      </w:divBdr>
    </w:div>
    <w:div w:id="183789510">
      <w:bodyDiv w:val="1"/>
      <w:marLeft w:val="0"/>
      <w:marRight w:val="0"/>
      <w:marTop w:val="0"/>
      <w:marBottom w:val="0"/>
      <w:divBdr>
        <w:top w:val="none" w:sz="0" w:space="0" w:color="auto"/>
        <w:left w:val="none" w:sz="0" w:space="0" w:color="auto"/>
        <w:bottom w:val="none" w:sz="0" w:space="0" w:color="auto"/>
        <w:right w:val="none" w:sz="0" w:space="0" w:color="auto"/>
      </w:divBdr>
    </w:div>
    <w:div w:id="184757784">
      <w:bodyDiv w:val="1"/>
      <w:marLeft w:val="0"/>
      <w:marRight w:val="0"/>
      <w:marTop w:val="0"/>
      <w:marBottom w:val="0"/>
      <w:divBdr>
        <w:top w:val="none" w:sz="0" w:space="0" w:color="auto"/>
        <w:left w:val="none" w:sz="0" w:space="0" w:color="auto"/>
        <w:bottom w:val="none" w:sz="0" w:space="0" w:color="auto"/>
        <w:right w:val="none" w:sz="0" w:space="0" w:color="auto"/>
      </w:divBdr>
    </w:div>
    <w:div w:id="185336597">
      <w:bodyDiv w:val="1"/>
      <w:marLeft w:val="0"/>
      <w:marRight w:val="0"/>
      <w:marTop w:val="0"/>
      <w:marBottom w:val="0"/>
      <w:divBdr>
        <w:top w:val="none" w:sz="0" w:space="0" w:color="auto"/>
        <w:left w:val="none" w:sz="0" w:space="0" w:color="auto"/>
        <w:bottom w:val="none" w:sz="0" w:space="0" w:color="auto"/>
        <w:right w:val="none" w:sz="0" w:space="0" w:color="auto"/>
      </w:divBdr>
    </w:div>
    <w:div w:id="187304318">
      <w:bodyDiv w:val="1"/>
      <w:marLeft w:val="0"/>
      <w:marRight w:val="0"/>
      <w:marTop w:val="0"/>
      <w:marBottom w:val="0"/>
      <w:divBdr>
        <w:top w:val="none" w:sz="0" w:space="0" w:color="auto"/>
        <w:left w:val="none" w:sz="0" w:space="0" w:color="auto"/>
        <w:bottom w:val="none" w:sz="0" w:space="0" w:color="auto"/>
        <w:right w:val="none" w:sz="0" w:space="0" w:color="auto"/>
      </w:divBdr>
    </w:div>
    <w:div w:id="187792387">
      <w:bodyDiv w:val="1"/>
      <w:marLeft w:val="0"/>
      <w:marRight w:val="0"/>
      <w:marTop w:val="0"/>
      <w:marBottom w:val="0"/>
      <w:divBdr>
        <w:top w:val="none" w:sz="0" w:space="0" w:color="auto"/>
        <w:left w:val="none" w:sz="0" w:space="0" w:color="auto"/>
        <w:bottom w:val="none" w:sz="0" w:space="0" w:color="auto"/>
        <w:right w:val="none" w:sz="0" w:space="0" w:color="auto"/>
      </w:divBdr>
    </w:div>
    <w:div w:id="188297328">
      <w:bodyDiv w:val="1"/>
      <w:marLeft w:val="0"/>
      <w:marRight w:val="0"/>
      <w:marTop w:val="0"/>
      <w:marBottom w:val="0"/>
      <w:divBdr>
        <w:top w:val="none" w:sz="0" w:space="0" w:color="auto"/>
        <w:left w:val="none" w:sz="0" w:space="0" w:color="auto"/>
        <w:bottom w:val="none" w:sz="0" w:space="0" w:color="auto"/>
        <w:right w:val="none" w:sz="0" w:space="0" w:color="auto"/>
      </w:divBdr>
    </w:div>
    <w:div w:id="196089140">
      <w:bodyDiv w:val="1"/>
      <w:marLeft w:val="0"/>
      <w:marRight w:val="0"/>
      <w:marTop w:val="0"/>
      <w:marBottom w:val="0"/>
      <w:divBdr>
        <w:top w:val="none" w:sz="0" w:space="0" w:color="auto"/>
        <w:left w:val="none" w:sz="0" w:space="0" w:color="auto"/>
        <w:bottom w:val="none" w:sz="0" w:space="0" w:color="auto"/>
        <w:right w:val="none" w:sz="0" w:space="0" w:color="auto"/>
      </w:divBdr>
    </w:div>
    <w:div w:id="198708249">
      <w:bodyDiv w:val="1"/>
      <w:marLeft w:val="0"/>
      <w:marRight w:val="0"/>
      <w:marTop w:val="0"/>
      <w:marBottom w:val="0"/>
      <w:divBdr>
        <w:top w:val="none" w:sz="0" w:space="0" w:color="auto"/>
        <w:left w:val="none" w:sz="0" w:space="0" w:color="auto"/>
        <w:bottom w:val="none" w:sz="0" w:space="0" w:color="auto"/>
        <w:right w:val="none" w:sz="0" w:space="0" w:color="auto"/>
      </w:divBdr>
    </w:div>
    <w:div w:id="200094135">
      <w:bodyDiv w:val="1"/>
      <w:marLeft w:val="0"/>
      <w:marRight w:val="0"/>
      <w:marTop w:val="0"/>
      <w:marBottom w:val="0"/>
      <w:divBdr>
        <w:top w:val="none" w:sz="0" w:space="0" w:color="auto"/>
        <w:left w:val="none" w:sz="0" w:space="0" w:color="auto"/>
        <w:bottom w:val="none" w:sz="0" w:space="0" w:color="auto"/>
        <w:right w:val="none" w:sz="0" w:space="0" w:color="auto"/>
      </w:divBdr>
    </w:div>
    <w:div w:id="208299713">
      <w:bodyDiv w:val="1"/>
      <w:marLeft w:val="0"/>
      <w:marRight w:val="0"/>
      <w:marTop w:val="0"/>
      <w:marBottom w:val="0"/>
      <w:divBdr>
        <w:top w:val="none" w:sz="0" w:space="0" w:color="auto"/>
        <w:left w:val="none" w:sz="0" w:space="0" w:color="auto"/>
        <w:bottom w:val="none" w:sz="0" w:space="0" w:color="auto"/>
        <w:right w:val="none" w:sz="0" w:space="0" w:color="auto"/>
      </w:divBdr>
    </w:div>
    <w:div w:id="222721518">
      <w:bodyDiv w:val="1"/>
      <w:marLeft w:val="0"/>
      <w:marRight w:val="0"/>
      <w:marTop w:val="0"/>
      <w:marBottom w:val="0"/>
      <w:divBdr>
        <w:top w:val="none" w:sz="0" w:space="0" w:color="auto"/>
        <w:left w:val="none" w:sz="0" w:space="0" w:color="auto"/>
        <w:bottom w:val="none" w:sz="0" w:space="0" w:color="auto"/>
        <w:right w:val="none" w:sz="0" w:space="0" w:color="auto"/>
      </w:divBdr>
    </w:div>
    <w:div w:id="223495126">
      <w:bodyDiv w:val="1"/>
      <w:marLeft w:val="0"/>
      <w:marRight w:val="0"/>
      <w:marTop w:val="0"/>
      <w:marBottom w:val="0"/>
      <w:divBdr>
        <w:top w:val="none" w:sz="0" w:space="0" w:color="auto"/>
        <w:left w:val="none" w:sz="0" w:space="0" w:color="auto"/>
        <w:bottom w:val="none" w:sz="0" w:space="0" w:color="auto"/>
        <w:right w:val="none" w:sz="0" w:space="0" w:color="auto"/>
      </w:divBdr>
    </w:div>
    <w:div w:id="251166032">
      <w:bodyDiv w:val="1"/>
      <w:marLeft w:val="0"/>
      <w:marRight w:val="0"/>
      <w:marTop w:val="0"/>
      <w:marBottom w:val="0"/>
      <w:divBdr>
        <w:top w:val="none" w:sz="0" w:space="0" w:color="auto"/>
        <w:left w:val="none" w:sz="0" w:space="0" w:color="auto"/>
        <w:bottom w:val="none" w:sz="0" w:space="0" w:color="auto"/>
        <w:right w:val="none" w:sz="0" w:space="0" w:color="auto"/>
      </w:divBdr>
    </w:div>
    <w:div w:id="251594283">
      <w:bodyDiv w:val="1"/>
      <w:marLeft w:val="0"/>
      <w:marRight w:val="0"/>
      <w:marTop w:val="0"/>
      <w:marBottom w:val="0"/>
      <w:divBdr>
        <w:top w:val="none" w:sz="0" w:space="0" w:color="auto"/>
        <w:left w:val="none" w:sz="0" w:space="0" w:color="auto"/>
        <w:bottom w:val="none" w:sz="0" w:space="0" w:color="auto"/>
        <w:right w:val="none" w:sz="0" w:space="0" w:color="auto"/>
      </w:divBdr>
    </w:div>
    <w:div w:id="254828821">
      <w:bodyDiv w:val="1"/>
      <w:marLeft w:val="0"/>
      <w:marRight w:val="0"/>
      <w:marTop w:val="0"/>
      <w:marBottom w:val="0"/>
      <w:divBdr>
        <w:top w:val="none" w:sz="0" w:space="0" w:color="auto"/>
        <w:left w:val="none" w:sz="0" w:space="0" w:color="auto"/>
        <w:bottom w:val="none" w:sz="0" w:space="0" w:color="auto"/>
        <w:right w:val="none" w:sz="0" w:space="0" w:color="auto"/>
      </w:divBdr>
    </w:div>
    <w:div w:id="258177768">
      <w:bodyDiv w:val="1"/>
      <w:marLeft w:val="0"/>
      <w:marRight w:val="0"/>
      <w:marTop w:val="0"/>
      <w:marBottom w:val="0"/>
      <w:divBdr>
        <w:top w:val="none" w:sz="0" w:space="0" w:color="auto"/>
        <w:left w:val="none" w:sz="0" w:space="0" w:color="auto"/>
        <w:bottom w:val="none" w:sz="0" w:space="0" w:color="auto"/>
        <w:right w:val="none" w:sz="0" w:space="0" w:color="auto"/>
      </w:divBdr>
    </w:div>
    <w:div w:id="258216671">
      <w:bodyDiv w:val="1"/>
      <w:marLeft w:val="0"/>
      <w:marRight w:val="0"/>
      <w:marTop w:val="0"/>
      <w:marBottom w:val="0"/>
      <w:divBdr>
        <w:top w:val="none" w:sz="0" w:space="0" w:color="auto"/>
        <w:left w:val="none" w:sz="0" w:space="0" w:color="auto"/>
        <w:bottom w:val="none" w:sz="0" w:space="0" w:color="auto"/>
        <w:right w:val="none" w:sz="0" w:space="0" w:color="auto"/>
      </w:divBdr>
    </w:div>
    <w:div w:id="259029109">
      <w:bodyDiv w:val="1"/>
      <w:marLeft w:val="0"/>
      <w:marRight w:val="0"/>
      <w:marTop w:val="0"/>
      <w:marBottom w:val="0"/>
      <w:divBdr>
        <w:top w:val="none" w:sz="0" w:space="0" w:color="auto"/>
        <w:left w:val="none" w:sz="0" w:space="0" w:color="auto"/>
        <w:bottom w:val="none" w:sz="0" w:space="0" w:color="auto"/>
        <w:right w:val="none" w:sz="0" w:space="0" w:color="auto"/>
      </w:divBdr>
    </w:div>
    <w:div w:id="262299884">
      <w:bodyDiv w:val="1"/>
      <w:marLeft w:val="0"/>
      <w:marRight w:val="0"/>
      <w:marTop w:val="0"/>
      <w:marBottom w:val="0"/>
      <w:divBdr>
        <w:top w:val="none" w:sz="0" w:space="0" w:color="auto"/>
        <w:left w:val="none" w:sz="0" w:space="0" w:color="auto"/>
        <w:bottom w:val="none" w:sz="0" w:space="0" w:color="auto"/>
        <w:right w:val="none" w:sz="0" w:space="0" w:color="auto"/>
      </w:divBdr>
    </w:div>
    <w:div w:id="263535946">
      <w:bodyDiv w:val="1"/>
      <w:marLeft w:val="0"/>
      <w:marRight w:val="0"/>
      <w:marTop w:val="0"/>
      <w:marBottom w:val="0"/>
      <w:divBdr>
        <w:top w:val="none" w:sz="0" w:space="0" w:color="auto"/>
        <w:left w:val="none" w:sz="0" w:space="0" w:color="auto"/>
        <w:bottom w:val="none" w:sz="0" w:space="0" w:color="auto"/>
        <w:right w:val="none" w:sz="0" w:space="0" w:color="auto"/>
      </w:divBdr>
    </w:div>
    <w:div w:id="276985046">
      <w:bodyDiv w:val="1"/>
      <w:marLeft w:val="0"/>
      <w:marRight w:val="0"/>
      <w:marTop w:val="0"/>
      <w:marBottom w:val="0"/>
      <w:divBdr>
        <w:top w:val="none" w:sz="0" w:space="0" w:color="auto"/>
        <w:left w:val="none" w:sz="0" w:space="0" w:color="auto"/>
        <w:bottom w:val="none" w:sz="0" w:space="0" w:color="auto"/>
        <w:right w:val="none" w:sz="0" w:space="0" w:color="auto"/>
      </w:divBdr>
    </w:div>
    <w:div w:id="283194949">
      <w:bodyDiv w:val="1"/>
      <w:marLeft w:val="0"/>
      <w:marRight w:val="0"/>
      <w:marTop w:val="0"/>
      <w:marBottom w:val="0"/>
      <w:divBdr>
        <w:top w:val="none" w:sz="0" w:space="0" w:color="auto"/>
        <w:left w:val="none" w:sz="0" w:space="0" w:color="auto"/>
        <w:bottom w:val="none" w:sz="0" w:space="0" w:color="auto"/>
        <w:right w:val="none" w:sz="0" w:space="0" w:color="auto"/>
      </w:divBdr>
    </w:div>
    <w:div w:id="283997868">
      <w:bodyDiv w:val="1"/>
      <w:marLeft w:val="0"/>
      <w:marRight w:val="0"/>
      <w:marTop w:val="0"/>
      <w:marBottom w:val="0"/>
      <w:divBdr>
        <w:top w:val="none" w:sz="0" w:space="0" w:color="auto"/>
        <w:left w:val="none" w:sz="0" w:space="0" w:color="auto"/>
        <w:bottom w:val="none" w:sz="0" w:space="0" w:color="auto"/>
        <w:right w:val="none" w:sz="0" w:space="0" w:color="auto"/>
      </w:divBdr>
    </w:div>
    <w:div w:id="284771305">
      <w:bodyDiv w:val="1"/>
      <w:marLeft w:val="0"/>
      <w:marRight w:val="0"/>
      <w:marTop w:val="0"/>
      <w:marBottom w:val="0"/>
      <w:divBdr>
        <w:top w:val="none" w:sz="0" w:space="0" w:color="auto"/>
        <w:left w:val="none" w:sz="0" w:space="0" w:color="auto"/>
        <w:bottom w:val="none" w:sz="0" w:space="0" w:color="auto"/>
        <w:right w:val="none" w:sz="0" w:space="0" w:color="auto"/>
      </w:divBdr>
    </w:div>
    <w:div w:id="318071349">
      <w:bodyDiv w:val="1"/>
      <w:marLeft w:val="0"/>
      <w:marRight w:val="0"/>
      <w:marTop w:val="0"/>
      <w:marBottom w:val="0"/>
      <w:divBdr>
        <w:top w:val="none" w:sz="0" w:space="0" w:color="auto"/>
        <w:left w:val="none" w:sz="0" w:space="0" w:color="auto"/>
        <w:bottom w:val="none" w:sz="0" w:space="0" w:color="auto"/>
        <w:right w:val="none" w:sz="0" w:space="0" w:color="auto"/>
      </w:divBdr>
    </w:div>
    <w:div w:id="320816853">
      <w:bodyDiv w:val="1"/>
      <w:marLeft w:val="0"/>
      <w:marRight w:val="0"/>
      <w:marTop w:val="0"/>
      <w:marBottom w:val="0"/>
      <w:divBdr>
        <w:top w:val="none" w:sz="0" w:space="0" w:color="auto"/>
        <w:left w:val="none" w:sz="0" w:space="0" w:color="auto"/>
        <w:bottom w:val="none" w:sz="0" w:space="0" w:color="auto"/>
        <w:right w:val="none" w:sz="0" w:space="0" w:color="auto"/>
      </w:divBdr>
    </w:div>
    <w:div w:id="322438230">
      <w:bodyDiv w:val="1"/>
      <w:marLeft w:val="0"/>
      <w:marRight w:val="0"/>
      <w:marTop w:val="0"/>
      <w:marBottom w:val="0"/>
      <w:divBdr>
        <w:top w:val="none" w:sz="0" w:space="0" w:color="auto"/>
        <w:left w:val="none" w:sz="0" w:space="0" w:color="auto"/>
        <w:bottom w:val="none" w:sz="0" w:space="0" w:color="auto"/>
        <w:right w:val="none" w:sz="0" w:space="0" w:color="auto"/>
      </w:divBdr>
    </w:div>
    <w:div w:id="332536480">
      <w:bodyDiv w:val="1"/>
      <w:marLeft w:val="0"/>
      <w:marRight w:val="0"/>
      <w:marTop w:val="0"/>
      <w:marBottom w:val="0"/>
      <w:divBdr>
        <w:top w:val="none" w:sz="0" w:space="0" w:color="auto"/>
        <w:left w:val="none" w:sz="0" w:space="0" w:color="auto"/>
        <w:bottom w:val="none" w:sz="0" w:space="0" w:color="auto"/>
        <w:right w:val="none" w:sz="0" w:space="0" w:color="auto"/>
      </w:divBdr>
    </w:div>
    <w:div w:id="338628444">
      <w:bodyDiv w:val="1"/>
      <w:marLeft w:val="0"/>
      <w:marRight w:val="0"/>
      <w:marTop w:val="0"/>
      <w:marBottom w:val="0"/>
      <w:divBdr>
        <w:top w:val="none" w:sz="0" w:space="0" w:color="auto"/>
        <w:left w:val="none" w:sz="0" w:space="0" w:color="auto"/>
        <w:bottom w:val="none" w:sz="0" w:space="0" w:color="auto"/>
        <w:right w:val="none" w:sz="0" w:space="0" w:color="auto"/>
      </w:divBdr>
    </w:div>
    <w:div w:id="339047018">
      <w:bodyDiv w:val="1"/>
      <w:marLeft w:val="0"/>
      <w:marRight w:val="0"/>
      <w:marTop w:val="0"/>
      <w:marBottom w:val="0"/>
      <w:divBdr>
        <w:top w:val="none" w:sz="0" w:space="0" w:color="auto"/>
        <w:left w:val="none" w:sz="0" w:space="0" w:color="auto"/>
        <w:bottom w:val="none" w:sz="0" w:space="0" w:color="auto"/>
        <w:right w:val="none" w:sz="0" w:space="0" w:color="auto"/>
      </w:divBdr>
    </w:div>
    <w:div w:id="354157679">
      <w:bodyDiv w:val="1"/>
      <w:marLeft w:val="0"/>
      <w:marRight w:val="0"/>
      <w:marTop w:val="0"/>
      <w:marBottom w:val="0"/>
      <w:divBdr>
        <w:top w:val="none" w:sz="0" w:space="0" w:color="auto"/>
        <w:left w:val="none" w:sz="0" w:space="0" w:color="auto"/>
        <w:bottom w:val="none" w:sz="0" w:space="0" w:color="auto"/>
        <w:right w:val="none" w:sz="0" w:space="0" w:color="auto"/>
      </w:divBdr>
    </w:div>
    <w:div w:id="354767544">
      <w:bodyDiv w:val="1"/>
      <w:marLeft w:val="0"/>
      <w:marRight w:val="0"/>
      <w:marTop w:val="0"/>
      <w:marBottom w:val="0"/>
      <w:divBdr>
        <w:top w:val="none" w:sz="0" w:space="0" w:color="auto"/>
        <w:left w:val="none" w:sz="0" w:space="0" w:color="auto"/>
        <w:bottom w:val="none" w:sz="0" w:space="0" w:color="auto"/>
        <w:right w:val="none" w:sz="0" w:space="0" w:color="auto"/>
      </w:divBdr>
    </w:div>
    <w:div w:id="361369490">
      <w:bodyDiv w:val="1"/>
      <w:marLeft w:val="0"/>
      <w:marRight w:val="0"/>
      <w:marTop w:val="0"/>
      <w:marBottom w:val="0"/>
      <w:divBdr>
        <w:top w:val="none" w:sz="0" w:space="0" w:color="auto"/>
        <w:left w:val="none" w:sz="0" w:space="0" w:color="auto"/>
        <w:bottom w:val="none" w:sz="0" w:space="0" w:color="auto"/>
        <w:right w:val="none" w:sz="0" w:space="0" w:color="auto"/>
      </w:divBdr>
    </w:div>
    <w:div w:id="399527085">
      <w:bodyDiv w:val="1"/>
      <w:marLeft w:val="0"/>
      <w:marRight w:val="0"/>
      <w:marTop w:val="0"/>
      <w:marBottom w:val="0"/>
      <w:divBdr>
        <w:top w:val="none" w:sz="0" w:space="0" w:color="auto"/>
        <w:left w:val="none" w:sz="0" w:space="0" w:color="auto"/>
        <w:bottom w:val="none" w:sz="0" w:space="0" w:color="auto"/>
        <w:right w:val="none" w:sz="0" w:space="0" w:color="auto"/>
      </w:divBdr>
    </w:div>
    <w:div w:id="402872610">
      <w:bodyDiv w:val="1"/>
      <w:marLeft w:val="0"/>
      <w:marRight w:val="0"/>
      <w:marTop w:val="0"/>
      <w:marBottom w:val="0"/>
      <w:divBdr>
        <w:top w:val="none" w:sz="0" w:space="0" w:color="auto"/>
        <w:left w:val="none" w:sz="0" w:space="0" w:color="auto"/>
        <w:bottom w:val="none" w:sz="0" w:space="0" w:color="auto"/>
        <w:right w:val="none" w:sz="0" w:space="0" w:color="auto"/>
      </w:divBdr>
    </w:div>
    <w:div w:id="412629206">
      <w:bodyDiv w:val="1"/>
      <w:marLeft w:val="0"/>
      <w:marRight w:val="0"/>
      <w:marTop w:val="0"/>
      <w:marBottom w:val="0"/>
      <w:divBdr>
        <w:top w:val="none" w:sz="0" w:space="0" w:color="auto"/>
        <w:left w:val="none" w:sz="0" w:space="0" w:color="auto"/>
        <w:bottom w:val="none" w:sz="0" w:space="0" w:color="auto"/>
        <w:right w:val="none" w:sz="0" w:space="0" w:color="auto"/>
      </w:divBdr>
    </w:div>
    <w:div w:id="419528268">
      <w:bodyDiv w:val="1"/>
      <w:marLeft w:val="0"/>
      <w:marRight w:val="0"/>
      <w:marTop w:val="0"/>
      <w:marBottom w:val="0"/>
      <w:divBdr>
        <w:top w:val="none" w:sz="0" w:space="0" w:color="auto"/>
        <w:left w:val="none" w:sz="0" w:space="0" w:color="auto"/>
        <w:bottom w:val="none" w:sz="0" w:space="0" w:color="auto"/>
        <w:right w:val="none" w:sz="0" w:space="0" w:color="auto"/>
      </w:divBdr>
    </w:div>
    <w:div w:id="424083606">
      <w:bodyDiv w:val="1"/>
      <w:marLeft w:val="0"/>
      <w:marRight w:val="0"/>
      <w:marTop w:val="0"/>
      <w:marBottom w:val="0"/>
      <w:divBdr>
        <w:top w:val="none" w:sz="0" w:space="0" w:color="auto"/>
        <w:left w:val="none" w:sz="0" w:space="0" w:color="auto"/>
        <w:bottom w:val="none" w:sz="0" w:space="0" w:color="auto"/>
        <w:right w:val="none" w:sz="0" w:space="0" w:color="auto"/>
      </w:divBdr>
    </w:div>
    <w:div w:id="424493728">
      <w:bodyDiv w:val="1"/>
      <w:marLeft w:val="0"/>
      <w:marRight w:val="0"/>
      <w:marTop w:val="0"/>
      <w:marBottom w:val="0"/>
      <w:divBdr>
        <w:top w:val="none" w:sz="0" w:space="0" w:color="auto"/>
        <w:left w:val="none" w:sz="0" w:space="0" w:color="auto"/>
        <w:bottom w:val="none" w:sz="0" w:space="0" w:color="auto"/>
        <w:right w:val="none" w:sz="0" w:space="0" w:color="auto"/>
      </w:divBdr>
    </w:div>
    <w:div w:id="442530194">
      <w:bodyDiv w:val="1"/>
      <w:marLeft w:val="0"/>
      <w:marRight w:val="0"/>
      <w:marTop w:val="0"/>
      <w:marBottom w:val="0"/>
      <w:divBdr>
        <w:top w:val="none" w:sz="0" w:space="0" w:color="auto"/>
        <w:left w:val="none" w:sz="0" w:space="0" w:color="auto"/>
        <w:bottom w:val="none" w:sz="0" w:space="0" w:color="auto"/>
        <w:right w:val="none" w:sz="0" w:space="0" w:color="auto"/>
      </w:divBdr>
    </w:div>
    <w:div w:id="450780955">
      <w:bodyDiv w:val="1"/>
      <w:marLeft w:val="0"/>
      <w:marRight w:val="0"/>
      <w:marTop w:val="0"/>
      <w:marBottom w:val="0"/>
      <w:divBdr>
        <w:top w:val="none" w:sz="0" w:space="0" w:color="auto"/>
        <w:left w:val="none" w:sz="0" w:space="0" w:color="auto"/>
        <w:bottom w:val="none" w:sz="0" w:space="0" w:color="auto"/>
        <w:right w:val="none" w:sz="0" w:space="0" w:color="auto"/>
      </w:divBdr>
    </w:div>
    <w:div w:id="454566564">
      <w:bodyDiv w:val="1"/>
      <w:marLeft w:val="0"/>
      <w:marRight w:val="0"/>
      <w:marTop w:val="0"/>
      <w:marBottom w:val="0"/>
      <w:divBdr>
        <w:top w:val="none" w:sz="0" w:space="0" w:color="auto"/>
        <w:left w:val="none" w:sz="0" w:space="0" w:color="auto"/>
        <w:bottom w:val="none" w:sz="0" w:space="0" w:color="auto"/>
        <w:right w:val="none" w:sz="0" w:space="0" w:color="auto"/>
      </w:divBdr>
    </w:div>
    <w:div w:id="455829562">
      <w:bodyDiv w:val="1"/>
      <w:marLeft w:val="0"/>
      <w:marRight w:val="0"/>
      <w:marTop w:val="0"/>
      <w:marBottom w:val="0"/>
      <w:divBdr>
        <w:top w:val="none" w:sz="0" w:space="0" w:color="auto"/>
        <w:left w:val="none" w:sz="0" w:space="0" w:color="auto"/>
        <w:bottom w:val="none" w:sz="0" w:space="0" w:color="auto"/>
        <w:right w:val="none" w:sz="0" w:space="0" w:color="auto"/>
      </w:divBdr>
    </w:div>
    <w:div w:id="477696549">
      <w:bodyDiv w:val="1"/>
      <w:marLeft w:val="0"/>
      <w:marRight w:val="0"/>
      <w:marTop w:val="0"/>
      <w:marBottom w:val="0"/>
      <w:divBdr>
        <w:top w:val="none" w:sz="0" w:space="0" w:color="auto"/>
        <w:left w:val="none" w:sz="0" w:space="0" w:color="auto"/>
        <w:bottom w:val="none" w:sz="0" w:space="0" w:color="auto"/>
        <w:right w:val="none" w:sz="0" w:space="0" w:color="auto"/>
      </w:divBdr>
    </w:div>
    <w:div w:id="492988785">
      <w:bodyDiv w:val="1"/>
      <w:marLeft w:val="0"/>
      <w:marRight w:val="0"/>
      <w:marTop w:val="0"/>
      <w:marBottom w:val="0"/>
      <w:divBdr>
        <w:top w:val="none" w:sz="0" w:space="0" w:color="auto"/>
        <w:left w:val="none" w:sz="0" w:space="0" w:color="auto"/>
        <w:bottom w:val="none" w:sz="0" w:space="0" w:color="auto"/>
        <w:right w:val="none" w:sz="0" w:space="0" w:color="auto"/>
      </w:divBdr>
    </w:div>
    <w:div w:id="498082013">
      <w:bodyDiv w:val="1"/>
      <w:marLeft w:val="0"/>
      <w:marRight w:val="0"/>
      <w:marTop w:val="0"/>
      <w:marBottom w:val="0"/>
      <w:divBdr>
        <w:top w:val="none" w:sz="0" w:space="0" w:color="auto"/>
        <w:left w:val="none" w:sz="0" w:space="0" w:color="auto"/>
        <w:bottom w:val="none" w:sz="0" w:space="0" w:color="auto"/>
        <w:right w:val="none" w:sz="0" w:space="0" w:color="auto"/>
      </w:divBdr>
    </w:div>
    <w:div w:id="498539068">
      <w:bodyDiv w:val="1"/>
      <w:marLeft w:val="0"/>
      <w:marRight w:val="0"/>
      <w:marTop w:val="0"/>
      <w:marBottom w:val="0"/>
      <w:divBdr>
        <w:top w:val="none" w:sz="0" w:space="0" w:color="auto"/>
        <w:left w:val="none" w:sz="0" w:space="0" w:color="auto"/>
        <w:bottom w:val="none" w:sz="0" w:space="0" w:color="auto"/>
        <w:right w:val="none" w:sz="0" w:space="0" w:color="auto"/>
      </w:divBdr>
    </w:div>
    <w:div w:id="512568177">
      <w:bodyDiv w:val="1"/>
      <w:marLeft w:val="0"/>
      <w:marRight w:val="0"/>
      <w:marTop w:val="0"/>
      <w:marBottom w:val="0"/>
      <w:divBdr>
        <w:top w:val="none" w:sz="0" w:space="0" w:color="auto"/>
        <w:left w:val="none" w:sz="0" w:space="0" w:color="auto"/>
        <w:bottom w:val="none" w:sz="0" w:space="0" w:color="auto"/>
        <w:right w:val="none" w:sz="0" w:space="0" w:color="auto"/>
      </w:divBdr>
    </w:div>
    <w:div w:id="536166123">
      <w:bodyDiv w:val="1"/>
      <w:marLeft w:val="0"/>
      <w:marRight w:val="0"/>
      <w:marTop w:val="0"/>
      <w:marBottom w:val="0"/>
      <w:divBdr>
        <w:top w:val="none" w:sz="0" w:space="0" w:color="auto"/>
        <w:left w:val="none" w:sz="0" w:space="0" w:color="auto"/>
        <w:bottom w:val="none" w:sz="0" w:space="0" w:color="auto"/>
        <w:right w:val="none" w:sz="0" w:space="0" w:color="auto"/>
      </w:divBdr>
    </w:div>
    <w:div w:id="536894361">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45488513">
      <w:bodyDiv w:val="1"/>
      <w:marLeft w:val="0"/>
      <w:marRight w:val="0"/>
      <w:marTop w:val="0"/>
      <w:marBottom w:val="0"/>
      <w:divBdr>
        <w:top w:val="none" w:sz="0" w:space="0" w:color="auto"/>
        <w:left w:val="none" w:sz="0" w:space="0" w:color="auto"/>
        <w:bottom w:val="none" w:sz="0" w:space="0" w:color="auto"/>
        <w:right w:val="none" w:sz="0" w:space="0" w:color="auto"/>
      </w:divBdr>
    </w:div>
    <w:div w:id="545988134">
      <w:bodyDiv w:val="1"/>
      <w:marLeft w:val="0"/>
      <w:marRight w:val="0"/>
      <w:marTop w:val="0"/>
      <w:marBottom w:val="0"/>
      <w:divBdr>
        <w:top w:val="none" w:sz="0" w:space="0" w:color="auto"/>
        <w:left w:val="none" w:sz="0" w:space="0" w:color="auto"/>
        <w:bottom w:val="none" w:sz="0" w:space="0" w:color="auto"/>
        <w:right w:val="none" w:sz="0" w:space="0" w:color="auto"/>
      </w:divBdr>
    </w:div>
    <w:div w:id="552273410">
      <w:bodyDiv w:val="1"/>
      <w:marLeft w:val="0"/>
      <w:marRight w:val="0"/>
      <w:marTop w:val="0"/>
      <w:marBottom w:val="0"/>
      <w:divBdr>
        <w:top w:val="none" w:sz="0" w:space="0" w:color="auto"/>
        <w:left w:val="none" w:sz="0" w:space="0" w:color="auto"/>
        <w:bottom w:val="none" w:sz="0" w:space="0" w:color="auto"/>
        <w:right w:val="none" w:sz="0" w:space="0" w:color="auto"/>
      </w:divBdr>
    </w:div>
    <w:div w:id="553199800">
      <w:bodyDiv w:val="1"/>
      <w:marLeft w:val="0"/>
      <w:marRight w:val="0"/>
      <w:marTop w:val="0"/>
      <w:marBottom w:val="0"/>
      <w:divBdr>
        <w:top w:val="none" w:sz="0" w:space="0" w:color="auto"/>
        <w:left w:val="none" w:sz="0" w:space="0" w:color="auto"/>
        <w:bottom w:val="none" w:sz="0" w:space="0" w:color="auto"/>
        <w:right w:val="none" w:sz="0" w:space="0" w:color="auto"/>
      </w:divBdr>
    </w:div>
    <w:div w:id="558321836">
      <w:bodyDiv w:val="1"/>
      <w:marLeft w:val="0"/>
      <w:marRight w:val="0"/>
      <w:marTop w:val="0"/>
      <w:marBottom w:val="0"/>
      <w:divBdr>
        <w:top w:val="none" w:sz="0" w:space="0" w:color="auto"/>
        <w:left w:val="none" w:sz="0" w:space="0" w:color="auto"/>
        <w:bottom w:val="none" w:sz="0" w:space="0" w:color="auto"/>
        <w:right w:val="none" w:sz="0" w:space="0" w:color="auto"/>
      </w:divBdr>
    </w:div>
    <w:div w:id="575477315">
      <w:bodyDiv w:val="1"/>
      <w:marLeft w:val="0"/>
      <w:marRight w:val="0"/>
      <w:marTop w:val="0"/>
      <w:marBottom w:val="0"/>
      <w:divBdr>
        <w:top w:val="none" w:sz="0" w:space="0" w:color="auto"/>
        <w:left w:val="none" w:sz="0" w:space="0" w:color="auto"/>
        <w:bottom w:val="none" w:sz="0" w:space="0" w:color="auto"/>
        <w:right w:val="none" w:sz="0" w:space="0" w:color="auto"/>
      </w:divBdr>
    </w:div>
    <w:div w:id="575818065">
      <w:bodyDiv w:val="1"/>
      <w:marLeft w:val="0"/>
      <w:marRight w:val="0"/>
      <w:marTop w:val="0"/>
      <w:marBottom w:val="0"/>
      <w:divBdr>
        <w:top w:val="none" w:sz="0" w:space="0" w:color="auto"/>
        <w:left w:val="none" w:sz="0" w:space="0" w:color="auto"/>
        <w:bottom w:val="none" w:sz="0" w:space="0" w:color="auto"/>
        <w:right w:val="none" w:sz="0" w:space="0" w:color="auto"/>
      </w:divBdr>
    </w:div>
    <w:div w:id="578948303">
      <w:bodyDiv w:val="1"/>
      <w:marLeft w:val="0"/>
      <w:marRight w:val="0"/>
      <w:marTop w:val="0"/>
      <w:marBottom w:val="0"/>
      <w:divBdr>
        <w:top w:val="none" w:sz="0" w:space="0" w:color="auto"/>
        <w:left w:val="none" w:sz="0" w:space="0" w:color="auto"/>
        <w:bottom w:val="none" w:sz="0" w:space="0" w:color="auto"/>
        <w:right w:val="none" w:sz="0" w:space="0" w:color="auto"/>
      </w:divBdr>
    </w:div>
    <w:div w:id="583564610">
      <w:bodyDiv w:val="1"/>
      <w:marLeft w:val="0"/>
      <w:marRight w:val="0"/>
      <w:marTop w:val="0"/>
      <w:marBottom w:val="0"/>
      <w:divBdr>
        <w:top w:val="none" w:sz="0" w:space="0" w:color="auto"/>
        <w:left w:val="none" w:sz="0" w:space="0" w:color="auto"/>
        <w:bottom w:val="none" w:sz="0" w:space="0" w:color="auto"/>
        <w:right w:val="none" w:sz="0" w:space="0" w:color="auto"/>
      </w:divBdr>
    </w:div>
    <w:div w:id="589971748">
      <w:bodyDiv w:val="1"/>
      <w:marLeft w:val="0"/>
      <w:marRight w:val="0"/>
      <w:marTop w:val="0"/>
      <w:marBottom w:val="0"/>
      <w:divBdr>
        <w:top w:val="none" w:sz="0" w:space="0" w:color="auto"/>
        <w:left w:val="none" w:sz="0" w:space="0" w:color="auto"/>
        <w:bottom w:val="none" w:sz="0" w:space="0" w:color="auto"/>
        <w:right w:val="none" w:sz="0" w:space="0" w:color="auto"/>
      </w:divBdr>
    </w:div>
    <w:div w:id="591937930">
      <w:bodyDiv w:val="1"/>
      <w:marLeft w:val="0"/>
      <w:marRight w:val="0"/>
      <w:marTop w:val="0"/>
      <w:marBottom w:val="0"/>
      <w:divBdr>
        <w:top w:val="none" w:sz="0" w:space="0" w:color="auto"/>
        <w:left w:val="none" w:sz="0" w:space="0" w:color="auto"/>
        <w:bottom w:val="none" w:sz="0" w:space="0" w:color="auto"/>
        <w:right w:val="none" w:sz="0" w:space="0" w:color="auto"/>
      </w:divBdr>
    </w:div>
    <w:div w:id="617294444">
      <w:bodyDiv w:val="1"/>
      <w:marLeft w:val="0"/>
      <w:marRight w:val="0"/>
      <w:marTop w:val="0"/>
      <w:marBottom w:val="0"/>
      <w:divBdr>
        <w:top w:val="none" w:sz="0" w:space="0" w:color="auto"/>
        <w:left w:val="none" w:sz="0" w:space="0" w:color="auto"/>
        <w:bottom w:val="none" w:sz="0" w:space="0" w:color="auto"/>
        <w:right w:val="none" w:sz="0" w:space="0" w:color="auto"/>
      </w:divBdr>
    </w:div>
    <w:div w:id="618948930">
      <w:bodyDiv w:val="1"/>
      <w:marLeft w:val="0"/>
      <w:marRight w:val="0"/>
      <w:marTop w:val="0"/>
      <w:marBottom w:val="0"/>
      <w:divBdr>
        <w:top w:val="none" w:sz="0" w:space="0" w:color="auto"/>
        <w:left w:val="none" w:sz="0" w:space="0" w:color="auto"/>
        <w:bottom w:val="none" w:sz="0" w:space="0" w:color="auto"/>
        <w:right w:val="none" w:sz="0" w:space="0" w:color="auto"/>
      </w:divBdr>
    </w:div>
    <w:div w:id="625695665">
      <w:bodyDiv w:val="1"/>
      <w:marLeft w:val="0"/>
      <w:marRight w:val="0"/>
      <w:marTop w:val="0"/>
      <w:marBottom w:val="0"/>
      <w:divBdr>
        <w:top w:val="none" w:sz="0" w:space="0" w:color="auto"/>
        <w:left w:val="none" w:sz="0" w:space="0" w:color="auto"/>
        <w:bottom w:val="none" w:sz="0" w:space="0" w:color="auto"/>
        <w:right w:val="none" w:sz="0" w:space="0" w:color="auto"/>
      </w:divBdr>
    </w:div>
    <w:div w:id="636761132">
      <w:bodyDiv w:val="1"/>
      <w:marLeft w:val="0"/>
      <w:marRight w:val="0"/>
      <w:marTop w:val="0"/>
      <w:marBottom w:val="0"/>
      <w:divBdr>
        <w:top w:val="none" w:sz="0" w:space="0" w:color="auto"/>
        <w:left w:val="none" w:sz="0" w:space="0" w:color="auto"/>
        <w:bottom w:val="none" w:sz="0" w:space="0" w:color="auto"/>
        <w:right w:val="none" w:sz="0" w:space="0" w:color="auto"/>
      </w:divBdr>
    </w:div>
    <w:div w:id="638416054">
      <w:bodyDiv w:val="1"/>
      <w:marLeft w:val="0"/>
      <w:marRight w:val="0"/>
      <w:marTop w:val="0"/>
      <w:marBottom w:val="0"/>
      <w:divBdr>
        <w:top w:val="none" w:sz="0" w:space="0" w:color="auto"/>
        <w:left w:val="none" w:sz="0" w:space="0" w:color="auto"/>
        <w:bottom w:val="none" w:sz="0" w:space="0" w:color="auto"/>
        <w:right w:val="none" w:sz="0" w:space="0" w:color="auto"/>
      </w:divBdr>
    </w:div>
    <w:div w:id="645279126">
      <w:bodyDiv w:val="1"/>
      <w:marLeft w:val="0"/>
      <w:marRight w:val="0"/>
      <w:marTop w:val="0"/>
      <w:marBottom w:val="0"/>
      <w:divBdr>
        <w:top w:val="none" w:sz="0" w:space="0" w:color="auto"/>
        <w:left w:val="none" w:sz="0" w:space="0" w:color="auto"/>
        <w:bottom w:val="none" w:sz="0" w:space="0" w:color="auto"/>
        <w:right w:val="none" w:sz="0" w:space="0" w:color="auto"/>
      </w:divBdr>
    </w:div>
    <w:div w:id="647630522">
      <w:bodyDiv w:val="1"/>
      <w:marLeft w:val="0"/>
      <w:marRight w:val="0"/>
      <w:marTop w:val="0"/>
      <w:marBottom w:val="0"/>
      <w:divBdr>
        <w:top w:val="none" w:sz="0" w:space="0" w:color="auto"/>
        <w:left w:val="none" w:sz="0" w:space="0" w:color="auto"/>
        <w:bottom w:val="none" w:sz="0" w:space="0" w:color="auto"/>
        <w:right w:val="none" w:sz="0" w:space="0" w:color="auto"/>
      </w:divBdr>
    </w:div>
    <w:div w:id="655037470">
      <w:bodyDiv w:val="1"/>
      <w:marLeft w:val="0"/>
      <w:marRight w:val="0"/>
      <w:marTop w:val="0"/>
      <w:marBottom w:val="0"/>
      <w:divBdr>
        <w:top w:val="none" w:sz="0" w:space="0" w:color="auto"/>
        <w:left w:val="none" w:sz="0" w:space="0" w:color="auto"/>
        <w:bottom w:val="none" w:sz="0" w:space="0" w:color="auto"/>
        <w:right w:val="none" w:sz="0" w:space="0" w:color="auto"/>
      </w:divBdr>
    </w:div>
    <w:div w:id="662047667">
      <w:bodyDiv w:val="1"/>
      <w:marLeft w:val="0"/>
      <w:marRight w:val="0"/>
      <w:marTop w:val="0"/>
      <w:marBottom w:val="0"/>
      <w:divBdr>
        <w:top w:val="none" w:sz="0" w:space="0" w:color="auto"/>
        <w:left w:val="none" w:sz="0" w:space="0" w:color="auto"/>
        <w:bottom w:val="none" w:sz="0" w:space="0" w:color="auto"/>
        <w:right w:val="none" w:sz="0" w:space="0" w:color="auto"/>
      </w:divBdr>
    </w:div>
    <w:div w:id="666128238">
      <w:bodyDiv w:val="1"/>
      <w:marLeft w:val="0"/>
      <w:marRight w:val="0"/>
      <w:marTop w:val="0"/>
      <w:marBottom w:val="0"/>
      <w:divBdr>
        <w:top w:val="none" w:sz="0" w:space="0" w:color="auto"/>
        <w:left w:val="none" w:sz="0" w:space="0" w:color="auto"/>
        <w:bottom w:val="none" w:sz="0" w:space="0" w:color="auto"/>
        <w:right w:val="none" w:sz="0" w:space="0" w:color="auto"/>
      </w:divBdr>
    </w:div>
    <w:div w:id="675379014">
      <w:bodyDiv w:val="1"/>
      <w:marLeft w:val="0"/>
      <w:marRight w:val="0"/>
      <w:marTop w:val="0"/>
      <w:marBottom w:val="0"/>
      <w:divBdr>
        <w:top w:val="none" w:sz="0" w:space="0" w:color="auto"/>
        <w:left w:val="none" w:sz="0" w:space="0" w:color="auto"/>
        <w:bottom w:val="none" w:sz="0" w:space="0" w:color="auto"/>
        <w:right w:val="none" w:sz="0" w:space="0" w:color="auto"/>
      </w:divBdr>
    </w:div>
    <w:div w:id="685860952">
      <w:bodyDiv w:val="1"/>
      <w:marLeft w:val="0"/>
      <w:marRight w:val="0"/>
      <w:marTop w:val="0"/>
      <w:marBottom w:val="0"/>
      <w:divBdr>
        <w:top w:val="none" w:sz="0" w:space="0" w:color="auto"/>
        <w:left w:val="none" w:sz="0" w:space="0" w:color="auto"/>
        <w:bottom w:val="none" w:sz="0" w:space="0" w:color="auto"/>
        <w:right w:val="none" w:sz="0" w:space="0" w:color="auto"/>
      </w:divBdr>
    </w:div>
    <w:div w:id="686176098">
      <w:bodyDiv w:val="1"/>
      <w:marLeft w:val="0"/>
      <w:marRight w:val="0"/>
      <w:marTop w:val="0"/>
      <w:marBottom w:val="0"/>
      <w:divBdr>
        <w:top w:val="none" w:sz="0" w:space="0" w:color="auto"/>
        <w:left w:val="none" w:sz="0" w:space="0" w:color="auto"/>
        <w:bottom w:val="none" w:sz="0" w:space="0" w:color="auto"/>
        <w:right w:val="none" w:sz="0" w:space="0" w:color="auto"/>
      </w:divBdr>
    </w:div>
    <w:div w:id="696659345">
      <w:bodyDiv w:val="1"/>
      <w:marLeft w:val="0"/>
      <w:marRight w:val="0"/>
      <w:marTop w:val="0"/>
      <w:marBottom w:val="0"/>
      <w:divBdr>
        <w:top w:val="none" w:sz="0" w:space="0" w:color="auto"/>
        <w:left w:val="none" w:sz="0" w:space="0" w:color="auto"/>
        <w:bottom w:val="none" w:sz="0" w:space="0" w:color="auto"/>
        <w:right w:val="none" w:sz="0" w:space="0" w:color="auto"/>
      </w:divBdr>
    </w:div>
    <w:div w:id="698436029">
      <w:bodyDiv w:val="1"/>
      <w:marLeft w:val="0"/>
      <w:marRight w:val="0"/>
      <w:marTop w:val="0"/>
      <w:marBottom w:val="0"/>
      <w:divBdr>
        <w:top w:val="none" w:sz="0" w:space="0" w:color="auto"/>
        <w:left w:val="none" w:sz="0" w:space="0" w:color="auto"/>
        <w:bottom w:val="none" w:sz="0" w:space="0" w:color="auto"/>
        <w:right w:val="none" w:sz="0" w:space="0" w:color="auto"/>
      </w:divBdr>
    </w:div>
    <w:div w:id="698698283">
      <w:bodyDiv w:val="1"/>
      <w:marLeft w:val="0"/>
      <w:marRight w:val="0"/>
      <w:marTop w:val="0"/>
      <w:marBottom w:val="0"/>
      <w:divBdr>
        <w:top w:val="none" w:sz="0" w:space="0" w:color="auto"/>
        <w:left w:val="none" w:sz="0" w:space="0" w:color="auto"/>
        <w:bottom w:val="none" w:sz="0" w:space="0" w:color="auto"/>
        <w:right w:val="none" w:sz="0" w:space="0" w:color="auto"/>
      </w:divBdr>
      <w:divsChild>
        <w:div w:id="1159886579">
          <w:marLeft w:val="0"/>
          <w:marRight w:val="0"/>
          <w:marTop w:val="0"/>
          <w:marBottom w:val="0"/>
          <w:divBdr>
            <w:top w:val="none" w:sz="0" w:space="0" w:color="auto"/>
            <w:left w:val="none" w:sz="0" w:space="0" w:color="auto"/>
            <w:bottom w:val="none" w:sz="0" w:space="0" w:color="auto"/>
            <w:right w:val="none" w:sz="0" w:space="0" w:color="auto"/>
          </w:divBdr>
        </w:div>
        <w:div w:id="1693148715">
          <w:marLeft w:val="0"/>
          <w:marRight w:val="0"/>
          <w:marTop w:val="0"/>
          <w:marBottom w:val="0"/>
          <w:divBdr>
            <w:top w:val="none" w:sz="0" w:space="0" w:color="auto"/>
            <w:left w:val="none" w:sz="0" w:space="0" w:color="auto"/>
            <w:bottom w:val="none" w:sz="0" w:space="0" w:color="auto"/>
            <w:right w:val="none" w:sz="0" w:space="0" w:color="auto"/>
          </w:divBdr>
        </w:div>
      </w:divsChild>
    </w:div>
    <w:div w:id="713163987">
      <w:bodyDiv w:val="1"/>
      <w:marLeft w:val="0"/>
      <w:marRight w:val="0"/>
      <w:marTop w:val="0"/>
      <w:marBottom w:val="0"/>
      <w:divBdr>
        <w:top w:val="none" w:sz="0" w:space="0" w:color="auto"/>
        <w:left w:val="none" w:sz="0" w:space="0" w:color="auto"/>
        <w:bottom w:val="none" w:sz="0" w:space="0" w:color="auto"/>
        <w:right w:val="none" w:sz="0" w:space="0" w:color="auto"/>
      </w:divBdr>
    </w:div>
    <w:div w:id="719405081">
      <w:bodyDiv w:val="1"/>
      <w:marLeft w:val="0"/>
      <w:marRight w:val="0"/>
      <w:marTop w:val="0"/>
      <w:marBottom w:val="0"/>
      <w:divBdr>
        <w:top w:val="none" w:sz="0" w:space="0" w:color="auto"/>
        <w:left w:val="none" w:sz="0" w:space="0" w:color="auto"/>
        <w:bottom w:val="none" w:sz="0" w:space="0" w:color="auto"/>
        <w:right w:val="none" w:sz="0" w:space="0" w:color="auto"/>
      </w:divBdr>
    </w:div>
    <w:div w:id="721751333">
      <w:bodyDiv w:val="1"/>
      <w:marLeft w:val="0"/>
      <w:marRight w:val="0"/>
      <w:marTop w:val="0"/>
      <w:marBottom w:val="0"/>
      <w:divBdr>
        <w:top w:val="none" w:sz="0" w:space="0" w:color="auto"/>
        <w:left w:val="none" w:sz="0" w:space="0" w:color="auto"/>
        <w:bottom w:val="none" w:sz="0" w:space="0" w:color="auto"/>
        <w:right w:val="none" w:sz="0" w:space="0" w:color="auto"/>
      </w:divBdr>
    </w:div>
    <w:div w:id="722370402">
      <w:bodyDiv w:val="1"/>
      <w:marLeft w:val="0"/>
      <w:marRight w:val="0"/>
      <w:marTop w:val="0"/>
      <w:marBottom w:val="0"/>
      <w:divBdr>
        <w:top w:val="none" w:sz="0" w:space="0" w:color="auto"/>
        <w:left w:val="none" w:sz="0" w:space="0" w:color="auto"/>
        <w:bottom w:val="none" w:sz="0" w:space="0" w:color="auto"/>
        <w:right w:val="none" w:sz="0" w:space="0" w:color="auto"/>
      </w:divBdr>
    </w:div>
    <w:div w:id="733167149">
      <w:bodyDiv w:val="1"/>
      <w:marLeft w:val="0"/>
      <w:marRight w:val="0"/>
      <w:marTop w:val="0"/>
      <w:marBottom w:val="0"/>
      <w:divBdr>
        <w:top w:val="none" w:sz="0" w:space="0" w:color="auto"/>
        <w:left w:val="none" w:sz="0" w:space="0" w:color="auto"/>
        <w:bottom w:val="none" w:sz="0" w:space="0" w:color="auto"/>
        <w:right w:val="none" w:sz="0" w:space="0" w:color="auto"/>
      </w:divBdr>
    </w:div>
    <w:div w:id="735863575">
      <w:bodyDiv w:val="1"/>
      <w:marLeft w:val="0"/>
      <w:marRight w:val="0"/>
      <w:marTop w:val="0"/>
      <w:marBottom w:val="0"/>
      <w:divBdr>
        <w:top w:val="none" w:sz="0" w:space="0" w:color="auto"/>
        <w:left w:val="none" w:sz="0" w:space="0" w:color="auto"/>
        <w:bottom w:val="none" w:sz="0" w:space="0" w:color="auto"/>
        <w:right w:val="none" w:sz="0" w:space="0" w:color="auto"/>
      </w:divBdr>
    </w:div>
    <w:div w:id="736778336">
      <w:bodyDiv w:val="1"/>
      <w:marLeft w:val="0"/>
      <w:marRight w:val="0"/>
      <w:marTop w:val="0"/>
      <w:marBottom w:val="0"/>
      <w:divBdr>
        <w:top w:val="none" w:sz="0" w:space="0" w:color="auto"/>
        <w:left w:val="none" w:sz="0" w:space="0" w:color="auto"/>
        <w:bottom w:val="none" w:sz="0" w:space="0" w:color="auto"/>
        <w:right w:val="none" w:sz="0" w:space="0" w:color="auto"/>
      </w:divBdr>
    </w:div>
    <w:div w:id="737822510">
      <w:bodyDiv w:val="1"/>
      <w:marLeft w:val="0"/>
      <w:marRight w:val="0"/>
      <w:marTop w:val="0"/>
      <w:marBottom w:val="0"/>
      <w:divBdr>
        <w:top w:val="none" w:sz="0" w:space="0" w:color="auto"/>
        <w:left w:val="none" w:sz="0" w:space="0" w:color="auto"/>
        <w:bottom w:val="none" w:sz="0" w:space="0" w:color="auto"/>
        <w:right w:val="none" w:sz="0" w:space="0" w:color="auto"/>
      </w:divBdr>
    </w:div>
    <w:div w:id="740757417">
      <w:bodyDiv w:val="1"/>
      <w:marLeft w:val="0"/>
      <w:marRight w:val="0"/>
      <w:marTop w:val="0"/>
      <w:marBottom w:val="0"/>
      <w:divBdr>
        <w:top w:val="none" w:sz="0" w:space="0" w:color="auto"/>
        <w:left w:val="none" w:sz="0" w:space="0" w:color="auto"/>
        <w:bottom w:val="none" w:sz="0" w:space="0" w:color="auto"/>
        <w:right w:val="none" w:sz="0" w:space="0" w:color="auto"/>
      </w:divBdr>
    </w:div>
    <w:div w:id="743795989">
      <w:bodyDiv w:val="1"/>
      <w:marLeft w:val="0"/>
      <w:marRight w:val="0"/>
      <w:marTop w:val="0"/>
      <w:marBottom w:val="0"/>
      <w:divBdr>
        <w:top w:val="none" w:sz="0" w:space="0" w:color="auto"/>
        <w:left w:val="none" w:sz="0" w:space="0" w:color="auto"/>
        <w:bottom w:val="none" w:sz="0" w:space="0" w:color="auto"/>
        <w:right w:val="none" w:sz="0" w:space="0" w:color="auto"/>
      </w:divBdr>
    </w:div>
    <w:div w:id="754714395">
      <w:bodyDiv w:val="1"/>
      <w:marLeft w:val="0"/>
      <w:marRight w:val="0"/>
      <w:marTop w:val="0"/>
      <w:marBottom w:val="0"/>
      <w:divBdr>
        <w:top w:val="none" w:sz="0" w:space="0" w:color="auto"/>
        <w:left w:val="none" w:sz="0" w:space="0" w:color="auto"/>
        <w:bottom w:val="none" w:sz="0" w:space="0" w:color="auto"/>
        <w:right w:val="none" w:sz="0" w:space="0" w:color="auto"/>
      </w:divBdr>
    </w:div>
    <w:div w:id="755715325">
      <w:bodyDiv w:val="1"/>
      <w:marLeft w:val="0"/>
      <w:marRight w:val="0"/>
      <w:marTop w:val="0"/>
      <w:marBottom w:val="0"/>
      <w:divBdr>
        <w:top w:val="none" w:sz="0" w:space="0" w:color="auto"/>
        <w:left w:val="none" w:sz="0" w:space="0" w:color="auto"/>
        <w:bottom w:val="none" w:sz="0" w:space="0" w:color="auto"/>
        <w:right w:val="none" w:sz="0" w:space="0" w:color="auto"/>
      </w:divBdr>
    </w:div>
    <w:div w:id="756563706">
      <w:bodyDiv w:val="1"/>
      <w:marLeft w:val="0"/>
      <w:marRight w:val="0"/>
      <w:marTop w:val="0"/>
      <w:marBottom w:val="0"/>
      <w:divBdr>
        <w:top w:val="none" w:sz="0" w:space="0" w:color="auto"/>
        <w:left w:val="none" w:sz="0" w:space="0" w:color="auto"/>
        <w:bottom w:val="none" w:sz="0" w:space="0" w:color="auto"/>
        <w:right w:val="none" w:sz="0" w:space="0" w:color="auto"/>
      </w:divBdr>
    </w:div>
    <w:div w:id="757794815">
      <w:bodyDiv w:val="1"/>
      <w:marLeft w:val="0"/>
      <w:marRight w:val="0"/>
      <w:marTop w:val="0"/>
      <w:marBottom w:val="0"/>
      <w:divBdr>
        <w:top w:val="none" w:sz="0" w:space="0" w:color="auto"/>
        <w:left w:val="none" w:sz="0" w:space="0" w:color="auto"/>
        <w:bottom w:val="none" w:sz="0" w:space="0" w:color="auto"/>
        <w:right w:val="none" w:sz="0" w:space="0" w:color="auto"/>
      </w:divBdr>
    </w:div>
    <w:div w:id="759523157">
      <w:bodyDiv w:val="1"/>
      <w:marLeft w:val="0"/>
      <w:marRight w:val="0"/>
      <w:marTop w:val="0"/>
      <w:marBottom w:val="0"/>
      <w:divBdr>
        <w:top w:val="none" w:sz="0" w:space="0" w:color="auto"/>
        <w:left w:val="none" w:sz="0" w:space="0" w:color="auto"/>
        <w:bottom w:val="none" w:sz="0" w:space="0" w:color="auto"/>
        <w:right w:val="none" w:sz="0" w:space="0" w:color="auto"/>
      </w:divBdr>
    </w:div>
    <w:div w:id="762337639">
      <w:bodyDiv w:val="1"/>
      <w:marLeft w:val="0"/>
      <w:marRight w:val="0"/>
      <w:marTop w:val="0"/>
      <w:marBottom w:val="0"/>
      <w:divBdr>
        <w:top w:val="none" w:sz="0" w:space="0" w:color="auto"/>
        <w:left w:val="none" w:sz="0" w:space="0" w:color="auto"/>
        <w:bottom w:val="none" w:sz="0" w:space="0" w:color="auto"/>
        <w:right w:val="none" w:sz="0" w:space="0" w:color="auto"/>
      </w:divBdr>
    </w:div>
    <w:div w:id="770900590">
      <w:bodyDiv w:val="1"/>
      <w:marLeft w:val="0"/>
      <w:marRight w:val="0"/>
      <w:marTop w:val="0"/>
      <w:marBottom w:val="0"/>
      <w:divBdr>
        <w:top w:val="none" w:sz="0" w:space="0" w:color="auto"/>
        <w:left w:val="none" w:sz="0" w:space="0" w:color="auto"/>
        <w:bottom w:val="none" w:sz="0" w:space="0" w:color="auto"/>
        <w:right w:val="none" w:sz="0" w:space="0" w:color="auto"/>
      </w:divBdr>
    </w:div>
    <w:div w:id="778373201">
      <w:bodyDiv w:val="1"/>
      <w:marLeft w:val="0"/>
      <w:marRight w:val="0"/>
      <w:marTop w:val="0"/>
      <w:marBottom w:val="0"/>
      <w:divBdr>
        <w:top w:val="none" w:sz="0" w:space="0" w:color="auto"/>
        <w:left w:val="none" w:sz="0" w:space="0" w:color="auto"/>
        <w:bottom w:val="none" w:sz="0" w:space="0" w:color="auto"/>
        <w:right w:val="none" w:sz="0" w:space="0" w:color="auto"/>
      </w:divBdr>
    </w:div>
    <w:div w:id="783693531">
      <w:bodyDiv w:val="1"/>
      <w:marLeft w:val="0"/>
      <w:marRight w:val="0"/>
      <w:marTop w:val="0"/>
      <w:marBottom w:val="0"/>
      <w:divBdr>
        <w:top w:val="none" w:sz="0" w:space="0" w:color="auto"/>
        <w:left w:val="none" w:sz="0" w:space="0" w:color="auto"/>
        <w:bottom w:val="none" w:sz="0" w:space="0" w:color="auto"/>
        <w:right w:val="none" w:sz="0" w:space="0" w:color="auto"/>
      </w:divBdr>
    </w:div>
    <w:div w:id="783764626">
      <w:bodyDiv w:val="1"/>
      <w:marLeft w:val="0"/>
      <w:marRight w:val="0"/>
      <w:marTop w:val="0"/>
      <w:marBottom w:val="0"/>
      <w:divBdr>
        <w:top w:val="none" w:sz="0" w:space="0" w:color="auto"/>
        <w:left w:val="none" w:sz="0" w:space="0" w:color="auto"/>
        <w:bottom w:val="none" w:sz="0" w:space="0" w:color="auto"/>
        <w:right w:val="none" w:sz="0" w:space="0" w:color="auto"/>
      </w:divBdr>
    </w:div>
    <w:div w:id="795179553">
      <w:bodyDiv w:val="1"/>
      <w:marLeft w:val="0"/>
      <w:marRight w:val="0"/>
      <w:marTop w:val="0"/>
      <w:marBottom w:val="0"/>
      <w:divBdr>
        <w:top w:val="none" w:sz="0" w:space="0" w:color="auto"/>
        <w:left w:val="none" w:sz="0" w:space="0" w:color="auto"/>
        <w:bottom w:val="none" w:sz="0" w:space="0" w:color="auto"/>
        <w:right w:val="none" w:sz="0" w:space="0" w:color="auto"/>
      </w:divBdr>
    </w:div>
    <w:div w:id="799345723">
      <w:bodyDiv w:val="1"/>
      <w:marLeft w:val="0"/>
      <w:marRight w:val="0"/>
      <w:marTop w:val="0"/>
      <w:marBottom w:val="0"/>
      <w:divBdr>
        <w:top w:val="none" w:sz="0" w:space="0" w:color="auto"/>
        <w:left w:val="none" w:sz="0" w:space="0" w:color="auto"/>
        <w:bottom w:val="none" w:sz="0" w:space="0" w:color="auto"/>
        <w:right w:val="none" w:sz="0" w:space="0" w:color="auto"/>
      </w:divBdr>
    </w:div>
    <w:div w:id="802846993">
      <w:bodyDiv w:val="1"/>
      <w:marLeft w:val="0"/>
      <w:marRight w:val="0"/>
      <w:marTop w:val="0"/>
      <w:marBottom w:val="0"/>
      <w:divBdr>
        <w:top w:val="none" w:sz="0" w:space="0" w:color="auto"/>
        <w:left w:val="none" w:sz="0" w:space="0" w:color="auto"/>
        <w:bottom w:val="none" w:sz="0" w:space="0" w:color="auto"/>
        <w:right w:val="none" w:sz="0" w:space="0" w:color="auto"/>
      </w:divBdr>
    </w:div>
    <w:div w:id="807169109">
      <w:bodyDiv w:val="1"/>
      <w:marLeft w:val="0"/>
      <w:marRight w:val="0"/>
      <w:marTop w:val="0"/>
      <w:marBottom w:val="0"/>
      <w:divBdr>
        <w:top w:val="none" w:sz="0" w:space="0" w:color="auto"/>
        <w:left w:val="none" w:sz="0" w:space="0" w:color="auto"/>
        <w:bottom w:val="none" w:sz="0" w:space="0" w:color="auto"/>
        <w:right w:val="none" w:sz="0" w:space="0" w:color="auto"/>
      </w:divBdr>
    </w:div>
    <w:div w:id="808473890">
      <w:bodyDiv w:val="1"/>
      <w:marLeft w:val="0"/>
      <w:marRight w:val="0"/>
      <w:marTop w:val="0"/>
      <w:marBottom w:val="0"/>
      <w:divBdr>
        <w:top w:val="none" w:sz="0" w:space="0" w:color="auto"/>
        <w:left w:val="none" w:sz="0" w:space="0" w:color="auto"/>
        <w:bottom w:val="none" w:sz="0" w:space="0" w:color="auto"/>
        <w:right w:val="none" w:sz="0" w:space="0" w:color="auto"/>
      </w:divBdr>
    </w:div>
    <w:div w:id="819275536">
      <w:bodyDiv w:val="1"/>
      <w:marLeft w:val="0"/>
      <w:marRight w:val="0"/>
      <w:marTop w:val="0"/>
      <w:marBottom w:val="0"/>
      <w:divBdr>
        <w:top w:val="none" w:sz="0" w:space="0" w:color="auto"/>
        <w:left w:val="none" w:sz="0" w:space="0" w:color="auto"/>
        <w:bottom w:val="none" w:sz="0" w:space="0" w:color="auto"/>
        <w:right w:val="none" w:sz="0" w:space="0" w:color="auto"/>
      </w:divBdr>
    </w:div>
    <w:div w:id="823132602">
      <w:bodyDiv w:val="1"/>
      <w:marLeft w:val="0"/>
      <w:marRight w:val="0"/>
      <w:marTop w:val="0"/>
      <w:marBottom w:val="0"/>
      <w:divBdr>
        <w:top w:val="none" w:sz="0" w:space="0" w:color="auto"/>
        <w:left w:val="none" w:sz="0" w:space="0" w:color="auto"/>
        <w:bottom w:val="none" w:sz="0" w:space="0" w:color="auto"/>
        <w:right w:val="none" w:sz="0" w:space="0" w:color="auto"/>
      </w:divBdr>
    </w:div>
    <w:div w:id="824781324">
      <w:bodyDiv w:val="1"/>
      <w:marLeft w:val="0"/>
      <w:marRight w:val="0"/>
      <w:marTop w:val="0"/>
      <w:marBottom w:val="0"/>
      <w:divBdr>
        <w:top w:val="none" w:sz="0" w:space="0" w:color="auto"/>
        <w:left w:val="none" w:sz="0" w:space="0" w:color="auto"/>
        <w:bottom w:val="none" w:sz="0" w:space="0" w:color="auto"/>
        <w:right w:val="none" w:sz="0" w:space="0" w:color="auto"/>
      </w:divBdr>
    </w:div>
    <w:div w:id="831869805">
      <w:bodyDiv w:val="1"/>
      <w:marLeft w:val="0"/>
      <w:marRight w:val="0"/>
      <w:marTop w:val="0"/>
      <w:marBottom w:val="0"/>
      <w:divBdr>
        <w:top w:val="none" w:sz="0" w:space="0" w:color="auto"/>
        <w:left w:val="none" w:sz="0" w:space="0" w:color="auto"/>
        <w:bottom w:val="none" w:sz="0" w:space="0" w:color="auto"/>
        <w:right w:val="none" w:sz="0" w:space="0" w:color="auto"/>
      </w:divBdr>
    </w:div>
    <w:div w:id="836850484">
      <w:bodyDiv w:val="1"/>
      <w:marLeft w:val="0"/>
      <w:marRight w:val="0"/>
      <w:marTop w:val="0"/>
      <w:marBottom w:val="0"/>
      <w:divBdr>
        <w:top w:val="none" w:sz="0" w:space="0" w:color="auto"/>
        <w:left w:val="none" w:sz="0" w:space="0" w:color="auto"/>
        <w:bottom w:val="none" w:sz="0" w:space="0" w:color="auto"/>
        <w:right w:val="none" w:sz="0" w:space="0" w:color="auto"/>
      </w:divBdr>
    </w:div>
    <w:div w:id="839928249">
      <w:bodyDiv w:val="1"/>
      <w:marLeft w:val="0"/>
      <w:marRight w:val="0"/>
      <w:marTop w:val="0"/>
      <w:marBottom w:val="0"/>
      <w:divBdr>
        <w:top w:val="none" w:sz="0" w:space="0" w:color="auto"/>
        <w:left w:val="none" w:sz="0" w:space="0" w:color="auto"/>
        <w:bottom w:val="none" w:sz="0" w:space="0" w:color="auto"/>
        <w:right w:val="none" w:sz="0" w:space="0" w:color="auto"/>
      </w:divBdr>
    </w:div>
    <w:div w:id="846136938">
      <w:bodyDiv w:val="1"/>
      <w:marLeft w:val="0"/>
      <w:marRight w:val="0"/>
      <w:marTop w:val="0"/>
      <w:marBottom w:val="0"/>
      <w:divBdr>
        <w:top w:val="none" w:sz="0" w:space="0" w:color="auto"/>
        <w:left w:val="none" w:sz="0" w:space="0" w:color="auto"/>
        <w:bottom w:val="none" w:sz="0" w:space="0" w:color="auto"/>
        <w:right w:val="none" w:sz="0" w:space="0" w:color="auto"/>
      </w:divBdr>
    </w:div>
    <w:div w:id="869755996">
      <w:bodyDiv w:val="1"/>
      <w:marLeft w:val="0"/>
      <w:marRight w:val="0"/>
      <w:marTop w:val="0"/>
      <w:marBottom w:val="0"/>
      <w:divBdr>
        <w:top w:val="none" w:sz="0" w:space="0" w:color="auto"/>
        <w:left w:val="none" w:sz="0" w:space="0" w:color="auto"/>
        <w:bottom w:val="none" w:sz="0" w:space="0" w:color="auto"/>
        <w:right w:val="none" w:sz="0" w:space="0" w:color="auto"/>
      </w:divBdr>
    </w:div>
    <w:div w:id="879126369">
      <w:bodyDiv w:val="1"/>
      <w:marLeft w:val="0"/>
      <w:marRight w:val="0"/>
      <w:marTop w:val="0"/>
      <w:marBottom w:val="0"/>
      <w:divBdr>
        <w:top w:val="none" w:sz="0" w:space="0" w:color="auto"/>
        <w:left w:val="none" w:sz="0" w:space="0" w:color="auto"/>
        <w:bottom w:val="none" w:sz="0" w:space="0" w:color="auto"/>
        <w:right w:val="none" w:sz="0" w:space="0" w:color="auto"/>
      </w:divBdr>
    </w:div>
    <w:div w:id="895051515">
      <w:bodyDiv w:val="1"/>
      <w:marLeft w:val="0"/>
      <w:marRight w:val="0"/>
      <w:marTop w:val="0"/>
      <w:marBottom w:val="0"/>
      <w:divBdr>
        <w:top w:val="none" w:sz="0" w:space="0" w:color="auto"/>
        <w:left w:val="none" w:sz="0" w:space="0" w:color="auto"/>
        <w:bottom w:val="none" w:sz="0" w:space="0" w:color="auto"/>
        <w:right w:val="none" w:sz="0" w:space="0" w:color="auto"/>
      </w:divBdr>
    </w:div>
    <w:div w:id="902370751">
      <w:bodyDiv w:val="1"/>
      <w:marLeft w:val="0"/>
      <w:marRight w:val="0"/>
      <w:marTop w:val="0"/>
      <w:marBottom w:val="0"/>
      <w:divBdr>
        <w:top w:val="none" w:sz="0" w:space="0" w:color="auto"/>
        <w:left w:val="none" w:sz="0" w:space="0" w:color="auto"/>
        <w:bottom w:val="none" w:sz="0" w:space="0" w:color="auto"/>
        <w:right w:val="none" w:sz="0" w:space="0" w:color="auto"/>
      </w:divBdr>
    </w:div>
    <w:div w:id="905644483">
      <w:bodyDiv w:val="1"/>
      <w:marLeft w:val="0"/>
      <w:marRight w:val="0"/>
      <w:marTop w:val="0"/>
      <w:marBottom w:val="0"/>
      <w:divBdr>
        <w:top w:val="none" w:sz="0" w:space="0" w:color="auto"/>
        <w:left w:val="none" w:sz="0" w:space="0" w:color="auto"/>
        <w:bottom w:val="none" w:sz="0" w:space="0" w:color="auto"/>
        <w:right w:val="none" w:sz="0" w:space="0" w:color="auto"/>
      </w:divBdr>
    </w:div>
    <w:div w:id="911306815">
      <w:bodyDiv w:val="1"/>
      <w:marLeft w:val="0"/>
      <w:marRight w:val="0"/>
      <w:marTop w:val="0"/>
      <w:marBottom w:val="0"/>
      <w:divBdr>
        <w:top w:val="none" w:sz="0" w:space="0" w:color="auto"/>
        <w:left w:val="none" w:sz="0" w:space="0" w:color="auto"/>
        <w:bottom w:val="none" w:sz="0" w:space="0" w:color="auto"/>
        <w:right w:val="none" w:sz="0" w:space="0" w:color="auto"/>
      </w:divBdr>
    </w:div>
    <w:div w:id="916403310">
      <w:bodyDiv w:val="1"/>
      <w:marLeft w:val="0"/>
      <w:marRight w:val="0"/>
      <w:marTop w:val="0"/>
      <w:marBottom w:val="0"/>
      <w:divBdr>
        <w:top w:val="none" w:sz="0" w:space="0" w:color="auto"/>
        <w:left w:val="none" w:sz="0" w:space="0" w:color="auto"/>
        <w:bottom w:val="none" w:sz="0" w:space="0" w:color="auto"/>
        <w:right w:val="none" w:sz="0" w:space="0" w:color="auto"/>
      </w:divBdr>
    </w:div>
    <w:div w:id="923958739">
      <w:bodyDiv w:val="1"/>
      <w:marLeft w:val="0"/>
      <w:marRight w:val="0"/>
      <w:marTop w:val="0"/>
      <w:marBottom w:val="0"/>
      <w:divBdr>
        <w:top w:val="none" w:sz="0" w:space="0" w:color="auto"/>
        <w:left w:val="none" w:sz="0" w:space="0" w:color="auto"/>
        <w:bottom w:val="none" w:sz="0" w:space="0" w:color="auto"/>
        <w:right w:val="none" w:sz="0" w:space="0" w:color="auto"/>
      </w:divBdr>
    </w:div>
    <w:div w:id="925580852">
      <w:bodyDiv w:val="1"/>
      <w:marLeft w:val="0"/>
      <w:marRight w:val="0"/>
      <w:marTop w:val="0"/>
      <w:marBottom w:val="0"/>
      <w:divBdr>
        <w:top w:val="none" w:sz="0" w:space="0" w:color="auto"/>
        <w:left w:val="none" w:sz="0" w:space="0" w:color="auto"/>
        <w:bottom w:val="none" w:sz="0" w:space="0" w:color="auto"/>
        <w:right w:val="none" w:sz="0" w:space="0" w:color="auto"/>
      </w:divBdr>
    </w:div>
    <w:div w:id="928079129">
      <w:bodyDiv w:val="1"/>
      <w:marLeft w:val="0"/>
      <w:marRight w:val="0"/>
      <w:marTop w:val="0"/>
      <w:marBottom w:val="0"/>
      <w:divBdr>
        <w:top w:val="none" w:sz="0" w:space="0" w:color="auto"/>
        <w:left w:val="none" w:sz="0" w:space="0" w:color="auto"/>
        <w:bottom w:val="none" w:sz="0" w:space="0" w:color="auto"/>
        <w:right w:val="none" w:sz="0" w:space="0" w:color="auto"/>
      </w:divBdr>
    </w:div>
    <w:div w:id="942148472">
      <w:bodyDiv w:val="1"/>
      <w:marLeft w:val="0"/>
      <w:marRight w:val="0"/>
      <w:marTop w:val="0"/>
      <w:marBottom w:val="0"/>
      <w:divBdr>
        <w:top w:val="none" w:sz="0" w:space="0" w:color="auto"/>
        <w:left w:val="none" w:sz="0" w:space="0" w:color="auto"/>
        <w:bottom w:val="none" w:sz="0" w:space="0" w:color="auto"/>
        <w:right w:val="none" w:sz="0" w:space="0" w:color="auto"/>
      </w:divBdr>
    </w:div>
    <w:div w:id="946735307">
      <w:bodyDiv w:val="1"/>
      <w:marLeft w:val="0"/>
      <w:marRight w:val="0"/>
      <w:marTop w:val="0"/>
      <w:marBottom w:val="0"/>
      <w:divBdr>
        <w:top w:val="none" w:sz="0" w:space="0" w:color="auto"/>
        <w:left w:val="none" w:sz="0" w:space="0" w:color="auto"/>
        <w:bottom w:val="none" w:sz="0" w:space="0" w:color="auto"/>
        <w:right w:val="none" w:sz="0" w:space="0" w:color="auto"/>
      </w:divBdr>
    </w:div>
    <w:div w:id="955870540">
      <w:bodyDiv w:val="1"/>
      <w:marLeft w:val="0"/>
      <w:marRight w:val="0"/>
      <w:marTop w:val="0"/>
      <w:marBottom w:val="0"/>
      <w:divBdr>
        <w:top w:val="none" w:sz="0" w:space="0" w:color="auto"/>
        <w:left w:val="none" w:sz="0" w:space="0" w:color="auto"/>
        <w:bottom w:val="none" w:sz="0" w:space="0" w:color="auto"/>
        <w:right w:val="none" w:sz="0" w:space="0" w:color="auto"/>
      </w:divBdr>
      <w:divsChild>
        <w:div w:id="1175146802">
          <w:marLeft w:val="0"/>
          <w:marRight w:val="0"/>
          <w:marTop w:val="0"/>
          <w:marBottom w:val="0"/>
          <w:divBdr>
            <w:top w:val="none" w:sz="0" w:space="0" w:color="auto"/>
            <w:left w:val="none" w:sz="0" w:space="0" w:color="auto"/>
            <w:bottom w:val="none" w:sz="0" w:space="0" w:color="auto"/>
            <w:right w:val="none" w:sz="0" w:space="0" w:color="auto"/>
          </w:divBdr>
        </w:div>
        <w:div w:id="252209081">
          <w:marLeft w:val="0"/>
          <w:marRight w:val="0"/>
          <w:marTop w:val="0"/>
          <w:marBottom w:val="0"/>
          <w:divBdr>
            <w:top w:val="none" w:sz="0" w:space="0" w:color="auto"/>
            <w:left w:val="none" w:sz="0" w:space="0" w:color="auto"/>
            <w:bottom w:val="none" w:sz="0" w:space="0" w:color="auto"/>
            <w:right w:val="none" w:sz="0" w:space="0" w:color="auto"/>
          </w:divBdr>
        </w:div>
        <w:div w:id="825321097">
          <w:marLeft w:val="0"/>
          <w:marRight w:val="0"/>
          <w:marTop w:val="0"/>
          <w:marBottom w:val="0"/>
          <w:divBdr>
            <w:top w:val="none" w:sz="0" w:space="0" w:color="auto"/>
            <w:left w:val="none" w:sz="0" w:space="0" w:color="auto"/>
            <w:bottom w:val="none" w:sz="0" w:space="0" w:color="auto"/>
            <w:right w:val="none" w:sz="0" w:space="0" w:color="auto"/>
          </w:divBdr>
        </w:div>
      </w:divsChild>
    </w:div>
    <w:div w:id="962536986">
      <w:bodyDiv w:val="1"/>
      <w:marLeft w:val="0"/>
      <w:marRight w:val="0"/>
      <w:marTop w:val="0"/>
      <w:marBottom w:val="0"/>
      <w:divBdr>
        <w:top w:val="none" w:sz="0" w:space="0" w:color="auto"/>
        <w:left w:val="none" w:sz="0" w:space="0" w:color="auto"/>
        <w:bottom w:val="none" w:sz="0" w:space="0" w:color="auto"/>
        <w:right w:val="none" w:sz="0" w:space="0" w:color="auto"/>
      </w:divBdr>
    </w:div>
    <w:div w:id="966198757">
      <w:bodyDiv w:val="1"/>
      <w:marLeft w:val="0"/>
      <w:marRight w:val="0"/>
      <w:marTop w:val="0"/>
      <w:marBottom w:val="0"/>
      <w:divBdr>
        <w:top w:val="none" w:sz="0" w:space="0" w:color="auto"/>
        <w:left w:val="none" w:sz="0" w:space="0" w:color="auto"/>
        <w:bottom w:val="none" w:sz="0" w:space="0" w:color="auto"/>
        <w:right w:val="none" w:sz="0" w:space="0" w:color="auto"/>
      </w:divBdr>
    </w:div>
    <w:div w:id="977029083">
      <w:bodyDiv w:val="1"/>
      <w:marLeft w:val="0"/>
      <w:marRight w:val="0"/>
      <w:marTop w:val="0"/>
      <w:marBottom w:val="0"/>
      <w:divBdr>
        <w:top w:val="none" w:sz="0" w:space="0" w:color="auto"/>
        <w:left w:val="none" w:sz="0" w:space="0" w:color="auto"/>
        <w:bottom w:val="none" w:sz="0" w:space="0" w:color="auto"/>
        <w:right w:val="none" w:sz="0" w:space="0" w:color="auto"/>
      </w:divBdr>
    </w:div>
    <w:div w:id="978261819">
      <w:bodyDiv w:val="1"/>
      <w:marLeft w:val="0"/>
      <w:marRight w:val="0"/>
      <w:marTop w:val="0"/>
      <w:marBottom w:val="0"/>
      <w:divBdr>
        <w:top w:val="none" w:sz="0" w:space="0" w:color="auto"/>
        <w:left w:val="none" w:sz="0" w:space="0" w:color="auto"/>
        <w:bottom w:val="none" w:sz="0" w:space="0" w:color="auto"/>
        <w:right w:val="none" w:sz="0" w:space="0" w:color="auto"/>
      </w:divBdr>
    </w:div>
    <w:div w:id="985089771">
      <w:bodyDiv w:val="1"/>
      <w:marLeft w:val="0"/>
      <w:marRight w:val="0"/>
      <w:marTop w:val="0"/>
      <w:marBottom w:val="0"/>
      <w:divBdr>
        <w:top w:val="none" w:sz="0" w:space="0" w:color="auto"/>
        <w:left w:val="none" w:sz="0" w:space="0" w:color="auto"/>
        <w:bottom w:val="none" w:sz="0" w:space="0" w:color="auto"/>
        <w:right w:val="none" w:sz="0" w:space="0" w:color="auto"/>
      </w:divBdr>
      <w:divsChild>
        <w:div w:id="1282611844">
          <w:marLeft w:val="0"/>
          <w:marRight w:val="0"/>
          <w:marTop w:val="0"/>
          <w:marBottom w:val="0"/>
          <w:divBdr>
            <w:top w:val="none" w:sz="0" w:space="0" w:color="auto"/>
            <w:left w:val="none" w:sz="0" w:space="0" w:color="auto"/>
            <w:bottom w:val="none" w:sz="0" w:space="0" w:color="auto"/>
            <w:right w:val="none" w:sz="0" w:space="0" w:color="auto"/>
          </w:divBdr>
        </w:div>
      </w:divsChild>
    </w:div>
    <w:div w:id="989094878">
      <w:bodyDiv w:val="1"/>
      <w:marLeft w:val="0"/>
      <w:marRight w:val="0"/>
      <w:marTop w:val="0"/>
      <w:marBottom w:val="0"/>
      <w:divBdr>
        <w:top w:val="none" w:sz="0" w:space="0" w:color="auto"/>
        <w:left w:val="none" w:sz="0" w:space="0" w:color="auto"/>
        <w:bottom w:val="none" w:sz="0" w:space="0" w:color="auto"/>
        <w:right w:val="none" w:sz="0" w:space="0" w:color="auto"/>
      </w:divBdr>
    </w:div>
    <w:div w:id="1000082224">
      <w:bodyDiv w:val="1"/>
      <w:marLeft w:val="0"/>
      <w:marRight w:val="0"/>
      <w:marTop w:val="0"/>
      <w:marBottom w:val="0"/>
      <w:divBdr>
        <w:top w:val="none" w:sz="0" w:space="0" w:color="auto"/>
        <w:left w:val="none" w:sz="0" w:space="0" w:color="auto"/>
        <w:bottom w:val="none" w:sz="0" w:space="0" w:color="auto"/>
        <w:right w:val="none" w:sz="0" w:space="0" w:color="auto"/>
      </w:divBdr>
    </w:div>
    <w:div w:id="1006982419">
      <w:bodyDiv w:val="1"/>
      <w:marLeft w:val="0"/>
      <w:marRight w:val="0"/>
      <w:marTop w:val="0"/>
      <w:marBottom w:val="0"/>
      <w:divBdr>
        <w:top w:val="none" w:sz="0" w:space="0" w:color="auto"/>
        <w:left w:val="none" w:sz="0" w:space="0" w:color="auto"/>
        <w:bottom w:val="none" w:sz="0" w:space="0" w:color="auto"/>
        <w:right w:val="none" w:sz="0" w:space="0" w:color="auto"/>
      </w:divBdr>
    </w:div>
    <w:div w:id="1007248427">
      <w:bodyDiv w:val="1"/>
      <w:marLeft w:val="0"/>
      <w:marRight w:val="0"/>
      <w:marTop w:val="0"/>
      <w:marBottom w:val="0"/>
      <w:divBdr>
        <w:top w:val="none" w:sz="0" w:space="0" w:color="auto"/>
        <w:left w:val="none" w:sz="0" w:space="0" w:color="auto"/>
        <w:bottom w:val="none" w:sz="0" w:space="0" w:color="auto"/>
        <w:right w:val="none" w:sz="0" w:space="0" w:color="auto"/>
      </w:divBdr>
    </w:div>
    <w:div w:id="1012414958">
      <w:bodyDiv w:val="1"/>
      <w:marLeft w:val="0"/>
      <w:marRight w:val="0"/>
      <w:marTop w:val="0"/>
      <w:marBottom w:val="0"/>
      <w:divBdr>
        <w:top w:val="none" w:sz="0" w:space="0" w:color="auto"/>
        <w:left w:val="none" w:sz="0" w:space="0" w:color="auto"/>
        <w:bottom w:val="none" w:sz="0" w:space="0" w:color="auto"/>
        <w:right w:val="none" w:sz="0" w:space="0" w:color="auto"/>
      </w:divBdr>
    </w:div>
    <w:div w:id="1014455615">
      <w:bodyDiv w:val="1"/>
      <w:marLeft w:val="0"/>
      <w:marRight w:val="0"/>
      <w:marTop w:val="0"/>
      <w:marBottom w:val="0"/>
      <w:divBdr>
        <w:top w:val="none" w:sz="0" w:space="0" w:color="auto"/>
        <w:left w:val="none" w:sz="0" w:space="0" w:color="auto"/>
        <w:bottom w:val="none" w:sz="0" w:space="0" w:color="auto"/>
        <w:right w:val="none" w:sz="0" w:space="0" w:color="auto"/>
      </w:divBdr>
    </w:div>
    <w:div w:id="1018312190">
      <w:bodyDiv w:val="1"/>
      <w:marLeft w:val="0"/>
      <w:marRight w:val="0"/>
      <w:marTop w:val="0"/>
      <w:marBottom w:val="0"/>
      <w:divBdr>
        <w:top w:val="none" w:sz="0" w:space="0" w:color="auto"/>
        <w:left w:val="none" w:sz="0" w:space="0" w:color="auto"/>
        <w:bottom w:val="none" w:sz="0" w:space="0" w:color="auto"/>
        <w:right w:val="none" w:sz="0" w:space="0" w:color="auto"/>
      </w:divBdr>
    </w:div>
    <w:div w:id="1018700199">
      <w:bodyDiv w:val="1"/>
      <w:marLeft w:val="0"/>
      <w:marRight w:val="0"/>
      <w:marTop w:val="0"/>
      <w:marBottom w:val="0"/>
      <w:divBdr>
        <w:top w:val="none" w:sz="0" w:space="0" w:color="auto"/>
        <w:left w:val="none" w:sz="0" w:space="0" w:color="auto"/>
        <w:bottom w:val="none" w:sz="0" w:space="0" w:color="auto"/>
        <w:right w:val="none" w:sz="0" w:space="0" w:color="auto"/>
      </w:divBdr>
    </w:div>
    <w:div w:id="1019047182">
      <w:bodyDiv w:val="1"/>
      <w:marLeft w:val="0"/>
      <w:marRight w:val="0"/>
      <w:marTop w:val="0"/>
      <w:marBottom w:val="0"/>
      <w:divBdr>
        <w:top w:val="none" w:sz="0" w:space="0" w:color="auto"/>
        <w:left w:val="none" w:sz="0" w:space="0" w:color="auto"/>
        <w:bottom w:val="none" w:sz="0" w:space="0" w:color="auto"/>
        <w:right w:val="none" w:sz="0" w:space="0" w:color="auto"/>
      </w:divBdr>
    </w:div>
    <w:div w:id="1033652611">
      <w:bodyDiv w:val="1"/>
      <w:marLeft w:val="0"/>
      <w:marRight w:val="0"/>
      <w:marTop w:val="0"/>
      <w:marBottom w:val="0"/>
      <w:divBdr>
        <w:top w:val="none" w:sz="0" w:space="0" w:color="auto"/>
        <w:left w:val="none" w:sz="0" w:space="0" w:color="auto"/>
        <w:bottom w:val="none" w:sz="0" w:space="0" w:color="auto"/>
        <w:right w:val="none" w:sz="0" w:space="0" w:color="auto"/>
      </w:divBdr>
    </w:div>
    <w:div w:id="1034112080">
      <w:bodyDiv w:val="1"/>
      <w:marLeft w:val="0"/>
      <w:marRight w:val="0"/>
      <w:marTop w:val="0"/>
      <w:marBottom w:val="0"/>
      <w:divBdr>
        <w:top w:val="none" w:sz="0" w:space="0" w:color="auto"/>
        <w:left w:val="none" w:sz="0" w:space="0" w:color="auto"/>
        <w:bottom w:val="none" w:sz="0" w:space="0" w:color="auto"/>
        <w:right w:val="none" w:sz="0" w:space="0" w:color="auto"/>
      </w:divBdr>
    </w:div>
    <w:div w:id="1040518619">
      <w:bodyDiv w:val="1"/>
      <w:marLeft w:val="0"/>
      <w:marRight w:val="0"/>
      <w:marTop w:val="0"/>
      <w:marBottom w:val="0"/>
      <w:divBdr>
        <w:top w:val="none" w:sz="0" w:space="0" w:color="auto"/>
        <w:left w:val="none" w:sz="0" w:space="0" w:color="auto"/>
        <w:bottom w:val="none" w:sz="0" w:space="0" w:color="auto"/>
        <w:right w:val="none" w:sz="0" w:space="0" w:color="auto"/>
      </w:divBdr>
    </w:div>
    <w:div w:id="1047678353">
      <w:bodyDiv w:val="1"/>
      <w:marLeft w:val="0"/>
      <w:marRight w:val="0"/>
      <w:marTop w:val="0"/>
      <w:marBottom w:val="0"/>
      <w:divBdr>
        <w:top w:val="none" w:sz="0" w:space="0" w:color="auto"/>
        <w:left w:val="none" w:sz="0" w:space="0" w:color="auto"/>
        <w:bottom w:val="none" w:sz="0" w:space="0" w:color="auto"/>
        <w:right w:val="none" w:sz="0" w:space="0" w:color="auto"/>
      </w:divBdr>
      <w:divsChild>
        <w:div w:id="1434664662">
          <w:marLeft w:val="0"/>
          <w:marRight w:val="0"/>
          <w:marTop w:val="0"/>
          <w:marBottom w:val="0"/>
          <w:divBdr>
            <w:top w:val="none" w:sz="0" w:space="0" w:color="auto"/>
            <w:left w:val="none" w:sz="0" w:space="0" w:color="auto"/>
            <w:bottom w:val="none" w:sz="0" w:space="0" w:color="auto"/>
            <w:right w:val="none" w:sz="0" w:space="0" w:color="auto"/>
          </w:divBdr>
        </w:div>
        <w:div w:id="784466352">
          <w:marLeft w:val="0"/>
          <w:marRight w:val="0"/>
          <w:marTop w:val="0"/>
          <w:marBottom w:val="0"/>
          <w:divBdr>
            <w:top w:val="none" w:sz="0" w:space="0" w:color="auto"/>
            <w:left w:val="none" w:sz="0" w:space="0" w:color="auto"/>
            <w:bottom w:val="none" w:sz="0" w:space="0" w:color="auto"/>
            <w:right w:val="none" w:sz="0" w:space="0" w:color="auto"/>
          </w:divBdr>
        </w:div>
      </w:divsChild>
    </w:div>
    <w:div w:id="1055355079">
      <w:bodyDiv w:val="1"/>
      <w:marLeft w:val="0"/>
      <w:marRight w:val="0"/>
      <w:marTop w:val="0"/>
      <w:marBottom w:val="0"/>
      <w:divBdr>
        <w:top w:val="none" w:sz="0" w:space="0" w:color="auto"/>
        <w:left w:val="none" w:sz="0" w:space="0" w:color="auto"/>
        <w:bottom w:val="none" w:sz="0" w:space="0" w:color="auto"/>
        <w:right w:val="none" w:sz="0" w:space="0" w:color="auto"/>
      </w:divBdr>
    </w:div>
    <w:div w:id="1060522504">
      <w:bodyDiv w:val="1"/>
      <w:marLeft w:val="0"/>
      <w:marRight w:val="0"/>
      <w:marTop w:val="0"/>
      <w:marBottom w:val="0"/>
      <w:divBdr>
        <w:top w:val="none" w:sz="0" w:space="0" w:color="auto"/>
        <w:left w:val="none" w:sz="0" w:space="0" w:color="auto"/>
        <w:bottom w:val="none" w:sz="0" w:space="0" w:color="auto"/>
        <w:right w:val="none" w:sz="0" w:space="0" w:color="auto"/>
      </w:divBdr>
    </w:div>
    <w:div w:id="1063603913">
      <w:bodyDiv w:val="1"/>
      <w:marLeft w:val="0"/>
      <w:marRight w:val="0"/>
      <w:marTop w:val="0"/>
      <w:marBottom w:val="0"/>
      <w:divBdr>
        <w:top w:val="none" w:sz="0" w:space="0" w:color="auto"/>
        <w:left w:val="none" w:sz="0" w:space="0" w:color="auto"/>
        <w:bottom w:val="none" w:sz="0" w:space="0" w:color="auto"/>
        <w:right w:val="none" w:sz="0" w:space="0" w:color="auto"/>
      </w:divBdr>
    </w:div>
    <w:div w:id="1064643645">
      <w:bodyDiv w:val="1"/>
      <w:marLeft w:val="0"/>
      <w:marRight w:val="0"/>
      <w:marTop w:val="0"/>
      <w:marBottom w:val="0"/>
      <w:divBdr>
        <w:top w:val="none" w:sz="0" w:space="0" w:color="auto"/>
        <w:left w:val="none" w:sz="0" w:space="0" w:color="auto"/>
        <w:bottom w:val="none" w:sz="0" w:space="0" w:color="auto"/>
        <w:right w:val="none" w:sz="0" w:space="0" w:color="auto"/>
      </w:divBdr>
    </w:div>
    <w:div w:id="1071386216">
      <w:bodyDiv w:val="1"/>
      <w:marLeft w:val="0"/>
      <w:marRight w:val="0"/>
      <w:marTop w:val="0"/>
      <w:marBottom w:val="0"/>
      <w:divBdr>
        <w:top w:val="none" w:sz="0" w:space="0" w:color="auto"/>
        <w:left w:val="none" w:sz="0" w:space="0" w:color="auto"/>
        <w:bottom w:val="none" w:sz="0" w:space="0" w:color="auto"/>
        <w:right w:val="none" w:sz="0" w:space="0" w:color="auto"/>
      </w:divBdr>
      <w:divsChild>
        <w:div w:id="324095281">
          <w:marLeft w:val="0"/>
          <w:marRight w:val="0"/>
          <w:marTop w:val="0"/>
          <w:marBottom w:val="0"/>
          <w:divBdr>
            <w:top w:val="none" w:sz="0" w:space="0" w:color="auto"/>
            <w:left w:val="none" w:sz="0" w:space="0" w:color="auto"/>
            <w:bottom w:val="none" w:sz="0" w:space="0" w:color="auto"/>
            <w:right w:val="none" w:sz="0" w:space="0" w:color="auto"/>
          </w:divBdr>
        </w:div>
        <w:div w:id="2032762762">
          <w:marLeft w:val="0"/>
          <w:marRight w:val="0"/>
          <w:marTop w:val="0"/>
          <w:marBottom w:val="0"/>
          <w:divBdr>
            <w:top w:val="none" w:sz="0" w:space="0" w:color="auto"/>
            <w:left w:val="none" w:sz="0" w:space="0" w:color="auto"/>
            <w:bottom w:val="none" w:sz="0" w:space="0" w:color="auto"/>
            <w:right w:val="none" w:sz="0" w:space="0" w:color="auto"/>
          </w:divBdr>
        </w:div>
        <w:div w:id="1841197707">
          <w:marLeft w:val="0"/>
          <w:marRight w:val="0"/>
          <w:marTop w:val="0"/>
          <w:marBottom w:val="0"/>
          <w:divBdr>
            <w:top w:val="none" w:sz="0" w:space="0" w:color="auto"/>
            <w:left w:val="none" w:sz="0" w:space="0" w:color="auto"/>
            <w:bottom w:val="none" w:sz="0" w:space="0" w:color="auto"/>
            <w:right w:val="none" w:sz="0" w:space="0" w:color="auto"/>
          </w:divBdr>
        </w:div>
        <w:div w:id="2027097927">
          <w:marLeft w:val="0"/>
          <w:marRight w:val="0"/>
          <w:marTop w:val="0"/>
          <w:marBottom w:val="0"/>
          <w:divBdr>
            <w:top w:val="none" w:sz="0" w:space="0" w:color="auto"/>
            <w:left w:val="none" w:sz="0" w:space="0" w:color="auto"/>
            <w:bottom w:val="none" w:sz="0" w:space="0" w:color="auto"/>
            <w:right w:val="none" w:sz="0" w:space="0" w:color="auto"/>
          </w:divBdr>
        </w:div>
        <w:div w:id="706487839">
          <w:marLeft w:val="0"/>
          <w:marRight w:val="0"/>
          <w:marTop w:val="0"/>
          <w:marBottom w:val="0"/>
          <w:divBdr>
            <w:top w:val="none" w:sz="0" w:space="0" w:color="auto"/>
            <w:left w:val="none" w:sz="0" w:space="0" w:color="auto"/>
            <w:bottom w:val="none" w:sz="0" w:space="0" w:color="auto"/>
            <w:right w:val="none" w:sz="0" w:space="0" w:color="auto"/>
          </w:divBdr>
        </w:div>
        <w:div w:id="274481748">
          <w:marLeft w:val="0"/>
          <w:marRight w:val="0"/>
          <w:marTop w:val="0"/>
          <w:marBottom w:val="0"/>
          <w:divBdr>
            <w:top w:val="none" w:sz="0" w:space="0" w:color="auto"/>
            <w:left w:val="none" w:sz="0" w:space="0" w:color="auto"/>
            <w:bottom w:val="none" w:sz="0" w:space="0" w:color="auto"/>
            <w:right w:val="none" w:sz="0" w:space="0" w:color="auto"/>
          </w:divBdr>
        </w:div>
        <w:div w:id="935484338">
          <w:marLeft w:val="0"/>
          <w:marRight w:val="0"/>
          <w:marTop w:val="0"/>
          <w:marBottom w:val="0"/>
          <w:divBdr>
            <w:top w:val="none" w:sz="0" w:space="0" w:color="auto"/>
            <w:left w:val="none" w:sz="0" w:space="0" w:color="auto"/>
            <w:bottom w:val="none" w:sz="0" w:space="0" w:color="auto"/>
            <w:right w:val="none" w:sz="0" w:space="0" w:color="auto"/>
          </w:divBdr>
        </w:div>
        <w:div w:id="1441562276">
          <w:marLeft w:val="0"/>
          <w:marRight w:val="0"/>
          <w:marTop w:val="0"/>
          <w:marBottom w:val="0"/>
          <w:divBdr>
            <w:top w:val="none" w:sz="0" w:space="0" w:color="auto"/>
            <w:left w:val="none" w:sz="0" w:space="0" w:color="auto"/>
            <w:bottom w:val="none" w:sz="0" w:space="0" w:color="auto"/>
            <w:right w:val="none" w:sz="0" w:space="0" w:color="auto"/>
          </w:divBdr>
        </w:div>
        <w:div w:id="183596582">
          <w:marLeft w:val="0"/>
          <w:marRight w:val="0"/>
          <w:marTop w:val="0"/>
          <w:marBottom w:val="0"/>
          <w:divBdr>
            <w:top w:val="none" w:sz="0" w:space="0" w:color="auto"/>
            <w:left w:val="none" w:sz="0" w:space="0" w:color="auto"/>
            <w:bottom w:val="none" w:sz="0" w:space="0" w:color="auto"/>
            <w:right w:val="none" w:sz="0" w:space="0" w:color="auto"/>
          </w:divBdr>
        </w:div>
        <w:div w:id="1033379942">
          <w:marLeft w:val="0"/>
          <w:marRight w:val="0"/>
          <w:marTop w:val="0"/>
          <w:marBottom w:val="0"/>
          <w:divBdr>
            <w:top w:val="none" w:sz="0" w:space="0" w:color="auto"/>
            <w:left w:val="none" w:sz="0" w:space="0" w:color="auto"/>
            <w:bottom w:val="none" w:sz="0" w:space="0" w:color="auto"/>
            <w:right w:val="none" w:sz="0" w:space="0" w:color="auto"/>
          </w:divBdr>
        </w:div>
        <w:div w:id="190070557">
          <w:marLeft w:val="0"/>
          <w:marRight w:val="0"/>
          <w:marTop w:val="0"/>
          <w:marBottom w:val="0"/>
          <w:divBdr>
            <w:top w:val="none" w:sz="0" w:space="0" w:color="auto"/>
            <w:left w:val="none" w:sz="0" w:space="0" w:color="auto"/>
            <w:bottom w:val="none" w:sz="0" w:space="0" w:color="auto"/>
            <w:right w:val="none" w:sz="0" w:space="0" w:color="auto"/>
          </w:divBdr>
        </w:div>
        <w:div w:id="1592932840">
          <w:marLeft w:val="0"/>
          <w:marRight w:val="0"/>
          <w:marTop w:val="0"/>
          <w:marBottom w:val="0"/>
          <w:divBdr>
            <w:top w:val="none" w:sz="0" w:space="0" w:color="auto"/>
            <w:left w:val="none" w:sz="0" w:space="0" w:color="auto"/>
            <w:bottom w:val="none" w:sz="0" w:space="0" w:color="auto"/>
            <w:right w:val="none" w:sz="0" w:space="0" w:color="auto"/>
          </w:divBdr>
        </w:div>
        <w:div w:id="325671571">
          <w:marLeft w:val="0"/>
          <w:marRight w:val="0"/>
          <w:marTop w:val="0"/>
          <w:marBottom w:val="0"/>
          <w:divBdr>
            <w:top w:val="none" w:sz="0" w:space="0" w:color="auto"/>
            <w:left w:val="none" w:sz="0" w:space="0" w:color="auto"/>
            <w:bottom w:val="none" w:sz="0" w:space="0" w:color="auto"/>
            <w:right w:val="none" w:sz="0" w:space="0" w:color="auto"/>
          </w:divBdr>
        </w:div>
        <w:div w:id="1285575201">
          <w:marLeft w:val="0"/>
          <w:marRight w:val="0"/>
          <w:marTop w:val="0"/>
          <w:marBottom w:val="0"/>
          <w:divBdr>
            <w:top w:val="none" w:sz="0" w:space="0" w:color="auto"/>
            <w:left w:val="none" w:sz="0" w:space="0" w:color="auto"/>
            <w:bottom w:val="none" w:sz="0" w:space="0" w:color="auto"/>
            <w:right w:val="none" w:sz="0" w:space="0" w:color="auto"/>
          </w:divBdr>
        </w:div>
        <w:div w:id="1395814827">
          <w:marLeft w:val="0"/>
          <w:marRight w:val="0"/>
          <w:marTop w:val="0"/>
          <w:marBottom w:val="0"/>
          <w:divBdr>
            <w:top w:val="none" w:sz="0" w:space="0" w:color="auto"/>
            <w:left w:val="none" w:sz="0" w:space="0" w:color="auto"/>
            <w:bottom w:val="none" w:sz="0" w:space="0" w:color="auto"/>
            <w:right w:val="none" w:sz="0" w:space="0" w:color="auto"/>
          </w:divBdr>
        </w:div>
        <w:div w:id="1463234776">
          <w:marLeft w:val="0"/>
          <w:marRight w:val="0"/>
          <w:marTop w:val="0"/>
          <w:marBottom w:val="0"/>
          <w:divBdr>
            <w:top w:val="none" w:sz="0" w:space="0" w:color="auto"/>
            <w:left w:val="none" w:sz="0" w:space="0" w:color="auto"/>
            <w:bottom w:val="none" w:sz="0" w:space="0" w:color="auto"/>
            <w:right w:val="none" w:sz="0" w:space="0" w:color="auto"/>
          </w:divBdr>
        </w:div>
        <w:div w:id="1412460112">
          <w:marLeft w:val="0"/>
          <w:marRight w:val="0"/>
          <w:marTop w:val="0"/>
          <w:marBottom w:val="0"/>
          <w:divBdr>
            <w:top w:val="none" w:sz="0" w:space="0" w:color="auto"/>
            <w:left w:val="none" w:sz="0" w:space="0" w:color="auto"/>
            <w:bottom w:val="none" w:sz="0" w:space="0" w:color="auto"/>
            <w:right w:val="none" w:sz="0" w:space="0" w:color="auto"/>
          </w:divBdr>
        </w:div>
        <w:div w:id="273100082">
          <w:marLeft w:val="0"/>
          <w:marRight w:val="0"/>
          <w:marTop w:val="0"/>
          <w:marBottom w:val="0"/>
          <w:divBdr>
            <w:top w:val="none" w:sz="0" w:space="0" w:color="auto"/>
            <w:left w:val="none" w:sz="0" w:space="0" w:color="auto"/>
            <w:bottom w:val="none" w:sz="0" w:space="0" w:color="auto"/>
            <w:right w:val="none" w:sz="0" w:space="0" w:color="auto"/>
          </w:divBdr>
        </w:div>
        <w:div w:id="1865248803">
          <w:marLeft w:val="0"/>
          <w:marRight w:val="0"/>
          <w:marTop w:val="0"/>
          <w:marBottom w:val="0"/>
          <w:divBdr>
            <w:top w:val="none" w:sz="0" w:space="0" w:color="auto"/>
            <w:left w:val="none" w:sz="0" w:space="0" w:color="auto"/>
            <w:bottom w:val="none" w:sz="0" w:space="0" w:color="auto"/>
            <w:right w:val="none" w:sz="0" w:space="0" w:color="auto"/>
          </w:divBdr>
        </w:div>
        <w:div w:id="173231598">
          <w:marLeft w:val="0"/>
          <w:marRight w:val="0"/>
          <w:marTop w:val="0"/>
          <w:marBottom w:val="0"/>
          <w:divBdr>
            <w:top w:val="none" w:sz="0" w:space="0" w:color="auto"/>
            <w:left w:val="none" w:sz="0" w:space="0" w:color="auto"/>
            <w:bottom w:val="none" w:sz="0" w:space="0" w:color="auto"/>
            <w:right w:val="none" w:sz="0" w:space="0" w:color="auto"/>
          </w:divBdr>
        </w:div>
        <w:div w:id="1417746863">
          <w:marLeft w:val="0"/>
          <w:marRight w:val="0"/>
          <w:marTop w:val="0"/>
          <w:marBottom w:val="0"/>
          <w:divBdr>
            <w:top w:val="none" w:sz="0" w:space="0" w:color="auto"/>
            <w:left w:val="none" w:sz="0" w:space="0" w:color="auto"/>
            <w:bottom w:val="none" w:sz="0" w:space="0" w:color="auto"/>
            <w:right w:val="none" w:sz="0" w:space="0" w:color="auto"/>
          </w:divBdr>
        </w:div>
        <w:div w:id="1730154023">
          <w:marLeft w:val="0"/>
          <w:marRight w:val="0"/>
          <w:marTop w:val="0"/>
          <w:marBottom w:val="0"/>
          <w:divBdr>
            <w:top w:val="none" w:sz="0" w:space="0" w:color="auto"/>
            <w:left w:val="none" w:sz="0" w:space="0" w:color="auto"/>
            <w:bottom w:val="none" w:sz="0" w:space="0" w:color="auto"/>
            <w:right w:val="none" w:sz="0" w:space="0" w:color="auto"/>
          </w:divBdr>
        </w:div>
        <w:div w:id="2079401217">
          <w:marLeft w:val="0"/>
          <w:marRight w:val="0"/>
          <w:marTop w:val="0"/>
          <w:marBottom w:val="0"/>
          <w:divBdr>
            <w:top w:val="none" w:sz="0" w:space="0" w:color="auto"/>
            <w:left w:val="none" w:sz="0" w:space="0" w:color="auto"/>
            <w:bottom w:val="none" w:sz="0" w:space="0" w:color="auto"/>
            <w:right w:val="none" w:sz="0" w:space="0" w:color="auto"/>
          </w:divBdr>
        </w:div>
        <w:div w:id="449012460">
          <w:marLeft w:val="0"/>
          <w:marRight w:val="0"/>
          <w:marTop w:val="0"/>
          <w:marBottom w:val="0"/>
          <w:divBdr>
            <w:top w:val="none" w:sz="0" w:space="0" w:color="auto"/>
            <w:left w:val="none" w:sz="0" w:space="0" w:color="auto"/>
            <w:bottom w:val="none" w:sz="0" w:space="0" w:color="auto"/>
            <w:right w:val="none" w:sz="0" w:space="0" w:color="auto"/>
          </w:divBdr>
        </w:div>
        <w:div w:id="770975723">
          <w:marLeft w:val="0"/>
          <w:marRight w:val="0"/>
          <w:marTop w:val="0"/>
          <w:marBottom w:val="0"/>
          <w:divBdr>
            <w:top w:val="none" w:sz="0" w:space="0" w:color="auto"/>
            <w:left w:val="none" w:sz="0" w:space="0" w:color="auto"/>
            <w:bottom w:val="none" w:sz="0" w:space="0" w:color="auto"/>
            <w:right w:val="none" w:sz="0" w:space="0" w:color="auto"/>
          </w:divBdr>
        </w:div>
        <w:div w:id="2091656938">
          <w:marLeft w:val="0"/>
          <w:marRight w:val="0"/>
          <w:marTop w:val="0"/>
          <w:marBottom w:val="0"/>
          <w:divBdr>
            <w:top w:val="none" w:sz="0" w:space="0" w:color="auto"/>
            <w:left w:val="none" w:sz="0" w:space="0" w:color="auto"/>
            <w:bottom w:val="none" w:sz="0" w:space="0" w:color="auto"/>
            <w:right w:val="none" w:sz="0" w:space="0" w:color="auto"/>
          </w:divBdr>
        </w:div>
        <w:div w:id="1676106184">
          <w:marLeft w:val="0"/>
          <w:marRight w:val="0"/>
          <w:marTop w:val="0"/>
          <w:marBottom w:val="0"/>
          <w:divBdr>
            <w:top w:val="none" w:sz="0" w:space="0" w:color="auto"/>
            <w:left w:val="none" w:sz="0" w:space="0" w:color="auto"/>
            <w:bottom w:val="none" w:sz="0" w:space="0" w:color="auto"/>
            <w:right w:val="none" w:sz="0" w:space="0" w:color="auto"/>
          </w:divBdr>
        </w:div>
        <w:div w:id="1806239986">
          <w:marLeft w:val="0"/>
          <w:marRight w:val="0"/>
          <w:marTop w:val="0"/>
          <w:marBottom w:val="0"/>
          <w:divBdr>
            <w:top w:val="none" w:sz="0" w:space="0" w:color="auto"/>
            <w:left w:val="none" w:sz="0" w:space="0" w:color="auto"/>
            <w:bottom w:val="none" w:sz="0" w:space="0" w:color="auto"/>
            <w:right w:val="none" w:sz="0" w:space="0" w:color="auto"/>
          </w:divBdr>
        </w:div>
        <w:div w:id="761612224">
          <w:marLeft w:val="0"/>
          <w:marRight w:val="0"/>
          <w:marTop w:val="0"/>
          <w:marBottom w:val="0"/>
          <w:divBdr>
            <w:top w:val="none" w:sz="0" w:space="0" w:color="auto"/>
            <w:left w:val="none" w:sz="0" w:space="0" w:color="auto"/>
            <w:bottom w:val="none" w:sz="0" w:space="0" w:color="auto"/>
            <w:right w:val="none" w:sz="0" w:space="0" w:color="auto"/>
          </w:divBdr>
        </w:div>
        <w:div w:id="588998926">
          <w:marLeft w:val="0"/>
          <w:marRight w:val="0"/>
          <w:marTop w:val="0"/>
          <w:marBottom w:val="0"/>
          <w:divBdr>
            <w:top w:val="none" w:sz="0" w:space="0" w:color="auto"/>
            <w:left w:val="none" w:sz="0" w:space="0" w:color="auto"/>
            <w:bottom w:val="none" w:sz="0" w:space="0" w:color="auto"/>
            <w:right w:val="none" w:sz="0" w:space="0" w:color="auto"/>
          </w:divBdr>
        </w:div>
        <w:div w:id="1446969402">
          <w:marLeft w:val="0"/>
          <w:marRight w:val="0"/>
          <w:marTop w:val="0"/>
          <w:marBottom w:val="0"/>
          <w:divBdr>
            <w:top w:val="none" w:sz="0" w:space="0" w:color="auto"/>
            <w:left w:val="none" w:sz="0" w:space="0" w:color="auto"/>
            <w:bottom w:val="none" w:sz="0" w:space="0" w:color="auto"/>
            <w:right w:val="none" w:sz="0" w:space="0" w:color="auto"/>
          </w:divBdr>
        </w:div>
        <w:div w:id="1217160415">
          <w:marLeft w:val="0"/>
          <w:marRight w:val="0"/>
          <w:marTop w:val="0"/>
          <w:marBottom w:val="0"/>
          <w:divBdr>
            <w:top w:val="none" w:sz="0" w:space="0" w:color="auto"/>
            <w:left w:val="none" w:sz="0" w:space="0" w:color="auto"/>
            <w:bottom w:val="none" w:sz="0" w:space="0" w:color="auto"/>
            <w:right w:val="none" w:sz="0" w:space="0" w:color="auto"/>
          </w:divBdr>
        </w:div>
        <w:div w:id="1765540425">
          <w:marLeft w:val="0"/>
          <w:marRight w:val="0"/>
          <w:marTop w:val="0"/>
          <w:marBottom w:val="0"/>
          <w:divBdr>
            <w:top w:val="none" w:sz="0" w:space="0" w:color="auto"/>
            <w:left w:val="none" w:sz="0" w:space="0" w:color="auto"/>
            <w:bottom w:val="none" w:sz="0" w:space="0" w:color="auto"/>
            <w:right w:val="none" w:sz="0" w:space="0" w:color="auto"/>
          </w:divBdr>
        </w:div>
        <w:div w:id="1017853240">
          <w:marLeft w:val="0"/>
          <w:marRight w:val="0"/>
          <w:marTop w:val="0"/>
          <w:marBottom w:val="0"/>
          <w:divBdr>
            <w:top w:val="none" w:sz="0" w:space="0" w:color="auto"/>
            <w:left w:val="none" w:sz="0" w:space="0" w:color="auto"/>
            <w:bottom w:val="none" w:sz="0" w:space="0" w:color="auto"/>
            <w:right w:val="none" w:sz="0" w:space="0" w:color="auto"/>
          </w:divBdr>
        </w:div>
        <w:div w:id="973800983">
          <w:marLeft w:val="0"/>
          <w:marRight w:val="0"/>
          <w:marTop w:val="0"/>
          <w:marBottom w:val="0"/>
          <w:divBdr>
            <w:top w:val="none" w:sz="0" w:space="0" w:color="auto"/>
            <w:left w:val="none" w:sz="0" w:space="0" w:color="auto"/>
            <w:bottom w:val="none" w:sz="0" w:space="0" w:color="auto"/>
            <w:right w:val="none" w:sz="0" w:space="0" w:color="auto"/>
          </w:divBdr>
        </w:div>
        <w:div w:id="938633922">
          <w:marLeft w:val="0"/>
          <w:marRight w:val="0"/>
          <w:marTop w:val="0"/>
          <w:marBottom w:val="0"/>
          <w:divBdr>
            <w:top w:val="none" w:sz="0" w:space="0" w:color="auto"/>
            <w:left w:val="none" w:sz="0" w:space="0" w:color="auto"/>
            <w:bottom w:val="none" w:sz="0" w:space="0" w:color="auto"/>
            <w:right w:val="none" w:sz="0" w:space="0" w:color="auto"/>
          </w:divBdr>
        </w:div>
        <w:div w:id="774324489">
          <w:marLeft w:val="0"/>
          <w:marRight w:val="0"/>
          <w:marTop w:val="0"/>
          <w:marBottom w:val="0"/>
          <w:divBdr>
            <w:top w:val="none" w:sz="0" w:space="0" w:color="auto"/>
            <w:left w:val="none" w:sz="0" w:space="0" w:color="auto"/>
            <w:bottom w:val="none" w:sz="0" w:space="0" w:color="auto"/>
            <w:right w:val="none" w:sz="0" w:space="0" w:color="auto"/>
          </w:divBdr>
        </w:div>
        <w:div w:id="108281030">
          <w:marLeft w:val="0"/>
          <w:marRight w:val="0"/>
          <w:marTop w:val="0"/>
          <w:marBottom w:val="0"/>
          <w:divBdr>
            <w:top w:val="none" w:sz="0" w:space="0" w:color="auto"/>
            <w:left w:val="none" w:sz="0" w:space="0" w:color="auto"/>
            <w:bottom w:val="none" w:sz="0" w:space="0" w:color="auto"/>
            <w:right w:val="none" w:sz="0" w:space="0" w:color="auto"/>
          </w:divBdr>
        </w:div>
        <w:div w:id="264268038">
          <w:marLeft w:val="0"/>
          <w:marRight w:val="0"/>
          <w:marTop w:val="0"/>
          <w:marBottom w:val="0"/>
          <w:divBdr>
            <w:top w:val="none" w:sz="0" w:space="0" w:color="auto"/>
            <w:left w:val="none" w:sz="0" w:space="0" w:color="auto"/>
            <w:bottom w:val="none" w:sz="0" w:space="0" w:color="auto"/>
            <w:right w:val="none" w:sz="0" w:space="0" w:color="auto"/>
          </w:divBdr>
        </w:div>
        <w:div w:id="757948700">
          <w:marLeft w:val="0"/>
          <w:marRight w:val="0"/>
          <w:marTop w:val="0"/>
          <w:marBottom w:val="0"/>
          <w:divBdr>
            <w:top w:val="none" w:sz="0" w:space="0" w:color="auto"/>
            <w:left w:val="none" w:sz="0" w:space="0" w:color="auto"/>
            <w:bottom w:val="none" w:sz="0" w:space="0" w:color="auto"/>
            <w:right w:val="none" w:sz="0" w:space="0" w:color="auto"/>
          </w:divBdr>
        </w:div>
        <w:div w:id="536091668">
          <w:marLeft w:val="0"/>
          <w:marRight w:val="0"/>
          <w:marTop w:val="0"/>
          <w:marBottom w:val="0"/>
          <w:divBdr>
            <w:top w:val="none" w:sz="0" w:space="0" w:color="auto"/>
            <w:left w:val="none" w:sz="0" w:space="0" w:color="auto"/>
            <w:bottom w:val="none" w:sz="0" w:space="0" w:color="auto"/>
            <w:right w:val="none" w:sz="0" w:space="0" w:color="auto"/>
          </w:divBdr>
        </w:div>
        <w:div w:id="1488671340">
          <w:marLeft w:val="0"/>
          <w:marRight w:val="0"/>
          <w:marTop w:val="0"/>
          <w:marBottom w:val="0"/>
          <w:divBdr>
            <w:top w:val="none" w:sz="0" w:space="0" w:color="auto"/>
            <w:left w:val="none" w:sz="0" w:space="0" w:color="auto"/>
            <w:bottom w:val="none" w:sz="0" w:space="0" w:color="auto"/>
            <w:right w:val="none" w:sz="0" w:space="0" w:color="auto"/>
          </w:divBdr>
          <w:divsChild>
            <w:div w:id="787167865">
              <w:marLeft w:val="-75"/>
              <w:marRight w:val="0"/>
              <w:marTop w:val="30"/>
              <w:marBottom w:val="30"/>
              <w:divBdr>
                <w:top w:val="none" w:sz="0" w:space="0" w:color="auto"/>
                <w:left w:val="none" w:sz="0" w:space="0" w:color="auto"/>
                <w:bottom w:val="none" w:sz="0" w:space="0" w:color="auto"/>
                <w:right w:val="none" w:sz="0" w:space="0" w:color="auto"/>
              </w:divBdr>
              <w:divsChild>
                <w:div w:id="624849536">
                  <w:marLeft w:val="0"/>
                  <w:marRight w:val="0"/>
                  <w:marTop w:val="0"/>
                  <w:marBottom w:val="0"/>
                  <w:divBdr>
                    <w:top w:val="none" w:sz="0" w:space="0" w:color="auto"/>
                    <w:left w:val="none" w:sz="0" w:space="0" w:color="auto"/>
                    <w:bottom w:val="none" w:sz="0" w:space="0" w:color="auto"/>
                    <w:right w:val="none" w:sz="0" w:space="0" w:color="auto"/>
                  </w:divBdr>
                  <w:divsChild>
                    <w:div w:id="847599213">
                      <w:marLeft w:val="0"/>
                      <w:marRight w:val="0"/>
                      <w:marTop w:val="0"/>
                      <w:marBottom w:val="0"/>
                      <w:divBdr>
                        <w:top w:val="none" w:sz="0" w:space="0" w:color="auto"/>
                        <w:left w:val="none" w:sz="0" w:space="0" w:color="auto"/>
                        <w:bottom w:val="none" w:sz="0" w:space="0" w:color="auto"/>
                        <w:right w:val="none" w:sz="0" w:space="0" w:color="auto"/>
                      </w:divBdr>
                    </w:div>
                  </w:divsChild>
                </w:div>
                <w:div w:id="2000770901">
                  <w:marLeft w:val="0"/>
                  <w:marRight w:val="0"/>
                  <w:marTop w:val="0"/>
                  <w:marBottom w:val="0"/>
                  <w:divBdr>
                    <w:top w:val="none" w:sz="0" w:space="0" w:color="auto"/>
                    <w:left w:val="none" w:sz="0" w:space="0" w:color="auto"/>
                    <w:bottom w:val="none" w:sz="0" w:space="0" w:color="auto"/>
                    <w:right w:val="none" w:sz="0" w:space="0" w:color="auto"/>
                  </w:divBdr>
                  <w:divsChild>
                    <w:div w:id="1301233034">
                      <w:marLeft w:val="0"/>
                      <w:marRight w:val="0"/>
                      <w:marTop w:val="0"/>
                      <w:marBottom w:val="0"/>
                      <w:divBdr>
                        <w:top w:val="none" w:sz="0" w:space="0" w:color="auto"/>
                        <w:left w:val="none" w:sz="0" w:space="0" w:color="auto"/>
                        <w:bottom w:val="none" w:sz="0" w:space="0" w:color="auto"/>
                        <w:right w:val="none" w:sz="0" w:space="0" w:color="auto"/>
                      </w:divBdr>
                    </w:div>
                  </w:divsChild>
                </w:div>
                <w:div w:id="2113935614">
                  <w:marLeft w:val="0"/>
                  <w:marRight w:val="0"/>
                  <w:marTop w:val="0"/>
                  <w:marBottom w:val="0"/>
                  <w:divBdr>
                    <w:top w:val="none" w:sz="0" w:space="0" w:color="auto"/>
                    <w:left w:val="none" w:sz="0" w:space="0" w:color="auto"/>
                    <w:bottom w:val="none" w:sz="0" w:space="0" w:color="auto"/>
                    <w:right w:val="none" w:sz="0" w:space="0" w:color="auto"/>
                  </w:divBdr>
                  <w:divsChild>
                    <w:div w:id="1832597918">
                      <w:marLeft w:val="0"/>
                      <w:marRight w:val="0"/>
                      <w:marTop w:val="0"/>
                      <w:marBottom w:val="0"/>
                      <w:divBdr>
                        <w:top w:val="none" w:sz="0" w:space="0" w:color="auto"/>
                        <w:left w:val="none" w:sz="0" w:space="0" w:color="auto"/>
                        <w:bottom w:val="none" w:sz="0" w:space="0" w:color="auto"/>
                        <w:right w:val="none" w:sz="0" w:space="0" w:color="auto"/>
                      </w:divBdr>
                    </w:div>
                  </w:divsChild>
                </w:div>
                <w:div w:id="886524752">
                  <w:marLeft w:val="0"/>
                  <w:marRight w:val="0"/>
                  <w:marTop w:val="0"/>
                  <w:marBottom w:val="0"/>
                  <w:divBdr>
                    <w:top w:val="none" w:sz="0" w:space="0" w:color="auto"/>
                    <w:left w:val="none" w:sz="0" w:space="0" w:color="auto"/>
                    <w:bottom w:val="none" w:sz="0" w:space="0" w:color="auto"/>
                    <w:right w:val="none" w:sz="0" w:space="0" w:color="auto"/>
                  </w:divBdr>
                  <w:divsChild>
                    <w:div w:id="1493057308">
                      <w:marLeft w:val="0"/>
                      <w:marRight w:val="0"/>
                      <w:marTop w:val="0"/>
                      <w:marBottom w:val="0"/>
                      <w:divBdr>
                        <w:top w:val="none" w:sz="0" w:space="0" w:color="auto"/>
                        <w:left w:val="none" w:sz="0" w:space="0" w:color="auto"/>
                        <w:bottom w:val="none" w:sz="0" w:space="0" w:color="auto"/>
                        <w:right w:val="none" w:sz="0" w:space="0" w:color="auto"/>
                      </w:divBdr>
                    </w:div>
                  </w:divsChild>
                </w:div>
                <w:div w:id="493760279">
                  <w:marLeft w:val="0"/>
                  <w:marRight w:val="0"/>
                  <w:marTop w:val="0"/>
                  <w:marBottom w:val="0"/>
                  <w:divBdr>
                    <w:top w:val="none" w:sz="0" w:space="0" w:color="auto"/>
                    <w:left w:val="none" w:sz="0" w:space="0" w:color="auto"/>
                    <w:bottom w:val="none" w:sz="0" w:space="0" w:color="auto"/>
                    <w:right w:val="none" w:sz="0" w:space="0" w:color="auto"/>
                  </w:divBdr>
                  <w:divsChild>
                    <w:div w:id="1351830334">
                      <w:marLeft w:val="0"/>
                      <w:marRight w:val="0"/>
                      <w:marTop w:val="0"/>
                      <w:marBottom w:val="0"/>
                      <w:divBdr>
                        <w:top w:val="none" w:sz="0" w:space="0" w:color="auto"/>
                        <w:left w:val="none" w:sz="0" w:space="0" w:color="auto"/>
                        <w:bottom w:val="none" w:sz="0" w:space="0" w:color="auto"/>
                        <w:right w:val="none" w:sz="0" w:space="0" w:color="auto"/>
                      </w:divBdr>
                    </w:div>
                  </w:divsChild>
                </w:div>
                <w:div w:id="1322001353">
                  <w:marLeft w:val="0"/>
                  <w:marRight w:val="0"/>
                  <w:marTop w:val="0"/>
                  <w:marBottom w:val="0"/>
                  <w:divBdr>
                    <w:top w:val="none" w:sz="0" w:space="0" w:color="auto"/>
                    <w:left w:val="none" w:sz="0" w:space="0" w:color="auto"/>
                    <w:bottom w:val="none" w:sz="0" w:space="0" w:color="auto"/>
                    <w:right w:val="none" w:sz="0" w:space="0" w:color="auto"/>
                  </w:divBdr>
                  <w:divsChild>
                    <w:div w:id="241182071">
                      <w:marLeft w:val="0"/>
                      <w:marRight w:val="0"/>
                      <w:marTop w:val="0"/>
                      <w:marBottom w:val="0"/>
                      <w:divBdr>
                        <w:top w:val="none" w:sz="0" w:space="0" w:color="auto"/>
                        <w:left w:val="none" w:sz="0" w:space="0" w:color="auto"/>
                        <w:bottom w:val="none" w:sz="0" w:space="0" w:color="auto"/>
                        <w:right w:val="none" w:sz="0" w:space="0" w:color="auto"/>
                      </w:divBdr>
                    </w:div>
                  </w:divsChild>
                </w:div>
                <w:div w:id="984699646">
                  <w:marLeft w:val="0"/>
                  <w:marRight w:val="0"/>
                  <w:marTop w:val="0"/>
                  <w:marBottom w:val="0"/>
                  <w:divBdr>
                    <w:top w:val="none" w:sz="0" w:space="0" w:color="auto"/>
                    <w:left w:val="none" w:sz="0" w:space="0" w:color="auto"/>
                    <w:bottom w:val="none" w:sz="0" w:space="0" w:color="auto"/>
                    <w:right w:val="none" w:sz="0" w:space="0" w:color="auto"/>
                  </w:divBdr>
                  <w:divsChild>
                    <w:div w:id="1771390592">
                      <w:marLeft w:val="0"/>
                      <w:marRight w:val="0"/>
                      <w:marTop w:val="0"/>
                      <w:marBottom w:val="0"/>
                      <w:divBdr>
                        <w:top w:val="none" w:sz="0" w:space="0" w:color="auto"/>
                        <w:left w:val="none" w:sz="0" w:space="0" w:color="auto"/>
                        <w:bottom w:val="none" w:sz="0" w:space="0" w:color="auto"/>
                        <w:right w:val="none" w:sz="0" w:space="0" w:color="auto"/>
                      </w:divBdr>
                    </w:div>
                  </w:divsChild>
                </w:div>
                <w:div w:id="1471901176">
                  <w:marLeft w:val="0"/>
                  <w:marRight w:val="0"/>
                  <w:marTop w:val="0"/>
                  <w:marBottom w:val="0"/>
                  <w:divBdr>
                    <w:top w:val="none" w:sz="0" w:space="0" w:color="auto"/>
                    <w:left w:val="none" w:sz="0" w:space="0" w:color="auto"/>
                    <w:bottom w:val="none" w:sz="0" w:space="0" w:color="auto"/>
                    <w:right w:val="none" w:sz="0" w:space="0" w:color="auto"/>
                  </w:divBdr>
                  <w:divsChild>
                    <w:div w:id="2122213809">
                      <w:marLeft w:val="0"/>
                      <w:marRight w:val="0"/>
                      <w:marTop w:val="0"/>
                      <w:marBottom w:val="0"/>
                      <w:divBdr>
                        <w:top w:val="none" w:sz="0" w:space="0" w:color="auto"/>
                        <w:left w:val="none" w:sz="0" w:space="0" w:color="auto"/>
                        <w:bottom w:val="none" w:sz="0" w:space="0" w:color="auto"/>
                        <w:right w:val="none" w:sz="0" w:space="0" w:color="auto"/>
                      </w:divBdr>
                    </w:div>
                  </w:divsChild>
                </w:div>
                <w:div w:id="1053891394">
                  <w:marLeft w:val="0"/>
                  <w:marRight w:val="0"/>
                  <w:marTop w:val="0"/>
                  <w:marBottom w:val="0"/>
                  <w:divBdr>
                    <w:top w:val="none" w:sz="0" w:space="0" w:color="auto"/>
                    <w:left w:val="none" w:sz="0" w:space="0" w:color="auto"/>
                    <w:bottom w:val="none" w:sz="0" w:space="0" w:color="auto"/>
                    <w:right w:val="none" w:sz="0" w:space="0" w:color="auto"/>
                  </w:divBdr>
                  <w:divsChild>
                    <w:div w:id="1843817611">
                      <w:marLeft w:val="0"/>
                      <w:marRight w:val="0"/>
                      <w:marTop w:val="0"/>
                      <w:marBottom w:val="0"/>
                      <w:divBdr>
                        <w:top w:val="none" w:sz="0" w:space="0" w:color="auto"/>
                        <w:left w:val="none" w:sz="0" w:space="0" w:color="auto"/>
                        <w:bottom w:val="none" w:sz="0" w:space="0" w:color="auto"/>
                        <w:right w:val="none" w:sz="0" w:space="0" w:color="auto"/>
                      </w:divBdr>
                    </w:div>
                  </w:divsChild>
                </w:div>
                <w:div w:id="379592644">
                  <w:marLeft w:val="0"/>
                  <w:marRight w:val="0"/>
                  <w:marTop w:val="0"/>
                  <w:marBottom w:val="0"/>
                  <w:divBdr>
                    <w:top w:val="none" w:sz="0" w:space="0" w:color="auto"/>
                    <w:left w:val="none" w:sz="0" w:space="0" w:color="auto"/>
                    <w:bottom w:val="none" w:sz="0" w:space="0" w:color="auto"/>
                    <w:right w:val="none" w:sz="0" w:space="0" w:color="auto"/>
                  </w:divBdr>
                  <w:divsChild>
                    <w:div w:id="804543371">
                      <w:marLeft w:val="0"/>
                      <w:marRight w:val="0"/>
                      <w:marTop w:val="0"/>
                      <w:marBottom w:val="0"/>
                      <w:divBdr>
                        <w:top w:val="none" w:sz="0" w:space="0" w:color="auto"/>
                        <w:left w:val="none" w:sz="0" w:space="0" w:color="auto"/>
                        <w:bottom w:val="none" w:sz="0" w:space="0" w:color="auto"/>
                        <w:right w:val="none" w:sz="0" w:space="0" w:color="auto"/>
                      </w:divBdr>
                    </w:div>
                  </w:divsChild>
                </w:div>
                <w:div w:id="1666930493">
                  <w:marLeft w:val="0"/>
                  <w:marRight w:val="0"/>
                  <w:marTop w:val="0"/>
                  <w:marBottom w:val="0"/>
                  <w:divBdr>
                    <w:top w:val="none" w:sz="0" w:space="0" w:color="auto"/>
                    <w:left w:val="none" w:sz="0" w:space="0" w:color="auto"/>
                    <w:bottom w:val="none" w:sz="0" w:space="0" w:color="auto"/>
                    <w:right w:val="none" w:sz="0" w:space="0" w:color="auto"/>
                  </w:divBdr>
                  <w:divsChild>
                    <w:div w:id="793600643">
                      <w:marLeft w:val="0"/>
                      <w:marRight w:val="0"/>
                      <w:marTop w:val="0"/>
                      <w:marBottom w:val="0"/>
                      <w:divBdr>
                        <w:top w:val="none" w:sz="0" w:space="0" w:color="auto"/>
                        <w:left w:val="none" w:sz="0" w:space="0" w:color="auto"/>
                        <w:bottom w:val="none" w:sz="0" w:space="0" w:color="auto"/>
                        <w:right w:val="none" w:sz="0" w:space="0" w:color="auto"/>
                      </w:divBdr>
                    </w:div>
                  </w:divsChild>
                </w:div>
                <w:div w:id="1876960873">
                  <w:marLeft w:val="0"/>
                  <w:marRight w:val="0"/>
                  <w:marTop w:val="0"/>
                  <w:marBottom w:val="0"/>
                  <w:divBdr>
                    <w:top w:val="none" w:sz="0" w:space="0" w:color="auto"/>
                    <w:left w:val="none" w:sz="0" w:space="0" w:color="auto"/>
                    <w:bottom w:val="none" w:sz="0" w:space="0" w:color="auto"/>
                    <w:right w:val="none" w:sz="0" w:space="0" w:color="auto"/>
                  </w:divBdr>
                  <w:divsChild>
                    <w:div w:id="1569808277">
                      <w:marLeft w:val="0"/>
                      <w:marRight w:val="0"/>
                      <w:marTop w:val="0"/>
                      <w:marBottom w:val="0"/>
                      <w:divBdr>
                        <w:top w:val="none" w:sz="0" w:space="0" w:color="auto"/>
                        <w:left w:val="none" w:sz="0" w:space="0" w:color="auto"/>
                        <w:bottom w:val="none" w:sz="0" w:space="0" w:color="auto"/>
                        <w:right w:val="none" w:sz="0" w:space="0" w:color="auto"/>
                      </w:divBdr>
                    </w:div>
                  </w:divsChild>
                </w:div>
                <w:div w:id="781339799">
                  <w:marLeft w:val="0"/>
                  <w:marRight w:val="0"/>
                  <w:marTop w:val="0"/>
                  <w:marBottom w:val="0"/>
                  <w:divBdr>
                    <w:top w:val="none" w:sz="0" w:space="0" w:color="auto"/>
                    <w:left w:val="none" w:sz="0" w:space="0" w:color="auto"/>
                    <w:bottom w:val="none" w:sz="0" w:space="0" w:color="auto"/>
                    <w:right w:val="none" w:sz="0" w:space="0" w:color="auto"/>
                  </w:divBdr>
                  <w:divsChild>
                    <w:div w:id="5089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20356">
          <w:marLeft w:val="0"/>
          <w:marRight w:val="0"/>
          <w:marTop w:val="0"/>
          <w:marBottom w:val="0"/>
          <w:divBdr>
            <w:top w:val="none" w:sz="0" w:space="0" w:color="auto"/>
            <w:left w:val="none" w:sz="0" w:space="0" w:color="auto"/>
            <w:bottom w:val="none" w:sz="0" w:space="0" w:color="auto"/>
            <w:right w:val="none" w:sz="0" w:space="0" w:color="auto"/>
          </w:divBdr>
        </w:div>
        <w:div w:id="350496182">
          <w:marLeft w:val="0"/>
          <w:marRight w:val="0"/>
          <w:marTop w:val="0"/>
          <w:marBottom w:val="0"/>
          <w:divBdr>
            <w:top w:val="none" w:sz="0" w:space="0" w:color="auto"/>
            <w:left w:val="none" w:sz="0" w:space="0" w:color="auto"/>
            <w:bottom w:val="none" w:sz="0" w:space="0" w:color="auto"/>
            <w:right w:val="none" w:sz="0" w:space="0" w:color="auto"/>
          </w:divBdr>
        </w:div>
        <w:div w:id="1075401243">
          <w:marLeft w:val="0"/>
          <w:marRight w:val="0"/>
          <w:marTop w:val="0"/>
          <w:marBottom w:val="0"/>
          <w:divBdr>
            <w:top w:val="none" w:sz="0" w:space="0" w:color="auto"/>
            <w:left w:val="none" w:sz="0" w:space="0" w:color="auto"/>
            <w:bottom w:val="none" w:sz="0" w:space="0" w:color="auto"/>
            <w:right w:val="none" w:sz="0" w:space="0" w:color="auto"/>
          </w:divBdr>
        </w:div>
        <w:div w:id="1844470564">
          <w:marLeft w:val="0"/>
          <w:marRight w:val="0"/>
          <w:marTop w:val="0"/>
          <w:marBottom w:val="0"/>
          <w:divBdr>
            <w:top w:val="none" w:sz="0" w:space="0" w:color="auto"/>
            <w:left w:val="none" w:sz="0" w:space="0" w:color="auto"/>
            <w:bottom w:val="none" w:sz="0" w:space="0" w:color="auto"/>
            <w:right w:val="none" w:sz="0" w:space="0" w:color="auto"/>
          </w:divBdr>
        </w:div>
        <w:div w:id="227150924">
          <w:marLeft w:val="0"/>
          <w:marRight w:val="0"/>
          <w:marTop w:val="0"/>
          <w:marBottom w:val="0"/>
          <w:divBdr>
            <w:top w:val="none" w:sz="0" w:space="0" w:color="auto"/>
            <w:left w:val="none" w:sz="0" w:space="0" w:color="auto"/>
            <w:bottom w:val="none" w:sz="0" w:space="0" w:color="auto"/>
            <w:right w:val="none" w:sz="0" w:space="0" w:color="auto"/>
          </w:divBdr>
          <w:divsChild>
            <w:div w:id="1133447239">
              <w:marLeft w:val="-75"/>
              <w:marRight w:val="0"/>
              <w:marTop w:val="30"/>
              <w:marBottom w:val="30"/>
              <w:divBdr>
                <w:top w:val="none" w:sz="0" w:space="0" w:color="auto"/>
                <w:left w:val="none" w:sz="0" w:space="0" w:color="auto"/>
                <w:bottom w:val="none" w:sz="0" w:space="0" w:color="auto"/>
                <w:right w:val="none" w:sz="0" w:space="0" w:color="auto"/>
              </w:divBdr>
              <w:divsChild>
                <w:div w:id="739442899">
                  <w:marLeft w:val="0"/>
                  <w:marRight w:val="0"/>
                  <w:marTop w:val="0"/>
                  <w:marBottom w:val="0"/>
                  <w:divBdr>
                    <w:top w:val="none" w:sz="0" w:space="0" w:color="auto"/>
                    <w:left w:val="none" w:sz="0" w:space="0" w:color="auto"/>
                    <w:bottom w:val="none" w:sz="0" w:space="0" w:color="auto"/>
                    <w:right w:val="none" w:sz="0" w:space="0" w:color="auto"/>
                  </w:divBdr>
                  <w:divsChild>
                    <w:div w:id="23141245">
                      <w:marLeft w:val="0"/>
                      <w:marRight w:val="0"/>
                      <w:marTop w:val="0"/>
                      <w:marBottom w:val="0"/>
                      <w:divBdr>
                        <w:top w:val="none" w:sz="0" w:space="0" w:color="auto"/>
                        <w:left w:val="none" w:sz="0" w:space="0" w:color="auto"/>
                        <w:bottom w:val="none" w:sz="0" w:space="0" w:color="auto"/>
                        <w:right w:val="none" w:sz="0" w:space="0" w:color="auto"/>
                      </w:divBdr>
                    </w:div>
                  </w:divsChild>
                </w:div>
                <w:div w:id="2008513109">
                  <w:marLeft w:val="0"/>
                  <w:marRight w:val="0"/>
                  <w:marTop w:val="0"/>
                  <w:marBottom w:val="0"/>
                  <w:divBdr>
                    <w:top w:val="none" w:sz="0" w:space="0" w:color="auto"/>
                    <w:left w:val="none" w:sz="0" w:space="0" w:color="auto"/>
                    <w:bottom w:val="none" w:sz="0" w:space="0" w:color="auto"/>
                    <w:right w:val="none" w:sz="0" w:space="0" w:color="auto"/>
                  </w:divBdr>
                  <w:divsChild>
                    <w:div w:id="510338287">
                      <w:marLeft w:val="0"/>
                      <w:marRight w:val="0"/>
                      <w:marTop w:val="0"/>
                      <w:marBottom w:val="0"/>
                      <w:divBdr>
                        <w:top w:val="none" w:sz="0" w:space="0" w:color="auto"/>
                        <w:left w:val="none" w:sz="0" w:space="0" w:color="auto"/>
                        <w:bottom w:val="none" w:sz="0" w:space="0" w:color="auto"/>
                        <w:right w:val="none" w:sz="0" w:space="0" w:color="auto"/>
                      </w:divBdr>
                    </w:div>
                  </w:divsChild>
                </w:div>
                <w:div w:id="503278382">
                  <w:marLeft w:val="0"/>
                  <w:marRight w:val="0"/>
                  <w:marTop w:val="0"/>
                  <w:marBottom w:val="0"/>
                  <w:divBdr>
                    <w:top w:val="none" w:sz="0" w:space="0" w:color="auto"/>
                    <w:left w:val="none" w:sz="0" w:space="0" w:color="auto"/>
                    <w:bottom w:val="none" w:sz="0" w:space="0" w:color="auto"/>
                    <w:right w:val="none" w:sz="0" w:space="0" w:color="auto"/>
                  </w:divBdr>
                  <w:divsChild>
                    <w:div w:id="1077704256">
                      <w:marLeft w:val="0"/>
                      <w:marRight w:val="0"/>
                      <w:marTop w:val="0"/>
                      <w:marBottom w:val="0"/>
                      <w:divBdr>
                        <w:top w:val="none" w:sz="0" w:space="0" w:color="auto"/>
                        <w:left w:val="none" w:sz="0" w:space="0" w:color="auto"/>
                        <w:bottom w:val="none" w:sz="0" w:space="0" w:color="auto"/>
                        <w:right w:val="none" w:sz="0" w:space="0" w:color="auto"/>
                      </w:divBdr>
                    </w:div>
                  </w:divsChild>
                </w:div>
                <w:div w:id="1124080762">
                  <w:marLeft w:val="0"/>
                  <w:marRight w:val="0"/>
                  <w:marTop w:val="0"/>
                  <w:marBottom w:val="0"/>
                  <w:divBdr>
                    <w:top w:val="none" w:sz="0" w:space="0" w:color="auto"/>
                    <w:left w:val="none" w:sz="0" w:space="0" w:color="auto"/>
                    <w:bottom w:val="none" w:sz="0" w:space="0" w:color="auto"/>
                    <w:right w:val="none" w:sz="0" w:space="0" w:color="auto"/>
                  </w:divBdr>
                  <w:divsChild>
                    <w:div w:id="16907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5365">
          <w:marLeft w:val="0"/>
          <w:marRight w:val="0"/>
          <w:marTop w:val="0"/>
          <w:marBottom w:val="0"/>
          <w:divBdr>
            <w:top w:val="none" w:sz="0" w:space="0" w:color="auto"/>
            <w:left w:val="none" w:sz="0" w:space="0" w:color="auto"/>
            <w:bottom w:val="none" w:sz="0" w:space="0" w:color="auto"/>
            <w:right w:val="none" w:sz="0" w:space="0" w:color="auto"/>
          </w:divBdr>
        </w:div>
        <w:div w:id="1314868839">
          <w:marLeft w:val="0"/>
          <w:marRight w:val="0"/>
          <w:marTop w:val="0"/>
          <w:marBottom w:val="0"/>
          <w:divBdr>
            <w:top w:val="none" w:sz="0" w:space="0" w:color="auto"/>
            <w:left w:val="none" w:sz="0" w:space="0" w:color="auto"/>
            <w:bottom w:val="none" w:sz="0" w:space="0" w:color="auto"/>
            <w:right w:val="none" w:sz="0" w:space="0" w:color="auto"/>
          </w:divBdr>
          <w:divsChild>
            <w:div w:id="794257367">
              <w:marLeft w:val="-75"/>
              <w:marRight w:val="0"/>
              <w:marTop w:val="30"/>
              <w:marBottom w:val="30"/>
              <w:divBdr>
                <w:top w:val="none" w:sz="0" w:space="0" w:color="auto"/>
                <w:left w:val="none" w:sz="0" w:space="0" w:color="auto"/>
                <w:bottom w:val="none" w:sz="0" w:space="0" w:color="auto"/>
                <w:right w:val="none" w:sz="0" w:space="0" w:color="auto"/>
              </w:divBdr>
              <w:divsChild>
                <w:div w:id="1738816069">
                  <w:marLeft w:val="0"/>
                  <w:marRight w:val="0"/>
                  <w:marTop w:val="0"/>
                  <w:marBottom w:val="0"/>
                  <w:divBdr>
                    <w:top w:val="none" w:sz="0" w:space="0" w:color="auto"/>
                    <w:left w:val="none" w:sz="0" w:space="0" w:color="auto"/>
                    <w:bottom w:val="none" w:sz="0" w:space="0" w:color="auto"/>
                    <w:right w:val="none" w:sz="0" w:space="0" w:color="auto"/>
                  </w:divBdr>
                  <w:divsChild>
                    <w:div w:id="1521313171">
                      <w:marLeft w:val="0"/>
                      <w:marRight w:val="0"/>
                      <w:marTop w:val="0"/>
                      <w:marBottom w:val="0"/>
                      <w:divBdr>
                        <w:top w:val="none" w:sz="0" w:space="0" w:color="auto"/>
                        <w:left w:val="none" w:sz="0" w:space="0" w:color="auto"/>
                        <w:bottom w:val="none" w:sz="0" w:space="0" w:color="auto"/>
                        <w:right w:val="none" w:sz="0" w:space="0" w:color="auto"/>
                      </w:divBdr>
                    </w:div>
                  </w:divsChild>
                </w:div>
                <w:div w:id="1714116824">
                  <w:marLeft w:val="0"/>
                  <w:marRight w:val="0"/>
                  <w:marTop w:val="0"/>
                  <w:marBottom w:val="0"/>
                  <w:divBdr>
                    <w:top w:val="none" w:sz="0" w:space="0" w:color="auto"/>
                    <w:left w:val="none" w:sz="0" w:space="0" w:color="auto"/>
                    <w:bottom w:val="none" w:sz="0" w:space="0" w:color="auto"/>
                    <w:right w:val="none" w:sz="0" w:space="0" w:color="auto"/>
                  </w:divBdr>
                  <w:divsChild>
                    <w:div w:id="278536427">
                      <w:marLeft w:val="0"/>
                      <w:marRight w:val="0"/>
                      <w:marTop w:val="0"/>
                      <w:marBottom w:val="0"/>
                      <w:divBdr>
                        <w:top w:val="none" w:sz="0" w:space="0" w:color="auto"/>
                        <w:left w:val="none" w:sz="0" w:space="0" w:color="auto"/>
                        <w:bottom w:val="none" w:sz="0" w:space="0" w:color="auto"/>
                        <w:right w:val="none" w:sz="0" w:space="0" w:color="auto"/>
                      </w:divBdr>
                    </w:div>
                  </w:divsChild>
                </w:div>
                <w:div w:id="1347365922">
                  <w:marLeft w:val="0"/>
                  <w:marRight w:val="0"/>
                  <w:marTop w:val="0"/>
                  <w:marBottom w:val="0"/>
                  <w:divBdr>
                    <w:top w:val="none" w:sz="0" w:space="0" w:color="auto"/>
                    <w:left w:val="none" w:sz="0" w:space="0" w:color="auto"/>
                    <w:bottom w:val="none" w:sz="0" w:space="0" w:color="auto"/>
                    <w:right w:val="none" w:sz="0" w:space="0" w:color="auto"/>
                  </w:divBdr>
                  <w:divsChild>
                    <w:div w:id="1832408662">
                      <w:marLeft w:val="0"/>
                      <w:marRight w:val="0"/>
                      <w:marTop w:val="0"/>
                      <w:marBottom w:val="0"/>
                      <w:divBdr>
                        <w:top w:val="none" w:sz="0" w:space="0" w:color="auto"/>
                        <w:left w:val="none" w:sz="0" w:space="0" w:color="auto"/>
                        <w:bottom w:val="none" w:sz="0" w:space="0" w:color="auto"/>
                        <w:right w:val="none" w:sz="0" w:space="0" w:color="auto"/>
                      </w:divBdr>
                    </w:div>
                  </w:divsChild>
                </w:div>
                <w:div w:id="589700003">
                  <w:marLeft w:val="0"/>
                  <w:marRight w:val="0"/>
                  <w:marTop w:val="0"/>
                  <w:marBottom w:val="0"/>
                  <w:divBdr>
                    <w:top w:val="none" w:sz="0" w:space="0" w:color="auto"/>
                    <w:left w:val="none" w:sz="0" w:space="0" w:color="auto"/>
                    <w:bottom w:val="none" w:sz="0" w:space="0" w:color="auto"/>
                    <w:right w:val="none" w:sz="0" w:space="0" w:color="auto"/>
                  </w:divBdr>
                  <w:divsChild>
                    <w:div w:id="606082400">
                      <w:marLeft w:val="0"/>
                      <w:marRight w:val="0"/>
                      <w:marTop w:val="0"/>
                      <w:marBottom w:val="0"/>
                      <w:divBdr>
                        <w:top w:val="none" w:sz="0" w:space="0" w:color="auto"/>
                        <w:left w:val="none" w:sz="0" w:space="0" w:color="auto"/>
                        <w:bottom w:val="none" w:sz="0" w:space="0" w:color="auto"/>
                        <w:right w:val="none" w:sz="0" w:space="0" w:color="auto"/>
                      </w:divBdr>
                    </w:div>
                  </w:divsChild>
                </w:div>
                <w:div w:id="573397208">
                  <w:marLeft w:val="0"/>
                  <w:marRight w:val="0"/>
                  <w:marTop w:val="0"/>
                  <w:marBottom w:val="0"/>
                  <w:divBdr>
                    <w:top w:val="none" w:sz="0" w:space="0" w:color="auto"/>
                    <w:left w:val="none" w:sz="0" w:space="0" w:color="auto"/>
                    <w:bottom w:val="none" w:sz="0" w:space="0" w:color="auto"/>
                    <w:right w:val="none" w:sz="0" w:space="0" w:color="auto"/>
                  </w:divBdr>
                  <w:divsChild>
                    <w:div w:id="976227330">
                      <w:marLeft w:val="0"/>
                      <w:marRight w:val="0"/>
                      <w:marTop w:val="0"/>
                      <w:marBottom w:val="0"/>
                      <w:divBdr>
                        <w:top w:val="none" w:sz="0" w:space="0" w:color="auto"/>
                        <w:left w:val="none" w:sz="0" w:space="0" w:color="auto"/>
                        <w:bottom w:val="none" w:sz="0" w:space="0" w:color="auto"/>
                        <w:right w:val="none" w:sz="0" w:space="0" w:color="auto"/>
                      </w:divBdr>
                    </w:div>
                  </w:divsChild>
                </w:div>
                <w:div w:id="1831631296">
                  <w:marLeft w:val="0"/>
                  <w:marRight w:val="0"/>
                  <w:marTop w:val="0"/>
                  <w:marBottom w:val="0"/>
                  <w:divBdr>
                    <w:top w:val="none" w:sz="0" w:space="0" w:color="auto"/>
                    <w:left w:val="none" w:sz="0" w:space="0" w:color="auto"/>
                    <w:bottom w:val="none" w:sz="0" w:space="0" w:color="auto"/>
                    <w:right w:val="none" w:sz="0" w:space="0" w:color="auto"/>
                  </w:divBdr>
                  <w:divsChild>
                    <w:div w:id="1865820706">
                      <w:marLeft w:val="0"/>
                      <w:marRight w:val="0"/>
                      <w:marTop w:val="0"/>
                      <w:marBottom w:val="0"/>
                      <w:divBdr>
                        <w:top w:val="none" w:sz="0" w:space="0" w:color="auto"/>
                        <w:left w:val="none" w:sz="0" w:space="0" w:color="auto"/>
                        <w:bottom w:val="none" w:sz="0" w:space="0" w:color="auto"/>
                        <w:right w:val="none" w:sz="0" w:space="0" w:color="auto"/>
                      </w:divBdr>
                    </w:div>
                  </w:divsChild>
                </w:div>
                <w:div w:id="1062099830">
                  <w:marLeft w:val="0"/>
                  <w:marRight w:val="0"/>
                  <w:marTop w:val="0"/>
                  <w:marBottom w:val="0"/>
                  <w:divBdr>
                    <w:top w:val="none" w:sz="0" w:space="0" w:color="auto"/>
                    <w:left w:val="none" w:sz="0" w:space="0" w:color="auto"/>
                    <w:bottom w:val="none" w:sz="0" w:space="0" w:color="auto"/>
                    <w:right w:val="none" w:sz="0" w:space="0" w:color="auto"/>
                  </w:divBdr>
                  <w:divsChild>
                    <w:div w:id="1908103790">
                      <w:marLeft w:val="0"/>
                      <w:marRight w:val="0"/>
                      <w:marTop w:val="0"/>
                      <w:marBottom w:val="0"/>
                      <w:divBdr>
                        <w:top w:val="none" w:sz="0" w:space="0" w:color="auto"/>
                        <w:left w:val="none" w:sz="0" w:space="0" w:color="auto"/>
                        <w:bottom w:val="none" w:sz="0" w:space="0" w:color="auto"/>
                        <w:right w:val="none" w:sz="0" w:space="0" w:color="auto"/>
                      </w:divBdr>
                    </w:div>
                  </w:divsChild>
                </w:div>
                <w:div w:id="1699230895">
                  <w:marLeft w:val="0"/>
                  <w:marRight w:val="0"/>
                  <w:marTop w:val="0"/>
                  <w:marBottom w:val="0"/>
                  <w:divBdr>
                    <w:top w:val="none" w:sz="0" w:space="0" w:color="auto"/>
                    <w:left w:val="none" w:sz="0" w:space="0" w:color="auto"/>
                    <w:bottom w:val="none" w:sz="0" w:space="0" w:color="auto"/>
                    <w:right w:val="none" w:sz="0" w:space="0" w:color="auto"/>
                  </w:divBdr>
                  <w:divsChild>
                    <w:div w:id="1931430993">
                      <w:marLeft w:val="0"/>
                      <w:marRight w:val="0"/>
                      <w:marTop w:val="0"/>
                      <w:marBottom w:val="0"/>
                      <w:divBdr>
                        <w:top w:val="none" w:sz="0" w:space="0" w:color="auto"/>
                        <w:left w:val="none" w:sz="0" w:space="0" w:color="auto"/>
                        <w:bottom w:val="none" w:sz="0" w:space="0" w:color="auto"/>
                        <w:right w:val="none" w:sz="0" w:space="0" w:color="auto"/>
                      </w:divBdr>
                    </w:div>
                  </w:divsChild>
                </w:div>
                <w:div w:id="1949698905">
                  <w:marLeft w:val="0"/>
                  <w:marRight w:val="0"/>
                  <w:marTop w:val="0"/>
                  <w:marBottom w:val="0"/>
                  <w:divBdr>
                    <w:top w:val="none" w:sz="0" w:space="0" w:color="auto"/>
                    <w:left w:val="none" w:sz="0" w:space="0" w:color="auto"/>
                    <w:bottom w:val="none" w:sz="0" w:space="0" w:color="auto"/>
                    <w:right w:val="none" w:sz="0" w:space="0" w:color="auto"/>
                  </w:divBdr>
                  <w:divsChild>
                    <w:div w:id="717439450">
                      <w:marLeft w:val="0"/>
                      <w:marRight w:val="0"/>
                      <w:marTop w:val="0"/>
                      <w:marBottom w:val="0"/>
                      <w:divBdr>
                        <w:top w:val="none" w:sz="0" w:space="0" w:color="auto"/>
                        <w:left w:val="none" w:sz="0" w:space="0" w:color="auto"/>
                        <w:bottom w:val="none" w:sz="0" w:space="0" w:color="auto"/>
                        <w:right w:val="none" w:sz="0" w:space="0" w:color="auto"/>
                      </w:divBdr>
                    </w:div>
                  </w:divsChild>
                </w:div>
                <w:div w:id="401761172">
                  <w:marLeft w:val="0"/>
                  <w:marRight w:val="0"/>
                  <w:marTop w:val="0"/>
                  <w:marBottom w:val="0"/>
                  <w:divBdr>
                    <w:top w:val="none" w:sz="0" w:space="0" w:color="auto"/>
                    <w:left w:val="none" w:sz="0" w:space="0" w:color="auto"/>
                    <w:bottom w:val="none" w:sz="0" w:space="0" w:color="auto"/>
                    <w:right w:val="none" w:sz="0" w:space="0" w:color="auto"/>
                  </w:divBdr>
                  <w:divsChild>
                    <w:div w:id="1399665952">
                      <w:marLeft w:val="0"/>
                      <w:marRight w:val="0"/>
                      <w:marTop w:val="0"/>
                      <w:marBottom w:val="0"/>
                      <w:divBdr>
                        <w:top w:val="none" w:sz="0" w:space="0" w:color="auto"/>
                        <w:left w:val="none" w:sz="0" w:space="0" w:color="auto"/>
                        <w:bottom w:val="none" w:sz="0" w:space="0" w:color="auto"/>
                        <w:right w:val="none" w:sz="0" w:space="0" w:color="auto"/>
                      </w:divBdr>
                    </w:div>
                  </w:divsChild>
                </w:div>
                <w:div w:id="409889571">
                  <w:marLeft w:val="0"/>
                  <w:marRight w:val="0"/>
                  <w:marTop w:val="0"/>
                  <w:marBottom w:val="0"/>
                  <w:divBdr>
                    <w:top w:val="none" w:sz="0" w:space="0" w:color="auto"/>
                    <w:left w:val="none" w:sz="0" w:space="0" w:color="auto"/>
                    <w:bottom w:val="none" w:sz="0" w:space="0" w:color="auto"/>
                    <w:right w:val="none" w:sz="0" w:space="0" w:color="auto"/>
                  </w:divBdr>
                  <w:divsChild>
                    <w:div w:id="1439837368">
                      <w:marLeft w:val="0"/>
                      <w:marRight w:val="0"/>
                      <w:marTop w:val="0"/>
                      <w:marBottom w:val="0"/>
                      <w:divBdr>
                        <w:top w:val="none" w:sz="0" w:space="0" w:color="auto"/>
                        <w:left w:val="none" w:sz="0" w:space="0" w:color="auto"/>
                        <w:bottom w:val="none" w:sz="0" w:space="0" w:color="auto"/>
                        <w:right w:val="none" w:sz="0" w:space="0" w:color="auto"/>
                      </w:divBdr>
                    </w:div>
                  </w:divsChild>
                </w:div>
                <w:div w:id="1367947438">
                  <w:marLeft w:val="0"/>
                  <w:marRight w:val="0"/>
                  <w:marTop w:val="0"/>
                  <w:marBottom w:val="0"/>
                  <w:divBdr>
                    <w:top w:val="none" w:sz="0" w:space="0" w:color="auto"/>
                    <w:left w:val="none" w:sz="0" w:space="0" w:color="auto"/>
                    <w:bottom w:val="none" w:sz="0" w:space="0" w:color="auto"/>
                    <w:right w:val="none" w:sz="0" w:space="0" w:color="auto"/>
                  </w:divBdr>
                  <w:divsChild>
                    <w:div w:id="966856337">
                      <w:marLeft w:val="0"/>
                      <w:marRight w:val="0"/>
                      <w:marTop w:val="0"/>
                      <w:marBottom w:val="0"/>
                      <w:divBdr>
                        <w:top w:val="none" w:sz="0" w:space="0" w:color="auto"/>
                        <w:left w:val="none" w:sz="0" w:space="0" w:color="auto"/>
                        <w:bottom w:val="none" w:sz="0" w:space="0" w:color="auto"/>
                        <w:right w:val="none" w:sz="0" w:space="0" w:color="auto"/>
                      </w:divBdr>
                    </w:div>
                  </w:divsChild>
                </w:div>
                <w:div w:id="448088412">
                  <w:marLeft w:val="0"/>
                  <w:marRight w:val="0"/>
                  <w:marTop w:val="0"/>
                  <w:marBottom w:val="0"/>
                  <w:divBdr>
                    <w:top w:val="none" w:sz="0" w:space="0" w:color="auto"/>
                    <w:left w:val="none" w:sz="0" w:space="0" w:color="auto"/>
                    <w:bottom w:val="none" w:sz="0" w:space="0" w:color="auto"/>
                    <w:right w:val="none" w:sz="0" w:space="0" w:color="auto"/>
                  </w:divBdr>
                  <w:divsChild>
                    <w:div w:id="2326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69882">
          <w:marLeft w:val="0"/>
          <w:marRight w:val="0"/>
          <w:marTop w:val="0"/>
          <w:marBottom w:val="0"/>
          <w:divBdr>
            <w:top w:val="none" w:sz="0" w:space="0" w:color="auto"/>
            <w:left w:val="none" w:sz="0" w:space="0" w:color="auto"/>
            <w:bottom w:val="none" w:sz="0" w:space="0" w:color="auto"/>
            <w:right w:val="none" w:sz="0" w:space="0" w:color="auto"/>
          </w:divBdr>
        </w:div>
        <w:div w:id="1288665426">
          <w:marLeft w:val="0"/>
          <w:marRight w:val="0"/>
          <w:marTop w:val="0"/>
          <w:marBottom w:val="0"/>
          <w:divBdr>
            <w:top w:val="none" w:sz="0" w:space="0" w:color="auto"/>
            <w:left w:val="none" w:sz="0" w:space="0" w:color="auto"/>
            <w:bottom w:val="none" w:sz="0" w:space="0" w:color="auto"/>
            <w:right w:val="none" w:sz="0" w:space="0" w:color="auto"/>
          </w:divBdr>
        </w:div>
        <w:div w:id="2008630838">
          <w:marLeft w:val="0"/>
          <w:marRight w:val="0"/>
          <w:marTop w:val="0"/>
          <w:marBottom w:val="0"/>
          <w:divBdr>
            <w:top w:val="none" w:sz="0" w:space="0" w:color="auto"/>
            <w:left w:val="none" w:sz="0" w:space="0" w:color="auto"/>
            <w:bottom w:val="none" w:sz="0" w:space="0" w:color="auto"/>
            <w:right w:val="none" w:sz="0" w:space="0" w:color="auto"/>
          </w:divBdr>
        </w:div>
        <w:div w:id="404303067">
          <w:marLeft w:val="0"/>
          <w:marRight w:val="0"/>
          <w:marTop w:val="0"/>
          <w:marBottom w:val="0"/>
          <w:divBdr>
            <w:top w:val="none" w:sz="0" w:space="0" w:color="auto"/>
            <w:left w:val="none" w:sz="0" w:space="0" w:color="auto"/>
            <w:bottom w:val="none" w:sz="0" w:space="0" w:color="auto"/>
            <w:right w:val="none" w:sz="0" w:space="0" w:color="auto"/>
          </w:divBdr>
        </w:div>
        <w:div w:id="1590432326">
          <w:marLeft w:val="0"/>
          <w:marRight w:val="0"/>
          <w:marTop w:val="0"/>
          <w:marBottom w:val="0"/>
          <w:divBdr>
            <w:top w:val="none" w:sz="0" w:space="0" w:color="auto"/>
            <w:left w:val="none" w:sz="0" w:space="0" w:color="auto"/>
            <w:bottom w:val="none" w:sz="0" w:space="0" w:color="auto"/>
            <w:right w:val="none" w:sz="0" w:space="0" w:color="auto"/>
          </w:divBdr>
        </w:div>
        <w:div w:id="400568329">
          <w:marLeft w:val="0"/>
          <w:marRight w:val="0"/>
          <w:marTop w:val="0"/>
          <w:marBottom w:val="0"/>
          <w:divBdr>
            <w:top w:val="none" w:sz="0" w:space="0" w:color="auto"/>
            <w:left w:val="none" w:sz="0" w:space="0" w:color="auto"/>
            <w:bottom w:val="none" w:sz="0" w:space="0" w:color="auto"/>
            <w:right w:val="none" w:sz="0" w:space="0" w:color="auto"/>
          </w:divBdr>
        </w:div>
        <w:div w:id="1594970526">
          <w:marLeft w:val="0"/>
          <w:marRight w:val="0"/>
          <w:marTop w:val="0"/>
          <w:marBottom w:val="0"/>
          <w:divBdr>
            <w:top w:val="none" w:sz="0" w:space="0" w:color="auto"/>
            <w:left w:val="none" w:sz="0" w:space="0" w:color="auto"/>
            <w:bottom w:val="none" w:sz="0" w:space="0" w:color="auto"/>
            <w:right w:val="none" w:sz="0" w:space="0" w:color="auto"/>
          </w:divBdr>
        </w:div>
        <w:div w:id="931666991">
          <w:marLeft w:val="0"/>
          <w:marRight w:val="0"/>
          <w:marTop w:val="0"/>
          <w:marBottom w:val="0"/>
          <w:divBdr>
            <w:top w:val="none" w:sz="0" w:space="0" w:color="auto"/>
            <w:left w:val="none" w:sz="0" w:space="0" w:color="auto"/>
            <w:bottom w:val="none" w:sz="0" w:space="0" w:color="auto"/>
            <w:right w:val="none" w:sz="0" w:space="0" w:color="auto"/>
          </w:divBdr>
        </w:div>
        <w:div w:id="1059281624">
          <w:marLeft w:val="0"/>
          <w:marRight w:val="0"/>
          <w:marTop w:val="0"/>
          <w:marBottom w:val="0"/>
          <w:divBdr>
            <w:top w:val="none" w:sz="0" w:space="0" w:color="auto"/>
            <w:left w:val="none" w:sz="0" w:space="0" w:color="auto"/>
            <w:bottom w:val="none" w:sz="0" w:space="0" w:color="auto"/>
            <w:right w:val="none" w:sz="0" w:space="0" w:color="auto"/>
          </w:divBdr>
        </w:div>
        <w:div w:id="1098720945">
          <w:marLeft w:val="0"/>
          <w:marRight w:val="0"/>
          <w:marTop w:val="0"/>
          <w:marBottom w:val="0"/>
          <w:divBdr>
            <w:top w:val="none" w:sz="0" w:space="0" w:color="auto"/>
            <w:left w:val="none" w:sz="0" w:space="0" w:color="auto"/>
            <w:bottom w:val="none" w:sz="0" w:space="0" w:color="auto"/>
            <w:right w:val="none" w:sz="0" w:space="0" w:color="auto"/>
          </w:divBdr>
        </w:div>
        <w:div w:id="1343581246">
          <w:marLeft w:val="0"/>
          <w:marRight w:val="0"/>
          <w:marTop w:val="0"/>
          <w:marBottom w:val="0"/>
          <w:divBdr>
            <w:top w:val="none" w:sz="0" w:space="0" w:color="auto"/>
            <w:left w:val="none" w:sz="0" w:space="0" w:color="auto"/>
            <w:bottom w:val="none" w:sz="0" w:space="0" w:color="auto"/>
            <w:right w:val="none" w:sz="0" w:space="0" w:color="auto"/>
          </w:divBdr>
          <w:divsChild>
            <w:div w:id="703989612">
              <w:marLeft w:val="0"/>
              <w:marRight w:val="0"/>
              <w:marTop w:val="0"/>
              <w:marBottom w:val="0"/>
              <w:divBdr>
                <w:top w:val="none" w:sz="0" w:space="0" w:color="auto"/>
                <w:left w:val="none" w:sz="0" w:space="0" w:color="auto"/>
                <w:bottom w:val="none" w:sz="0" w:space="0" w:color="auto"/>
                <w:right w:val="none" w:sz="0" w:space="0" w:color="auto"/>
              </w:divBdr>
            </w:div>
            <w:div w:id="1308167509">
              <w:marLeft w:val="0"/>
              <w:marRight w:val="0"/>
              <w:marTop w:val="0"/>
              <w:marBottom w:val="0"/>
              <w:divBdr>
                <w:top w:val="none" w:sz="0" w:space="0" w:color="auto"/>
                <w:left w:val="none" w:sz="0" w:space="0" w:color="auto"/>
                <w:bottom w:val="none" w:sz="0" w:space="0" w:color="auto"/>
                <w:right w:val="none" w:sz="0" w:space="0" w:color="auto"/>
              </w:divBdr>
            </w:div>
            <w:div w:id="1925913260">
              <w:marLeft w:val="0"/>
              <w:marRight w:val="0"/>
              <w:marTop w:val="0"/>
              <w:marBottom w:val="0"/>
              <w:divBdr>
                <w:top w:val="none" w:sz="0" w:space="0" w:color="auto"/>
                <w:left w:val="none" w:sz="0" w:space="0" w:color="auto"/>
                <w:bottom w:val="none" w:sz="0" w:space="0" w:color="auto"/>
                <w:right w:val="none" w:sz="0" w:space="0" w:color="auto"/>
              </w:divBdr>
            </w:div>
            <w:div w:id="1342050871">
              <w:marLeft w:val="0"/>
              <w:marRight w:val="0"/>
              <w:marTop w:val="0"/>
              <w:marBottom w:val="0"/>
              <w:divBdr>
                <w:top w:val="none" w:sz="0" w:space="0" w:color="auto"/>
                <w:left w:val="none" w:sz="0" w:space="0" w:color="auto"/>
                <w:bottom w:val="none" w:sz="0" w:space="0" w:color="auto"/>
                <w:right w:val="none" w:sz="0" w:space="0" w:color="auto"/>
              </w:divBdr>
            </w:div>
          </w:divsChild>
        </w:div>
        <w:div w:id="998310731">
          <w:marLeft w:val="0"/>
          <w:marRight w:val="0"/>
          <w:marTop w:val="0"/>
          <w:marBottom w:val="0"/>
          <w:divBdr>
            <w:top w:val="none" w:sz="0" w:space="0" w:color="auto"/>
            <w:left w:val="none" w:sz="0" w:space="0" w:color="auto"/>
            <w:bottom w:val="none" w:sz="0" w:space="0" w:color="auto"/>
            <w:right w:val="none" w:sz="0" w:space="0" w:color="auto"/>
          </w:divBdr>
        </w:div>
        <w:div w:id="1268462095">
          <w:marLeft w:val="0"/>
          <w:marRight w:val="0"/>
          <w:marTop w:val="0"/>
          <w:marBottom w:val="0"/>
          <w:divBdr>
            <w:top w:val="none" w:sz="0" w:space="0" w:color="auto"/>
            <w:left w:val="none" w:sz="0" w:space="0" w:color="auto"/>
            <w:bottom w:val="none" w:sz="0" w:space="0" w:color="auto"/>
            <w:right w:val="none" w:sz="0" w:space="0" w:color="auto"/>
          </w:divBdr>
        </w:div>
        <w:div w:id="121116509">
          <w:marLeft w:val="0"/>
          <w:marRight w:val="0"/>
          <w:marTop w:val="0"/>
          <w:marBottom w:val="0"/>
          <w:divBdr>
            <w:top w:val="none" w:sz="0" w:space="0" w:color="auto"/>
            <w:left w:val="none" w:sz="0" w:space="0" w:color="auto"/>
            <w:bottom w:val="none" w:sz="0" w:space="0" w:color="auto"/>
            <w:right w:val="none" w:sz="0" w:space="0" w:color="auto"/>
          </w:divBdr>
        </w:div>
        <w:div w:id="1378092629">
          <w:marLeft w:val="0"/>
          <w:marRight w:val="0"/>
          <w:marTop w:val="0"/>
          <w:marBottom w:val="0"/>
          <w:divBdr>
            <w:top w:val="none" w:sz="0" w:space="0" w:color="auto"/>
            <w:left w:val="none" w:sz="0" w:space="0" w:color="auto"/>
            <w:bottom w:val="none" w:sz="0" w:space="0" w:color="auto"/>
            <w:right w:val="none" w:sz="0" w:space="0" w:color="auto"/>
          </w:divBdr>
        </w:div>
        <w:div w:id="17514817">
          <w:marLeft w:val="0"/>
          <w:marRight w:val="0"/>
          <w:marTop w:val="0"/>
          <w:marBottom w:val="0"/>
          <w:divBdr>
            <w:top w:val="none" w:sz="0" w:space="0" w:color="auto"/>
            <w:left w:val="none" w:sz="0" w:space="0" w:color="auto"/>
            <w:bottom w:val="none" w:sz="0" w:space="0" w:color="auto"/>
            <w:right w:val="none" w:sz="0" w:space="0" w:color="auto"/>
          </w:divBdr>
        </w:div>
        <w:div w:id="1101992129">
          <w:marLeft w:val="0"/>
          <w:marRight w:val="0"/>
          <w:marTop w:val="0"/>
          <w:marBottom w:val="0"/>
          <w:divBdr>
            <w:top w:val="none" w:sz="0" w:space="0" w:color="auto"/>
            <w:left w:val="none" w:sz="0" w:space="0" w:color="auto"/>
            <w:bottom w:val="none" w:sz="0" w:space="0" w:color="auto"/>
            <w:right w:val="none" w:sz="0" w:space="0" w:color="auto"/>
          </w:divBdr>
          <w:divsChild>
            <w:div w:id="147745471">
              <w:marLeft w:val="0"/>
              <w:marRight w:val="0"/>
              <w:marTop w:val="0"/>
              <w:marBottom w:val="0"/>
              <w:divBdr>
                <w:top w:val="none" w:sz="0" w:space="0" w:color="auto"/>
                <w:left w:val="none" w:sz="0" w:space="0" w:color="auto"/>
                <w:bottom w:val="none" w:sz="0" w:space="0" w:color="auto"/>
                <w:right w:val="none" w:sz="0" w:space="0" w:color="auto"/>
              </w:divBdr>
            </w:div>
            <w:div w:id="938024401">
              <w:marLeft w:val="0"/>
              <w:marRight w:val="0"/>
              <w:marTop w:val="0"/>
              <w:marBottom w:val="0"/>
              <w:divBdr>
                <w:top w:val="none" w:sz="0" w:space="0" w:color="auto"/>
                <w:left w:val="none" w:sz="0" w:space="0" w:color="auto"/>
                <w:bottom w:val="none" w:sz="0" w:space="0" w:color="auto"/>
                <w:right w:val="none" w:sz="0" w:space="0" w:color="auto"/>
              </w:divBdr>
            </w:div>
            <w:div w:id="1886722359">
              <w:marLeft w:val="0"/>
              <w:marRight w:val="0"/>
              <w:marTop w:val="0"/>
              <w:marBottom w:val="0"/>
              <w:divBdr>
                <w:top w:val="none" w:sz="0" w:space="0" w:color="auto"/>
                <w:left w:val="none" w:sz="0" w:space="0" w:color="auto"/>
                <w:bottom w:val="none" w:sz="0" w:space="0" w:color="auto"/>
                <w:right w:val="none" w:sz="0" w:space="0" w:color="auto"/>
              </w:divBdr>
            </w:div>
            <w:div w:id="509178990">
              <w:marLeft w:val="0"/>
              <w:marRight w:val="0"/>
              <w:marTop w:val="0"/>
              <w:marBottom w:val="0"/>
              <w:divBdr>
                <w:top w:val="none" w:sz="0" w:space="0" w:color="auto"/>
                <w:left w:val="none" w:sz="0" w:space="0" w:color="auto"/>
                <w:bottom w:val="none" w:sz="0" w:space="0" w:color="auto"/>
                <w:right w:val="none" w:sz="0" w:space="0" w:color="auto"/>
              </w:divBdr>
            </w:div>
          </w:divsChild>
        </w:div>
        <w:div w:id="1550651072">
          <w:marLeft w:val="0"/>
          <w:marRight w:val="0"/>
          <w:marTop w:val="0"/>
          <w:marBottom w:val="0"/>
          <w:divBdr>
            <w:top w:val="none" w:sz="0" w:space="0" w:color="auto"/>
            <w:left w:val="none" w:sz="0" w:space="0" w:color="auto"/>
            <w:bottom w:val="none" w:sz="0" w:space="0" w:color="auto"/>
            <w:right w:val="none" w:sz="0" w:space="0" w:color="auto"/>
          </w:divBdr>
          <w:divsChild>
            <w:div w:id="710686960">
              <w:marLeft w:val="0"/>
              <w:marRight w:val="0"/>
              <w:marTop w:val="0"/>
              <w:marBottom w:val="0"/>
              <w:divBdr>
                <w:top w:val="none" w:sz="0" w:space="0" w:color="auto"/>
                <w:left w:val="none" w:sz="0" w:space="0" w:color="auto"/>
                <w:bottom w:val="none" w:sz="0" w:space="0" w:color="auto"/>
                <w:right w:val="none" w:sz="0" w:space="0" w:color="auto"/>
              </w:divBdr>
            </w:div>
            <w:div w:id="1624580148">
              <w:marLeft w:val="0"/>
              <w:marRight w:val="0"/>
              <w:marTop w:val="0"/>
              <w:marBottom w:val="0"/>
              <w:divBdr>
                <w:top w:val="none" w:sz="0" w:space="0" w:color="auto"/>
                <w:left w:val="none" w:sz="0" w:space="0" w:color="auto"/>
                <w:bottom w:val="none" w:sz="0" w:space="0" w:color="auto"/>
                <w:right w:val="none" w:sz="0" w:space="0" w:color="auto"/>
              </w:divBdr>
            </w:div>
            <w:div w:id="154541526">
              <w:marLeft w:val="0"/>
              <w:marRight w:val="0"/>
              <w:marTop w:val="0"/>
              <w:marBottom w:val="0"/>
              <w:divBdr>
                <w:top w:val="none" w:sz="0" w:space="0" w:color="auto"/>
                <w:left w:val="none" w:sz="0" w:space="0" w:color="auto"/>
                <w:bottom w:val="none" w:sz="0" w:space="0" w:color="auto"/>
                <w:right w:val="none" w:sz="0" w:space="0" w:color="auto"/>
              </w:divBdr>
            </w:div>
            <w:div w:id="814029795">
              <w:marLeft w:val="0"/>
              <w:marRight w:val="0"/>
              <w:marTop w:val="0"/>
              <w:marBottom w:val="0"/>
              <w:divBdr>
                <w:top w:val="none" w:sz="0" w:space="0" w:color="auto"/>
                <w:left w:val="none" w:sz="0" w:space="0" w:color="auto"/>
                <w:bottom w:val="none" w:sz="0" w:space="0" w:color="auto"/>
                <w:right w:val="none" w:sz="0" w:space="0" w:color="auto"/>
              </w:divBdr>
            </w:div>
          </w:divsChild>
        </w:div>
        <w:div w:id="911350992">
          <w:marLeft w:val="0"/>
          <w:marRight w:val="0"/>
          <w:marTop w:val="0"/>
          <w:marBottom w:val="0"/>
          <w:divBdr>
            <w:top w:val="none" w:sz="0" w:space="0" w:color="auto"/>
            <w:left w:val="none" w:sz="0" w:space="0" w:color="auto"/>
            <w:bottom w:val="none" w:sz="0" w:space="0" w:color="auto"/>
            <w:right w:val="none" w:sz="0" w:space="0" w:color="auto"/>
          </w:divBdr>
          <w:divsChild>
            <w:div w:id="1715152526">
              <w:marLeft w:val="0"/>
              <w:marRight w:val="0"/>
              <w:marTop w:val="0"/>
              <w:marBottom w:val="0"/>
              <w:divBdr>
                <w:top w:val="none" w:sz="0" w:space="0" w:color="auto"/>
                <w:left w:val="none" w:sz="0" w:space="0" w:color="auto"/>
                <w:bottom w:val="none" w:sz="0" w:space="0" w:color="auto"/>
                <w:right w:val="none" w:sz="0" w:space="0" w:color="auto"/>
              </w:divBdr>
            </w:div>
            <w:div w:id="460197122">
              <w:marLeft w:val="0"/>
              <w:marRight w:val="0"/>
              <w:marTop w:val="0"/>
              <w:marBottom w:val="0"/>
              <w:divBdr>
                <w:top w:val="none" w:sz="0" w:space="0" w:color="auto"/>
                <w:left w:val="none" w:sz="0" w:space="0" w:color="auto"/>
                <w:bottom w:val="none" w:sz="0" w:space="0" w:color="auto"/>
                <w:right w:val="none" w:sz="0" w:space="0" w:color="auto"/>
              </w:divBdr>
            </w:div>
            <w:div w:id="493227973">
              <w:marLeft w:val="0"/>
              <w:marRight w:val="0"/>
              <w:marTop w:val="0"/>
              <w:marBottom w:val="0"/>
              <w:divBdr>
                <w:top w:val="none" w:sz="0" w:space="0" w:color="auto"/>
                <w:left w:val="none" w:sz="0" w:space="0" w:color="auto"/>
                <w:bottom w:val="none" w:sz="0" w:space="0" w:color="auto"/>
                <w:right w:val="none" w:sz="0" w:space="0" w:color="auto"/>
              </w:divBdr>
            </w:div>
            <w:div w:id="843546060">
              <w:marLeft w:val="0"/>
              <w:marRight w:val="0"/>
              <w:marTop w:val="0"/>
              <w:marBottom w:val="0"/>
              <w:divBdr>
                <w:top w:val="none" w:sz="0" w:space="0" w:color="auto"/>
                <w:left w:val="none" w:sz="0" w:space="0" w:color="auto"/>
                <w:bottom w:val="none" w:sz="0" w:space="0" w:color="auto"/>
                <w:right w:val="none" w:sz="0" w:space="0" w:color="auto"/>
              </w:divBdr>
            </w:div>
          </w:divsChild>
        </w:div>
        <w:div w:id="1688482424">
          <w:marLeft w:val="0"/>
          <w:marRight w:val="0"/>
          <w:marTop w:val="0"/>
          <w:marBottom w:val="0"/>
          <w:divBdr>
            <w:top w:val="none" w:sz="0" w:space="0" w:color="auto"/>
            <w:left w:val="none" w:sz="0" w:space="0" w:color="auto"/>
            <w:bottom w:val="none" w:sz="0" w:space="0" w:color="auto"/>
            <w:right w:val="none" w:sz="0" w:space="0" w:color="auto"/>
          </w:divBdr>
          <w:divsChild>
            <w:div w:id="662271462">
              <w:marLeft w:val="0"/>
              <w:marRight w:val="0"/>
              <w:marTop w:val="0"/>
              <w:marBottom w:val="0"/>
              <w:divBdr>
                <w:top w:val="none" w:sz="0" w:space="0" w:color="auto"/>
                <w:left w:val="none" w:sz="0" w:space="0" w:color="auto"/>
                <w:bottom w:val="none" w:sz="0" w:space="0" w:color="auto"/>
                <w:right w:val="none" w:sz="0" w:space="0" w:color="auto"/>
              </w:divBdr>
            </w:div>
            <w:div w:id="730082824">
              <w:marLeft w:val="0"/>
              <w:marRight w:val="0"/>
              <w:marTop w:val="0"/>
              <w:marBottom w:val="0"/>
              <w:divBdr>
                <w:top w:val="none" w:sz="0" w:space="0" w:color="auto"/>
                <w:left w:val="none" w:sz="0" w:space="0" w:color="auto"/>
                <w:bottom w:val="none" w:sz="0" w:space="0" w:color="auto"/>
                <w:right w:val="none" w:sz="0" w:space="0" w:color="auto"/>
              </w:divBdr>
            </w:div>
            <w:div w:id="2014141848">
              <w:marLeft w:val="0"/>
              <w:marRight w:val="0"/>
              <w:marTop w:val="0"/>
              <w:marBottom w:val="0"/>
              <w:divBdr>
                <w:top w:val="none" w:sz="0" w:space="0" w:color="auto"/>
                <w:left w:val="none" w:sz="0" w:space="0" w:color="auto"/>
                <w:bottom w:val="none" w:sz="0" w:space="0" w:color="auto"/>
                <w:right w:val="none" w:sz="0" w:space="0" w:color="auto"/>
              </w:divBdr>
            </w:div>
            <w:div w:id="1086417558">
              <w:marLeft w:val="0"/>
              <w:marRight w:val="0"/>
              <w:marTop w:val="0"/>
              <w:marBottom w:val="0"/>
              <w:divBdr>
                <w:top w:val="none" w:sz="0" w:space="0" w:color="auto"/>
                <w:left w:val="none" w:sz="0" w:space="0" w:color="auto"/>
                <w:bottom w:val="none" w:sz="0" w:space="0" w:color="auto"/>
                <w:right w:val="none" w:sz="0" w:space="0" w:color="auto"/>
              </w:divBdr>
            </w:div>
            <w:div w:id="584802220">
              <w:marLeft w:val="0"/>
              <w:marRight w:val="0"/>
              <w:marTop w:val="0"/>
              <w:marBottom w:val="0"/>
              <w:divBdr>
                <w:top w:val="none" w:sz="0" w:space="0" w:color="auto"/>
                <w:left w:val="none" w:sz="0" w:space="0" w:color="auto"/>
                <w:bottom w:val="none" w:sz="0" w:space="0" w:color="auto"/>
                <w:right w:val="none" w:sz="0" w:space="0" w:color="auto"/>
              </w:divBdr>
            </w:div>
          </w:divsChild>
        </w:div>
        <w:div w:id="832716337">
          <w:marLeft w:val="0"/>
          <w:marRight w:val="0"/>
          <w:marTop w:val="0"/>
          <w:marBottom w:val="0"/>
          <w:divBdr>
            <w:top w:val="none" w:sz="0" w:space="0" w:color="auto"/>
            <w:left w:val="none" w:sz="0" w:space="0" w:color="auto"/>
            <w:bottom w:val="none" w:sz="0" w:space="0" w:color="auto"/>
            <w:right w:val="none" w:sz="0" w:space="0" w:color="auto"/>
          </w:divBdr>
        </w:div>
        <w:div w:id="153569745">
          <w:marLeft w:val="0"/>
          <w:marRight w:val="0"/>
          <w:marTop w:val="0"/>
          <w:marBottom w:val="0"/>
          <w:divBdr>
            <w:top w:val="none" w:sz="0" w:space="0" w:color="auto"/>
            <w:left w:val="none" w:sz="0" w:space="0" w:color="auto"/>
            <w:bottom w:val="none" w:sz="0" w:space="0" w:color="auto"/>
            <w:right w:val="none" w:sz="0" w:space="0" w:color="auto"/>
          </w:divBdr>
        </w:div>
        <w:div w:id="81731975">
          <w:marLeft w:val="0"/>
          <w:marRight w:val="0"/>
          <w:marTop w:val="0"/>
          <w:marBottom w:val="0"/>
          <w:divBdr>
            <w:top w:val="none" w:sz="0" w:space="0" w:color="auto"/>
            <w:left w:val="none" w:sz="0" w:space="0" w:color="auto"/>
            <w:bottom w:val="none" w:sz="0" w:space="0" w:color="auto"/>
            <w:right w:val="none" w:sz="0" w:space="0" w:color="auto"/>
          </w:divBdr>
        </w:div>
        <w:div w:id="1521431383">
          <w:marLeft w:val="0"/>
          <w:marRight w:val="0"/>
          <w:marTop w:val="0"/>
          <w:marBottom w:val="0"/>
          <w:divBdr>
            <w:top w:val="none" w:sz="0" w:space="0" w:color="auto"/>
            <w:left w:val="none" w:sz="0" w:space="0" w:color="auto"/>
            <w:bottom w:val="none" w:sz="0" w:space="0" w:color="auto"/>
            <w:right w:val="none" w:sz="0" w:space="0" w:color="auto"/>
          </w:divBdr>
        </w:div>
        <w:div w:id="566500416">
          <w:marLeft w:val="0"/>
          <w:marRight w:val="0"/>
          <w:marTop w:val="0"/>
          <w:marBottom w:val="0"/>
          <w:divBdr>
            <w:top w:val="none" w:sz="0" w:space="0" w:color="auto"/>
            <w:left w:val="none" w:sz="0" w:space="0" w:color="auto"/>
            <w:bottom w:val="none" w:sz="0" w:space="0" w:color="auto"/>
            <w:right w:val="none" w:sz="0" w:space="0" w:color="auto"/>
          </w:divBdr>
        </w:div>
        <w:div w:id="1368724021">
          <w:marLeft w:val="0"/>
          <w:marRight w:val="0"/>
          <w:marTop w:val="0"/>
          <w:marBottom w:val="0"/>
          <w:divBdr>
            <w:top w:val="none" w:sz="0" w:space="0" w:color="auto"/>
            <w:left w:val="none" w:sz="0" w:space="0" w:color="auto"/>
            <w:bottom w:val="none" w:sz="0" w:space="0" w:color="auto"/>
            <w:right w:val="none" w:sz="0" w:space="0" w:color="auto"/>
          </w:divBdr>
        </w:div>
        <w:div w:id="2053726923">
          <w:marLeft w:val="0"/>
          <w:marRight w:val="0"/>
          <w:marTop w:val="0"/>
          <w:marBottom w:val="0"/>
          <w:divBdr>
            <w:top w:val="none" w:sz="0" w:space="0" w:color="auto"/>
            <w:left w:val="none" w:sz="0" w:space="0" w:color="auto"/>
            <w:bottom w:val="none" w:sz="0" w:space="0" w:color="auto"/>
            <w:right w:val="none" w:sz="0" w:space="0" w:color="auto"/>
          </w:divBdr>
        </w:div>
        <w:div w:id="1645741842">
          <w:marLeft w:val="0"/>
          <w:marRight w:val="0"/>
          <w:marTop w:val="0"/>
          <w:marBottom w:val="0"/>
          <w:divBdr>
            <w:top w:val="none" w:sz="0" w:space="0" w:color="auto"/>
            <w:left w:val="none" w:sz="0" w:space="0" w:color="auto"/>
            <w:bottom w:val="none" w:sz="0" w:space="0" w:color="auto"/>
            <w:right w:val="none" w:sz="0" w:space="0" w:color="auto"/>
          </w:divBdr>
          <w:divsChild>
            <w:div w:id="1149251009">
              <w:marLeft w:val="-75"/>
              <w:marRight w:val="0"/>
              <w:marTop w:val="30"/>
              <w:marBottom w:val="30"/>
              <w:divBdr>
                <w:top w:val="none" w:sz="0" w:space="0" w:color="auto"/>
                <w:left w:val="none" w:sz="0" w:space="0" w:color="auto"/>
                <w:bottom w:val="none" w:sz="0" w:space="0" w:color="auto"/>
                <w:right w:val="none" w:sz="0" w:space="0" w:color="auto"/>
              </w:divBdr>
              <w:divsChild>
                <w:div w:id="230850082">
                  <w:marLeft w:val="0"/>
                  <w:marRight w:val="0"/>
                  <w:marTop w:val="0"/>
                  <w:marBottom w:val="0"/>
                  <w:divBdr>
                    <w:top w:val="none" w:sz="0" w:space="0" w:color="auto"/>
                    <w:left w:val="none" w:sz="0" w:space="0" w:color="auto"/>
                    <w:bottom w:val="none" w:sz="0" w:space="0" w:color="auto"/>
                    <w:right w:val="none" w:sz="0" w:space="0" w:color="auto"/>
                  </w:divBdr>
                  <w:divsChild>
                    <w:div w:id="778064802">
                      <w:marLeft w:val="0"/>
                      <w:marRight w:val="0"/>
                      <w:marTop w:val="0"/>
                      <w:marBottom w:val="0"/>
                      <w:divBdr>
                        <w:top w:val="none" w:sz="0" w:space="0" w:color="auto"/>
                        <w:left w:val="none" w:sz="0" w:space="0" w:color="auto"/>
                        <w:bottom w:val="none" w:sz="0" w:space="0" w:color="auto"/>
                        <w:right w:val="none" w:sz="0" w:space="0" w:color="auto"/>
                      </w:divBdr>
                    </w:div>
                  </w:divsChild>
                </w:div>
                <w:div w:id="627584361">
                  <w:marLeft w:val="0"/>
                  <w:marRight w:val="0"/>
                  <w:marTop w:val="0"/>
                  <w:marBottom w:val="0"/>
                  <w:divBdr>
                    <w:top w:val="none" w:sz="0" w:space="0" w:color="auto"/>
                    <w:left w:val="none" w:sz="0" w:space="0" w:color="auto"/>
                    <w:bottom w:val="none" w:sz="0" w:space="0" w:color="auto"/>
                    <w:right w:val="none" w:sz="0" w:space="0" w:color="auto"/>
                  </w:divBdr>
                  <w:divsChild>
                    <w:div w:id="139424210">
                      <w:marLeft w:val="0"/>
                      <w:marRight w:val="0"/>
                      <w:marTop w:val="0"/>
                      <w:marBottom w:val="0"/>
                      <w:divBdr>
                        <w:top w:val="none" w:sz="0" w:space="0" w:color="auto"/>
                        <w:left w:val="none" w:sz="0" w:space="0" w:color="auto"/>
                        <w:bottom w:val="none" w:sz="0" w:space="0" w:color="auto"/>
                        <w:right w:val="none" w:sz="0" w:space="0" w:color="auto"/>
                      </w:divBdr>
                    </w:div>
                  </w:divsChild>
                </w:div>
                <w:div w:id="265698749">
                  <w:marLeft w:val="0"/>
                  <w:marRight w:val="0"/>
                  <w:marTop w:val="0"/>
                  <w:marBottom w:val="0"/>
                  <w:divBdr>
                    <w:top w:val="none" w:sz="0" w:space="0" w:color="auto"/>
                    <w:left w:val="none" w:sz="0" w:space="0" w:color="auto"/>
                    <w:bottom w:val="none" w:sz="0" w:space="0" w:color="auto"/>
                    <w:right w:val="none" w:sz="0" w:space="0" w:color="auto"/>
                  </w:divBdr>
                  <w:divsChild>
                    <w:div w:id="552230228">
                      <w:marLeft w:val="0"/>
                      <w:marRight w:val="0"/>
                      <w:marTop w:val="0"/>
                      <w:marBottom w:val="0"/>
                      <w:divBdr>
                        <w:top w:val="none" w:sz="0" w:space="0" w:color="auto"/>
                        <w:left w:val="none" w:sz="0" w:space="0" w:color="auto"/>
                        <w:bottom w:val="none" w:sz="0" w:space="0" w:color="auto"/>
                        <w:right w:val="none" w:sz="0" w:space="0" w:color="auto"/>
                      </w:divBdr>
                    </w:div>
                  </w:divsChild>
                </w:div>
                <w:div w:id="770517367">
                  <w:marLeft w:val="0"/>
                  <w:marRight w:val="0"/>
                  <w:marTop w:val="0"/>
                  <w:marBottom w:val="0"/>
                  <w:divBdr>
                    <w:top w:val="none" w:sz="0" w:space="0" w:color="auto"/>
                    <w:left w:val="none" w:sz="0" w:space="0" w:color="auto"/>
                    <w:bottom w:val="none" w:sz="0" w:space="0" w:color="auto"/>
                    <w:right w:val="none" w:sz="0" w:space="0" w:color="auto"/>
                  </w:divBdr>
                  <w:divsChild>
                    <w:div w:id="121116428">
                      <w:marLeft w:val="0"/>
                      <w:marRight w:val="0"/>
                      <w:marTop w:val="0"/>
                      <w:marBottom w:val="0"/>
                      <w:divBdr>
                        <w:top w:val="none" w:sz="0" w:space="0" w:color="auto"/>
                        <w:left w:val="none" w:sz="0" w:space="0" w:color="auto"/>
                        <w:bottom w:val="none" w:sz="0" w:space="0" w:color="auto"/>
                        <w:right w:val="none" w:sz="0" w:space="0" w:color="auto"/>
                      </w:divBdr>
                    </w:div>
                  </w:divsChild>
                </w:div>
                <w:div w:id="1622691824">
                  <w:marLeft w:val="0"/>
                  <w:marRight w:val="0"/>
                  <w:marTop w:val="0"/>
                  <w:marBottom w:val="0"/>
                  <w:divBdr>
                    <w:top w:val="none" w:sz="0" w:space="0" w:color="auto"/>
                    <w:left w:val="none" w:sz="0" w:space="0" w:color="auto"/>
                    <w:bottom w:val="none" w:sz="0" w:space="0" w:color="auto"/>
                    <w:right w:val="none" w:sz="0" w:space="0" w:color="auto"/>
                  </w:divBdr>
                  <w:divsChild>
                    <w:div w:id="1037240370">
                      <w:marLeft w:val="0"/>
                      <w:marRight w:val="0"/>
                      <w:marTop w:val="0"/>
                      <w:marBottom w:val="0"/>
                      <w:divBdr>
                        <w:top w:val="none" w:sz="0" w:space="0" w:color="auto"/>
                        <w:left w:val="none" w:sz="0" w:space="0" w:color="auto"/>
                        <w:bottom w:val="none" w:sz="0" w:space="0" w:color="auto"/>
                        <w:right w:val="none" w:sz="0" w:space="0" w:color="auto"/>
                      </w:divBdr>
                    </w:div>
                  </w:divsChild>
                </w:div>
                <w:div w:id="1150826342">
                  <w:marLeft w:val="0"/>
                  <w:marRight w:val="0"/>
                  <w:marTop w:val="0"/>
                  <w:marBottom w:val="0"/>
                  <w:divBdr>
                    <w:top w:val="none" w:sz="0" w:space="0" w:color="auto"/>
                    <w:left w:val="none" w:sz="0" w:space="0" w:color="auto"/>
                    <w:bottom w:val="none" w:sz="0" w:space="0" w:color="auto"/>
                    <w:right w:val="none" w:sz="0" w:space="0" w:color="auto"/>
                  </w:divBdr>
                  <w:divsChild>
                    <w:div w:id="1529440949">
                      <w:marLeft w:val="0"/>
                      <w:marRight w:val="0"/>
                      <w:marTop w:val="0"/>
                      <w:marBottom w:val="0"/>
                      <w:divBdr>
                        <w:top w:val="none" w:sz="0" w:space="0" w:color="auto"/>
                        <w:left w:val="none" w:sz="0" w:space="0" w:color="auto"/>
                        <w:bottom w:val="none" w:sz="0" w:space="0" w:color="auto"/>
                        <w:right w:val="none" w:sz="0" w:space="0" w:color="auto"/>
                      </w:divBdr>
                    </w:div>
                  </w:divsChild>
                </w:div>
                <w:div w:id="801576934">
                  <w:marLeft w:val="0"/>
                  <w:marRight w:val="0"/>
                  <w:marTop w:val="0"/>
                  <w:marBottom w:val="0"/>
                  <w:divBdr>
                    <w:top w:val="none" w:sz="0" w:space="0" w:color="auto"/>
                    <w:left w:val="none" w:sz="0" w:space="0" w:color="auto"/>
                    <w:bottom w:val="none" w:sz="0" w:space="0" w:color="auto"/>
                    <w:right w:val="none" w:sz="0" w:space="0" w:color="auto"/>
                  </w:divBdr>
                  <w:divsChild>
                    <w:div w:id="1828941052">
                      <w:marLeft w:val="0"/>
                      <w:marRight w:val="0"/>
                      <w:marTop w:val="0"/>
                      <w:marBottom w:val="0"/>
                      <w:divBdr>
                        <w:top w:val="none" w:sz="0" w:space="0" w:color="auto"/>
                        <w:left w:val="none" w:sz="0" w:space="0" w:color="auto"/>
                        <w:bottom w:val="none" w:sz="0" w:space="0" w:color="auto"/>
                        <w:right w:val="none" w:sz="0" w:space="0" w:color="auto"/>
                      </w:divBdr>
                    </w:div>
                  </w:divsChild>
                </w:div>
                <w:div w:id="876969462">
                  <w:marLeft w:val="0"/>
                  <w:marRight w:val="0"/>
                  <w:marTop w:val="0"/>
                  <w:marBottom w:val="0"/>
                  <w:divBdr>
                    <w:top w:val="none" w:sz="0" w:space="0" w:color="auto"/>
                    <w:left w:val="none" w:sz="0" w:space="0" w:color="auto"/>
                    <w:bottom w:val="none" w:sz="0" w:space="0" w:color="auto"/>
                    <w:right w:val="none" w:sz="0" w:space="0" w:color="auto"/>
                  </w:divBdr>
                  <w:divsChild>
                    <w:div w:id="1489251753">
                      <w:marLeft w:val="0"/>
                      <w:marRight w:val="0"/>
                      <w:marTop w:val="0"/>
                      <w:marBottom w:val="0"/>
                      <w:divBdr>
                        <w:top w:val="none" w:sz="0" w:space="0" w:color="auto"/>
                        <w:left w:val="none" w:sz="0" w:space="0" w:color="auto"/>
                        <w:bottom w:val="none" w:sz="0" w:space="0" w:color="auto"/>
                        <w:right w:val="none" w:sz="0" w:space="0" w:color="auto"/>
                      </w:divBdr>
                    </w:div>
                  </w:divsChild>
                </w:div>
                <w:div w:id="1986160908">
                  <w:marLeft w:val="0"/>
                  <w:marRight w:val="0"/>
                  <w:marTop w:val="0"/>
                  <w:marBottom w:val="0"/>
                  <w:divBdr>
                    <w:top w:val="none" w:sz="0" w:space="0" w:color="auto"/>
                    <w:left w:val="none" w:sz="0" w:space="0" w:color="auto"/>
                    <w:bottom w:val="none" w:sz="0" w:space="0" w:color="auto"/>
                    <w:right w:val="none" w:sz="0" w:space="0" w:color="auto"/>
                  </w:divBdr>
                  <w:divsChild>
                    <w:div w:id="37972052">
                      <w:marLeft w:val="0"/>
                      <w:marRight w:val="0"/>
                      <w:marTop w:val="0"/>
                      <w:marBottom w:val="0"/>
                      <w:divBdr>
                        <w:top w:val="none" w:sz="0" w:space="0" w:color="auto"/>
                        <w:left w:val="none" w:sz="0" w:space="0" w:color="auto"/>
                        <w:bottom w:val="none" w:sz="0" w:space="0" w:color="auto"/>
                        <w:right w:val="none" w:sz="0" w:space="0" w:color="auto"/>
                      </w:divBdr>
                    </w:div>
                  </w:divsChild>
                </w:div>
                <w:div w:id="1171065124">
                  <w:marLeft w:val="0"/>
                  <w:marRight w:val="0"/>
                  <w:marTop w:val="0"/>
                  <w:marBottom w:val="0"/>
                  <w:divBdr>
                    <w:top w:val="none" w:sz="0" w:space="0" w:color="auto"/>
                    <w:left w:val="none" w:sz="0" w:space="0" w:color="auto"/>
                    <w:bottom w:val="none" w:sz="0" w:space="0" w:color="auto"/>
                    <w:right w:val="none" w:sz="0" w:space="0" w:color="auto"/>
                  </w:divBdr>
                  <w:divsChild>
                    <w:div w:id="283315309">
                      <w:marLeft w:val="0"/>
                      <w:marRight w:val="0"/>
                      <w:marTop w:val="0"/>
                      <w:marBottom w:val="0"/>
                      <w:divBdr>
                        <w:top w:val="none" w:sz="0" w:space="0" w:color="auto"/>
                        <w:left w:val="none" w:sz="0" w:space="0" w:color="auto"/>
                        <w:bottom w:val="none" w:sz="0" w:space="0" w:color="auto"/>
                        <w:right w:val="none" w:sz="0" w:space="0" w:color="auto"/>
                      </w:divBdr>
                    </w:div>
                  </w:divsChild>
                </w:div>
                <w:div w:id="1852718005">
                  <w:marLeft w:val="0"/>
                  <w:marRight w:val="0"/>
                  <w:marTop w:val="0"/>
                  <w:marBottom w:val="0"/>
                  <w:divBdr>
                    <w:top w:val="none" w:sz="0" w:space="0" w:color="auto"/>
                    <w:left w:val="none" w:sz="0" w:space="0" w:color="auto"/>
                    <w:bottom w:val="none" w:sz="0" w:space="0" w:color="auto"/>
                    <w:right w:val="none" w:sz="0" w:space="0" w:color="auto"/>
                  </w:divBdr>
                  <w:divsChild>
                    <w:div w:id="1085883012">
                      <w:marLeft w:val="0"/>
                      <w:marRight w:val="0"/>
                      <w:marTop w:val="0"/>
                      <w:marBottom w:val="0"/>
                      <w:divBdr>
                        <w:top w:val="none" w:sz="0" w:space="0" w:color="auto"/>
                        <w:left w:val="none" w:sz="0" w:space="0" w:color="auto"/>
                        <w:bottom w:val="none" w:sz="0" w:space="0" w:color="auto"/>
                        <w:right w:val="none" w:sz="0" w:space="0" w:color="auto"/>
                      </w:divBdr>
                    </w:div>
                  </w:divsChild>
                </w:div>
                <w:div w:id="1630166509">
                  <w:marLeft w:val="0"/>
                  <w:marRight w:val="0"/>
                  <w:marTop w:val="0"/>
                  <w:marBottom w:val="0"/>
                  <w:divBdr>
                    <w:top w:val="none" w:sz="0" w:space="0" w:color="auto"/>
                    <w:left w:val="none" w:sz="0" w:space="0" w:color="auto"/>
                    <w:bottom w:val="none" w:sz="0" w:space="0" w:color="auto"/>
                    <w:right w:val="none" w:sz="0" w:space="0" w:color="auto"/>
                  </w:divBdr>
                  <w:divsChild>
                    <w:div w:id="441926199">
                      <w:marLeft w:val="0"/>
                      <w:marRight w:val="0"/>
                      <w:marTop w:val="0"/>
                      <w:marBottom w:val="0"/>
                      <w:divBdr>
                        <w:top w:val="none" w:sz="0" w:space="0" w:color="auto"/>
                        <w:left w:val="none" w:sz="0" w:space="0" w:color="auto"/>
                        <w:bottom w:val="none" w:sz="0" w:space="0" w:color="auto"/>
                        <w:right w:val="none" w:sz="0" w:space="0" w:color="auto"/>
                      </w:divBdr>
                    </w:div>
                  </w:divsChild>
                </w:div>
                <w:div w:id="1321621744">
                  <w:marLeft w:val="0"/>
                  <w:marRight w:val="0"/>
                  <w:marTop w:val="0"/>
                  <w:marBottom w:val="0"/>
                  <w:divBdr>
                    <w:top w:val="none" w:sz="0" w:space="0" w:color="auto"/>
                    <w:left w:val="none" w:sz="0" w:space="0" w:color="auto"/>
                    <w:bottom w:val="none" w:sz="0" w:space="0" w:color="auto"/>
                    <w:right w:val="none" w:sz="0" w:space="0" w:color="auto"/>
                  </w:divBdr>
                  <w:divsChild>
                    <w:div w:id="2117016209">
                      <w:marLeft w:val="0"/>
                      <w:marRight w:val="0"/>
                      <w:marTop w:val="0"/>
                      <w:marBottom w:val="0"/>
                      <w:divBdr>
                        <w:top w:val="none" w:sz="0" w:space="0" w:color="auto"/>
                        <w:left w:val="none" w:sz="0" w:space="0" w:color="auto"/>
                        <w:bottom w:val="none" w:sz="0" w:space="0" w:color="auto"/>
                        <w:right w:val="none" w:sz="0" w:space="0" w:color="auto"/>
                      </w:divBdr>
                    </w:div>
                  </w:divsChild>
                </w:div>
                <w:div w:id="786507943">
                  <w:marLeft w:val="0"/>
                  <w:marRight w:val="0"/>
                  <w:marTop w:val="0"/>
                  <w:marBottom w:val="0"/>
                  <w:divBdr>
                    <w:top w:val="none" w:sz="0" w:space="0" w:color="auto"/>
                    <w:left w:val="none" w:sz="0" w:space="0" w:color="auto"/>
                    <w:bottom w:val="none" w:sz="0" w:space="0" w:color="auto"/>
                    <w:right w:val="none" w:sz="0" w:space="0" w:color="auto"/>
                  </w:divBdr>
                  <w:divsChild>
                    <w:div w:id="213884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72837">
          <w:marLeft w:val="0"/>
          <w:marRight w:val="0"/>
          <w:marTop w:val="0"/>
          <w:marBottom w:val="0"/>
          <w:divBdr>
            <w:top w:val="none" w:sz="0" w:space="0" w:color="auto"/>
            <w:left w:val="none" w:sz="0" w:space="0" w:color="auto"/>
            <w:bottom w:val="none" w:sz="0" w:space="0" w:color="auto"/>
            <w:right w:val="none" w:sz="0" w:space="0" w:color="auto"/>
          </w:divBdr>
        </w:div>
        <w:div w:id="833032008">
          <w:marLeft w:val="0"/>
          <w:marRight w:val="0"/>
          <w:marTop w:val="0"/>
          <w:marBottom w:val="0"/>
          <w:divBdr>
            <w:top w:val="none" w:sz="0" w:space="0" w:color="auto"/>
            <w:left w:val="none" w:sz="0" w:space="0" w:color="auto"/>
            <w:bottom w:val="none" w:sz="0" w:space="0" w:color="auto"/>
            <w:right w:val="none" w:sz="0" w:space="0" w:color="auto"/>
          </w:divBdr>
        </w:div>
        <w:div w:id="1202136256">
          <w:marLeft w:val="0"/>
          <w:marRight w:val="0"/>
          <w:marTop w:val="0"/>
          <w:marBottom w:val="0"/>
          <w:divBdr>
            <w:top w:val="none" w:sz="0" w:space="0" w:color="auto"/>
            <w:left w:val="none" w:sz="0" w:space="0" w:color="auto"/>
            <w:bottom w:val="none" w:sz="0" w:space="0" w:color="auto"/>
            <w:right w:val="none" w:sz="0" w:space="0" w:color="auto"/>
          </w:divBdr>
        </w:div>
        <w:div w:id="1628201168">
          <w:marLeft w:val="0"/>
          <w:marRight w:val="0"/>
          <w:marTop w:val="0"/>
          <w:marBottom w:val="0"/>
          <w:divBdr>
            <w:top w:val="none" w:sz="0" w:space="0" w:color="auto"/>
            <w:left w:val="none" w:sz="0" w:space="0" w:color="auto"/>
            <w:bottom w:val="none" w:sz="0" w:space="0" w:color="auto"/>
            <w:right w:val="none" w:sz="0" w:space="0" w:color="auto"/>
          </w:divBdr>
        </w:div>
        <w:div w:id="1052344110">
          <w:marLeft w:val="0"/>
          <w:marRight w:val="0"/>
          <w:marTop w:val="0"/>
          <w:marBottom w:val="0"/>
          <w:divBdr>
            <w:top w:val="none" w:sz="0" w:space="0" w:color="auto"/>
            <w:left w:val="none" w:sz="0" w:space="0" w:color="auto"/>
            <w:bottom w:val="none" w:sz="0" w:space="0" w:color="auto"/>
            <w:right w:val="none" w:sz="0" w:space="0" w:color="auto"/>
          </w:divBdr>
        </w:div>
        <w:div w:id="733544643">
          <w:marLeft w:val="0"/>
          <w:marRight w:val="0"/>
          <w:marTop w:val="0"/>
          <w:marBottom w:val="0"/>
          <w:divBdr>
            <w:top w:val="none" w:sz="0" w:space="0" w:color="auto"/>
            <w:left w:val="none" w:sz="0" w:space="0" w:color="auto"/>
            <w:bottom w:val="none" w:sz="0" w:space="0" w:color="auto"/>
            <w:right w:val="none" w:sz="0" w:space="0" w:color="auto"/>
          </w:divBdr>
        </w:div>
        <w:div w:id="1051611904">
          <w:marLeft w:val="0"/>
          <w:marRight w:val="0"/>
          <w:marTop w:val="0"/>
          <w:marBottom w:val="0"/>
          <w:divBdr>
            <w:top w:val="none" w:sz="0" w:space="0" w:color="auto"/>
            <w:left w:val="none" w:sz="0" w:space="0" w:color="auto"/>
            <w:bottom w:val="none" w:sz="0" w:space="0" w:color="auto"/>
            <w:right w:val="none" w:sz="0" w:space="0" w:color="auto"/>
          </w:divBdr>
        </w:div>
        <w:div w:id="1114246157">
          <w:marLeft w:val="0"/>
          <w:marRight w:val="0"/>
          <w:marTop w:val="0"/>
          <w:marBottom w:val="0"/>
          <w:divBdr>
            <w:top w:val="none" w:sz="0" w:space="0" w:color="auto"/>
            <w:left w:val="none" w:sz="0" w:space="0" w:color="auto"/>
            <w:bottom w:val="none" w:sz="0" w:space="0" w:color="auto"/>
            <w:right w:val="none" w:sz="0" w:space="0" w:color="auto"/>
          </w:divBdr>
        </w:div>
        <w:div w:id="1403481008">
          <w:marLeft w:val="0"/>
          <w:marRight w:val="0"/>
          <w:marTop w:val="0"/>
          <w:marBottom w:val="0"/>
          <w:divBdr>
            <w:top w:val="none" w:sz="0" w:space="0" w:color="auto"/>
            <w:left w:val="none" w:sz="0" w:space="0" w:color="auto"/>
            <w:bottom w:val="none" w:sz="0" w:space="0" w:color="auto"/>
            <w:right w:val="none" w:sz="0" w:space="0" w:color="auto"/>
          </w:divBdr>
        </w:div>
        <w:div w:id="1735621686">
          <w:marLeft w:val="0"/>
          <w:marRight w:val="0"/>
          <w:marTop w:val="0"/>
          <w:marBottom w:val="0"/>
          <w:divBdr>
            <w:top w:val="none" w:sz="0" w:space="0" w:color="auto"/>
            <w:left w:val="none" w:sz="0" w:space="0" w:color="auto"/>
            <w:bottom w:val="none" w:sz="0" w:space="0" w:color="auto"/>
            <w:right w:val="none" w:sz="0" w:space="0" w:color="auto"/>
          </w:divBdr>
        </w:div>
        <w:div w:id="1719933672">
          <w:marLeft w:val="0"/>
          <w:marRight w:val="0"/>
          <w:marTop w:val="0"/>
          <w:marBottom w:val="0"/>
          <w:divBdr>
            <w:top w:val="none" w:sz="0" w:space="0" w:color="auto"/>
            <w:left w:val="none" w:sz="0" w:space="0" w:color="auto"/>
            <w:bottom w:val="none" w:sz="0" w:space="0" w:color="auto"/>
            <w:right w:val="none" w:sz="0" w:space="0" w:color="auto"/>
          </w:divBdr>
          <w:divsChild>
            <w:div w:id="1666936350">
              <w:marLeft w:val="0"/>
              <w:marRight w:val="0"/>
              <w:marTop w:val="0"/>
              <w:marBottom w:val="0"/>
              <w:divBdr>
                <w:top w:val="none" w:sz="0" w:space="0" w:color="auto"/>
                <w:left w:val="none" w:sz="0" w:space="0" w:color="auto"/>
                <w:bottom w:val="none" w:sz="0" w:space="0" w:color="auto"/>
                <w:right w:val="none" w:sz="0" w:space="0" w:color="auto"/>
              </w:divBdr>
            </w:div>
            <w:div w:id="91247204">
              <w:marLeft w:val="0"/>
              <w:marRight w:val="0"/>
              <w:marTop w:val="0"/>
              <w:marBottom w:val="0"/>
              <w:divBdr>
                <w:top w:val="none" w:sz="0" w:space="0" w:color="auto"/>
                <w:left w:val="none" w:sz="0" w:space="0" w:color="auto"/>
                <w:bottom w:val="none" w:sz="0" w:space="0" w:color="auto"/>
                <w:right w:val="none" w:sz="0" w:space="0" w:color="auto"/>
              </w:divBdr>
            </w:div>
            <w:div w:id="1262566634">
              <w:marLeft w:val="0"/>
              <w:marRight w:val="0"/>
              <w:marTop w:val="0"/>
              <w:marBottom w:val="0"/>
              <w:divBdr>
                <w:top w:val="none" w:sz="0" w:space="0" w:color="auto"/>
                <w:left w:val="none" w:sz="0" w:space="0" w:color="auto"/>
                <w:bottom w:val="none" w:sz="0" w:space="0" w:color="auto"/>
                <w:right w:val="none" w:sz="0" w:space="0" w:color="auto"/>
              </w:divBdr>
            </w:div>
            <w:div w:id="496111193">
              <w:marLeft w:val="0"/>
              <w:marRight w:val="0"/>
              <w:marTop w:val="0"/>
              <w:marBottom w:val="0"/>
              <w:divBdr>
                <w:top w:val="none" w:sz="0" w:space="0" w:color="auto"/>
                <w:left w:val="none" w:sz="0" w:space="0" w:color="auto"/>
                <w:bottom w:val="none" w:sz="0" w:space="0" w:color="auto"/>
                <w:right w:val="none" w:sz="0" w:space="0" w:color="auto"/>
              </w:divBdr>
            </w:div>
            <w:div w:id="444422526">
              <w:marLeft w:val="0"/>
              <w:marRight w:val="0"/>
              <w:marTop w:val="0"/>
              <w:marBottom w:val="0"/>
              <w:divBdr>
                <w:top w:val="none" w:sz="0" w:space="0" w:color="auto"/>
                <w:left w:val="none" w:sz="0" w:space="0" w:color="auto"/>
                <w:bottom w:val="none" w:sz="0" w:space="0" w:color="auto"/>
                <w:right w:val="none" w:sz="0" w:space="0" w:color="auto"/>
              </w:divBdr>
            </w:div>
          </w:divsChild>
        </w:div>
        <w:div w:id="1046223121">
          <w:marLeft w:val="0"/>
          <w:marRight w:val="0"/>
          <w:marTop w:val="0"/>
          <w:marBottom w:val="0"/>
          <w:divBdr>
            <w:top w:val="none" w:sz="0" w:space="0" w:color="auto"/>
            <w:left w:val="none" w:sz="0" w:space="0" w:color="auto"/>
            <w:bottom w:val="none" w:sz="0" w:space="0" w:color="auto"/>
            <w:right w:val="none" w:sz="0" w:space="0" w:color="auto"/>
          </w:divBdr>
        </w:div>
        <w:div w:id="882249228">
          <w:marLeft w:val="0"/>
          <w:marRight w:val="0"/>
          <w:marTop w:val="0"/>
          <w:marBottom w:val="0"/>
          <w:divBdr>
            <w:top w:val="none" w:sz="0" w:space="0" w:color="auto"/>
            <w:left w:val="none" w:sz="0" w:space="0" w:color="auto"/>
            <w:bottom w:val="none" w:sz="0" w:space="0" w:color="auto"/>
            <w:right w:val="none" w:sz="0" w:space="0" w:color="auto"/>
          </w:divBdr>
        </w:div>
        <w:div w:id="1854418241">
          <w:marLeft w:val="0"/>
          <w:marRight w:val="0"/>
          <w:marTop w:val="0"/>
          <w:marBottom w:val="0"/>
          <w:divBdr>
            <w:top w:val="none" w:sz="0" w:space="0" w:color="auto"/>
            <w:left w:val="none" w:sz="0" w:space="0" w:color="auto"/>
            <w:bottom w:val="none" w:sz="0" w:space="0" w:color="auto"/>
            <w:right w:val="none" w:sz="0" w:space="0" w:color="auto"/>
          </w:divBdr>
        </w:div>
        <w:div w:id="774444580">
          <w:marLeft w:val="0"/>
          <w:marRight w:val="0"/>
          <w:marTop w:val="0"/>
          <w:marBottom w:val="0"/>
          <w:divBdr>
            <w:top w:val="none" w:sz="0" w:space="0" w:color="auto"/>
            <w:left w:val="none" w:sz="0" w:space="0" w:color="auto"/>
            <w:bottom w:val="none" w:sz="0" w:space="0" w:color="auto"/>
            <w:right w:val="none" w:sz="0" w:space="0" w:color="auto"/>
          </w:divBdr>
        </w:div>
        <w:div w:id="2096783740">
          <w:marLeft w:val="0"/>
          <w:marRight w:val="0"/>
          <w:marTop w:val="0"/>
          <w:marBottom w:val="0"/>
          <w:divBdr>
            <w:top w:val="none" w:sz="0" w:space="0" w:color="auto"/>
            <w:left w:val="none" w:sz="0" w:space="0" w:color="auto"/>
            <w:bottom w:val="none" w:sz="0" w:space="0" w:color="auto"/>
            <w:right w:val="none" w:sz="0" w:space="0" w:color="auto"/>
          </w:divBdr>
          <w:divsChild>
            <w:div w:id="894706453">
              <w:marLeft w:val="-75"/>
              <w:marRight w:val="0"/>
              <w:marTop w:val="30"/>
              <w:marBottom w:val="30"/>
              <w:divBdr>
                <w:top w:val="none" w:sz="0" w:space="0" w:color="auto"/>
                <w:left w:val="none" w:sz="0" w:space="0" w:color="auto"/>
                <w:bottom w:val="none" w:sz="0" w:space="0" w:color="auto"/>
                <w:right w:val="none" w:sz="0" w:space="0" w:color="auto"/>
              </w:divBdr>
              <w:divsChild>
                <w:div w:id="259413788">
                  <w:marLeft w:val="0"/>
                  <w:marRight w:val="0"/>
                  <w:marTop w:val="0"/>
                  <w:marBottom w:val="0"/>
                  <w:divBdr>
                    <w:top w:val="none" w:sz="0" w:space="0" w:color="auto"/>
                    <w:left w:val="none" w:sz="0" w:space="0" w:color="auto"/>
                    <w:bottom w:val="none" w:sz="0" w:space="0" w:color="auto"/>
                    <w:right w:val="none" w:sz="0" w:space="0" w:color="auto"/>
                  </w:divBdr>
                  <w:divsChild>
                    <w:div w:id="1879317726">
                      <w:marLeft w:val="0"/>
                      <w:marRight w:val="0"/>
                      <w:marTop w:val="0"/>
                      <w:marBottom w:val="0"/>
                      <w:divBdr>
                        <w:top w:val="none" w:sz="0" w:space="0" w:color="auto"/>
                        <w:left w:val="none" w:sz="0" w:space="0" w:color="auto"/>
                        <w:bottom w:val="none" w:sz="0" w:space="0" w:color="auto"/>
                        <w:right w:val="none" w:sz="0" w:space="0" w:color="auto"/>
                      </w:divBdr>
                    </w:div>
                  </w:divsChild>
                </w:div>
                <w:div w:id="765736135">
                  <w:marLeft w:val="0"/>
                  <w:marRight w:val="0"/>
                  <w:marTop w:val="0"/>
                  <w:marBottom w:val="0"/>
                  <w:divBdr>
                    <w:top w:val="none" w:sz="0" w:space="0" w:color="auto"/>
                    <w:left w:val="none" w:sz="0" w:space="0" w:color="auto"/>
                    <w:bottom w:val="none" w:sz="0" w:space="0" w:color="auto"/>
                    <w:right w:val="none" w:sz="0" w:space="0" w:color="auto"/>
                  </w:divBdr>
                  <w:divsChild>
                    <w:div w:id="1620453056">
                      <w:marLeft w:val="0"/>
                      <w:marRight w:val="0"/>
                      <w:marTop w:val="0"/>
                      <w:marBottom w:val="0"/>
                      <w:divBdr>
                        <w:top w:val="none" w:sz="0" w:space="0" w:color="auto"/>
                        <w:left w:val="none" w:sz="0" w:space="0" w:color="auto"/>
                        <w:bottom w:val="none" w:sz="0" w:space="0" w:color="auto"/>
                        <w:right w:val="none" w:sz="0" w:space="0" w:color="auto"/>
                      </w:divBdr>
                    </w:div>
                  </w:divsChild>
                </w:div>
                <w:div w:id="952908602">
                  <w:marLeft w:val="0"/>
                  <w:marRight w:val="0"/>
                  <w:marTop w:val="0"/>
                  <w:marBottom w:val="0"/>
                  <w:divBdr>
                    <w:top w:val="none" w:sz="0" w:space="0" w:color="auto"/>
                    <w:left w:val="none" w:sz="0" w:space="0" w:color="auto"/>
                    <w:bottom w:val="none" w:sz="0" w:space="0" w:color="auto"/>
                    <w:right w:val="none" w:sz="0" w:space="0" w:color="auto"/>
                  </w:divBdr>
                  <w:divsChild>
                    <w:div w:id="1494830891">
                      <w:marLeft w:val="0"/>
                      <w:marRight w:val="0"/>
                      <w:marTop w:val="0"/>
                      <w:marBottom w:val="0"/>
                      <w:divBdr>
                        <w:top w:val="none" w:sz="0" w:space="0" w:color="auto"/>
                        <w:left w:val="none" w:sz="0" w:space="0" w:color="auto"/>
                        <w:bottom w:val="none" w:sz="0" w:space="0" w:color="auto"/>
                        <w:right w:val="none" w:sz="0" w:space="0" w:color="auto"/>
                      </w:divBdr>
                    </w:div>
                  </w:divsChild>
                </w:div>
                <w:div w:id="1117219730">
                  <w:marLeft w:val="0"/>
                  <w:marRight w:val="0"/>
                  <w:marTop w:val="0"/>
                  <w:marBottom w:val="0"/>
                  <w:divBdr>
                    <w:top w:val="none" w:sz="0" w:space="0" w:color="auto"/>
                    <w:left w:val="none" w:sz="0" w:space="0" w:color="auto"/>
                    <w:bottom w:val="none" w:sz="0" w:space="0" w:color="auto"/>
                    <w:right w:val="none" w:sz="0" w:space="0" w:color="auto"/>
                  </w:divBdr>
                  <w:divsChild>
                    <w:div w:id="1269897613">
                      <w:marLeft w:val="0"/>
                      <w:marRight w:val="0"/>
                      <w:marTop w:val="0"/>
                      <w:marBottom w:val="0"/>
                      <w:divBdr>
                        <w:top w:val="none" w:sz="0" w:space="0" w:color="auto"/>
                        <w:left w:val="none" w:sz="0" w:space="0" w:color="auto"/>
                        <w:bottom w:val="none" w:sz="0" w:space="0" w:color="auto"/>
                        <w:right w:val="none" w:sz="0" w:space="0" w:color="auto"/>
                      </w:divBdr>
                    </w:div>
                  </w:divsChild>
                </w:div>
                <w:div w:id="624048223">
                  <w:marLeft w:val="0"/>
                  <w:marRight w:val="0"/>
                  <w:marTop w:val="0"/>
                  <w:marBottom w:val="0"/>
                  <w:divBdr>
                    <w:top w:val="none" w:sz="0" w:space="0" w:color="auto"/>
                    <w:left w:val="none" w:sz="0" w:space="0" w:color="auto"/>
                    <w:bottom w:val="none" w:sz="0" w:space="0" w:color="auto"/>
                    <w:right w:val="none" w:sz="0" w:space="0" w:color="auto"/>
                  </w:divBdr>
                  <w:divsChild>
                    <w:div w:id="1666471022">
                      <w:marLeft w:val="0"/>
                      <w:marRight w:val="0"/>
                      <w:marTop w:val="0"/>
                      <w:marBottom w:val="0"/>
                      <w:divBdr>
                        <w:top w:val="none" w:sz="0" w:space="0" w:color="auto"/>
                        <w:left w:val="none" w:sz="0" w:space="0" w:color="auto"/>
                        <w:bottom w:val="none" w:sz="0" w:space="0" w:color="auto"/>
                        <w:right w:val="none" w:sz="0" w:space="0" w:color="auto"/>
                      </w:divBdr>
                    </w:div>
                  </w:divsChild>
                </w:div>
                <w:div w:id="9114223">
                  <w:marLeft w:val="0"/>
                  <w:marRight w:val="0"/>
                  <w:marTop w:val="0"/>
                  <w:marBottom w:val="0"/>
                  <w:divBdr>
                    <w:top w:val="none" w:sz="0" w:space="0" w:color="auto"/>
                    <w:left w:val="none" w:sz="0" w:space="0" w:color="auto"/>
                    <w:bottom w:val="none" w:sz="0" w:space="0" w:color="auto"/>
                    <w:right w:val="none" w:sz="0" w:space="0" w:color="auto"/>
                  </w:divBdr>
                  <w:divsChild>
                    <w:div w:id="631595208">
                      <w:marLeft w:val="0"/>
                      <w:marRight w:val="0"/>
                      <w:marTop w:val="0"/>
                      <w:marBottom w:val="0"/>
                      <w:divBdr>
                        <w:top w:val="none" w:sz="0" w:space="0" w:color="auto"/>
                        <w:left w:val="none" w:sz="0" w:space="0" w:color="auto"/>
                        <w:bottom w:val="none" w:sz="0" w:space="0" w:color="auto"/>
                        <w:right w:val="none" w:sz="0" w:space="0" w:color="auto"/>
                      </w:divBdr>
                    </w:div>
                  </w:divsChild>
                </w:div>
                <w:div w:id="310671814">
                  <w:marLeft w:val="0"/>
                  <w:marRight w:val="0"/>
                  <w:marTop w:val="0"/>
                  <w:marBottom w:val="0"/>
                  <w:divBdr>
                    <w:top w:val="none" w:sz="0" w:space="0" w:color="auto"/>
                    <w:left w:val="none" w:sz="0" w:space="0" w:color="auto"/>
                    <w:bottom w:val="none" w:sz="0" w:space="0" w:color="auto"/>
                    <w:right w:val="none" w:sz="0" w:space="0" w:color="auto"/>
                  </w:divBdr>
                  <w:divsChild>
                    <w:div w:id="1067260934">
                      <w:marLeft w:val="0"/>
                      <w:marRight w:val="0"/>
                      <w:marTop w:val="0"/>
                      <w:marBottom w:val="0"/>
                      <w:divBdr>
                        <w:top w:val="none" w:sz="0" w:space="0" w:color="auto"/>
                        <w:left w:val="none" w:sz="0" w:space="0" w:color="auto"/>
                        <w:bottom w:val="none" w:sz="0" w:space="0" w:color="auto"/>
                        <w:right w:val="none" w:sz="0" w:space="0" w:color="auto"/>
                      </w:divBdr>
                    </w:div>
                  </w:divsChild>
                </w:div>
                <w:div w:id="1468665150">
                  <w:marLeft w:val="0"/>
                  <w:marRight w:val="0"/>
                  <w:marTop w:val="0"/>
                  <w:marBottom w:val="0"/>
                  <w:divBdr>
                    <w:top w:val="none" w:sz="0" w:space="0" w:color="auto"/>
                    <w:left w:val="none" w:sz="0" w:space="0" w:color="auto"/>
                    <w:bottom w:val="none" w:sz="0" w:space="0" w:color="auto"/>
                    <w:right w:val="none" w:sz="0" w:space="0" w:color="auto"/>
                  </w:divBdr>
                  <w:divsChild>
                    <w:div w:id="1325010290">
                      <w:marLeft w:val="0"/>
                      <w:marRight w:val="0"/>
                      <w:marTop w:val="0"/>
                      <w:marBottom w:val="0"/>
                      <w:divBdr>
                        <w:top w:val="none" w:sz="0" w:space="0" w:color="auto"/>
                        <w:left w:val="none" w:sz="0" w:space="0" w:color="auto"/>
                        <w:bottom w:val="none" w:sz="0" w:space="0" w:color="auto"/>
                        <w:right w:val="none" w:sz="0" w:space="0" w:color="auto"/>
                      </w:divBdr>
                    </w:div>
                  </w:divsChild>
                </w:div>
                <w:div w:id="1279138686">
                  <w:marLeft w:val="0"/>
                  <w:marRight w:val="0"/>
                  <w:marTop w:val="0"/>
                  <w:marBottom w:val="0"/>
                  <w:divBdr>
                    <w:top w:val="none" w:sz="0" w:space="0" w:color="auto"/>
                    <w:left w:val="none" w:sz="0" w:space="0" w:color="auto"/>
                    <w:bottom w:val="none" w:sz="0" w:space="0" w:color="auto"/>
                    <w:right w:val="none" w:sz="0" w:space="0" w:color="auto"/>
                  </w:divBdr>
                  <w:divsChild>
                    <w:div w:id="502086045">
                      <w:marLeft w:val="0"/>
                      <w:marRight w:val="0"/>
                      <w:marTop w:val="0"/>
                      <w:marBottom w:val="0"/>
                      <w:divBdr>
                        <w:top w:val="none" w:sz="0" w:space="0" w:color="auto"/>
                        <w:left w:val="none" w:sz="0" w:space="0" w:color="auto"/>
                        <w:bottom w:val="none" w:sz="0" w:space="0" w:color="auto"/>
                        <w:right w:val="none" w:sz="0" w:space="0" w:color="auto"/>
                      </w:divBdr>
                    </w:div>
                  </w:divsChild>
                </w:div>
                <w:div w:id="2084527324">
                  <w:marLeft w:val="0"/>
                  <w:marRight w:val="0"/>
                  <w:marTop w:val="0"/>
                  <w:marBottom w:val="0"/>
                  <w:divBdr>
                    <w:top w:val="none" w:sz="0" w:space="0" w:color="auto"/>
                    <w:left w:val="none" w:sz="0" w:space="0" w:color="auto"/>
                    <w:bottom w:val="none" w:sz="0" w:space="0" w:color="auto"/>
                    <w:right w:val="none" w:sz="0" w:space="0" w:color="auto"/>
                  </w:divBdr>
                  <w:divsChild>
                    <w:div w:id="1230114834">
                      <w:marLeft w:val="0"/>
                      <w:marRight w:val="0"/>
                      <w:marTop w:val="0"/>
                      <w:marBottom w:val="0"/>
                      <w:divBdr>
                        <w:top w:val="none" w:sz="0" w:space="0" w:color="auto"/>
                        <w:left w:val="none" w:sz="0" w:space="0" w:color="auto"/>
                        <w:bottom w:val="none" w:sz="0" w:space="0" w:color="auto"/>
                        <w:right w:val="none" w:sz="0" w:space="0" w:color="auto"/>
                      </w:divBdr>
                    </w:div>
                  </w:divsChild>
                </w:div>
                <w:div w:id="1835218578">
                  <w:marLeft w:val="0"/>
                  <w:marRight w:val="0"/>
                  <w:marTop w:val="0"/>
                  <w:marBottom w:val="0"/>
                  <w:divBdr>
                    <w:top w:val="none" w:sz="0" w:space="0" w:color="auto"/>
                    <w:left w:val="none" w:sz="0" w:space="0" w:color="auto"/>
                    <w:bottom w:val="none" w:sz="0" w:space="0" w:color="auto"/>
                    <w:right w:val="none" w:sz="0" w:space="0" w:color="auto"/>
                  </w:divBdr>
                  <w:divsChild>
                    <w:div w:id="132719581">
                      <w:marLeft w:val="0"/>
                      <w:marRight w:val="0"/>
                      <w:marTop w:val="0"/>
                      <w:marBottom w:val="0"/>
                      <w:divBdr>
                        <w:top w:val="none" w:sz="0" w:space="0" w:color="auto"/>
                        <w:left w:val="none" w:sz="0" w:space="0" w:color="auto"/>
                        <w:bottom w:val="none" w:sz="0" w:space="0" w:color="auto"/>
                        <w:right w:val="none" w:sz="0" w:space="0" w:color="auto"/>
                      </w:divBdr>
                    </w:div>
                  </w:divsChild>
                </w:div>
                <w:div w:id="1537737412">
                  <w:marLeft w:val="0"/>
                  <w:marRight w:val="0"/>
                  <w:marTop w:val="0"/>
                  <w:marBottom w:val="0"/>
                  <w:divBdr>
                    <w:top w:val="none" w:sz="0" w:space="0" w:color="auto"/>
                    <w:left w:val="none" w:sz="0" w:space="0" w:color="auto"/>
                    <w:bottom w:val="none" w:sz="0" w:space="0" w:color="auto"/>
                    <w:right w:val="none" w:sz="0" w:space="0" w:color="auto"/>
                  </w:divBdr>
                  <w:divsChild>
                    <w:div w:id="267011373">
                      <w:marLeft w:val="0"/>
                      <w:marRight w:val="0"/>
                      <w:marTop w:val="0"/>
                      <w:marBottom w:val="0"/>
                      <w:divBdr>
                        <w:top w:val="none" w:sz="0" w:space="0" w:color="auto"/>
                        <w:left w:val="none" w:sz="0" w:space="0" w:color="auto"/>
                        <w:bottom w:val="none" w:sz="0" w:space="0" w:color="auto"/>
                        <w:right w:val="none" w:sz="0" w:space="0" w:color="auto"/>
                      </w:divBdr>
                    </w:div>
                  </w:divsChild>
                </w:div>
                <w:div w:id="381248820">
                  <w:marLeft w:val="0"/>
                  <w:marRight w:val="0"/>
                  <w:marTop w:val="0"/>
                  <w:marBottom w:val="0"/>
                  <w:divBdr>
                    <w:top w:val="none" w:sz="0" w:space="0" w:color="auto"/>
                    <w:left w:val="none" w:sz="0" w:space="0" w:color="auto"/>
                    <w:bottom w:val="none" w:sz="0" w:space="0" w:color="auto"/>
                    <w:right w:val="none" w:sz="0" w:space="0" w:color="auto"/>
                  </w:divBdr>
                  <w:divsChild>
                    <w:div w:id="750394824">
                      <w:marLeft w:val="0"/>
                      <w:marRight w:val="0"/>
                      <w:marTop w:val="0"/>
                      <w:marBottom w:val="0"/>
                      <w:divBdr>
                        <w:top w:val="none" w:sz="0" w:space="0" w:color="auto"/>
                        <w:left w:val="none" w:sz="0" w:space="0" w:color="auto"/>
                        <w:bottom w:val="none" w:sz="0" w:space="0" w:color="auto"/>
                        <w:right w:val="none" w:sz="0" w:space="0" w:color="auto"/>
                      </w:divBdr>
                    </w:div>
                  </w:divsChild>
                </w:div>
                <w:div w:id="540939138">
                  <w:marLeft w:val="0"/>
                  <w:marRight w:val="0"/>
                  <w:marTop w:val="0"/>
                  <w:marBottom w:val="0"/>
                  <w:divBdr>
                    <w:top w:val="none" w:sz="0" w:space="0" w:color="auto"/>
                    <w:left w:val="none" w:sz="0" w:space="0" w:color="auto"/>
                    <w:bottom w:val="none" w:sz="0" w:space="0" w:color="auto"/>
                    <w:right w:val="none" w:sz="0" w:space="0" w:color="auto"/>
                  </w:divBdr>
                  <w:divsChild>
                    <w:div w:id="616789955">
                      <w:marLeft w:val="0"/>
                      <w:marRight w:val="0"/>
                      <w:marTop w:val="0"/>
                      <w:marBottom w:val="0"/>
                      <w:divBdr>
                        <w:top w:val="none" w:sz="0" w:space="0" w:color="auto"/>
                        <w:left w:val="none" w:sz="0" w:space="0" w:color="auto"/>
                        <w:bottom w:val="none" w:sz="0" w:space="0" w:color="auto"/>
                        <w:right w:val="none" w:sz="0" w:space="0" w:color="auto"/>
                      </w:divBdr>
                    </w:div>
                  </w:divsChild>
                </w:div>
                <w:div w:id="536043681">
                  <w:marLeft w:val="0"/>
                  <w:marRight w:val="0"/>
                  <w:marTop w:val="0"/>
                  <w:marBottom w:val="0"/>
                  <w:divBdr>
                    <w:top w:val="none" w:sz="0" w:space="0" w:color="auto"/>
                    <w:left w:val="none" w:sz="0" w:space="0" w:color="auto"/>
                    <w:bottom w:val="none" w:sz="0" w:space="0" w:color="auto"/>
                    <w:right w:val="none" w:sz="0" w:space="0" w:color="auto"/>
                  </w:divBdr>
                  <w:divsChild>
                    <w:div w:id="2095197111">
                      <w:marLeft w:val="0"/>
                      <w:marRight w:val="0"/>
                      <w:marTop w:val="0"/>
                      <w:marBottom w:val="0"/>
                      <w:divBdr>
                        <w:top w:val="none" w:sz="0" w:space="0" w:color="auto"/>
                        <w:left w:val="none" w:sz="0" w:space="0" w:color="auto"/>
                        <w:bottom w:val="none" w:sz="0" w:space="0" w:color="auto"/>
                        <w:right w:val="none" w:sz="0" w:space="0" w:color="auto"/>
                      </w:divBdr>
                    </w:div>
                  </w:divsChild>
                </w:div>
                <w:div w:id="1037318528">
                  <w:marLeft w:val="0"/>
                  <w:marRight w:val="0"/>
                  <w:marTop w:val="0"/>
                  <w:marBottom w:val="0"/>
                  <w:divBdr>
                    <w:top w:val="none" w:sz="0" w:space="0" w:color="auto"/>
                    <w:left w:val="none" w:sz="0" w:space="0" w:color="auto"/>
                    <w:bottom w:val="none" w:sz="0" w:space="0" w:color="auto"/>
                    <w:right w:val="none" w:sz="0" w:space="0" w:color="auto"/>
                  </w:divBdr>
                  <w:divsChild>
                    <w:div w:id="508106218">
                      <w:marLeft w:val="0"/>
                      <w:marRight w:val="0"/>
                      <w:marTop w:val="0"/>
                      <w:marBottom w:val="0"/>
                      <w:divBdr>
                        <w:top w:val="none" w:sz="0" w:space="0" w:color="auto"/>
                        <w:left w:val="none" w:sz="0" w:space="0" w:color="auto"/>
                        <w:bottom w:val="none" w:sz="0" w:space="0" w:color="auto"/>
                        <w:right w:val="none" w:sz="0" w:space="0" w:color="auto"/>
                      </w:divBdr>
                    </w:div>
                  </w:divsChild>
                </w:div>
                <w:div w:id="1578710658">
                  <w:marLeft w:val="0"/>
                  <w:marRight w:val="0"/>
                  <w:marTop w:val="0"/>
                  <w:marBottom w:val="0"/>
                  <w:divBdr>
                    <w:top w:val="none" w:sz="0" w:space="0" w:color="auto"/>
                    <w:left w:val="none" w:sz="0" w:space="0" w:color="auto"/>
                    <w:bottom w:val="none" w:sz="0" w:space="0" w:color="auto"/>
                    <w:right w:val="none" w:sz="0" w:space="0" w:color="auto"/>
                  </w:divBdr>
                  <w:divsChild>
                    <w:div w:id="2019847842">
                      <w:marLeft w:val="0"/>
                      <w:marRight w:val="0"/>
                      <w:marTop w:val="0"/>
                      <w:marBottom w:val="0"/>
                      <w:divBdr>
                        <w:top w:val="none" w:sz="0" w:space="0" w:color="auto"/>
                        <w:left w:val="none" w:sz="0" w:space="0" w:color="auto"/>
                        <w:bottom w:val="none" w:sz="0" w:space="0" w:color="auto"/>
                        <w:right w:val="none" w:sz="0" w:space="0" w:color="auto"/>
                      </w:divBdr>
                    </w:div>
                  </w:divsChild>
                </w:div>
                <w:div w:id="2048530994">
                  <w:marLeft w:val="0"/>
                  <w:marRight w:val="0"/>
                  <w:marTop w:val="0"/>
                  <w:marBottom w:val="0"/>
                  <w:divBdr>
                    <w:top w:val="none" w:sz="0" w:space="0" w:color="auto"/>
                    <w:left w:val="none" w:sz="0" w:space="0" w:color="auto"/>
                    <w:bottom w:val="none" w:sz="0" w:space="0" w:color="auto"/>
                    <w:right w:val="none" w:sz="0" w:space="0" w:color="auto"/>
                  </w:divBdr>
                  <w:divsChild>
                    <w:div w:id="708605460">
                      <w:marLeft w:val="0"/>
                      <w:marRight w:val="0"/>
                      <w:marTop w:val="0"/>
                      <w:marBottom w:val="0"/>
                      <w:divBdr>
                        <w:top w:val="none" w:sz="0" w:space="0" w:color="auto"/>
                        <w:left w:val="none" w:sz="0" w:space="0" w:color="auto"/>
                        <w:bottom w:val="none" w:sz="0" w:space="0" w:color="auto"/>
                        <w:right w:val="none" w:sz="0" w:space="0" w:color="auto"/>
                      </w:divBdr>
                    </w:div>
                  </w:divsChild>
                </w:div>
                <w:div w:id="638415277">
                  <w:marLeft w:val="0"/>
                  <w:marRight w:val="0"/>
                  <w:marTop w:val="0"/>
                  <w:marBottom w:val="0"/>
                  <w:divBdr>
                    <w:top w:val="none" w:sz="0" w:space="0" w:color="auto"/>
                    <w:left w:val="none" w:sz="0" w:space="0" w:color="auto"/>
                    <w:bottom w:val="none" w:sz="0" w:space="0" w:color="auto"/>
                    <w:right w:val="none" w:sz="0" w:space="0" w:color="auto"/>
                  </w:divBdr>
                  <w:divsChild>
                    <w:div w:id="2002351063">
                      <w:marLeft w:val="0"/>
                      <w:marRight w:val="0"/>
                      <w:marTop w:val="0"/>
                      <w:marBottom w:val="0"/>
                      <w:divBdr>
                        <w:top w:val="none" w:sz="0" w:space="0" w:color="auto"/>
                        <w:left w:val="none" w:sz="0" w:space="0" w:color="auto"/>
                        <w:bottom w:val="none" w:sz="0" w:space="0" w:color="auto"/>
                        <w:right w:val="none" w:sz="0" w:space="0" w:color="auto"/>
                      </w:divBdr>
                    </w:div>
                  </w:divsChild>
                </w:div>
                <w:div w:id="86508023">
                  <w:marLeft w:val="0"/>
                  <w:marRight w:val="0"/>
                  <w:marTop w:val="0"/>
                  <w:marBottom w:val="0"/>
                  <w:divBdr>
                    <w:top w:val="none" w:sz="0" w:space="0" w:color="auto"/>
                    <w:left w:val="none" w:sz="0" w:space="0" w:color="auto"/>
                    <w:bottom w:val="none" w:sz="0" w:space="0" w:color="auto"/>
                    <w:right w:val="none" w:sz="0" w:space="0" w:color="auto"/>
                  </w:divBdr>
                  <w:divsChild>
                    <w:div w:id="332608536">
                      <w:marLeft w:val="0"/>
                      <w:marRight w:val="0"/>
                      <w:marTop w:val="0"/>
                      <w:marBottom w:val="0"/>
                      <w:divBdr>
                        <w:top w:val="none" w:sz="0" w:space="0" w:color="auto"/>
                        <w:left w:val="none" w:sz="0" w:space="0" w:color="auto"/>
                        <w:bottom w:val="none" w:sz="0" w:space="0" w:color="auto"/>
                        <w:right w:val="none" w:sz="0" w:space="0" w:color="auto"/>
                      </w:divBdr>
                    </w:div>
                  </w:divsChild>
                </w:div>
                <w:div w:id="1956906310">
                  <w:marLeft w:val="0"/>
                  <w:marRight w:val="0"/>
                  <w:marTop w:val="0"/>
                  <w:marBottom w:val="0"/>
                  <w:divBdr>
                    <w:top w:val="none" w:sz="0" w:space="0" w:color="auto"/>
                    <w:left w:val="none" w:sz="0" w:space="0" w:color="auto"/>
                    <w:bottom w:val="none" w:sz="0" w:space="0" w:color="auto"/>
                    <w:right w:val="none" w:sz="0" w:space="0" w:color="auto"/>
                  </w:divBdr>
                  <w:divsChild>
                    <w:div w:id="1789351568">
                      <w:marLeft w:val="0"/>
                      <w:marRight w:val="0"/>
                      <w:marTop w:val="0"/>
                      <w:marBottom w:val="0"/>
                      <w:divBdr>
                        <w:top w:val="none" w:sz="0" w:space="0" w:color="auto"/>
                        <w:left w:val="none" w:sz="0" w:space="0" w:color="auto"/>
                        <w:bottom w:val="none" w:sz="0" w:space="0" w:color="auto"/>
                        <w:right w:val="none" w:sz="0" w:space="0" w:color="auto"/>
                      </w:divBdr>
                    </w:div>
                  </w:divsChild>
                </w:div>
                <w:div w:id="1114399700">
                  <w:marLeft w:val="0"/>
                  <w:marRight w:val="0"/>
                  <w:marTop w:val="0"/>
                  <w:marBottom w:val="0"/>
                  <w:divBdr>
                    <w:top w:val="none" w:sz="0" w:space="0" w:color="auto"/>
                    <w:left w:val="none" w:sz="0" w:space="0" w:color="auto"/>
                    <w:bottom w:val="none" w:sz="0" w:space="0" w:color="auto"/>
                    <w:right w:val="none" w:sz="0" w:space="0" w:color="auto"/>
                  </w:divBdr>
                  <w:divsChild>
                    <w:div w:id="1483308606">
                      <w:marLeft w:val="0"/>
                      <w:marRight w:val="0"/>
                      <w:marTop w:val="0"/>
                      <w:marBottom w:val="0"/>
                      <w:divBdr>
                        <w:top w:val="none" w:sz="0" w:space="0" w:color="auto"/>
                        <w:left w:val="none" w:sz="0" w:space="0" w:color="auto"/>
                        <w:bottom w:val="none" w:sz="0" w:space="0" w:color="auto"/>
                        <w:right w:val="none" w:sz="0" w:space="0" w:color="auto"/>
                      </w:divBdr>
                    </w:div>
                  </w:divsChild>
                </w:div>
                <w:div w:id="1023629032">
                  <w:marLeft w:val="0"/>
                  <w:marRight w:val="0"/>
                  <w:marTop w:val="0"/>
                  <w:marBottom w:val="0"/>
                  <w:divBdr>
                    <w:top w:val="none" w:sz="0" w:space="0" w:color="auto"/>
                    <w:left w:val="none" w:sz="0" w:space="0" w:color="auto"/>
                    <w:bottom w:val="none" w:sz="0" w:space="0" w:color="auto"/>
                    <w:right w:val="none" w:sz="0" w:space="0" w:color="auto"/>
                  </w:divBdr>
                  <w:divsChild>
                    <w:div w:id="1523393420">
                      <w:marLeft w:val="0"/>
                      <w:marRight w:val="0"/>
                      <w:marTop w:val="0"/>
                      <w:marBottom w:val="0"/>
                      <w:divBdr>
                        <w:top w:val="none" w:sz="0" w:space="0" w:color="auto"/>
                        <w:left w:val="none" w:sz="0" w:space="0" w:color="auto"/>
                        <w:bottom w:val="none" w:sz="0" w:space="0" w:color="auto"/>
                        <w:right w:val="none" w:sz="0" w:space="0" w:color="auto"/>
                      </w:divBdr>
                    </w:div>
                  </w:divsChild>
                </w:div>
                <w:div w:id="291250004">
                  <w:marLeft w:val="0"/>
                  <w:marRight w:val="0"/>
                  <w:marTop w:val="0"/>
                  <w:marBottom w:val="0"/>
                  <w:divBdr>
                    <w:top w:val="none" w:sz="0" w:space="0" w:color="auto"/>
                    <w:left w:val="none" w:sz="0" w:space="0" w:color="auto"/>
                    <w:bottom w:val="none" w:sz="0" w:space="0" w:color="auto"/>
                    <w:right w:val="none" w:sz="0" w:space="0" w:color="auto"/>
                  </w:divBdr>
                  <w:divsChild>
                    <w:div w:id="562643346">
                      <w:marLeft w:val="0"/>
                      <w:marRight w:val="0"/>
                      <w:marTop w:val="0"/>
                      <w:marBottom w:val="0"/>
                      <w:divBdr>
                        <w:top w:val="none" w:sz="0" w:space="0" w:color="auto"/>
                        <w:left w:val="none" w:sz="0" w:space="0" w:color="auto"/>
                        <w:bottom w:val="none" w:sz="0" w:space="0" w:color="auto"/>
                        <w:right w:val="none" w:sz="0" w:space="0" w:color="auto"/>
                      </w:divBdr>
                    </w:div>
                  </w:divsChild>
                </w:div>
                <w:div w:id="1973821442">
                  <w:marLeft w:val="0"/>
                  <w:marRight w:val="0"/>
                  <w:marTop w:val="0"/>
                  <w:marBottom w:val="0"/>
                  <w:divBdr>
                    <w:top w:val="none" w:sz="0" w:space="0" w:color="auto"/>
                    <w:left w:val="none" w:sz="0" w:space="0" w:color="auto"/>
                    <w:bottom w:val="none" w:sz="0" w:space="0" w:color="auto"/>
                    <w:right w:val="none" w:sz="0" w:space="0" w:color="auto"/>
                  </w:divBdr>
                  <w:divsChild>
                    <w:div w:id="1543250406">
                      <w:marLeft w:val="0"/>
                      <w:marRight w:val="0"/>
                      <w:marTop w:val="0"/>
                      <w:marBottom w:val="0"/>
                      <w:divBdr>
                        <w:top w:val="none" w:sz="0" w:space="0" w:color="auto"/>
                        <w:left w:val="none" w:sz="0" w:space="0" w:color="auto"/>
                        <w:bottom w:val="none" w:sz="0" w:space="0" w:color="auto"/>
                        <w:right w:val="none" w:sz="0" w:space="0" w:color="auto"/>
                      </w:divBdr>
                    </w:div>
                  </w:divsChild>
                </w:div>
                <w:div w:id="189924861">
                  <w:marLeft w:val="0"/>
                  <w:marRight w:val="0"/>
                  <w:marTop w:val="0"/>
                  <w:marBottom w:val="0"/>
                  <w:divBdr>
                    <w:top w:val="none" w:sz="0" w:space="0" w:color="auto"/>
                    <w:left w:val="none" w:sz="0" w:space="0" w:color="auto"/>
                    <w:bottom w:val="none" w:sz="0" w:space="0" w:color="auto"/>
                    <w:right w:val="none" w:sz="0" w:space="0" w:color="auto"/>
                  </w:divBdr>
                  <w:divsChild>
                    <w:div w:id="1874229427">
                      <w:marLeft w:val="0"/>
                      <w:marRight w:val="0"/>
                      <w:marTop w:val="0"/>
                      <w:marBottom w:val="0"/>
                      <w:divBdr>
                        <w:top w:val="none" w:sz="0" w:space="0" w:color="auto"/>
                        <w:left w:val="none" w:sz="0" w:space="0" w:color="auto"/>
                        <w:bottom w:val="none" w:sz="0" w:space="0" w:color="auto"/>
                        <w:right w:val="none" w:sz="0" w:space="0" w:color="auto"/>
                      </w:divBdr>
                    </w:div>
                  </w:divsChild>
                </w:div>
                <w:div w:id="2027054470">
                  <w:marLeft w:val="0"/>
                  <w:marRight w:val="0"/>
                  <w:marTop w:val="0"/>
                  <w:marBottom w:val="0"/>
                  <w:divBdr>
                    <w:top w:val="none" w:sz="0" w:space="0" w:color="auto"/>
                    <w:left w:val="none" w:sz="0" w:space="0" w:color="auto"/>
                    <w:bottom w:val="none" w:sz="0" w:space="0" w:color="auto"/>
                    <w:right w:val="none" w:sz="0" w:space="0" w:color="auto"/>
                  </w:divBdr>
                  <w:divsChild>
                    <w:div w:id="985938361">
                      <w:marLeft w:val="0"/>
                      <w:marRight w:val="0"/>
                      <w:marTop w:val="0"/>
                      <w:marBottom w:val="0"/>
                      <w:divBdr>
                        <w:top w:val="none" w:sz="0" w:space="0" w:color="auto"/>
                        <w:left w:val="none" w:sz="0" w:space="0" w:color="auto"/>
                        <w:bottom w:val="none" w:sz="0" w:space="0" w:color="auto"/>
                        <w:right w:val="none" w:sz="0" w:space="0" w:color="auto"/>
                      </w:divBdr>
                    </w:div>
                  </w:divsChild>
                </w:div>
                <w:div w:id="1179927532">
                  <w:marLeft w:val="0"/>
                  <w:marRight w:val="0"/>
                  <w:marTop w:val="0"/>
                  <w:marBottom w:val="0"/>
                  <w:divBdr>
                    <w:top w:val="none" w:sz="0" w:space="0" w:color="auto"/>
                    <w:left w:val="none" w:sz="0" w:space="0" w:color="auto"/>
                    <w:bottom w:val="none" w:sz="0" w:space="0" w:color="auto"/>
                    <w:right w:val="none" w:sz="0" w:space="0" w:color="auto"/>
                  </w:divBdr>
                  <w:divsChild>
                    <w:div w:id="1853454296">
                      <w:marLeft w:val="0"/>
                      <w:marRight w:val="0"/>
                      <w:marTop w:val="0"/>
                      <w:marBottom w:val="0"/>
                      <w:divBdr>
                        <w:top w:val="none" w:sz="0" w:space="0" w:color="auto"/>
                        <w:left w:val="none" w:sz="0" w:space="0" w:color="auto"/>
                        <w:bottom w:val="none" w:sz="0" w:space="0" w:color="auto"/>
                        <w:right w:val="none" w:sz="0" w:space="0" w:color="auto"/>
                      </w:divBdr>
                    </w:div>
                  </w:divsChild>
                </w:div>
                <w:div w:id="1539927889">
                  <w:marLeft w:val="0"/>
                  <w:marRight w:val="0"/>
                  <w:marTop w:val="0"/>
                  <w:marBottom w:val="0"/>
                  <w:divBdr>
                    <w:top w:val="none" w:sz="0" w:space="0" w:color="auto"/>
                    <w:left w:val="none" w:sz="0" w:space="0" w:color="auto"/>
                    <w:bottom w:val="none" w:sz="0" w:space="0" w:color="auto"/>
                    <w:right w:val="none" w:sz="0" w:space="0" w:color="auto"/>
                  </w:divBdr>
                  <w:divsChild>
                    <w:div w:id="1122848012">
                      <w:marLeft w:val="0"/>
                      <w:marRight w:val="0"/>
                      <w:marTop w:val="0"/>
                      <w:marBottom w:val="0"/>
                      <w:divBdr>
                        <w:top w:val="none" w:sz="0" w:space="0" w:color="auto"/>
                        <w:left w:val="none" w:sz="0" w:space="0" w:color="auto"/>
                        <w:bottom w:val="none" w:sz="0" w:space="0" w:color="auto"/>
                        <w:right w:val="none" w:sz="0" w:space="0" w:color="auto"/>
                      </w:divBdr>
                    </w:div>
                  </w:divsChild>
                </w:div>
                <w:div w:id="69893947">
                  <w:marLeft w:val="0"/>
                  <w:marRight w:val="0"/>
                  <w:marTop w:val="0"/>
                  <w:marBottom w:val="0"/>
                  <w:divBdr>
                    <w:top w:val="none" w:sz="0" w:space="0" w:color="auto"/>
                    <w:left w:val="none" w:sz="0" w:space="0" w:color="auto"/>
                    <w:bottom w:val="none" w:sz="0" w:space="0" w:color="auto"/>
                    <w:right w:val="none" w:sz="0" w:space="0" w:color="auto"/>
                  </w:divBdr>
                  <w:divsChild>
                    <w:div w:id="837378899">
                      <w:marLeft w:val="0"/>
                      <w:marRight w:val="0"/>
                      <w:marTop w:val="0"/>
                      <w:marBottom w:val="0"/>
                      <w:divBdr>
                        <w:top w:val="none" w:sz="0" w:space="0" w:color="auto"/>
                        <w:left w:val="none" w:sz="0" w:space="0" w:color="auto"/>
                        <w:bottom w:val="none" w:sz="0" w:space="0" w:color="auto"/>
                        <w:right w:val="none" w:sz="0" w:space="0" w:color="auto"/>
                      </w:divBdr>
                    </w:div>
                  </w:divsChild>
                </w:div>
                <w:div w:id="913124331">
                  <w:marLeft w:val="0"/>
                  <w:marRight w:val="0"/>
                  <w:marTop w:val="0"/>
                  <w:marBottom w:val="0"/>
                  <w:divBdr>
                    <w:top w:val="none" w:sz="0" w:space="0" w:color="auto"/>
                    <w:left w:val="none" w:sz="0" w:space="0" w:color="auto"/>
                    <w:bottom w:val="none" w:sz="0" w:space="0" w:color="auto"/>
                    <w:right w:val="none" w:sz="0" w:space="0" w:color="auto"/>
                  </w:divBdr>
                  <w:divsChild>
                    <w:div w:id="442193881">
                      <w:marLeft w:val="0"/>
                      <w:marRight w:val="0"/>
                      <w:marTop w:val="0"/>
                      <w:marBottom w:val="0"/>
                      <w:divBdr>
                        <w:top w:val="none" w:sz="0" w:space="0" w:color="auto"/>
                        <w:left w:val="none" w:sz="0" w:space="0" w:color="auto"/>
                        <w:bottom w:val="none" w:sz="0" w:space="0" w:color="auto"/>
                        <w:right w:val="none" w:sz="0" w:space="0" w:color="auto"/>
                      </w:divBdr>
                    </w:div>
                  </w:divsChild>
                </w:div>
                <w:div w:id="895045419">
                  <w:marLeft w:val="0"/>
                  <w:marRight w:val="0"/>
                  <w:marTop w:val="0"/>
                  <w:marBottom w:val="0"/>
                  <w:divBdr>
                    <w:top w:val="none" w:sz="0" w:space="0" w:color="auto"/>
                    <w:left w:val="none" w:sz="0" w:space="0" w:color="auto"/>
                    <w:bottom w:val="none" w:sz="0" w:space="0" w:color="auto"/>
                    <w:right w:val="none" w:sz="0" w:space="0" w:color="auto"/>
                  </w:divBdr>
                  <w:divsChild>
                    <w:div w:id="1762335257">
                      <w:marLeft w:val="0"/>
                      <w:marRight w:val="0"/>
                      <w:marTop w:val="0"/>
                      <w:marBottom w:val="0"/>
                      <w:divBdr>
                        <w:top w:val="none" w:sz="0" w:space="0" w:color="auto"/>
                        <w:left w:val="none" w:sz="0" w:space="0" w:color="auto"/>
                        <w:bottom w:val="none" w:sz="0" w:space="0" w:color="auto"/>
                        <w:right w:val="none" w:sz="0" w:space="0" w:color="auto"/>
                      </w:divBdr>
                    </w:div>
                  </w:divsChild>
                </w:div>
                <w:div w:id="1908952238">
                  <w:marLeft w:val="0"/>
                  <w:marRight w:val="0"/>
                  <w:marTop w:val="0"/>
                  <w:marBottom w:val="0"/>
                  <w:divBdr>
                    <w:top w:val="none" w:sz="0" w:space="0" w:color="auto"/>
                    <w:left w:val="none" w:sz="0" w:space="0" w:color="auto"/>
                    <w:bottom w:val="none" w:sz="0" w:space="0" w:color="auto"/>
                    <w:right w:val="none" w:sz="0" w:space="0" w:color="auto"/>
                  </w:divBdr>
                  <w:divsChild>
                    <w:div w:id="858084971">
                      <w:marLeft w:val="0"/>
                      <w:marRight w:val="0"/>
                      <w:marTop w:val="0"/>
                      <w:marBottom w:val="0"/>
                      <w:divBdr>
                        <w:top w:val="none" w:sz="0" w:space="0" w:color="auto"/>
                        <w:left w:val="none" w:sz="0" w:space="0" w:color="auto"/>
                        <w:bottom w:val="none" w:sz="0" w:space="0" w:color="auto"/>
                        <w:right w:val="none" w:sz="0" w:space="0" w:color="auto"/>
                      </w:divBdr>
                    </w:div>
                  </w:divsChild>
                </w:div>
                <w:div w:id="1916746067">
                  <w:marLeft w:val="0"/>
                  <w:marRight w:val="0"/>
                  <w:marTop w:val="0"/>
                  <w:marBottom w:val="0"/>
                  <w:divBdr>
                    <w:top w:val="none" w:sz="0" w:space="0" w:color="auto"/>
                    <w:left w:val="none" w:sz="0" w:space="0" w:color="auto"/>
                    <w:bottom w:val="none" w:sz="0" w:space="0" w:color="auto"/>
                    <w:right w:val="none" w:sz="0" w:space="0" w:color="auto"/>
                  </w:divBdr>
                  <w:divsChild>
                    <w:div w:id="1386487126">
                      <w:marLeft w:val="0"/>
                      <w:marRight w:val="0"/>
                      <w:marTop w:val="0"/>
                      <w:marBottom w:val="0"/>
                      <w:divBdr>
                        <w:top w:val="none" w:sz="0" w:space="0" w:color="auto"/>
                        <w:left w:val="none" w:sz="0" w:space="0" w:color="auto"/>
                        <w:bottom w:val="none" w:sz="0" w:space="0" w:color="auto"/>
                        <w:right w:val="none" w:sz="0" w:space="0" w:color="auto"/>
                      </w:divBdr>
                    </w:div>
                  </w:divsChild>
                </w:div>
                <w:div w:id="371342579">
                  <w:marLeft w:val="0"/>
                  <w:marRight w:val="0"/>
                  <w:marTop w:val="0"/>
                  <w:marBottom w:val="0"/>
                  <w:divBdr>
                    <w:top w:val="none" w:sz="0" w:space="0" w:color="auto"/>
                    <w:left w:val="none" w:sz="0" w:space="0" w:color="auto"/>
                    <w:bottom w:val="none" w:sz="0" w:space="0" w:color="auto"/>
                    <w:right w:val="none" w:sz="0" w:space="0" w:color="auto"/>
                  </w:divBdr>
                  <w:divsChild>
                    <w:div w:id="912278436">
                      <w:marLeft w:val="0"/>
                      <w:marRight w:val="0"/>
                      <w:marTop w:val="0"/>
                      <w:marBottom w:val="0"/>
                      <w:divBdr>
                        <w:top w:val="none" w:sz="0" w:space="0" w:color="auto"/>
                        <w:left w:val="none" w:sz="0" w:space="0" w:color="auto"/>
                        <w:bottom w:val="none" w:sz="0" w:space="0" w:color="auto"/>
                        <w:right w:val="none" w:sz="0" w:space="0" w:color="auto"/>
                      </w:divBdr>
                    </w:div>
                  </w:divsChild>
                </w:div>
                <w:div w:id="1723477310">
                  <w:marLeft w:val="0"/>
                  <w:marRight w:val="0"/>
                  <w:marTop w:val="0"/>
                  <w:marBottom w:val="0"/>
                  <w:divBdr>
                    <w:top w:val="none" w:sz="0" w:space="0" w:color="auto"/>
                    <w:left w:val="none" w:sz="0" w:space="0" w:color="auto"/>
                    <w:bottom w:val="none" w:sz="0" w:space="0" w:color="auto"/>
                    <w:right w:val="none" w:sz="0" w:space="0" w:color="auto"/>
                  </w:divBdr>
                  <w:divsChild>
                    <w:div w:id="1051149790">
                      <w:marLeft w:val="0"/>
                      <w:marRight w:val="0"/>
                      <w:marTop w:val="0"/>
                      <w:marBottom w:val="0"/>
                      <w:divBdr>
                        <w:top w:val="none" w:sz="0" w:space="0" w:color="auto"/>
                        <w:left w:val="none" w:sz="0" w:space="0" w:color="auto"/>
                        <w:bottom w:val="none" w:sz="0" w:space="0" w:color="auto"/>
                        <w:right w:val="none" w:sz="0" w:space="0" w:color="auto"/>
                      </w:divBdr>
                    </w:div>
                  </w:divsChild>
                </w:div>
                <w:div w:id="901722126">
                  <w:marLeft w:val="0"/>
                  <w:marRight w:val="0"/>
                  <w:marTop w:val="0"/>
                  <w:marBottom w:val="0"/>
                  <w:divBdr>
                    <w:top w:val="none" w:sz="0" w:space="0" w:color="auto"/>
                    <w:left w:val="none" w:sz="0" w:space="0" w:color="auto"/>
                    <w:bottom w:val="none" w:sz="0" w:space="0" w:color="auto"/>
                    <w:right w:val="none" w:sz="0" w:space="0" w:color="auto"/>
                  </w:divBdr>
                  <w:divsChild>
                    <w:div w:id="844708683">
                      <w:marLeft w:val="0"/>
                      <w:marRight w:val="0"/>
                      <w:marTop w:val="0"/>
                      <w:marBottom w:val="0"/>
                      <w:divBdr>
                        <w:top w:val="none" w:sz="0" w:space="0" w:color="auto"/>
                        <w:left w:val="none" w:sz="0" w:space="0" w:color="auto"/>
                        <w:bottom w:val="none" w:sz="0" w:space="0" w:color="auto"/>
                        <w:right w:val="none" w:sz="0" w:space="0" w:color="auto"/>
                      </w:divBdr>
                    </w:div>
                  </w:divsChild>
                </w:div>
                <w:div w:id="348456113">
                  <w:marLeft w:val="0"/>
                  <w:marRight w:val="0"/>
                  <w:marTop w:val="0"/>
                  <w:marBottom w:val="0"/>
                  <w:divBdr>
                    <w:top w:val="none" w:sz="0" w:space="0" w:color="auto"/>
                    <w:left w:val="none" w:sz="0" w:space="0" w:color="auto"/>
                    <w:bottom w:val="none" w:sz="0" w:space="0" w:color="auto"/>
                    <w:right w:val="none" w:sz="0" w:space="0" w:color="auto"/>
                  </w:divBdr>
                  <w:divsChild>
                    <w:div w:id="537089314">
                      <w:marLeft w:val="0"/>
                      <w:marRight w:val="0"/>
                      <w:marTop w:val="0"/>
                      <w:marBottom w:val="0"/>
                      <w:divBdr>
                        <w:top w:val="none" w:sz="0" w:space="0" w:color="auto"/>
                        <w:left w:val="none" w:sz="0" w:space="0" w:color="auto"/>
                        <w:bottom w:val="none" w:sz="0" w:space="0" w:color="auto"/>
                        <w:right w:val="none" w:sz="0" w:space="0" w:color="auto"/>
                      </w:divBdr>
                    </w:div>
                  </w:divsChild>
                </w:div>
                <w:div w:id="59523673">
                  <w:marLeft w:val="0"/>
                  <w:marRight w:val="0"/>
                  <w:marTop w:val="0"/>
                  <w:marBottom w:val="0"/>
                  <w:divBdr>
                    <w:top w:val="none" w:sz="0" w:space="0" w:color="auto"/>
                    <w:left w:val="none" w:sz="0" w:space="0" w:color="auto"/>
                    <w:bottom w:val="none" w:sz="0" w:space="0" w:color="auto"/>
                    <w:right w:val="none" w:sz="0" w:space="0" w:color="auto"/>
                  </w:divBdr>
                  <w:divsChild>
                    <w:div w:id="1975526756">
                      <w:marLeft w:val="0"/>
                      <w:marRight w:val="0"/>
                      <w:marTop w:val="0"/>
                      <w:marBottom w:val="0"/>
                      <w:divBdr>
                        <w:top w:val="none" w:sz="0" w:space="0" w:color="auto"/>
                        <w:left w:val="none" w:sz="0" w:space="0" w:color="auto"/>
                        <w:bottom w:val="none" w:sz="0" w:space="0" w:color="auto"/>
                        <w:right w:val="none" w:sz="0" w:space="0" w:color="auto"/>
                      </w:divBdr>
                    </w:div>
                  </w:divsChild>
                </w:div>
                <w:div w:id="821892956">
                  <w:marLeft w:val="0"/>
                  <w:marRight w:val="0"/>
                  <w:marTop w:val="0"/>
                  <w:marBottom w:val="0"/>
                  <w:divBdr>
                    <w:top w:val="none" w:sz="0" w:space="0" w:color="auto"/>
                    <w:left w:val="none" w:sz="0" w:space="0" w:color="auto"/>
                    <w:bottom w:val="none" w:sz="0" w:space="0" w:color="auto"/>
                    <w:right w:val="none" w:sz="0" w:space="0" w:color="auto"/>
                  </w:divBdr>
                  <w:divsChild>
                    <w:div w:id="19331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4722">
          <w:marLeft w:val="0"/>
          <w:marRight w:val="0"/>
          <w:marTop w:val="0"/>
          <w:marBottom w:val="0"/>
          <w:divBdr>
            <w:top w:val="none" w:sz="0" w:space="0" w:color="auto"/>
            <w:left w:val="none" w:sz="0" w:space="0" w:color="auto"/>
            <w:bottom w:val="none" w:sz="0" w:space="0" w:color="auto"/>
            <w:right w:val="none" w:sz="0" w:space="0" w:color="auto"/>
          </w:divBdr>
        </w:div>
        <w:div w:id="1000544120">
          <w:marLeft w:val="0"/>
          <w:marRight w:val="0"/>
          <w:marTop w:val="0"/>
          <w:marBottom w:val="0"/>
          <w:divBdr>
            <w:top w:val="none" w:sz="0" w:space="0" w:color="auto"/>
            <w:left w:val="none" w:sz="0" w:space="0" w:color="auto"/>
            <w:bottom w:val="none" w:sz="0" w:space="0" w:color="auto"/>
            <w:right w:val="none" w:sz="0" w:space="0" w:color="auto"/>
          </w:divBdr>
        </w:div>
        <w:div w:id="1728993294">
          <w:marLeft w:val="0"/>
          <w:marRight w:val="0"/>
          <w:marTop w:val="0"/>
          <w:marBottom w:val="0"/>
          <w:divBdr>
            <w:top w:val="none" w:sz="0" w:space="0" w:color="auto"/>
            <w:left w:val="none" w:sz="0" w:space="0" w:color="auto"/>
            <w:bottom w:val="none" w:sz="0" w:space="0" w:color="auto"/>
            <w:right w:val="none" w:sz="0" w:space="0" w:color="auto"/>
          </w:divBdr>
        </w:div>
        <w:div w:id="965965156">
          <w:marLeft w:val="0"/>
          <w:marRight w:val="0"/>
          <w:marTop w:val="0"/>
          <w:marBottom w:val="0"/>
          <w:divBdr>
            <w:top w:val="none" w:sz="0" w:space="0" w:color="auto"/>
            <w:left w:val="none" w:sz="0" w:space="0" w:color="auto"/>
            <w:bottom w:val="none" w:sz="0" w:space="0" w:color="auto"/>
            <w:right w:val="none" w:sz="0" w:space="0" w:color="auto"/>
          </w:divBdr>
        </w:div>
        <w:div w:id="870387066">
          <w:marLeft w:val="0"/>
          <w:marRight w:val="0"/>
          <w:marTop w:val="0"/>
          <w:marBottom w:val="0"/>
          <w:divBdr>
            <w:top w:val="none" w:sz="0" w:space="0" w:color="auto"/>
            <w:left w:val="none" w:sz="0" w:space="0" w:color="auto"/>
            <w:bottom w:val="none" w:sz="0" w:space="0" w:color="auto"/>
            <w:right w:val="none" w:sz="0" w:space="0" w:color="auto"/>
          </w:divBdr>
        </w:div>
        <w:div w:id="415444637">
          <w:marLeft w:val="0"/>
          <w:marRight w:val="0"/>
          <w:marTop w:val="0"/>
          <w:marBottom w:val="0"/>
          <w:divBdr>
            <w:top w:val="none" w:sz="0" w:space="0" w:color="auto"/>
            <w:left w:val="none" w:sz="0" w:space="0" w:color="auto"/>
            <w:bottom w:val="none" w:sz="0" w:space="0" w:color="auto"/>
            <w:right w:val="none" w:sz="0" w:space="0" w:color="auto"/>
          </w:divBdr>
        </w:div>
        <w:div w:id="1474760053">
          <w:marLeft w:val="0"/>
          <w:marRight w:val="0"/>
          <w:marTop w:val="0"/>
          <w:marBottom w:val="0"/>
          <w:divBdr>
            <w:top w:val="none" w:sz="0" w:space="0" w:color="auto"/>
            <w:left w:val="none" w:sz="0" w:space="0" w:color="auto"/>
            <w:bottom w:val="none" w:sz="0" w:space="0" w:color="auto"/>
            <w:right w:val="none" w:sz="0" w:space="0" w:color="auto"/>
          </w:divBdr>
        </w:div>
        <w:div w:id="1567718730">
          <w:marLeft w:val="0"/>
          <w:marRight w:val="0"/>
          <w:marTop w:val="0"/>
          <w:marBottom w:val="0"/>
          <w:divBdr>
            <w:top w:val="none" w:sz="0" w:space="0" w:color="auto"/>
            <w:left w:val="none" w:sz="0" w:space="0" w:color="auto"/>
            <w:bottom w:val="none" w:sz="0" w:space="0" w:color="auto"/>
            <w:right w:val="none" w:sz="0" w:space="0" w:color="auto"/>
          </w:divBdr>
        </w:div>
        <w:div w:id="798645303">
          <w:marLeft w:val="0"/>
          <w:marRight w:val="0"/>
          <w:marTop w:val="0"/>
          <w:marBottom w:val="0"/>
          <w:divBdr>
            <w:top w:val="none" w:sz="0" w:space="0" w:color="auto"/>
            <w:left w:val="none" w:sz="0" w:space="0" w:color="auto"/>
            <w:bottom w:val="none" w:sz="0" w:space="0" w:color="auto"/>
            <w:right w:val="none" w:sz="0" w:space="0" w:color="auto"/>
          </w:divBdr>
        </w:div>
        <w:div w:id="1523011441">
          <w:marLeft w:val="0"/>
          <w:marRight w:val="0"/>
          <w:marTop w:val="0"/>
          <w:marBottom w:val="0"/>
          <w:divBdr>
            <w:top w:val="none" w:sz="0" w:space="0" w:color="auto"/>
            <w:left w:val="none" w:sz="0" w:space="0" w:color="auto"/>
            <w:bottom w:val="none" w:sz="0" w:space="0" w:color="auto"/>
            <w:right w:val="none" w:sz="0" w:space="0" w:color="auto"/>
          </w:divBdr>
        </w:div>
        <w:div w:id="1722631724">
          <w:marLeft w:val="0"/>
          <w:marRight w:val="0"/>
          <w:marTop w:val="0"/>
          <w:marBottom w:val="0"/>
          <w:divBdr>
            <w:top w:val="none" w:sz="0" w:space="0" w:color="auto"/>
            <w:left w:val="none" w:sz="0" w:space="0" w:color="auto"/>
            <w:bottom w:val="none" w:sz="0" w:space="0" w:color="auto"/>
            <w:right w:val="none" w:sz="0" w:space="0" w:color="auto"/>
          </w:divBdr>
          <w:divsChild>
            <w:div w:id="845485996">
              <w:marLeft w:val="0"/>
              <w:marRight w:val="0"/>
              <w:marTop w:val="0"/>
              <w:marBottom w:val="0"/>
              <w:divBdr>
                <w:top w:val="none" w:sz="0" w:space="0" w:color="auto"/>
                <w:left w:val="none" w:sz="0" w:space="0" w:color="auto"/>
                <w:bottom w:val="none" w:sz="0" w:space="0" w:color="auto"/>
                <w:right w:val="none" w:sz="0" w:space="0" w:color="auto"/>
              </w:divBdr>
            </w:div>
            <w:div w:id="688414509">
              <w:marLeft w:val="0"/>
              <w:marRight w:val="0"/>
              <w:marTop w:val="0"/>
              <w:marBottom w:val="0"/>
              <w:divBdr>
                <w:top w:val="none" w:sz="0" w:space="0" w:color="auto"/>
                <w:left w:val="none" w:sz="0" w:space="0" w:color="auto"/>
                <w:bottom w:val="none" w:sz="0" w:space="0" w:color="auto"/>
                <w:right w:val="none" w:sz="0" w:space="0" w:color="auto"/>
              </w:divBdr>
            </w:div>
          </w:divsChild>
        </w:div>
        <w:div w:id="1665282786">
          <w:marLeft w:val="0"/>
          <w:marRight w:val="0"/>
          <w:marTop w:val="0"/>
          <w:marBottom w:val="0"/>
          <w:divBdr>
            <w:top w:val="none" w:sz="0" w:space="0" w:color="auto"/>
            <w:left w:val="none" w:sz="0" w:space="0" w:color="auto"/>
            <w:bottom w:val="none" w:sz="0" w:space="0" w:color="auto"/>
            <w:right w:val="none" w:sz="0" w:space="0" w:color="auto"/>
          </w:divBdr>
          <w:divsChild>
            <w:div w:id="455955600">
              <w:marLeft w:val="0"/>
              <w:marRight w:val="0"/>
              <w:marTop w:val="0"/>
              <w:marBottom w:val="0"/>
              <w:divBdr>
                <w:top w:val="none" w:sz="0" w:space="0" w:color="auto"/>
                <w:left w:val="none" w:sz="0" w:space="0" w:color="auto"/>
                <w:bottom w:val="none" w:sz="0" w:space="0" w:color="auto"/>
                <w:right w:val="none" w:sz="0" w:space="0" w:color="auto"/>
              </w:divBdr>
            </w:div>
            <w:div w:id="777332064">
              <w:marLeft w:val="0"/>
              <w:marRight w:val="0"/>
              <w:marTop w:val="0"/>
              <w:marBottom w:val="0"/>
              <w:divBdr>
                <w:top w:val="none" w:sz="0" w:space="0" w:color="auto"/>
                <w:left w:val="none" w:sz="0" w:space="0" w:color="auto"/>
                <w:bottom w:val="none" w:sz="0" w:space="0" w:color="auto"/>
                <w:right w:val="none" w:sz="0" w:space="0" w:color="auto"/>
              </w:divBdr>
            </w:div>
            <w:div w:id="758867070">
              <w:marLeft w:val="0"/>
              <w:marRight w:val="0"/>
              <w:marTop w:val="0"/>
              <w:marBottom w:val="0"/>
              <w:divBdr>
                <w:top w:val="none" w:sz="0" w:space="0" w:color="auto"/>
                <w:left w:val="none" w:sz="0" w:space="0" w:color="auto"/>
                <w:bottom w:val="none" w:sz="0" w:space="0" w:color="auto"/>
                <w:right w:val="none" w:sz="0" w:space="0" w:color="auto"/>
              </w:divBdr>
            </w:div>
          </w:divsChild>
        </w:div>
        <w:div w:id="366487102">
          <w:marLeft w:val="0"/>
          <w:marRight w:val="0"/>
          <w:marTop w:val="0"/>
          <w:marBottom w:val="0"/>
          <w:divBdr>
            <w:top w:val="none" w:sz="0" w:space="0" w:color="auto"/>
            <w:left w:val="none" w:sz="0" w:space="0" w:color="auto"/>
            <w:bottom w:val="none" w:sz="0" w:space="0" w:color="auto"/>
            <w:right w:val="none" w:sz="0" w:space="0" w:color="auto"/>
          </w:divBdr>
        </w:div>
        <w:div w:id="898398939">
          <w:marLeft w:val="0"/>
          <w:marRight w:val="0"/>
          <w:marTop w:val="0"/>
          <w:marBottom w:val="0"/>
          <w:divBdr>
            <w:top w:val="none" w:sz="0" w:space="0" w:color="auto"/>
            <w:left w:val="none" w:sz="0" w:space="0" w:color="auto"/>
            <w:bottom w:val="none" w:sz="0" w:space="0" w:color="auto"/>
            <w:right w:val="none" w:sz="0" w:space="0" w:color="auto"/>
          </w:divBdr>
        </w:div>
        <w:div w:id="1448113479">
          <w:marLeft w:val="0"/>
          <w:marRight w:val="0"/>
          <w:marTop w:val="0"/>
          <w:marBottom w:val="0"/>
          <w:divBdr>
            <w:top w:val="none" w:sz="0" w:space="0" w:color="auto"/>
            <w:left w:val="none" w:sz="0" w:space="0" w:color="auto"/>
            <w:bottom w:val="none" w:sz="0" w:space="0" w:color="auto"/>
            <w:right w:val="none" w:sz="0" w:space="0" w:color="auto"/>
          </w:divBdr>
        </w:div>
        <w:div w:id="1631864534">
          <w:marLeft w:val="0"/>
          <w:marRight w:val="0"/>
          <w:marTop w:val="0"/>
          <w:marBottom w:val="0"/>
          <w:divBdr>
            <w:top w:val="none" w:sz="0" w:space="0" w:color="auto"/>
            <w:left w:val="none" w:sz="0" w:space="0" w:color="auto"/>
            <w:bottom w:val="none" w:sz="0" w:space="0" w:color="auto"/>
            <w:right w:val="none" w:sz="0" w:space="0" w:color="auto"/>
          </w:divBdr>
        </w:div>
        <w:div w:id="661469791">
          <w:marLeft w:val="0"/>
          <w:marRight w:val="0"/>
          <w:marTop w:val="0"/>
          <w:marBottom w:val="0"/>
          <w:divBdr>
            <w:top w:val="none" w:sz="0" w:space="0" w:color="auto"/>
            <w:left w:val="none" w:sz="0" w:space="0" w:color="auto"/>
            <w:bottom w:val="none" w:sz="0" w:space="0" w:color="auto"/>
            <w:right w:val="none" w:sz="0" w:space="0" w:color="auto"/>
          </w:divBdr>
        </w:div>
        <w:div w:id="1762486714">
          <w:marLeft w:val="0"/>
          <w:marRight w:val="0"/>
          <w:marTop w:val="0"/>
          <w:marBottom w:val="0"/>
          <w:divBdr>
            <w:top w:val="none" w:sz="0" w:space="0" w:color="auto"/>
            <w:left w:val="none" w:sz="0" w:space="0" w:color="auto"/>
            <w:bottom w:val="none" w:sz="0" w:space="0" w:color="auto"/>
            <w:right w:val="none" w:sz="0" w:space="0" w:color="auto"/>
          </w:divBdr>
        </w:div>
        <w:div w:id="930043069">
          <w:marLeft w:val="0"/>
          <w:marRight w:val="0"/>
          <w:marTop w:val="0"/>
          <w:marBottom w:val="0"/>
          <w:divBdr>
            <w:top w:val="none" w:sz="0" w:space="0" w:color="auto"/>
            <w:left w:val="none" w:sz="0" w:space="0" w:color="auto"/>
            <w:bottom w:val="none" w:sz="0" w:space="0" w:color="auto"/>
            <w:right w:val="none" w:sz="0" w:space="0" w:color="auto"/>
          </w:divBdr>
        </w:div>
        <w:div w:id="1775326648">
          <w:marLeft w:val="0"/>
          <w:marRight w:val="0"/>
          <w:marTop w:val="0"/>
          <w:marBottom w:val="0"/>
          <w:divBdr>
            <w:top w:val="none" w:sz="0" w:space="0" w:color="auto"/>
            <w:left w:val="none" w:sz="0" w:space="0" w:color="auto"/>
            <w:bottom w:val="none" w:sz="0" w:space="0" w:color="auto"/>
            <w:right w:val="none" w:sz="0" w:space="0" w:color="auto"/>
          </w:divBdr>
        </w:div>
        <w:div w:id="1944653933">
          <w:marLeft w:val="0"/>
          <w:marRight w:val="0"/>
          <w:marTop w:val="0"/>
          <w:marBottom w:val="0"/>
          <w:divBdr>
            <w:top w:val="none" w:sz="0" w:space="0" w:color="auto"/>
            <w:left w:val="none" w:sz="0" w:space="0" w:color="auto"/>
            <w:bottom w:val="none" w:sz="0" w:space="0" w:color="auto"/>
            <w:right w:val="none" w:sz="0" w:space="0" w:color="auto"/>
          </w:divBdr>
          <w:divsChild>
            <w:div w:id="115416306">
              <w:marLeft w:val="-75"/>
              <w:marRight w:val="0"/>
              <w:marTop w:val="30"/>
              <w:marBottom w:val="30"/>
              <w:divBdr>
                <w:top w:val="none" w:sz="0" w:space="0" w:color="auto"/>
                <w:left w:val="none" w:sz="0" w:space="0" w:color="auto"/>
                <w:bottom w:val="none" w:sz="0" w:space="0" w:color="auto"/>
                <w:right w:val="none" w:sz="0" w:space="0" w:color="auto"/>
              </w:divBdr>
              <w:divsChild>
                <w:div w:id="644428575">
                  <w:marLeft w:val="0"/>
                  <w:marRight w:val="0"/>
                  <w:marTop w:val="0"/>
                  <w:marBottom w:val="0"/>
                  <w:divBdr>
                    <w:top w:val="none" w:sz="0" w:space="0" w:color="auto"/>
                    <w:left w:val="none" w:sz="0" w:space="0" w:color="auto"/>
                    <w:bottom w:val="none" w:sz="0" w:space="0" w:color="auto"/>
                    <w:right w:val="none" w:sz="0" w:space="0" w:color="auto"/>
                  </w:divBdr>
                  <w:divsChild>
                    <w:div w:id="41760075">
                      <w:marLeft w:val="0"/>
                      <w:marRight w:val="0"/>
                      <w:marTop w:val="0"/>
                      <w:marBottom w:val="0"/>
                      <w:divBdr>
                        <w:top w:val="none" w:sz="0" w:space="0" w:color="auto"/>
                        <w:left w:val="none" w:sz="0" w:space="0" w:color="auto"/>
                        <w:bottom w:val="none" w:sz="0" w:space="0" w:color="auto"/>
                        <w:right w:val="none" w:sz="0" w:space="0" w:color="auto"/>
                      </w:divBdr>
                    </w:div>
                  </w:divsChild>
                </w:div>
                <w:div w:id="1788893353">
                  <w:marLeft w:val="0"/>
                  <w:marRight w:val="0"/>
                  <w:marTop w:val="0"/>
                  <w:marBottom w:val="0"/>
                  <w:divBdr>
                    <w:top w:val="none" w:sz="0" w:space="0" w:color="auto"/>
                    <w:left w:val="none" w:sz="0" w:space="0" w:color="auto"/>
                    <w:bottom w:val="none" w:sz="0" w:space="0" w:color="auto"/>
                    <w:right w:val="none" w:sz="0" w:space="0" w:color="auto"/>
                  </w:divBdr>
                  <w:divsChild>
                    <w:div w:id="1379742303">
                      <w:marLeft w:val="0"/>
                      <w:marRight w:val="0"/>
                      <w:marTop w:val="0"/>
                      <w:marBottom w:val="0"/>
                      <w:divBdr>
                        <w:top w:val="none" w:sz="0" w:space="0" w:color="auto"/>
                        <w:left w:val="none" w:sz="0" w:space="0" w:color="auto"/>
                        <w:bottom w:val="none" w:sz="0" w:space="0" w:color="auto"/>
                        <w:right w:val="none" w:sz="0" w:space="0" w:color="auto"/>
                      </w:divBdr>
                    </w:div>
                  </w:divsChild>
                </w:div>
                <w:div w:id="1888494160">
                  <w:marLeft w:val="0"/>
                  <w:marRight w:val="0"/>
                  <w:marTop w:val="0"/>
                  <w:marBottom w:val="0"/>
                  <w:divBdr>
                    <w:top w:val="none" w:sz="0" w:space="0" w:color="auto"/>
                    <w:left w:val="none" w:sz="0" w:space="0" w:color="auto"/>
                    <w:bottom w:val="none" w:sz="0" w:space="0" w:color="auto"/>
                    <w:right w:val="none" w:sz="0" w:space="0" w:color="auto"/>
                  </w:divBdr>
                  <w:divsChild>
                    <w:div w:id="1532839420">
                      <w:marLeft w:val="0"/>
                      <w:marRight w:val="0"/>
                      <w:marTop w:val="0"/>
                      <w:marBottom w:val="0"/>
                      <w:divBdr>
                        <w:top w:val="none" w:sz="0" w:space="0" w:color="auto"/>
                        <w:left w:val="none" w:sz="0" w:space="0" w:color="auto"/>
                        <w:bottom w:val="none" w:sz="0" w:space="0" w:color="auto"/>
                        <w:right w:val="none" w:sz="0" w:space="0" w:color="auto"/>
                      </w:divBdr>
                    </w:div>
                  </w:divsChild>
                </w:div>
                <w:div w:id="62727122">
                  <w:marLeft w:val="0"/>
                  <w:marRight w:val="0"/>
                  <w:marTop w:val="0"/>
                  <w:marBottom w:val="0"/>
                  <w:divBdr>
                    <w:top w:val="none" w:sz="0" w:space="0" w:color="auto"/>
                    <w:left w:val="none" w:sz="0" w:space="0" w:color="auto"/>
                    <w:bottom w:val="none" w:sz="0" w:space="0" w:color="auto"/>
                    <w:right w:val="none" w:sz="0" w:space="0" w:color="auto"/>
                  </w:divBdr>
                  <w:divsChild>
                    <w:div w:id="1772818803">
                      <w:marLeft w:val="0"/>
                      <w:marRight w:val="0"/>
                      <w:marTop w:val="0"/>
                      <w:marBottom w:val="0"/>
                      <w:divBdr>
                        <w:top w:val="none" w:sz="0" w:space="0" w:color="auto"/>
                        <w:left w:val="none" w:sz="0" w:space="0" w:color="auto"/>
                        <w:bottom w:val="none" w:sz="0" w:space="0" w:color="auto"/>
                        <w:right w:val="none" w:sz="0" w:space="0" w:color="auto"/>
                      </w:divBdr>
                    </w:div>
                  </w:divsChild>
                </w:div>
                <w:div w:id="404255636">
                  <w:marLeft w:val="0"/>
                  <w:marRight w:val="0"/>
                  <w:marTop w:val="0"/>
                  <w:marBottom w:val="0"/>
                  <w:divBdr>
                    <w:top w:val="none" w:sz="0" w:space="0" w:color="auto"/>
                    <w:left w:val="none" w:sz="0" w:space="0" w:color="auto"/>
                    <w:bottom w:val="none" w:sz="0" w:space="0" w:color="auto"/>
                    <w:right w:val="none" w:sz="0" w:space="0" w:color="auto"/>
                  </w:divBdr>
                  <w:divsChild>
                    <w:div w:id="1029139014">
                      <w:marLeft w:val="0"/>
                      <w:marRight w:val="0"/>
                      <w:marTop w:val="0"/>
                      <w:marBottom w:val="0"/>
                      <w:divBdr>
                        <w:top w:val="none" w:sz="0" w:space="0" w:color="auto"/>
                        <w:left w:val="none" w:sz="0" w:space="0" w:color="auto"/>
                        <w:bottom w:val="none" w:sz="0" w:space="0" w:color="auto"/>
                        <w:right w:val="none" w:sz="0" w:space="0" w:color="auto"/>
                      </w:divBdr>
                    </w:div>
                  </w:divsChild>
                </w:div>
                <w:div w:id="220406071">
                  <w:marLeft w:val="0"/>
                  <w:marRight w:val="0"/>
                  <w:marTop w:val="0"/>
                  <w:marBottom w:val="0"/>
                  <w:divBdr>
                    <w:top w:val="none" w:sz="0" w:space="0" w:color="auto"/>
                    <w:left w:val="none" w:sz="0" w:space="0" w:color="auto"/>
                    <w:bottom w:val="none" w:sz="0" w:space="0" w:color="auto"/>
                    <w:right w:val="none" w:sz="0" w:space="0" w:color="auto"/>
                  </w:divBdr>
                  <w:divsChild>
                    <w:div w:id="326254623">
                      <w:marLeft w:val="0"/>
                      <w:marRight w:val="0"/>
                      <w:marTop w:val="0"/>
                      <w:marBottom w:val="0"/>
                      <w:divBdr>
                        <w:top w:val="none" w:sz="0" w:space="0" w:color="auto"/>
                        <w:left w:val="none" w:sz="0" w:space="0" w:color="auto"/>
                        <w:bottom w:val="none" w:sz="0" w:space="0" w:color="auto"/>
                        <w:right w:val="none" w:sz="0" w:space="0" w:color="auto"/>
                      </w:divBdr>
                    </w:div>
                  </w:divsChild>
                </w:div>
                <w:div w:id="887837845">
                  <w:marLeft w:val="0"/>
                  <w:marRight w:val="0"/>
                  <w:marTop w:val="0"/>
                  <w:marBottom w:val="0"/>
                  <w:divBdr>
                    <w:top w:val="none" w:sz="0" w:space="0" w:color="auto"/>
                    <w:left w:val="none" w:sz="0" w:space="0" w:color="auto"/>
                    <w:bottom w:val="none" w:sz="0" w:space="0" w:color="auto"/>
                    <w:right w:val="none" w:sz="0" w:space="0" w:color="auto"/>
                  </w:divBdr>
                  <w:divsChild>
                    <w:div w:id="1215001342">
                      <w:marLeft w:val="0"/>
                      <w:marRight w:val="0"/>
                      <w:marTop w:val="0"/>
                      <w:marBottom w:val="0"/>
                      <w:divBdr>
                        <w:top w:val="none" w:sz="0" w:space="0" w:color="auto"/>
                        <w:left w:val="none" w:sz="0" w:space="0" w:color="auto"/>
                        <w:bottom w:val="none" w:sz="0" w:space="0" w:color="auto"/>
                        <w:right w:val="none" w:sz="0" w:space="0" w:color="auto"/>
                      </w:divBdr>
                    </w:div>
                  </w:divsChild>
                </w:div>
                <w:div w:id="2063290198">
                  <w:marLeft w:val="0"/>
                  <w:marRight w:val="0"/>
                  <w:marTop w:val="0"/>
                  <w:marBottom w:val="0"/>
                  <w:divBdr>
                    <w:top w:val="none" w:sz="0" w:space="0" w:color="auto"/>
                    <w:left w:val="none" w:sz="0" w:space="0" w:color="auto"/>
                    <w:bottom w:val="none" w:sz="0" w:space="0" w:color="auto"/>
                    <w:right w:val="none" w:sz="0" w:space="0" w:color="auto"/>
                  </w:divBdr>
                  <w:divsChild>
                    <w:div w:id="1952515979">
                      <w:marLeft w:val="0"/>
                      <w:marRight w:val="0"/>
                      <w:marTop w:val="0"/>
                      <w:marBottom w:val="0"/>
                      <w:divBdr>
                        <w:top w:val="none" w:sz="0" w:space="0" w:color="auto"/>
                        <w:left w:val="none" w:sz="0" w:space="0" w:color="auto"/>
                        <w:bottom w:val="none" w:sz="0" w:space="0" w:color="auto"/>
                        <w:right w:val="none" w:sz="0" w:space="0" w:color="auto"/>
                      </w:divBdr>
                    </w:div>
                  </w:divsChild>
                </w:div>
                <w:div w:id="116876630">
                  <w:marLeft w:val="0"/>
                  <w:marRight w:val="0"/>
                  <w:marTop w:val="0"/>
                  <w:marBottom w:val="0"/>
                  <w:divBdr>
                    <w:top w:val="none" w:sz="0" w:space="0" w:color="auto"/>
                    <w:left w:val="none" w:sz="0" w:space="0" w:color="auto"/>
                    <w:bottom w:val="none" w:sz="0" w:space="0" w:color="auto"/>
                    <w:right w:val="none" w:sz="0" w:space="0" w:color="auto"/>
                  </w:divBdr>
                  <w:divsChild>
                    <w:div w:id="613634411">
                      <w:marLeft w:val="0"/>
                      <w:marRight w:val="0"/>
                      <w:marTop w:val="0"/>
                      <w:marBottom w:val="0"/>
                      <w:divBdr>
                        <w:top w:val="none" w:sz="0" w:space="0" w:color="auto"/>
                        <w:left w:val="none" w:sz="0" w:space="0" w:color="auto"/>
                        <w:bottom w:val="none" w:sz="0" w:space="0" w:color="auto"/>
                        <w:right w:val="none" w:sz="0" w:space="0" w:color="auto"/>
                      </w:divBdr>
                    </w:div>
                  </w:divsChild>
                </w:div>
                <w:div w:id="2057897678">
                  <w:marLeft w:val="0"/>
                  <w:marRight w:val="0"/>
                  <w:marTop w:val="0"/>
                  <w:marBottom w:val="0"/>
                  <w:divBdr>
                    <w:top w:val="none" w:sz="0" w:space="0" w:color="auto"/>
                    <w:left w:val="none" w:sz="0" w:space="0" w:color="auto"/>
                    <w:bottom w:val="none" w:sz="0" w:space="0" w:color="auto"/>
                    <w:right w:val="none" w:sz="0" w:space="0" w:color="auto"/>
                  </w:divBdr>
                  <w:divsChild>
                    <w:div w:id="999431697">
                      <w:marLeft w:val="0"/>
                      <w:marRight w:val="0"/>
                      <w:marTop w:val="0"/>
                      <w:marBottom w:val="0"/>
                      <w:divBdr>
                        <w:top w:val="none" w:sz="0" w:space="0" w:color="auto"/>
                        <w:left w:val="none" w:sz="0" w:space="0" w:color="auto"/>
                        <w:bottom w:val="none" w:sz="0" w:space="0" w:color="auto"/>
                        <w:right w:val="none" w:sz="0" w:space="0" w:color="auto"/>
                      </w:divBdr>
                    </w:div>
                  </w:divsChild>
                </w:div>
                <w:div w:id="1241867231">
                  <w:marLeft w:val="0"/>
                  <w:marRight w:val="0"/>
                  <w:marTop w:val="0"/>
                  <w:marBottom w:val="0"/>
                  <w:divBdr>
                    <w:top w:val="none" w:sz="0" w:space="0" w:color="auto"/>
                    <w:left w:val="none" w:sz="0" w:space="0" w:color="auto"/>
                    <w:bottom w:val="none" w:sz="0" w:space="0" w:color="auto"/>
                    <w:right w:val="none" w:sz="0" w:space="0" w:color="auto"/>
                  </w:divBdr>
                  <w:divsChild>
                    <w:div w:id="574628825">
                      <w:marLeft w:val="0"/>
                      <w:marRight w:val="0"/>
                      <w:marTop w:val="0"/>
                      <w:marBottom w:val="0"/>
                      <w:divBdr>
                        <w:top w:val="none" w:sz="0" w:space="0" w:color="auto"/>
                        <w:left w:val="none" w:sz="0" w:space="0" w:color="auto"/>
                        <w:bottom w:val="none" w:sz="0" w:space="0" w:color="auto"/>
                        <w:right w:val="none" w:sz="0" w:space="0" w:color="auto"/>
                      </w:divBdr>
                    </w:div>
                  </w:divsChild>
                </w:div>
                <w:div w:id="1513179639">
                  <w:marLeft w:val="0"/>
                  <w:marRight w:val="0"/>
                  <w:marTop w:val="0"/>
                  <w:marBottom w:val="0"/>
                  <w:divBdr>
                    <w:top w:val="none" w:sz="0" w:space="0" w:color="auto"/>
                    <w:left w:val="none" w:sz="0" w:space="0" w:color="auto"/>
                    <w:bottom w:val="none" w:sz="0" w:space="0" w:color="auto"/>
                    <w:right w:val="none" w:sz="0" w:space="0" w:color="auto"/>
                  </w:divBdr>
                  <w:divsChild>
                    <w:div w:id="1976257277">
                      <w:marLeft w:val="0"/>
                      <w:marRight w:val="0"/>
                      <w:marTop w:val="0"/>
                      <w:marBottom w:val="0"/>
                      <w:divBdr>
                        <w:top w:val="none" w:sz="0" w:space="0" w:color="auto"/>
                        <w:left w:val="none" w:sz="0" w:space="0" w:color="auto"/>
                        <w:bottom w:val="none" w:sz="0" w:space="0" w:color="auto"/>
                        <w:right w:val="none" w:sz="0" w:space="0" w:color="auto"/>
                      </w:divBdr>
                    </w:div>
                  </w:divsChild>
                </w:div>
                <w:div w:id="1060060196">
                  <w:marLeft w:val="0"/>
                  <w:marRight w:val="0"/>
                  <w:marTop w:val="0"/>
                  <w:marBottom w:val="0"/>
                  <w:divBdr>
                    <w:top w:val="none" w:sz="0" w:space="0" w:color="auto"/>
                    <w:left w:val="none" w:sz="0" w:space="0" w:color="auto"/>
                    <w:bottom w:val="none" w:sz="0" w:space="0" w:color="auto"/>
                    <w:right w:val="none" w:sz="0" w:space="0" w:color="auto"/>
                  </w:divBdr>
                  <w:divsChild>
                    <w:div w:id="421295821">
                      <w:marLeft w:val="0"/>
                      <w:marRight w:val="0"/>
                      <w:marTop w:val="0"/>
                      <w:marBottom w:val="0"/>
                      <w:divBdr>
                        <w:top w:val="none" w:sz="0" w:space="0" w:color="auto"/>
                        <w:left w:val="none" w:sz="0" w:space="0" w:color="auto"/>
                        <w:bottom w:val="none" w:sz="0" w:space="0" w:color="auto"/>
                        <w:right w:val="none" w:sz="0" w:space="0" w:color="auto"/>
                      </w:divBdr>
                    </w:div>
                  </w:divsChild>
                </w:div>
                <w:div w:id="1080299534">
                  <w:marLeft w:val="0"/>
                  <w:marRight w:val="0"/>
                  <w:marTop w:val="0"/>
                  <w:marBottom w:val="0"/>
                  <w:divBdr>
                    <w:top w:val="none" w:sz="0" w:space="0" w:color="auto"/>
                    <w:left w:val="none" w:sz="0" w:space="0" w:color="auto"/>
                    <w:bottom w:val="none" w:sz="0" w:space="0" w:color="auto"/>
                    <w:right w:val="none" w:sz="0" w:space="0" w:color="auto"/>
                  </w:divBdr>
                  <w:divsChild>
                    <w:div w:id="963383492">
                      <w:marLeft w:val="0"/>
                      <w:marRight w:val="0"/>
                      <w:marTop w:val="0"/>
                      <w:marBottom w:val="0"/>
                      <w:divBdr>
                        <w:top w:val="none" w:sz="0" w:space="0" w:color="auto"/>
                        <w:left w:val="none" w:sz="0" w:space="0" w:color="auto"/>
                        <w:bottom w:val="none" w:sz="0" w:space="0" w:color="auto"/>
                        <w:right w:val="none" w:sz="0" w:space="0" w:color="auto"/>
                      </w:divBdr>
                    </w:div>
                  </w:divsChild>
                </w:div>
                <w:div w:id="567150627">
                  <w:marLeft w:val="0"/>
                  <w:marRight w:val="0"/>
                  <w:marTop w:val="0"/>
                  <w:marBottom w:val="0"/>
                  <w:divBdr>
                    <w:top w:val="none" w:sz="0" w:space="0" w:color="auto"/>
                    <w:left w:val="none" w:sz="0" w:space="0" w:color="auto"/>
                    <w:bottom w:val="none" w:sz="0" w:space="0" w:color="auto"/>
                    <w:right w:val="none" w:sz="0" w:space="0" w:color="auto"/>
                  </w:divBdr>
                  <w:divsChild>
                    <w:div w:id="118384151">
                      <w:marLeft w:val="0"/>
                      <w:marRight w:val="0"/>
                      <w:marTop w:val="0"/>
                      <w:marBottom w:val="0"/>
                      <w:divBdr>
                        <w:top w:val="none" w:sz="0" w:space="0" w:color="auto"/>
                        <w:left w:val="none" w:sz="0" w:space="0" w:color="auto"/>
                        <w:bottom w:val="none" w:sz="0" w:space="0" w:color="auto"/>
                        <w:right w:val="none" w:sz="0" w:space="0" w:color="auto"/>
                      </w:divBdr>
                    </w:div>
                  </w:divsChild>
                </w:div>
                <w:div w:id="1648051804">
                  <w:marLeft w:val="0"/>
                  <w:marRight w:val="0"/>
                  <w:marTop w:val="0"/>
                  <w:marBottom w:val="0"/>
                  <w:divBdr>
                    <w:top w:val="none" w:sz="0" w:space="0" w:color="auto"/>
                    <w:left w:val="none" w:sz="0" w:space="0" w:color="auto"/>
                    <w:bottom w:val="none" w:sz="0" w:space="0" w:color="auto"/>
                    <w:right w:val="none" w:sz="0" w:space="0" w:color="auto"/>
                  </w:divBdr>
                  <w:divsChild>
                    <w:div w:id="1123575791">
                      <w:marLeft w:val="0"/>
                      <w:marRight w:val="0"/>
                      <w:marTop w:val="0"/>
                      <w:marBottom w:val="0"/>
                      <w:divBdr>
                        <w:top w:val="none" w:sz="0" w:space="0" w:color="auto"/>
                        <w:left w:val="none" w:sz="0" w:space="0" w:color="auto"/>
                        <w:bottom w:val="none" w:sz="0" w:space="0" w:color="auto"/>
                        <w:right w:val="none" w:sz="0" w:space="0" w:color="auto"/>
                      </w:divBdr>
                    </w:div>
                  </w:divsChild>
                </w:div>
                <w:div w:id="1472333811">
                  <w:marLeft w:val="0"/>
                  <w:marRight w:val="0"/>
                  <w:marTop w:val="0"/>
                  <w:marBottom w:val="0"/>
                  <w:divBdr>
                    <w:top w:val="none" w:sz="0" w:space="0" w:color="auto"/>
                    <w:left w:val="none" w:sz="0" w:space="0" w:color="auto"/>
                    <w:bottom w:val="none" w:sz="0" w:space="0" w:color="auto"/>
                    <w:right w:val="none" w:sz="0" w:space="0" w:color="auto"/>
                  </w:divBdr>
                  <w:divsChild>
                    <w:div w:id="1651059871">
                      <w:marLeft w:val="0"/>
                      <w:marRight w:val="0"/>
                      <w:marTop w:val="0"/>
                      <w:marBottom w:val="0"/>
                      <w:divBdr>
                        <w:top w:val="none" w:sz="0" w:space="0" w:color="auto"/>
                        <w:left w:val="none" w:sz="0" w:space="0" w:color="auto"/>
                        <w:bottom w:val="none" w:sz="0" w:space="0" w:color="auto"/>
                        <w:right w:val="none" w:sz="0" w:space="0" w:color="auto"/>
                      </w:divBdr>
                    </w:div>
                  </w:divsChild>
                </w:div>
                <w:div w:id="1406609967">
                  <w:marLeft w:val="0"/>
                  <w:marRight w:val="0"/>
                  <w:marTop w:val="0"/>
                  <w:marBottom w:val="0"/>
                  <w:divBdr>
                    <w:top w:val="none" w:sz="0" w:space="0" w:color="auto"/>
                    <w:left w:val="none" w:sz="0" w:space="0" w:color="auto"/>
                    <w:bottom w:val="none" w:sz="0" w:space="0" w:color="auto"/>
                    <w:right w:val="none" w:sz="0" w:space="0" w:color="auto"/>
                  </w:divBdr>
                  <w:divsChild>
                    <w:div w:id="2125076994">
                      <w:marLeft w:val="0"/>
                      <w:marRight w:val="0"/>
                      <w:marTop w:val="0"/>
                      <w:marBottom w:val="0"/>
                      <w:divBdr>
                        <w:top w:val="none" w:sz="0" w:space="0" w:color="auto"/>
                        <w:left w:val="none" w:sz="0" w:space="0" w:color="auto"/>
                        <w:bottom w:val="none" w:sz="0" w:space="0" w:color="auto"/>
                        <w:right w:val="none" w:sz="0" w:space="0" w:color="auto"/>
                      </w:divBdr>
                    </w:div>
                  </w:divsChild>
                </w:div>
                <w:div w:id="1380860202">
                  <w:marLeft w:val="0"/>
                  <w:marRight w:val="0"/>
                  <w:marTop w:val="0"/>
                  <w:marBottom w:val="0"/>
                  <w:divBdr>
                    <w:top w:val="none" w:sz="0" w:space="0" w:color="auto"/>
                    <w:left w:val="none" w:sz="0" w:space="0" w:color="auto"/>
                    <w:bottom w:val="none" w:sz="0" w:space="0" w:color="auto"/>
                    <w:right w:val="none" w:sz="0" w:space="0" w:color="auto"/>
                  </w:divBdr>
                  <w:divsChild>
                    <w:div w:id="1563445745">
                      <w:marLeft w:val="0"/>
                      <w:marRight w:val="0"/>
                      <w:marTop w:val="0"/>
                      <w:marBottom w:val="0"/>
                      <w:divBdr>
                        <w:top w:val="none" w:sz="0" w:space="0" w:color="auto"/>
                        <w:left w:val="none" w:sz="0" w:space="0" w:color="auto"/>
                        <w:bottom w:val="none" w:sz="0" w:space="0" w:color="auto"/>
                        <w:right w:val="none" w:sz="0" w:space="0" w:color="auto"/>
                      </w:divBdr>
                    </w:div>
                  </w:divsChild>
                </w:div>
                <w:div w:id="2045248112">
                  <w:marLeft w:val="0"/>
                  <w:marRight w:val="0"/>
                  <w:marTop w:val="0"/>
                  <w:marBottom w:val="0"/>
                  <w:divBdr>
                    <w:top w:val="none" w:sz="0" w:space="0" w:color="auto"/>
                    <w:left w:val="none" w:sz="0" w:space="0" w:color="auto"/>
                    <w:bottom w:val="none" w:sz="0" w:space="0" w:color="auto"/>
                    <w:right w:val="none" w:sz="0" w:space="0" w:color="auto"/>
                  </w:divBdr>
                  <w:divsChild>
                    <w:div w:id="131489855">
                      <w:marLeft w:val="0"/>
                      <w:marRight w:val="0"/>
                      <w:marTop w:val="0"/>
                      <w:marBottom w:val="0"/>
                      <w:divBdr>
                        <w:top w:val="none" w:sz="0" w:space="0" w:color="auto"/>
                        <w:left w:val="none" w:sz="0" w:space="0" w:color="auto"/>
                        <w:bottom w:val="none" w:sz="0" w:space="0" w:color="auto"/>
                        <w:right w:val="none" w:sz="0" w:space="0" w:color="auto"/>
                      </w:divBdr>
                    </w:div>
                  </w:divsChild>
                </w:div>
                <w:div w:id="980616365">
                  <w:marLeft w:val="0"/>
                  <w:marRight w:val="0"/>
                  <w:marTop w:val="0"/>
                  <w:marBottom w:val="0"/>
                  <w:divBdr>
                    <w:top w:val="none" w:sz="0" w:space="0" w:color="auto"/>
                    <w:left w:val="none" w:sz="0" w:space="0" w:color="auto"/>
                    <w:bottom w:val="none" w:sz="0" w:space="0" w:color="auto"/>
                    <w:right w:val="none" w:sz="0" w:space="0" w:color="auto"/>
                  </w:divBdr>
                  <w:divsChild>
                    <w:div w:id="2086028911">
                      <w:marLeft w:val="0"/>
                      <w:marRight w:val="0"/>
                      <w:marTop w:val="0"/>
                      <w:marBottom w:val="0"/>
                      <w:divBdr>
                        <w:top w:val="none" w:sz="0" w:space="0" w:color="auto"/>
                        <w:left w:val="none" w:sz="0" w:space="0" w:color="auto"/>
                        <w:bottom w:val="none" w:sz="0" w:space="0" w:color="auto"/>
                        <w:right w:val="none" w:sz="0" w:space="0" w:color="auto"/>
                      </w:divBdr>
                    </w:div>
                  </w:divsChild>
                </w:div>
                <w:div w:id="671641068">
                  <w:marLeft w:val="0"/>
                  <w:marRight w:val="0"/>
                  <w:marTop w:val="0"/>
                  <w:marBottom w:val="0"/>
                  <w:divBdr>
                    <w:top w:val="none" w:sz="0" w:space="0" w:color="auto"/>
                    <w:left w:val="none" w:sz="0" w:space="0" w:color="auto"/>
                    <w:bottom w:val="none" w:sz="0" w:space="0" w:color="auto"/>
                    <w:right w:val="none" w:sz="0" w:space="0" w:color="auto"/>
                  </w:divBdr>
                  <w:divsChild>
                    <w:div w:id="1753042443">
                      <w:marLeft w:val="0"/>
                      <w:marRight w:val="0"/>
                      <w:marTop w:val="0"/>
                      <w:marBottom w:val="0"/>
                      <w:divBdr>
                        <w:top w:val="none" w:sz="0" w:space="0" w:color="auto"/>
                        <w:left w:val="none" w:sz="0" w:space="0" w:color="auto"/>
                        <w:bottom w:val="none" w:sz="0" w:space="0" w:color="auto"/>
                        <w:right w:val="none" w:sz="0" w:space="0" w:color="auto"/>
                      </w:divBdr>
                    </w:div>
                  </w:divsChild>
                </w:div>
                <w:div w:id="457336467">
                  <w:marLeft w:val="0"/>
                  <w:marRight w:val="0"/>
                  <w:marTop w:val="0"/>
                  <w:marBottom w:val="0"/>
                  <w:divBdr>
                    <w:top w:val="none" w:sz="0" w:space="0" w:color="auto"/>
                    <w:left w:val="none" w:sz="0" w:space="0" w:color="auto"/>
                    <w:bottom w:val="none" w:sz="0" w:space="0" w:color="auto"/>
                    <w:right w:val="none" w:sz="0" w:space="0" w:color="auto"/>
                  </w:divBdr>
                  <w:divsChild>
                    <w:div w:id="399443018">
                      <w:marLeft w:val="0"/>
                      <w:marRight w:val="0"/>
                      <w:marTop w:val="0"/>
                      <w:marBottom w:val="0"/>
                      <w:divBdr>
                        <w:top w:val="none" w:sz="0" w:space="0" w:color="auto"/>
                        <w:left w:val="none" w:sz="0" w:space="0" w:color="auto"/>
                        <w:bottom w:val="none" w:sz="0" w:space="0" w:color="auto"/>
                        <w:right w:val="none" w:sz="0" w:space="0" w:color="auto"/>
                      </w:divBdr>
                    </w:div>
                  </w:divsChild>
                </w:div>
                <w:div w:id="1573782798">
                  <w:marLeft w:val="0"/>
                  <w:marRight w:val="0"/>
                  <w:marTop w:val="0"/>
                  <w:marBottom w:val="0"/>
                  <w:divBdr>
                    <w:top w:val="none" w:sz="0" w:space="0" w:color="auto"/>
                    <w:left w:val="none" w:sz="0" w:space="0" w:color="auto"/>
                    <w:bottom w:val="none" w:sz="0" w:space="0" w:color="auto"/>
                    <w:right w:val="none" w:sz="0" w:space="0" w:color="auto"/>
                  </w:divBdr>
                  <w:divsChild>
                    <w:div w:id="1313949907">
                      <w:marLeft w:val="0"/>
                      <w:marRight w:val="0"/>
                      <w:marTop w:val="0"/>
                      <w:marBottom w:val="0"/>
                      <w:divBdr>
                        <w:top w:val="none" w:sz="0" w:space="0" w:color="auto"/>
                        <w:left w:val="none" w:sz="0" w:space="0" w:color="auto"/>
                        <w:bottom w:val="none" w:sz="0" w:space="0" w:color="auto"/>
                        <w:right w:val="none" w:sz="0" w:space="0" w:color="auto"/>
                      </w:divBdr>
                    </w:div>
                  </w:divsChild>
                </w:div>
                <w:div w:id="28185909">
                  <w:marLeft w:val="0"/>
                  <w:marRight w:val="0"/>
                  <w:marTop w:val="0"/>
                  <w:marBottom w:val="0"/>
                  <w:divBdr>
                    <w:top w:val="none" w:sz="0" w:space="0" w:color="auto"/>
                    <w:left w:val="none" w:sz="0" w:space="0" w:color="auto"/>
                    <w:bottom w:val="none" w:sz="0" w:space="0" w:color="auto"/>
                    <w:right w:val="none" w:sz="0" w:space="0" w:color="auto"/>
                  </w:divBdr>
                  <w:divsChild>
                    <w:div w:id="2107647762">
                      <w:marLeft w:val="0"/>
                      <w:marRight w:val="0"/>
                      <w:marTop w:val="0"/>
                      <w:marBottom w:val="0"/>
                      <w:divBdr>
                        <w:top w:val="none" w:sz="0" w:space="0" w:color="auto"/>
                        <w:left w:val="none" w:sz="0" w:space="0" w:color="auto"/>
                        <w:bottom w:val="none" w:sz="0" w:space="0" w:color="auto"/>
                        <w:right w:val="none" w:sz="0" w:space="0" w:color="auto"/>
                      </w:divBdr>
                    </w:div>
                  </w:divsChild>
                </w:div>
                <w:div w:id="751506828">
                  <w:marLeft w:val="0"/>
                  <w:marRight w:val="0"/>
                  <w:marTop w:val="0"/>
                  <w:marBottom w:val="0"/>
                  <w:divBdr>
                    <w:top w:val="none" w:sz="0" w:space="0" w:color="auto"/>
                    <w:left w:val="none" w:sz="0" w:space="0" w:color="auto"/>
                    <w:bottom w:val="none" w:sz="0" w:space="0" w:color="auto"/>
                    <w:right w:val="none" w:sz="0" w:space="0" w:color="auto"/>
                  </w:divBdr>
                  <w:divsChild>
                    <w:div w:id="614799536">
                      <w:marLeft w:val="0"/>
                      <w:marRight w:val="0"/>
                      <w:marTop w:val="0"/>
                      <w:marBottom w:val="0"/>
                      <w:divBdr>
                        <w:top w:val="none" w:sz="0" w:space="0" w:color="auto"/>
                        <w:left w:val="none" w:sz="0" w:space="0" w:color="auto"/>
                        <w:bottom w:val="none" w:sz="0" w:space="0" w:color="auto"/>
                        <w:right w:val="none" w:sz="0" w:space="0" w:color="auto"/>
                      </w:divBdr>
                    </w:div>
                  </w:divsChild>
                </w:div>
                <w:div w:id="1701321343">
                  <w:marLeft w:val="0"/>
                  <w:marRight w:val="0"/>
                  <w:marTop w:val="0"/>
                  <w:marBottom w:val="0"/>
                  <w:divBdr>
                    <w:top w:val="none" w:sz="0" w:space="0" w:color="auto"/>
                    <w:left w:val="none" w:sz="0" w:space="0" w:color="auto"/>
                    <w:bottom w:val="none" w:sz="0" w:space="0" w:color="auto"/>
                    <w:right w:val="none" w:sz="0" w:space="0" w:color="auto"/>
                  </w:divBdr>
                  <w:divsChild>
                    <w:div w:id="807208389">
                      <w:marLeft w:val="0"/>
                      <w:marRight w:val="0"/>
                      <w:marTop w:val="0"/>
                      <w:marBottom w:val="0"/>
                      <w:divBdr>
                        <w:top w:val="none" w:sz="0" w:space="0" w:color="auto"/>
                        <w:left w:val="none" w:sz="0" w:space="0" w:color="auto"/>
                        <w:bottom w:val="none" w:sz="0" w:space="0" w:color="auto"/>
                        <w:right w:val="none" w:sz="0" w:space="0" w:color="auto"/>
                      </w:divBdr>
                    </w:div>
                  </w:divsChild>
                </w:div>
                <w:div w:id="646325791">
                  <w:marLeft w:val="0"/>
                  <w:marRight w:val="0"/>
                  <w:marTop w:val="0"/>
                  <w:marBottom w:val="0"/>
                  <w:divBdr>
                    <w:top w:val="none" w:sz="0" w:space="0" w:color="auto"/>
                    <w:left w:val="none" w:sz="0" w:space="0" w:color="auto"/>
                    <w:bottom w:val="none" w:sz="0" w:space="0" w:color="auto"/>
                    <w:right w:val="none" w:sz="0" w:space="0" w:color="auto"/>
                  </w:divBdr>
                  <w:divsChild>
                    <w:div w:id="130170725">
                      <w:marLeft w:val="0"/>
                      <w:marRight w:val="0"/>
                      <w:marTop w:val="0"/>
                      <w:marBottom w:val="0"/>
                      <w:divBdr>
                        <w:top w:val="none" w:sz="0" w:space="0" w:color="auto"/>
                        <w:left w:val="none" w:sz="0" w:space="0" w:color="auto"/>
                        <w:bottom w:val="none" w:sz="0" w:space="0" w:color="auto"/>
                        <w:right w:val="none" w:sz="0" w:space="0" w:color="auto"/>
                      </w:divBdr>
                    </w:div>
                  </w:divsChild>
                </w:div>
                <w:div w:id="1056321901">
                  <w:marLeft w:val="0"/>
                  <w:marRight w:val="0"/>
                  <w:marTop w:val="0"/>
                  <w:marBottom w:val="0"/>
                  <w:divBdr>
                    <w:top w:val="none" w:sz="0" w:space="0" w:color="auto"/>
                    <w:left w:val="none" w:sz="0" w:space="0" w:color="auto"/>
                    <w:bottom w:val="none" w:sz="0" w:space="0" w:color="auto"/>
                    <w:right w:val="none" w:sz="0" w:space="0" w:color="auto"/>
                  </w:divBdr>
                  <w:divsChild>
                    <w:div w:id="206379625">
                      <w:marLeft w:val="0"/>
                      <w:marRight w:val="0"/>
                      <w:marTop w:val="0"/>
                      <w:marBottom w:val="0"/>
                      <w:divBdr>
                        <w:top w:val="none" w:sz="0" w:space="0" w:color="auto"/>
                        <w:left w:val="none" w:sz="0" w:space="0" w:color="auto"/>
                        <w:bottom w:val="none" w:sz="0" w:space="0" w:color="auto"/>
                        <w:right w:val="none" w:sz="0" w:space="0" w:color="auto"/>
                      </w:divBdr>
                    </w:div>
                  </w:divsChild>
                </w:div>
                <w:div w:id="1258322050">
                  <w:marLeft w:val="0"/>
                  <w:marRight w:val="0"/>
                  <w:marTop w:val="0"/>
                  <w:marBottom w:val="0"/>
                  <w:divBdr>
                    <w:top w:val="none" w:sz="0" w:space="0" w:color="auto"/>
                    <w:left w:val="none" w:sz="0" w:space="0" w:color="auto"/>
                    <w:bottom w:val="none" w:sz="0" w:space="0" w:color="auto"/>
                    <w:right w:val="none" w:sz="0" w:space="0" w:color="auto"/>
                  </w:divBdr>
                  <w:divsChild>
                    <w:div w:id="745148479">
                      <w:marLeft w:val="0"/>
                      <w:marRight w:val="0"/>
                      <w:marTop w:val="0"/>
                      <w:marBottom w:val="0"/>
                      <w:divBdr>
                        <w:top w:val="none" w:sz="0" w:space="0" w:color="auto"/>
                        <w:left w:val="none" w:sz="0" w:space="0" w:color="auto"/>
                        <w:bottom w:val="none" w:sz="0" w:space="0" w:color="auto"/>
                        <w:right w:val="none" w:sz="0" w:space="0" w:color="auto"/>
                      </w:divBdr>
                    </w:div>
                  </w:divsChild>
                </w:div>
                <w:div w:id="1368605766">
                  <w:marLeft w:val="0"/>
                  <w:marRight w:val="0"/>
                  <w:marTop w:val="0"/>
                  <w:marBottom w:val="0"/>
                  <w:divBdr>
                    <w:top w:val="none" w:sz="0" w:space="0" w:color="auto"/>
                    <w:left w:val="none" w:sz="0" w:space="0" w:color="auto"/>
                    <w:bottom w:val="none" w:sz="0" w:space="0" w:color="auto"/>
                    <w:right w:val="none" w:sz="0" w:space="0" w:color="auto"/>
                  </w:divBdr>
                  <w:divsChild>
                    <w:div w:id="1280381228">
                      <w:marLeft w:val="0"/>
                      <w:marRight w:val="0"/>
                      <w:marTop w:val="0"/>
                      <w:marBottom w:val="0"/>
                      <w:divBdr>
                        <w:top w:val="none" w:sz="0" w:space="0" w:color="auto"/>
                        <w:left w:val="none" w:sz="0" w:space="0" w:color="auto"/>
                        <w:bottom w:val="none" w:sz="0" w:space="0" w:color="auto"/>
                        <w:right w:val="none" w:sz="0" w:space="0" w:color="auto"/>
                      </w:divBdr>
                    </w:div>
                  </w:divsChild>
                </w:div>
                <w:div w:id="109126551">
                  <w:marLeft w:val="0"/>
                  <w:marRight w:val="0"/>
                  <w:marTop w:val="0"/>
                  <w:marBottom w:val="0"/>
                  <w:divBdr>
                    <w:top w:val="none" w:sz="0" w:space="0" w:color="auto"/>
                    <w:left w:val="none" w:sz="0" w:space="0" w:color="auto"/>
                    <w:bottom w:val="none" w:sz="0" w:space="0" w:color="auto"/>
                    <w:right w:val="none" w:sz="0" w:space="0" w:color="auto"/>
                  </w:divBdr>
                  <w:divsChild>
                    <w:div w:id="1280602734">
                      <w:marLeft w:val="0"/>
                      <w:marRight w:val="0"/>
                      <w:marTop w:val="0"/>
                      <w:marBottom w:val="0"/>
                      <w:divBdr>
                        <w:top w:val="none" w:sz="0" w:space="0" w:color="auto"/>
                        <w:left w:val="none" w:sz="0" w:space="0" w:color="auto"/>
                        <w:bottom w:val="none" w:sz="0" w:space="0" w:color="auto"/>
                        <w:right w:val="none" w:sz="0" w:space="0" w:color="auto"/>
                      </w:divBdr>
                    </w:div>
                  </w:divsChild>
                </w:div>
                <w:div w:id="1776170285">
                  <w:marLeft w:val="0"/>
                  <w:marRight w:val="0"/>
                  <w:marTop w:val="0"/>
                  <w:marBottom w:val="0"/>
                  <w:divBdr>
                    <w:top w:val="none" w:sz="0" w:space="0" w:color="auto"/>
                    <w:left w:val="none" w:sz="0" w:space="0" w:color="auto"/>
                    <w:bottom w:val="none" w:sz="0" w:space="0" w:color="auto"/>
                    <w:right w:val="none" w:sz="0" w:space="0" w:color="auto"/>
                  </w:divBdr>
                  <w:divsChild>
                    <w:div w:id="2078093021">
                      <w:marLeft w:val="0"/>
                      <w:marRight w:val="0"/>
                      <w:marTop w:val="0"/>
                      <w:marBottom w:val="0"/>
                      <w:divBdr>
                        <w:top w:val="none" w:sz="0" w:space="0" w:color="auto"/>
                        <w:left w:val="none" w:sz="0" w:space="0" w:color="auto"/>
                        <w:bottom w:val="none" w:sz="0" w:space="0" w:color="auto"/>
                        <w:right w:val="none" w:sz="0" w:space="0" w:color="auto"/>
                      </w:divBdr>
                    </w:div>
                  </w:divsChild>
                </w:div>
                <w:div w:id="1720125769">
                  <w:marLeft w:val="0"/>
                  <w:marRight w:val="0"/>
                  <w:marTop w:val="0"/>
                  <w:marBottom w:val="0"/>
                  <w:divBdr>
                    <w:top w:val="none" w:sz="0" w:space="0" w:color="auto"/>
                    <w:left w:val="none" w:sz="0" w:space="0" w:color="auto"/>
                    <w:bottom w:val="none" w:sz="0" w:space="0" w:color="auto"/>
                    <w:right w:val="none" w:sz="0" w:space="0" w:color="auto"/>
                  </w:divBdr>
                  <w:divsChild>
                    <w:div w:id="169636808">
                      <w:marLeft w:val="0"/>
                      <w:marRight w:val="0"/>
                      <w:marTop w:val="0"/>
                      <w:marBottom w:val="0"/>
                      <w:divBdr>
                        <w:top w:val="none" w:sz="0" w:space="0" w:color="auto"/>
                        <w:left w:val="none" w:sz="0" w:space="0" w:color="auto"/>
                        <w:bottom w:val="none" w:sz="0" w:space="0" w:color="auto"/>
                        <w:right w:val="none" w:sz="0" w:space="0" w:color="auto"/>
                      </w:divBdr>
                    </w:div>
                  </w:divsChild>
                </w:div>
                <w:div w:id="1831024837">
                  <w:marLeft w:val="0"/>
                  <w:marRight w:val="0"/>
                  <w:marTop w:val="0"/>
                  <w:marBottom w:val="0"/>
                  <w:divBdr>
                    <w:top w:val="none" w:sz="0" w:space="0" w:color="auto"/>
                    <w:left w:val="none" w:sz="0" w:space="0" w:color="auto"/>
                    <w:bottom w:val="none" w:sz="0" w:space="0" w:color="auto"/>
                    <w:right w:val="none" w:sz="0" w:space="0" w:color="auto"/>
                  </w:divBdr>
                  <w:divsChild>
                    <w:div w:id="919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90233">
          <w:marLeft w:val="0"/>
          <w:marRight w:val="0"/>
          <w:marTop w:val="0"/>
          <w:marBottom w:val="0"/>
          <w:divBdr>
            <w:top w:val="none" w:sz="0" w:space="0" w:color="auto"/>
            <w:left w:val="none" w:sz="0" w:space="0" w:color="auto"/>
            <w:bottom w:val="none" w:sz="0" w:space="0" w:color="auto"/>
            <w:right w:val="none" w:sz="0" w:space="0" w:color="auto"/>
          </w:divBdr>
        </w:div>
        <w:div w:id="2000226201">
          <w:marLeft w:val="0"/>
          <w:marRight w:val="0"/>
          <w:marTop w:val="0"/>
          <w:marBottom w:val="0"/>
          <w:divBdr>
            <w:top w:val="none" w:sz="0" w:space="0" w:color="auto"/>
            <w:left w:val="none" w:sz="0" w:space="0" w:color="auto"/>
            <w:bottom w:val="none" w:sz="0" w:space="0" w:color="auto"/>
            <w:right w:val="none" w:sz="0" w:space="0" w:color="auto"/>
          </w:divBdr>
        </w:div>
        <w:div w:id="106777736">
          <w:marLeft w:val="0"/>
          <w:marRight w:val="0"/>
          <w:marTop w:val="0"/>
          <w:marBottom w:val="0"/>
          <w:divBdr>
            <w:top w:val="none" w:sz="0" w:space="0" w:color="auto"/>
            <w:left w:val="none" w:sz="0" w:space="0" w:color="auto"/>
            <w:bottom w:val="none" w:sz="0" w:space="0" w:color="auto"/>
            <w:right w:val="none" w:sz="0" w:space="0" w:color="auto"/>
          </w:divBdr>
        </w:div>
        <w:div w:id="367072705">
          <w:marLeft w:val="0"/>
          <w:marRight w:val="0"/>
          <w:marTop w:val="0"/>
          <w:marBottom w:val="0"/>
          <w:divBdr>
            <w:top w:val="none" w:sz="0" w:space="0" w:color="auto"/>
            <w:left w:val="none" w:sz="0" w:space="0" w:color="auto"/>
            <w:bottom w:val="none" w:sz="0" w:space="0" w:color="auto"/>
            <w:right w:val="none" w:sz="0" w:space="0" w:color="auto"/>
          </w:divBdr>
        </w:div>
        <w:div w:id="668481194">
          <w:marLeft w:val="0"/>
          <w:marRight w:val="0"/>
          <w:marTop w:val="0"/>
          <w:marBottom w:val="0"/>
          <w:divBdr>
            <w:top w:val="none" w:sz="0" w:space="0" w:color="auto"/>
            <w:left w:val="none" w:sz="0" w:space="0" w:color="auto"/>
            <w:bottom w:val="none" w:sz="0" w:space="0" w:color="auto"/>
            <w:right w:val="none" w:sz="0" w:space="0" w:color="auto"/>
          </w:divBdr>
        </w:div>
        <w:div w:id="741831473">
          <w:marLeft w:val="0"/>
          <w:marRight w:val="0"/>
          <w:marTop w:val="0"/>
          <w:marBottom w:val="0"/>
          <w:divBdr>
            <w:top w:val="none" w:sz="0" w:space="0" w:color="auto"/>
            <w:left w:val="none" w:sz="0" w:space="0" w:color="auto"/>
            <w:bottom w:val="none" w:sz="0" w:space="0" w:color="auto"/>
            <w:right w:val="none" w:sz="0" w:space="0" w:color="auto"/>
          </w:divBdr>
        </w:div>
        <w:div w:id="961574756">
          <w:marLeft w:val="0"/>
          <w:marRight w:val="0"/>
          <w:marTop w:val="0"/>
          <w:marBottom w:val="0"/>
          <w:divBdr>
            <w:top w:val="none" w:sz="0" w:space="0" w:color="auto"/>
            <w:left w:val="none" w:sz="0" w:space="0" w:color="auto"/>
            <w:bottom w:val="none" w:sz="0" w:space="0" w:color="auto"/>
            <w:right w:val="none" w:sz="0" w:space="0" w:color="auto"/>
          </w:divBdr>
        </w:div>
        <w:div w:id="1960213394">
          <w:marLeft w:val="0"/>
          <w:marRight w:val="0"/>
          <w:marTop w:val="0"/>
          <w:marBottom w:val="0"/>
          <w:divBdr>
            <w:top w:val="none" w:sz="0" w:space="0" w:color="auto"/>
            <w:left w:val="none" w:sz="0" w:space="0" w:color="auto"/>
            <w:bottom w:val="none" w:sz="0" w:space="0" w:color="auto"/>
            <w:right w:val="none" w:sz="0" w:space="0" w:color="auto"/>
          </w:divBdr>
        </w:div>
        <w:div w:id="1243638010">
          <w:marLeft w:val="0"/>
          <w:marRight w:val="0"/>
          <w:marTop w:val="0"/>
          <w:marBottom w:val="0"/>
          <w:divBdr>
            <w:top w:val="none" w:sz="0" w:space="0" w:color="auto"/>
            <w:left w:val="none" w:sz="0" w:space="0" w:color="auto"/>
            <w:bottom w:val="none" w:sz="0" w:space="0" w:color="auto"/>
            <w:right w:val="none" w:sz="0" w:space="0" w:color="auto"/>
          </w:divBdr>
        </w:div>
        <w:div w:id="1911305910">
          <w:marLeft w:val="0"/>
          <w:marRight w:val="0"/>
          <w:marTop w:val="0"/>
          <w:marBottom w:val="0"/>
          <w:divBdr>
            <w:top w:val="none" w:sz="0" w:space="0" w:color="auto"/>
            <w:left w:val="none" w:sz="0" w:space="0" w:color="auto"/>
            <w:bottom w:val="none" w:sz="0" w:space="0" w:color="auto"/>
            <w:right w:val="none" w:sz="0" w:space="0" w:color="auto"/>
          </w:divBdr>
        </w:div>
        <w:div w:id="39786103">
          <w:marLeft w:val="0"/>
          <w:marRight w:val="0"/>
          <w:marTop w:val="0"/>
          <w:marBottom w:val="0"/>
          <w:divBdr>
            <w:top w:val="none" w:sz="0" w:space="0" w:color="auto"/>
            <w:left w:val="none" w:sz="0" w:space="0" w:color="auto"/>
            <w:bottom w:val="none" w:sz="0" w:space="0" w:color="auto"/>
            <w:right w:val="none" w:sz="0" w:space="0" w:color="auto"/>
          </w:divBdr>
        </w:div>
        <w:div w:id="1416517012">
          <w:marLeft w:val="0"/>
          <w:marRight w:val="0"/>
          <w:marTop w:val="0"/>
          <w:marBottom w:val="0"/>
          <w:divBdr>
            <w:top w:val="none" w:sz="0" w:space="0" w:color="auto"/>
            <w:left w:val="none" w:sz="0" w:space="0" w:color="auto"/>
            <w:bottom w:val="none" w:sz="0" w:space="0" w:color="auto"/>
            <w:right w:val="none" w:sz="0" w:space="0" w:color="auto"/>
          </w:divBdr>
        </w:div>
        <w:div w:id="511604466">
          <w:marLeft w:val="0"/>
          <w:marRight w:val="0"/>
          <w:marTop w:val="0"/>
          <w:marBottom w:val="0"/>
          <w:divBdr>
            <w:top w:val="none" w:sz="0" w:space="0" w:color="auto"/>
            <w:left w:val="none" w:sz="0" w:space="0" w:color="auto"/>
            <w:bottom w:val="none" w:sz="0" w:space="0" w:color="auto"/>
            <w:right w:val="none" w:sz="0" w:space="0" w:color="auto"/>
          </w:divBdr>
        </w:div>
        <w:div w:id="1179193412">
          <w:marLeft w:val="0"/>
          <w:marRight w:val="0"/>
          <w:marTop w:val="0"/>
          <w:marBottom w:val="0"/>
          <w:divBdr>
            <w:top w:val="none" w:sz="0" w:space="0" w:color="auto"/>
            <w:left w:val="none" w:sz="0" w:space="0" w:color="auto"/>
            <w:bottom w:val="none" w:sz="0" w:space="0" w:color="auto"/>
            <w:right w:val="none" w:sz="0" w:space="0" w:color="auto"/>
          </w:divBdr>
        </w:div>
        <w:div w:id="460810549">
          <w:marLeft w:val="0"/>
          <w:marRight w:val="0"/>
          <w:marTop w:val="0"/>
          <w:marBottom w:val="0"/>
          <w:divBdr>
            <w:top w:val="none" w:sz="0" w:space="0" w:color="auto"/>
            <w:left w:val="none" w:sz="0" w:space="0" w:color="auto"/>
            <w:bottom w:val="none" w:sz="0" w:space="0" w:color="auto"/>
            <w:right w:val="none" w:sz="0" w:space="0" w:color="auto"/>
          </w:divBdr>
        </w:div>
        <w:div w:id="1197349235">
          <w:marLeft w:val="0"/>
          <w:marRight w:val="0"/>
          <w:marTop w:val="0"/>
          <w:marBottom w:val="0"/>
          <w:divBdr>
            <w:top w:val="none" w:sz="0" w:space="0" w:color="auto"/>
            <w:left w:val="none" w:sz="0" w:space="0" w:color="auto"/>
            <w:bottom w:val="none" w:sz="0" w:space="0" w:color="auto"/>
            <w:right w:val="none" w:sz="0" w:space="0" w:color="auto"/>
          </w:divBdr>
        </w:div>
        <w:div w:id="1648388771">
          <w:marLeft w:val="0"/>
          <w:marRight w:val="0"/>
          <w:marTop w:val="0"/>
          <w:marBottom w:val="0"/>
          <w:divBdr>
            <w:top w:val="none" w:sz="0" w:space="0" w:color="auto"/>
            <w:left w:val="none" w:sz="0" w:space="0" w:color="auto"/>
            <w:bottom w:val="none" w:sz="0" w:space="0" w:color="auto"/>
            <w:right w:val="none" w:sz="0" w:space="0" w:color="auto"/>
          </w:divBdr>
        </w:div>
        <w:div w:id="180971018">
          <w:marLeft w:val="0"/>
          <w:marRight w:val="0"/>
          <w:marTop w:val="0"/>
          <w:marBottom w:val="0"/>
          <w:divBdr>
            <w:top w:val="none" w:sz="0" w:space="0" w:color="auto"/>
            <w:left w:val="none" w:sz="0" w:space="0" w:color="auto"/>
            <w:bottom w:val="none" w:sz="0" w:space="0" w:color="auto"/>
            <w:right w:val="none" w:sz="0" w:space="0" w:color="auto"/>
          </w:divBdr>
        </w:div>
        <w:div w:id="670983633">
          <w:marLeft w:val="0"/>
          <w:marRight w:val="0"/>
          <w:marTop w:val="0"/>
          <w:marBottom w:val="0"/>
          <w:divBdr>
            <w:top w:val="none" w:sz="0" w:space="0" w:color="auto"/>
            <w:left w:val="none" w:sz="0" w:space="0" w:color="auto"/>
            <w:bottom w:val="none" w:sz="0" w:space="0" w:color="auto"/>
            <w:right w:val="none" w:sz="0" w:space="0" w:color="auto"/>
          </w:divBdr>
        </w:div>
        <w:div w:id="851721325">
          <w:marLeft w:val="0"/>
          <w:marRight w:val="0"/>
          <w:marTop w:val="0"/>
          <w:marBottom w:val="0"/>
          <w:divBdr>
            <w:top w:val="none" w:sz="0" w:space="0" w:color="auto"/>
            <w:left w:val="none" w:sz="0" w:space="0" w:color="auto"/>
            <w:bottom w:val="none" w:sz="0" w:space="0" w:color="auto"/>
            <w:right w:val="none" w:sz="0" w:space="0" w:color="auto"/>
          </w:divBdr>
        </w:div>
        <w:div w:id="794370365">
          <w:marLeft w:val="0"/>
          <w:marRight w:val="0"/>
          <w:marTop w:val="0"/>
          <w:marBottom w:val="0"/>
          <w:divBdr>
            <w:top w:val="none" w:sz="0" w:space="0" w:color="auto"/>
            <w:left w:val="none" w:sz="0" w:space="0" w:color="auto"/>
            <w:bottom w:val="none" w:sz="0" w:space="0" w:color="auto"/>
            <w:right w:val="none" w:sz="0" w:space="0" w:color="auto"/>
          </w:divBdr>
        </w:div>
        <w:div w:id="980378405">
          <w:marLeft w:val="0"/>
          <w:marRight w:val="0"/>
          <w:marTop w:val="0"/>
          <w:marBottom w:val="0"/>
          <w:divBdr>
            <w:top w:val="none" w:sz="0" w:space="0" w:color="auto"/>
            <w:left w:val="none" w:sz="0" w:space="0" w:color="auto"/>
            <w:bottom w:val="none" w:sz="0" w:space="0" w:color="auto"/>
            <w:right w:val="none" w:sz="0" w:space="0" w:color="auto"/>
          </w:divBdr>
        </w:div>
        <w:div w:id="769087213">
          <w:marLeft w:val="0"/>
          <w:marRight w:val="0"/>
          <w:marTop w:val="0"/>
          <w:marBottom w:val="0"/>
          <w:divBdr>
            <w:top w:val="none" w:sz="0" w:space="0" w:color="auto"/>
            <w:left w:val="none" w:sz="0" w:space="0" w:color="auto"/>
            <w:bottom w:val="none" w:sz="0" w:space="0" w:color="auto"/>
            <w:right w:val="none" w:sz="0" w:space="0" w:color="auto"/>
          </w:divBdr>
        </w:div>
        <w:div w:id="1585145054">
          <w:marLeft w:val="0"/>
          <w:marRight w:val="0"/>
          <w:marTop w:val="0"/>
          <w:marBottom w:val="0"/>
          <w:divBdr>
            <w:top w:val="none" w:sz="0" w:space="0" w:color="auto"/>
            <w:left w:val="none" w:sz="0" w:space="0" w:color="auto"/>
            <w:bottom w:val="none" w:sz="0" w:space="0" w:color="auto"/>
            <w:right w:val="none" w:sz="0" w:space="0" w:color="auto"/>
          </w:divBdr>
          <w:divsChild>
            <w:div w:id="1161459316">
              <w:marLeft w:val="-75"/>
              <w:marRight w:val="0"/>
              <w:marTop w:val="30"/>
              <w:marBottom w:val="30"/>
              <w:divBdr>
                <w:top w:val="none" w:sz="0" w:space="0" w:color="auto"/>
                <w:left w:val="none" w:sz="0" w:space="0" w:color="auto"/>
                <w:bottom w:val="none" w:sz="0" w:space="0" w:color="auto"/>
                <w:right w:val="none" w:sz="0" w:space="0" w:color="auto"/>
              </w:divBdr>
              <w:divsChild>
                <w:div w:id="1447890985">
                  <w:marLeft w:val="0"/>
                  <w:marRight w:val="0"/>
                  <w:marTop w:val="0"/>
                  <w:marBottom w:val="0"/>
                  <w:divBdr>
                    <w:top w:val="none" w:sz="0" w:space="0" w:color="auto"/>
                    <w:left w:val="none" w:sz="0" w:space="0" w:color="auto"/>
                    <w:bottom w:val="none" w:sz="0" w:space="0" w:color="auto"/>
                    <w:right w:val="none" w:sz="0" w:space="0" w:color="auto"/>
                  </w:divBdr>
                  <w:divsChild>
                    <w:div w:id="1899433427">
                      <w:marLeft w:val="0"/>
                      <w:marRight w:val="0"/>
                      <w:marTop w:val="0"/>
                      <w:marBottom w:val="0"/>
                      <w:divBdr>
                        <w:top w:val="none" w:sz="0" w:space="0" w:color="auto"/>
                        <w:left w:val="none" w:sz="0" w:space="0" w:color="auto"/>
                        <w:bottom w:val="none" w:sz="0" w:space="0" w:color="auto"/>
                        <w:right w:val="none" w:sz="0" w:space="0" w:color="auto"/>
                      </w:divBdr>
                    </w:div>
                  </w:divsChild>
                </w:div>
                <w:div w:id="1723170795">
                  <w:marLeft w:val="0"/>
                  <w:marRight w:val="0"/>
                  <w:marTop w:val="0"/>
                  <w:marBottom w:val="0"/>
                  <w:divBdr>
                    <w:top w:val="none" w:sz="0" w:space="0" w:color="auto"/>
                    <w:left w:val="none" w:sz="0" w:space="0" w:color="auto"/>
                    <w:bottom w:val="none" w:sz="0" w:space="0" w:color="auto"/>
                    <w:right w:val="none" w:sz="0" w:space="0" w:color="auto"/>
                  </w:divBdr>
                  <w:divsChild>
                    <w:div w:id="135026623">
                      <w:marLeft w:val="0"/>
                      <w:marRight w:val="0"/>
                      <w:marTop w:val="0"/>
                      <w:marBottom w:val="0"/>
                      <w:divBdr>
                        <w:top w:val="none" w:sz="0" w:space="0" w:color="auto"/>
                        <w:left w:val="none" w:sz="0" w:space="0" w:color="auto"/>
                        <w:bottom w:val="none" w:sz="0" w:space="0" w:color="auto"/>
                        <w:right w:val="none" w:sz="0" w:space="0" w:color="auto"/>
                      </w:divBdr>
                    </w:div>
                  </w:divsChild>
                </w:div>
                <w:div w:id="1340500729">
                  <w:marLeft w:val="0"/>
                  <w:marRight w:val="0"/>
                  <w:marTop w:val="0"/>
                  <w:marBottom w:val="0"/>
                  <w:divBdr>
                    <w:top w:val="none" w:sz="0" w:space="0" w:color="auto"/>
                    <w:left w:val="none" w:sz="0" w:space="0" w:color="auto"/>
                    <w:bottom w:val="none" w:sz="0" w:space="0" w:color="auto"/>
                    <w:right w:val="none" w:sz="0" w:space="0" w:color="auto"/>
                  </w:divBdr>
                  <w:divsChild>
                    <w:div w:id="149443221">
                      <w:marLeft w:val="0"/>
                      <w:marRight w:val="0"/>
                      <w:marTop w:val="0"/>
                      <w:marBottom w:val="0"/>
                      <w:divBdr>
                        <w:top w:val="none" w:sz="0" w:space="0" w:color="auto"/>
                        <w:left w:val="none" w:sz="0" w:space="0" w:color="auto"/>
                        <w:bottom w:val="none" w:sz="0" w:space="0" w:color="auto"/>
                        <w:right w:val="none" w:sz="0" w:space="0" w:color="auto"/>
                      </w:divBdr>
                    </w:div>
                  </w:divsChild>
                </w:div>
                <w:div w:id="1683362437">
                  <w:marLeft w:val="0"/>
                  <w:marRight w:val="0"/>
                  <w:marTop w:val="0"/>
                  <w:marBottom w:val="0"/>
                  <w:divBdr>
                    <w:top w:val="none" w:sz="0" w:space="0" w:color="auto"/>
                    <w:left w:val="none" w:sz="0" w:space="0" w:color="auto"/>
                    <w:bottom w:val="none" w:sz="0" w:space="0" w:color="auto"/>
                    <w:right w:val="none" w:sz="0" w:space="0" w:color="auto"/>
                  </w:divBdr>
                  <w:divsChild>
                    <w:div w:id="2106143480">
                      <w:marLeft w:val="0"/>
                      <w:marRight w:val="0"/>
                      <w:marTop w:val="0"/>
                      <w:marBottom w:val="0"/>
                      <w:divBdr>
                        <w:top w:val="none" w:sz="0" w:space="0" w:color="auto"/>
                        <w:left w:val="none" w:sz="0" w:space="0" w:color="auto"/>
                        <w:bottom w:val="none" w:sz="0" w:space="0" w:color="auto"/>
                        <w:right w:val="none" w:sz="0" w:space="0" w:color="auto"/>
                      </w:divBdr>
                    </w:div>
                  </w:divsChild>
                </w:div>
                <w:div w:id="643972261">
                  <w:marLeft w:val="0"/>
                  <w:marRight w:val="0"/>
                  <w:marTop w:val="0"/>
                  <w:marBottom w:val="0"/>
                  <w:divBdr>
                    <w:top w:val="none" w:sz="0" w:space="0" w:color="auto"/>
                    <w:left w:val="none" w:sz="0" w:space="0" w:color="auto"/>
                    <w:bottom w:val="none" w:sz="0" w:space="0" w:color="auto"/>
                    <w:right w:val="none" w:sz="0" w:space="0" w:color="auto"/>
                  </w:divBdr>
                  <w:divsChild>
                    <w:div w:id="36854454">
                      <w:marLeft w:val="0"/>
                      <w:marRight w:val="0"/>
                      <w:marTop w:val="0"/>
                      <w:marBottom w:val="0"/>
                      <w:divBdr>
                        <w:top w:val="none" w:sz="0" w:space="0" w:color="auto"/>
                        <w:left w:val="none" w:sz="0" w:space="0" w:color="auto"/>
                        <w:bottom w:val="none" w:sz="0" w:space="0" w:color="auto"/>
                        <w:right w:val="none" w:sz="0" w:space="0" w:color="auto"/>
                      </w:divBdr>
                    </w:div>
                  </w:divsChild>
                </w:div>
                <w:div w:id="1098142395">
                  <w:marLeft w:val="0"/>
                  <w:marRight w:val="0"/>
                  <w:marTop w:val="0"/>
                  <w:marBottom w:val="0"/>
                  <w:divBdr>
                    <w:top w:val="none" w:sz="0" w:space="0" w:color="auto"/>
                    <w:left w:val="none" w:sz="0" w:space="0" w:color="auto"/>
                    <w:bottom w:val="none" w:sz="0" w:space="0" w:color="auto"/>
                    <w:right w:val="none" w:sz="0" w:space="0" w:color="auto"/>
                  </w:divBdr>
                  <w:divsChild>
                    <w:div w:id="818889544">
                      <w:marLeft w:val="0"/>
                      <w:marRight w:val="0"/>
                      <w:marTop w:val="0"/>
                      <w:marBottom w:val="0"/>
                      <w:divBdr>
                        <w:top w:val="none" w:sz="0" w:space="0" w:color="auto"/>
                        <w:left w:val="none" w:sz="0" w:space="0" w:color="auto"/>
                        <w:bottom w:val="none" w:sz="0" w:space="0" w:color="auto"/>
                        <w:right w:val="none" w:sz="0" w:space="0" w:color="auto"/>
                      </w:divBdr>
                    </w:div>
                  </w:divsChild>
                </w:div>
                <w:div w:id="119537902">
                  <w:marLeft w:val="0"/>
                  <w:marRight w:val="0"/>
                  <w:marTop w:val="0"/>
                  <w:marBottom w:val="0"/>
                  <w:divBdr>
                    <w:top w:val="none" w:sz="0" w:space="0" w:color="auto"/>
                    <w:left w:val="none" w:sz="0" w:space="0" w:color="auto"/>
                    <w:bottom w:val="none" w:sz="0" w:space="0" w:color="auto"/>
                    <w:right w:val="none" w:sz="0" w:space="0" w:color="auto"/>
                  </w:divBdr>
                  <w:divsChild>
                    <w:div w:id="1912231962">
                      <w:marLeft w:val="0"/>
                      <w:marRight w:val="0"/>
                      <w:marTop w:val="0"/>
                      <w:marBottom w:val="0"/>
                      <w:divBdr>
                        <w:top w:val="none" w:sz="0" w:space="0" w:color="auto"/>
                        <w:left w:val="none" w:sz="0" w:space="0" w:color="auto"/>
                        <w:bottom w:val="none" w:sz="0" w:space="0" w:color="auto"/>
                        <w:right w:val="none" w:sz="0" w:space="0" w:color="auto"/>
                      </w:divBdr>
                    </w:div>
                  </w:divsChild>
                </w:div>
                <w:div w:id="1777166156">
                  <w:marLeft w:val="0"/>
                  <w:marRight w:val="0"/>
                  <w:marTop w:val="0"/>
                  <w:marBottom w:val="0"/>
                  <w:divBdr>
                    <w:top w:val="none" w:sz="0" w:space="0" w:color="auto"/>
                    <w:left w:val="none" w:sz="0" w:space="0" w:color="auto"/>
                    <w:bottom w:val="none" w:sz="0" w:space="0" w:color="auto"/>
                    <w:right w:val="none" w:sz="0" w:space="0" w:color="auto"/>
                  </w:divBdr>
                  <w:divsChild>
                    <w:div w:id="892152854">
                      <w:marLeft w:val="0"/>
                      <w:marRight w:val="0"/>
                      <w:marTop w:val="0"/>
                      <w:marBottom w:val="0"/>
                      <w:divBdr>
                        <w:top w:val="none" w:sz="0" w:space="0" w:color="auto"/>
                        <w:left w:val="none" w:sz="0" w:space="0" w:color="auto"/>
                        <w:bottom w:val="none" w:sz="0" w:space="0" w:color="auto"/>
                        <w:right w:val="none" w:sz="0" w:space="0" w:color="auto"/>
                      </w:divBdr>
                    </w:div>
                  </w:divsChild>
                </w:div>
                <w:div w:id="1132092752">
                  <w:marLeft w:val="0"/>
                  <w:marRight w:val="0"/>
                  <w:marTop w:val="0"/>
                  <w:marBottom w:val="0"/>
                  <w:divBdr>
                    <w:top w:val="none" w:sz="0" w:space="0" w:color="auto"/>
                    <w:left w:val="none" w:sz="0" w:space="0" w:color="auto"/>
                    <w:bottom w:val="none" w:sz="0" w:space="0" w:color="auto"/>
                    <w:right w:val="none" w:sz="0" w:space="0" w:color="auto"/>
                  </w:divBdr>
                  <w:divsChild>
                    <w:div w:id="1862861536">
                      <w:marLeft w:val="0"/>
                      <w:marRight w:val="0"/>
                      <w:marTop w:val="0"/>
                      <w:marBottom w:val="0"/>
                      <w:divBdr>
                        <w:top w:val="none" w:sz="0" w:space="0" w:color="auto"/>
                        <w:left w:val="none" w:sz="0" w:space="0" w:color="auto"/>
                        <w:bottom w:val="none" w:sz="0" w:space="0" w:color="auto"/>
                        <w:right w:val="none" w:sz="0" w:space="0" w:color="auto"/>
                      </w:divBdr>
                    </w:div>
                  </w:divsChild>
                </w:div>
                <w:div w:id="755637368">
                  <w:marLeft w:val="0"/>
                  <w:marRight w:val="0"/>
                  <w:marTop w:val="0"/>
                  <w:marBottom w:val="0"/>
                  <w:divBdr>
                    <w:top w:val="none" w:sz="0" w:space="0" w:color="auto"/>
                    <w:left w:val="none" w:sz="0" w:space="0" w:color="auto"/>
                    <w:bottom w:val="none" w:sz="0" w:space="0" w:color="auto"/>
                    <w:right w:val="none" w:sz="0" w:space="0" w:color="auto"/>
                  </w:divBdr>
                  <w:divsChild>
                    <w:div w:id="1803576638">
                      <w:marLeft w:val="0"/>
                      <w:marRight w:val="0"/>
                      <w:marTop w:val="0"/>
                      <w:marBottom w:val="0"/>
                      <w:divBdr>
                        <w:top w:val="none" w:sz="0" w:space="0" w:color="auto"/>
                        <w:left w:val="none" w:sz="0" w:space="0" w:color="auto"/>
                        <w:bottom w:val="none" w:sz="0" w:space="0" w:color="auto"/>
                        <w:right w:val="none" w:sz="0" w:space="0" w:color="auto"/>
                      </w:divBdr>
                    </w:div>
                  </w:divsChild>
                </w:div>
                <w:div w:id="580260499">
                  <w:marLeft w:val="0"/>
                  <w:marRight w:val="0"/>
                  <w:marTop w:val="0"/>
                  <w:marBottom w:val="0"/>
                  <w:divBdr>
                    <w:top w:val="none" w:sz="0" w:space="0" w:color="auto"/>
                    <w:left w:val="none" w:sz="0" w:space="0" w:color="auto"/>
                    <w:bottom w:val="none" w:sz="0" w:space="0" w:color="auto"/>
                    <w:right w:val="none" w:sz="0" w:space="0" w:color="auto"/>
                  </w:divBdr>
                  <w:divsChild>
                    <w:div w:id="686178836">
                      <w:marLeft w:val="0"/>
                      <w:marRight w:val="0"/>
                      <w:marTop w:val="0"/>
                      <w:marBottom w:val="0"/>
                      <w:divBdr>
                        <w:top w:val="none" w:sz="0" w:space="0" w:color="auto"/>
                        <w:left w:val="none" w:sz="0" w:space="0" w:color="auto"/>
                        <w:bottom w:val="none" w:sz="0" w:space="0" w:color="auto"/>
                        <w:right w:val="none" w:sz="0" w:space="0" w:color="auto"/>
                      </w:divBdr>
                    </w:div>
                  </w:divsChild>
                </w:div>
                <w:div w:id="1030911454">
                  <w:marLeft w:val="0"/>
                  <w:marRight w:val="0"/>
                  <w:marTop w:val="0"/>
                  <w:marBottom w:val="0"/>
                  <w:divBdr>
                    <w:top w:val="none" w:sz="0" w:space="0" w:color="auto"/>
                    <w:left w:val="none" w:sz="0" w:space="0" w:color="auto"/>
                    <w:bottom w:val="none" w:sz="0" w:space="0" w:color="auto"/>
                    <w:right w:val="none" w:sz="0" w:space="0" w:color="auto"/>
                  </w:divBdr>
                  <w:divsChild>
                    <w:div w:id="247623075">
                      <w:marLeft w:val="0"/>
                      <w:marRight w:val="0"/>
                      <w:marTop w:val="0"/>
                      <w:marBottom w:val="0"/>
                      <w:divBdr>
                        <w:top w:val="none" w:sz="0" w:space="0" w:color="auto"/>
                        <w:left w:val="none" w:sz="0" w:space="0" w:color="auto"/>
                        <w:bottom w:val="none" w:sz="0" w:space="0" w:color="auto"/>
                        <w:right w:val="none" w:sz="0" w:space="0" w:color="auto"/>
                      </w:divBdr>
                    </w:div>
                  </w:divsChild>
                </w:div>
                <w:div w:id="321131046">
                  <w:marLeft w:val="0"/>
                  <w:marRight w:val="0"/>
                  <w:marTop w:val="0"/>
                  <w:marBottom w:val="0"/>
                  <w:divBdr>
                    <w:top w:val="none" w:sz="0" w:space="0" w:color="auto"/>
                    <w:left w:val="none" w:sz="0" w:space="0" w:color="auto"/>
                    <w:bottom w:val="none" w:sz="0" w:space="0" w:color="auto"/>
                    <w:right w:val="none" w:sz="0" w:space="0" w:color="auto"/>
                  </w:divBdr>
                  <w:divsChild>
                    <w:div w:id="2108192760">
                      <w:marLeft w:val="0"/>
                      <w:marRight w:val="0"/>
                      <w:marTop w:val="0"/>
                      <w:marBottom w:val="0"/>
                      <w:divBdr>
                        <w:top w:val="none" w:sz="0" w:space="0" w:color="auto"/>
                        <w:left w:val="none" w:sz="0" w:space="0" w:color="auto"/>
                        <w:bottom w:val="none" w:sz="0" w:space="0" w:color="auto"/>
                        <w:right w:val="none" w:sz="0" w:space="0" w:color="auto"/>
                      </w:divBdr>
                    </w:div>
                  </w:divsChild>
                </w:div>
                <w:div w:id="899829659">
                  <w:marLeft w:val="0"/>
                  <w:marRight w:val="0"/>
                  <w:marTop w:val="0"/>
                  <w:marBottom w:val="0"/>
                  <w:divBdr>
                    <w:top w:val="none" w:sz="0" w:space="0" w:color="auto"/>
                    <w:left w:val="none" w:sz="0" w:space="0" w:color="auto"/>
                    <w:bottom w:val="none" w:sz="0" w:space="0" w:color="auto"/>
                    <w:right w:val="none" w:sz="0" w:space="0" w:color="auto"/>
                  </w:divBdr>
                  <w:divsChild>
                    <w:div w:id="1239941982">
                      <w:marLeft w:val="0"/>
                      <w:marRight w:val="0"/>
                      <w:marTop w:val="0"/>
                      <w:marBottom w:val="0"/>
                      <w:divBdr>
                        <w:top w:val="none" w:sz="0" w:space="0" w:color="auto"/>
                        <w:left w:val="none" w:sz="0" w:space="0" w:color="auto"/>
                        <w:bottom w:val="none" w:sz="0" w:space="0" w:color="auto"/>
                        <w:right w:val="none" w:sz="0" w:space="0" w:color="auto"/>
                      </w:divBdr>
                    </w:div>
                  </w:divsChild>
                </w:div>
                <w:div w:id="1957371812">
                  <w:marLeft w:val="0"/>
                  <w:marRight w:val="0"/>
                  <w:marTop w:val="0"/>
                  <w:marBottom w:val="0"/>
                  <w:divBdr>
                    <w:top w:val="none" w:sz="0" w:space="0" w:color="auto"/>
                    <w:left w:val="none" w:sz="0" w:space="0" w:color="auto"/>
                    <w:bottom w:val="none" w:sz="0" w:space="0" w:color="auto"/>
                    <w:right w:val="none" w:sz="0" w:space="0" w:color="auto"/>
                  </w:divBdr>
                  <w:divsChild>
                    <w:div w:id="2051105422">
                      <w:marLeft w:val="0"/>
                      <w:marRight w:val="0"/>
                      <w:marTop w:val="0"/>
                      <w:marBottom w:val="0"/>
                      <w:divBdr>
                        <w:top w:val="none" w:sz="0" w:space="0" w:color="auto"/>
                        <w:left w:val="none" w:sz="0" w:space="0" w:color="auto"/>
                        <w:bottom w:val="none" w:sz="0" w:space="0" w:color="auto"/>
                        <w:right w:val="none" w:sz="0" w:space="0" w:color="auto"/>
                      </w:divBdr>
                    </w:div>
                  </w:divsChild>
                </w:div>
                <w:div w:id="440149260">
                  <w:marLeft w:val="0"/>
                  <w:marRight w:val="0"/>
                  <w:marTop w:val="0"/>
                  <w:marBottom w:val="0"/>
                  <w:divBdr>
                    <w:top w:val="none" w:sz="0" w:space="0" w:color="auto"/>
                    <w:left w:val="none" w:sz="0" w:space="0" w:color="auto"/>
                    <w:bottom w:val="none" w:sz="0" w:space="0" w:color="auto"/>
                    <w:right w:val="none" w:sz="0" w:space="0" w:color="auto"/>
                  </w:divBdr>
                  <w:divsChild>
                    <w:div w:id="15799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646073">
          <w:marLeft w:val="0"/>
          <w:marRight w:val="0"/>
          <w:marTop w:val="0"/>
          <w:marBottom w:val="0"/>
          <w:divBdr>
            <w:top w:val="none" w:sz="0" w:space="0" w:color="auto"/>
            <w:left w:val="none" w:sz="0" w:space="0" w:color="auto"/>
            <w:bottom w:val="none" w:sz="0" w:space="0" w:color="auto"/>
            <w:right w:val="none" w:sz="0" w:space="0" w:color="auto"/>
          </w:divBdr>
        </w:div>
        <w:div w:id="248202414">
          <w:marLeft w:val="0"/>
          <w:marRight w:val="0"/>
          <w:marTop w:val="0"/>
          <w:marBottom w:val="0"/>
          <w:divBdr>
            <w:top w:val="none" w:sz="0" w:space="0" w:color="auto"/>
            <w:left w:val="none" w:sz="0" w:space="0" w:color="auto"/>
            <w:bottom w:val="none" w:sz="0" w:space="0" w:color="auto"/>
            <w:right w:val="none" w:sz="0" w:space="0" w:color="auto"/>
          </w:divBdr>
        </w:div>
        <w:div w:id="1862668959">
          <w:marLeft w:val="0"/>
          <w:marRight w:val="0"/>
          <w:marTop w:val="0"/>
          <w:marBottom w:val="0"/>
          <w:divBdr>
            <w:top w:val="none" w:sz="0" w:space="0" w:color="auto"/>
            <w:left w:val="none" w:sz="0" w:space="0" w:color="auto"/>
            <w:bottom w:val="none" w:sz="0" w:space="0" w:color="auto"/>
            <w:right w:val="none" w:sz="0" w:space="0" w:color="auto"/>
          </w:divBdr>
        </w:div>
        <w:div w:id="1772122564">
          <w:marLeft w:val="0"/>
          <w:marRight w:val="0"/>
          <w:marTop w:val="0"/>
          <w:marBottom w:val="0"/>
          <w:divBdr>
            <w:top w:val="none" w:sz="0" w:space="0" w:color="auto"/>
            <w:left w:val="none" w:sz="0" w:space="0" w:color="auto"/>
            <w:bottom w:val="none" w:sz="0" w:space="0" w:color="auto"/>
            <w:right w:val="none" w:sz="0" w:space="0" w:color="auto"/>
          </w:divBdr>
        </w:div>
        <w:div w:id="142046909">
          <w:marLeft w:val="0"/>
          <w:marRight w:val="0"/>
          <w:marTop w:val="0"/>
          <w:marBottom w:val="0"/>
          <w:divBdr>
            <w:top w:val="none" w:sz="0" w:space="0" w:color="auto"/>
            <w:left w:val="none" w:sz="0" w:space="0" w:color="auto"/>
            <w:bottom w:val="none" w:sz="0" w:space="0" w:color="auto"/>
            <w:right w:val="none" w:sz="0" w:space="0" w:color="auto"/>
          </w:divBdr>
        </w:div>
        <w:div w:id="1388799420">
          <w:marLeft w:val="0"/>
          <w:marRight w:val="0"/>
          <w:marTop w:val="0"/>
          <w:marBottom w:val="0"/>
          <w:divBdr>
            <w:top w:val="none" w:sz="0" w:space="0" w:color="auto"/>
            <w:left w:val="none" w:sz="0" w:space="0" w:color="auto"/>
            <w:bottom w:val="none" w:sz="0" w:space="0" w:color="auto"/>
            <w:right w:val="none" w:sz="0" w:space="0" w:color="auto"/>
          </w:divBdr>
        </w:div>
        <w:div w:id="81293956">
          <w:marLeft w:val="0"/>
          <w:marRight w:val="0"/>
          <w:marTop w:val="0"/>
          <w:marBottom w:val="0"/>
          <w:divBdr>
            <w:top w:val="none" w:sz="0" w:space="0" w:color="auto"/>
            <w:left w:val="none" w:sz="0" w:space="0" w:color="auto"/>
            <w:bottom w:val="none" w:sz="0" w:space="0" w:color="auto"/>
            <w:right w:val="none" w:sz="0" w:space="0" w:color="auto"/>
          </w:divBdr>
        </w:div>
        <w:div w:id="1648432027">
          <w:marLeft w:val="0"/>
          <w:marRight w:val="0"/>
          <w:marTop w:val="0"/>
          <w:marBottom w:val="0"/>
          <w:divBdr>
            <w:top w:val="none" w:sz="0" w:space="0" w:color="auto"/>
            <w:left w:val="none" w:sz="0" w:space="0" w:color="auto"/>
            <w:bottom w:val="none" w:sz="0" w:space="0" w:color="auto"/>
            <w:right w:val="none" w:sz="0" w:space="0" w:color="auto"/>
          </w:divBdr>
        </w:div>
      </w:divsChild>
    </w:div>
    <w:div w:id="1078864243">
      <w:bodyDiv w:val="1"/>
      <w:marLeft w:val="0"/>
      <w:marRight w:val="0"/>
      <w:marTop w:val="0"/>
      <w:marBottom w:val="0"/>
      <w:divBdr>
        <w:top w:val="none" w:sz="0" w:space="0" w:color="auto"/>
        <w:left w:val="none" w:sz="0" w:space="0" w:color="auto"/>
        <w:bottom w:val="none" w:sz="0" w:space="0" w:color="auto"/>
        <w:right w:val="none" w:sz="0" w:space="0" w:color="auto"/>
      </w:divBdr>
    </w:div>
    <w:div w:id="1078870750">
      <w:bodyDiv w:val="1"/>
      <w:marLeft w:val="0"/>
      <w:marRight w:val="0"/>
      <w:marTop w:val="0"/>
      <w:marBottom w:val="0"/>
      <w:divBdr>
        <w:top w:val="none" w:sz="0" w:space="0" w:color="auto"/>
        <w:left w:val="none" w:sz="0" w:space="0" w:color="auto"/>
        <w:bottom w:val="none" w:sz="0" w:space="0" w:color="auto"/>
        <w:right w:val="none" w:sz="0" w:space="0" w:color="auto"/>
      </w:divBdr>
    </w:div>
    <w:div w:id="1080951967">
      <w:bodyDiv w:val="1"/>
      <w:marLeft w:val="0"/>
      <w:marRight w:val="0"/>
      <w:marTop w:val="0"/>
      <w:marBottom w:val="0"/>
      <w:divBdr>
        <w:top w:val="none" w:sz="0" w:space="0" w:color="auto"/>
        <w:left w:val="none" w:sz="0" w:space="0" w:color="auto"/>
        <w:bottom w:val="none" w:sz="0" w:space="0" w:color="auto"/>
        <w:right w:val="none" w:sz="0" w:space="0" w:color="auto"/>
      </w:divBdr>
    </w:div>
    <w:div w:id="1085689682">
      <w:bodyDiv w:val="1"/>
      <w:marLeft w:val="0"/>
      <w:marRight w:val="0"/>
      <w:marTop w:val="0"/>
      <w:marBottom w:val="0"/>
      <w:divBdr>
        <w:top w:val="none" w:sz="0" w:space="0" w:color="auto"/>
        <w:left w:val="none" w:sz="0" w:space="0" w:color="auto"/>
        <w:bottom w:val="none" w:sz="0" w:space="0" w:color="auto"/>
        <w:right w:val="none" w:sz="0" w:space="0" w:color="auto"/>
      </w:divBdr>
    </w:div>
    <w:div w:id="1099182953">
      <w:bodyDiv w:val="1"/>
      <w:marLeft w:val="0"/>
      <w:marRight w:val="0"/>
      <w:marTop w:val="0"/>
      <w:marBottom w:val="0"/>
      <w:divBdr>
        <w:top w:val="none" w:sz="0" w:space="0" w:color="auto"/>
        <w:left w:val="none" w:sz="0" w:space="0" w:color="auto"/>
        <w:bottom w:val="none" w:sz="0" w:space="0" w:color="auto"/>
        <w:right w:val="none" w:sz="0" w:space="0" w:color="auto"/>
      </w:divBdr>
    </w:div>
    <w:div w:id="1100416204">
      <w:bodyDiv w:val="1"/>
      <w:marLeft w:val="0"/>
      <w:marRight w:val="0"/>
      <w:marTop w:val="0"/>
      <w:marBottom w:val="0"/>
      <w:divBdr>
        <w:top w:val="none" w:sz="0" w:space="0" w:color="auto"/>
        <w:left w:val="none" w:sz="0" w:space="0" w:color="auto"/>
        <w:bottom w:val="none" w:sz="0" w:space="0" w:color="auto"/>
        <w:right w:val="none" w:sz="0" w:space="0" w:color="auto"/>
      </w:divBdr>
    </w:div>
    <w:div w:id="1115324164">
      <w:bodyDiv w:val="1"/>
      <w:marLeft w:val="0"/>
      <w:marRight w:val="0"/>
      <w:marTop w:val="0"/>
      <w:marBottom w:val="0"/>
      <w:divBdr>
        <w:top w:val="none" w:sz="0" w:space="0" w:color="auto"/>
        <w:left w:val="none" w:sz="0" w:space="0" w:color="auto"/>
        <w:bottom w:val="none" w:sz="0" w:space="0" w:color="auto"/>
        <w:right w:val="none" w:sz="0" w:space="0" w:color="auto"/>
      </w:divBdr>
    </w:div>
    <w:div w:id="1126387224">
      <w:bodyDiv w:val="1"/>
      <w:marLeft w:val="0"/>
      <w:marRight w:val="0"/>
      <w:marTop w:val="0"/>
      <w:marBottom w:val="0"/>
      <w:divBdr>
        <w:top w:val="none" w:sz="0" w:space="0" w:color="auto"/>
        <w:left w:val="none" w:sz="0" w:space="0" w:color="auto"/>
        <w:bottom w:val="none" w:sz="0" w:space="0" w:color="auto"/>
        <w:right w:val="none" w:sz="0" w:space="0" w:color="auto"/>
      </w:divBdr>
    </w:div>
    <w:div w:id="1137723005">
      <w:bodyDiv w:val="1"/>
      <w:marLeft w:val="0"/>
      <w:marRight w:val="0"/>
      <w:marTop w:val="0"/>
      <w:marBottom w:val="0"/>
      <w:divBdr>
        <w:top w:val="none" w:sz="0" w:space="0" w:color="auto"/>
        <w:left w:val="none" w:sz="0" w:space="0" w:color="auto"/>
        <w:bottom w:val="none" w:sz="0" w:space="0" w:color="auto"/>
        <w:right w:val="none" w:sz="0" w:space="0" w:color="auto"/>
      </w:divBdr>
    </w:div>
    <w:div w:id="1139809138">
      <w:bodyDiv w:val="1"/>
      <w:marLeft w:val="0"/>
      <w:marRight w:val="0"/>
      <w:marTop w:val="0"/>
      <w:marBottom w:val="0"/>
      <w:divBdr>
        <w:top w:val="none" w:sz="0" w:space="0" w:color="auto"/>
        <w:left w:val="none" w:sz="0" w:space="0" w:color="auto"/>
        <w:bottom w:val="none" w:sz="0" w:space="0" w:color="auto"/>
        <w:right w:val="none" w:sz="0" w:space="0" w:color="auto"/>
      </w:divBdr>
    </w:div>
    <w:div w:id="1142966831">
      <w:bodyDiv w:val="1"/>
      <w:marLeft w:val="0"/>
      <w:marRight w:val="0"/>
      <w:marTop w:val="0"/>
      <w:marBottom w:val="0"/>
      <w:divBdr>
        <w:top w:val="none" w:sz="0" w:space="0" w:color="auto"/>
        <w:left w:val="none" w:sz="0" w:space="0" w:color="auto"/>
        <w:bottom w:val="none" w:sz="0" w:space="0" w:color="auto"/>
        <w:right w:val="none" w:sz="0" w:space="0" w:color="auto"/>
      </w:divBdr>
    </w:div>
    <w:div w:id="1146362305">
      <w:bodyDiv w:val="1"/>
      <w:marLeft w:val="0"/>
      <w:marRight w:val="0"/>
      <w:marTop w:val="0"/>
      <w:marBottom w:val="0"/>
      <w:divBdr>
        <w:top w:val="none" w:sz="0" w:space="0" w:color="auto"/>
        <w:left w:val="none" w:sz="0" w:space="0" w:color="auto"/>
        <w:bottom w:val="none" w:sz="0" w:space="0" w:color="auto"/>
        <w:right w:val="none" w:sz="0" w:space="0" w:color="auto"/>
      </w:divBdr>
    </w:div>
    <w:div w:id="1149513269">
      <w:bodyDiv w:val="1"/>
      <w:marLeft w:val="0"/>
      <w:marRight w:val="0"/>
      <w:marTop w:val="0"/>
      <w:marBottom w:val="0"/>
      <w:divBdr>
        <w:top w:val="none" w:sz="0" w:space="0" w:color="auto"/>
        <w:left w:val="none" w:sz="0" w:space="0" w:color="auto"/>
        <w:bottom w:val="none" w:sz="0" w:space="0" w:color="auto"/>
        <w:right w:val="none" w:sz="0" w:space="0" w:color="auto"/>
      </w:divBdr>
    </w:div>
    <w:div w:id="1152679014">
      <w:bodyDiv w:val="1"/>
      <w:marLeft w:val="0"/>
      <w:marRight w:val="0"/>
      <w:marTop w:val="0"/>
      <w:marBottom w:val="0"/>
      <w:divBdr>
        <w:top w:val="none" w:sz="0" w:space="0" w:color="auto"/>
        <w:left w:val="none" w:sz="0" w:space="0" w:color="auto"/>
        <w:bottom w:val="none" w:sz="0" w:space="0" w:color="auto"/>
        <w:right w:val="none" w:sz="0" w:space="0" w:color="auto"/>
      </w:divBdr>
    </w:div>
    <w:div w:id="1155607706">
      <w:bodyDiv w:val="1"/>
      <w:marLeft w:val="0"/>
      <w:marRight w:val="0"/>
      <w:marTop w:val="0"/>
      <w:marBottom w:val="0"/>
      <w:divBdr>
        <w:top w:val="none" w:sz="0" w:space="0" w:color="auto"/>
        <w:left w:val="none" w:sz="0" w:space="0" w:color="auto"/>
        <w:bottom w:val="none" w:sz="0" w:space="0" w:color="auto"/>
        <w:right w:val="none" w:sz="0" w:space="0" w:color="auto"/>
      </w:divBdr>
    </w:div>
    <w:div w:id="1168447886">
      <w:bodyDiv w:val="1"/>
      <w:marLeft w:val="0"/>
      <w:marRight w:val="0"/>
      <w:marTop w:val="0"/>
      <w:marBottom w:val="0"/>
      <w:divBdr>
        <w:top w:val="none" w:sz="0" w:space="0" w:color="auto"/>
        <w:left w:val="none" w:sz="0" w:space="0" w:color="auto"/>
        <w:bottom w:val="none" w:sz="0" w:space="0" w:color="auto"/>
        <w:right w:val="none" w:sz="0" w:space="0" w:color="auto"/>
      </w:divBdr>
    </w:div>
    <w:div w:id="1169366355">
      <w:bodyDiv w:val="1"/>
      <w:marLeft w:val="0"/>
      <w:marRight w:val="0"/>
      <w:marTop w:val="0"/>
      <w:marBottom w:val="0"/>
      <w:divBdr>
        <w:top w:val="none" w:sz="0" w:space="0" w:color="auto"/>
        <w:left w:val="none" w:sz="0" w:space="0" w:color="auto"/>
        <w:bottom w:val="none" w:sz="0" w:space="0" w:color="auto"/>
        <w:right w:val="none" w:sz="0" w:space="0" w:color="auto"/>
      </w:divBdr>
    </w:div>
    <w:div w:id="1170174478">
      <w:bodyDiv w:val="1"/>
      <w:marLeft w:val="0"/>
      <w:marRight w:val="0"/>
      <w:marTop w:val="0"/>
      <w:marBottom w:val="0"/>
      <w:divBdr>
        <w:top w:val="none" w:sz="0" w:space="0" w:color="auto"/>
        <w:left w:val="none" w:sz="0" w:space="0" w:color="auto"/>
        <w:bottom w:val="none" w:sz="0" w:space="0" w:color="auto"/>
        <w:right w:val="none" w:sz="0" w:space="0" w:color="auto"/>
      </w:divBdr>
    </w:div>
    <w:div w:id="1172335656">
      <w:bodyDiv w:val="1"/>
      <w:marLeft w:val="0"/>
      <w:marRight w:val="0"/>
      <w:marTop w:val="0"/>
      <w:marBottom w:val="0"/>
      <w:divBdr>
        <w:top w:val="none" w:sz="0" w:space="0" w:color="auto"/>
        <w:left w:val="none" w:sz="0" w:space="0" w:color="auto"/>
        <w:bottom w:val="none" w:sz="0" w:space="0" w:color="auto"/>
        <w:right w:val="none" w:sz="0" w:space="0" w:color="auto"/>
      </w:divBdr>
    </w:div>
    <w:div w:id="1176070145">
      <w:bodyDiv w:val="1"/>
      <w:marLeft w:val="0"/>
      <w:marRight w:val="0"/>
      <w:marTop w:val="0"/>
      <w:marBottom w:val="0"/>
      <w:divBdr>
        <w:top w:val="none" w:sz="0" w:space="0" w:color="auto"/>
        <w:left w:val="none" w:sz="0" w:space="0" w:color="auto"/>
        <w:bottom w:val="none" w:sz="0" w:space="0" w:color="auto"/>
        <w:right w:val="none" w:sz="0" w:space="0" w:color="auto"/>
      </w:divBdr>
    </w:div>
    <w:div w:id="1189414148">
      <w:bodyDiv w:val="1"/>
      <w:marLeft w:val="0"/>
      <w:marRight w:val="0"/>
      <w:marTop w:val="0"/>
      <w:marBottom w:val="0"/>
      <w:divBdr>
        <w:top w:val="none" w:sz="0" w:space="0" w:color="auto"/>
        <w:left w:val="none" w:sz="0" w:space="0" w:color="auto"/>
        <w:bottom w:val="none" w:sz="0" w:space="0" w:color="auto"/>
        <w:right w:val="none" w:sz="0" w:space="0" w:color="auto"/>
      </w:divBdr>
    </w:div>
    <w:div w:id="1189641699">
      <w:bodyDiv w:val="1"/>
      <w:marLeft w:val="0"/>
      <w:marRight w:val="0"/>
      <w:marTop w:val="0"/>
      <w:marBottom w:val="0"/>
      <w:divBdr>
        <w:top w:val="none" w:sz="0" w:space="0" w:color="auto"/>
        <w:left w:val="none" w:sz="0" w:space="0" w:color="auto"/>
        <w:bottom w:val="none" w:sz="0" w:space="0" w:color="auto"/>
        <w:right w:val="none" w:sz="0" w:space="0" w:color="auto"/>
      </w:divBdr>
      <w:divsChild>
        <w:div w:id="253174315">
          <w:marLeft w:val="0"/>
          <w:marRight w:val="0"/>
          <w:marTop w:val="0"/>
          <w:marBottom w:val="0"/>
          <w:divBdr>
            <w:top w:val="none" w:sz="0" w:space="0" w:color="auto"/>
            <w:left w:val="none" w:sz="0" w:space="0" w:color="auto"/>
            <w:bottom w:val="none" w:sz="0" w:space="0" w:color="auto"/>
            <w:right w:val="none" w:sz="0" w:space="0" w:color="auto"/>
          </w:divBdr>
          <w:divsChild>
            <w:div w:id="2070959480">
              <w:marLeft w:val="0"/>
              <w:marRight w:val="0"/>
              <w:marTop w:val="0"/>
              <w:marBottom w:val="0"/>
              <w:divBdr>
                <w:top w:val="none" w:sz="0" w:space="0" w:color="auto"/>
                <w:left w:val="none" w:sz="0" w:space="0" w:color="auto"/>
                <w:bottom w:val="none" w:sz="0" w:space="0" w:color="auto"/>
                <w:right w:val="none" w:sz="0" w:space="0" w:color="auto"/>
              </w:divBdr>
            </w:div>
            <w:div w:id="2068449307">
              <w:marLeft w:val="0"/>
              <w:marRight w:val="0"/>
              <w:marTop w:val="0"/>
              <w:marBottom w:val="0"/>
              <w:divBdr>
                <w:top w:val="none" w:sz="0" w:space="0" w:color="auto"/>
                <w:left w:val="none" w:sz="0" w:space="0" w:color="auto"/>
                <w:bottom w:val="none" w:sz="0" w:space="0" w:color="auto"/>
                <w:right w:val="none" w:sz="0" w:space="0" w:color="auto"/>
              </w:divBdr>
            </w:div>
            <w:div w:id="1423795017">
              <w:marLeft w:val="0"/>
              <w:marRight w:val="0"/>
              <w:marTop w:val="0"/>
              <w:marBottom w:val="0"/>
              <w:divBdr>
                <w:top w:val="none" w:sz="0" w:space="0" w:color="auto"/>
                <w:left w:val="none" w:sz="0" w:space="0" w:color="auto"/>
                <w:bottom w:val="none" w:sz="0" w:space="0" w:color="auto"/>
                <w:right w:val="none" w:sz="0" w:space="0" w:color="auto"/>
              </w:divBdr>
            </w:div>
          </w:divsChild>
        </w:div>
        <w:div w:id="1943225114">
          <w:marLeft w:val="0"/>
          <w:marRight w:val="0"/>
          <w:marTop w:val="0"/>
          <w:marBottom w:val="0"/>
          <w:divBdr>
            <w:top w:val="none" w:sz="0" w:space="0" w:color="auto"/>
            <w:left w:val="none" w:sz="0" w:space="0" w:color="auto"/>
            <w:bottom w:val="none" w:sz="0" w:space="0" w:color="auto"/>
            <w:right w:val="none" w:sz="0" w:space="0" w:color="auto"/>
          </w:divBdr>
          <w:divsChild>
            <w:div w:id="3685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67202">
      <w:bodyDiv w:val="1"/>
      <w:marLeft w:val="0"/>
      <w:marRight w:val="0"/>
      <w:marTop w:val="0"/>
      <w:marBottom w:val="0"/>
      <w:divBdr>
        <w:top w:val="none" w:sz="0" w:space="0" w:color="auto"/>
        <w:left w:val="none" w:sz="0" w:space="0" w:color="auto"/>
        <w:bottom w:val="none" w:sz="0" w:space="0" w:color="auto"/>
        <w:right w:val="none" w:sz="0" w:space="0" w:color="auto"/>
      </w:divBdr>
    </w:div>
    <w:div w:id="1202979351">
      <w:bodyDiv w:val="1"/>
      <w:marLeft w:val="0"/>
      <w:marRight w:val="0"/>
      <w:marTop w:val="0"/>
      <w:marBottom w:val="0"/>
      <w:divBdr>
        <w:top w:val="none" w:sz="0" w:space="0" w:color="auto"/>
        <w:left w:val="none" w:sz="0" w:space="0" w:color="auto"/>
        <w:bottom w:val="none" w:sz="0" w:space="0" w:color="auto"/>
        <w:right w:val="none" w:sz="0" w:space="0" w:color="auto"/>
      </w:divBdr>
    </w:div>
    <w:div w:id="1209024490">
      <w:bodyDiv w:val="1"/>
      <w:marLeft w:val="0"/>
      <w:marRight w:val="0"/>
      <w:marTop w:val="0"/>
      <w:marBottom w:val="0"/>
      <w:divBdr>
        <w:top w:val="none" w:sz="0" w:space="0" w:color="auto"/>
        <w:left w:val="none" w:sz="0" w:space="0" w:color="auto"/>
        <w:bottom w:val="none" w:sz="0" w:space="0" w:color="auto"/>
        <w:right w:val="none" w:sz="0" w:space="0" w:color="auto"/>
      </w:divBdr>
    </w:div>
    <w:div w:id="1213157269">
      <w:bodyDiv w:val="1"/>
      <w:marLeft w:val="0"/>
      <w:marRight w:val="0"/>
      <w:marTop w:val="0"/>
      <w:marBottom w:val="0"/>
      <w:divBdr>
        <w:top w:val="none" w:sz="0" w:space="0" w:color="auto"/>
        <w:left w:val="none" w:sz="0" w:space="0" w:color="auto"/>
        <w:bottom w:val="none" w:sz="0" w:space="0" w:color="auto"/>
        <w:right w:val="none" w:sz="0" w:space="0" w:color="auto"/>
      </w:divBdr>
    </w:div>
    <w:div w:id="1218778940">
      <w:bodyDiv w:val="1"/>
      <w:marLeft w:val="0"/>
      <w:marRight w:val="0"/>
      <w:marTop w:val="0"/>
      <w:marBottom w:val="0"/>
      <w:divBdr>
        <w:top w:val="none" w:sz="0" w:space="0" w:color="auto"/>
        <w:left w:val="none" w:sz="0" w:space="0" w:color="auto"/>
        <w:bottom w:val="none" w:sz="0" w:space="0" w:color="auto"/>
        <w:right w:val="none" w:sz="0" w:space="0" w:color="auto"/>
      </w:divBdr>
    </w:div>
    <w:div w:id="1220558225">
      <w:bodyDiv w:val="1"/>
      <w:marLeft w:val="0"/>
      <w:marRight w:val="0"/>
      <w:marTop w:val="0"/>
      <w:marBottom w:val="0"/>
      <w:divBdr>
        <w:top w:val="none" w:sz="0" w:space="0" w:color="auto"/>
        <w:left w:val="none" w:sz="0" w:space="0" w:color="auto"/>
        <w:bottom w:val="none" w:sz="0" w:space="0" w:color="auto"/>
        <w:right w:val="none" w:sz="0" w:space="0" w:color="auto"/>
      </w:divBdr>
    </w:div>
    <w:div w:id="1231504270">
      <w:bodyDiv w:val="1"/>
      <w:marLeft w:val="0"/>
      <w:marRight w:val="0"/>
      <w:marTop w:val="0"/>
      <w:marBottom w:val="0"/>
      <w:divBdr>
        <w:top w:val="none" w:sz="0" w:space="0" w:color="auto"/>
        <w:left w:val="none" w:sz="0" w:space="0" w:color="auto"/>
        <w:bottom w:val="none" w:sz="0" w:space="0" w:color="auto"/>
        <w:right w:val="none" w:sz="0" w:space="0" w:color="auto"/>
      </w:divBdr>
    </w:div>
    <w:div w:id="1236205708">
      <w:bodyDiv w:val="1"/>
      <w:marLeft w:val="0"/>
      <w:marRight w:val="0"/>
      <w:marTop w:val="0"/>
      <w:marBottom w:val="0"/>
      <w:divBdr>
        <w:top w:val="none" w:sz="0" w:space="0" w:color="auto"/>
        <w:left w:val="none" w:sz="0" w:space="0" w:color="auto"/>
        <w:bottom w:val="none" w:sz="0" w:space="0" w:color="auto"/>
        <w:right w:val="none" w:sz="0" w:space="0" w:color="auto"/>
      </w:divBdr>
    </w:div>
    <w:div w:id="1244022489">
      <w:bodyDiv w:val="1"/>
      <w:marLeft w:val="0"/>
      <w:marRight w:val="0"/>
      <w:marTop w:val="0"/>
      <w:marBottom w:val="0"/>
      <w:divBdr>
        <w:top w:val="none" w:sz="0" w:space="0" w:color="auto"/>
        <w:left w:val="none" w:sz="0" w:space="0" w:color="auto"/>
        <w:bottom w:val="none" w:sz="0" w:space="0" w:color="auto"/>
        <w:right w:val="none" w:sz="0" w:space="0" w:color="auto"/>
      </w:divBdr>
    </w:div>
    <w:div w:id="1249847529">
      <w:bodyDiv w:val="1"/>
      <w:marLeft w:val="0"/>
      <w:marRight w:val="0"/>
      <w:marTop w:val="0"/>
      <w:marBottom w:val="0"/>
      <w:divBdr>
        <w:top w:val="none" w:sz="0" w:space="0" w:color="auto"/>
        <w:left w:val="none" w:sz="0" w:space="0" w:color="auto"/>
        <w:bottom w:val="none" w:sz="0" w:space="0" w:color="auto"/>
        <w:right w:val="none" w:sz="0" w:space="0" w:color="auto"/>
      </w:divBdr>
    </w:div>
    <w:div w:id="1267730411">
      <w:bodyDiv w:val="1"/>
      <w:marLeft w:val="0"/>
      <w:marRight w:val="0"/>
      <w:marTop w:val="0"/>
      <w:marBottom w:val="0"/>
      <w:divBdr>
        <w:top w:val="none" w:sz="0" w:space="0" w:color="auto"/>
        <w:left w:val="none" w:sz="0" w:space="0" w:color="auto"/>
        <w:bottom w:val="none" w:sz="0" w:space="0" w:color="auto"/>
        <w:right w:val="none" w:sz="0" w:space="0" w:color="auto"/>
      </w:divBdr>
    </w:div>
    <w:div w:id="1274433847">
      <w:bodyDiv w:val="1"/>
      <w:marLeft w:val="0"/>
      <w:marRight w:val="0"/>
      <w:marTop w:val="0"/>
      <w:marBottom w:val="0"/>
      <w:divBdr>
        <w:top w:val="none" w:sz="0" w:space="0" w:color="auto"/>
        <w:left w:val="none" w:sz="0" w:space="0" w:color="auto"/>
        <w:bottom w:val="none" w:sz="0" w:space="0" w:color="auto"/>
        <w:right w:val="none" w:sz="0" w:space="0" w:color="auto"/>
      </w:divBdr>
    </w:div>
    <w:div w:id="1274438275">
      <w:bodyDiv w:val="1"/>
      <w:marLeft w:val="0"/>
      <w:marRight w:val="0"/>
      <w:marTop w:val="0"/>
      <w:marBottom w:val="0"/>
      <w:divBdr>
        <w:top w:val="none" w:sz="0" w:space="0" w:color="auto"/>
        <w:left w:val="none" w:sz="0" w:space="0" w:color="auto"/>
        <w:bottom w:val="none" w:sz="0" w:space="0" w:color="auto"/>
        <w:right w:val="none" w:sz="0" w:space="0" w:color="auto"/>
      </w:divBdr>
    </w:div>
    <w:div w:id="1276912033">
      <w:bodyDiv w:val="1"/>
      <w:marLeft w:val="0"/>
      <w:marRight w:val="0"/>
      <w:marTop w:val="0"/>
      <w:marBottom w:val="0"/>
      <w:divBdr>
        <w:top w:val="none" w:sz="0" w:space="0" w:color="auto"/>
        <w:left w:val="none" w:sz="0" w:space="0" w:color="auto"/>
        <w:bottom w:val="none" w:sz="0" w:space="0" w:color="auto"/>
        <w:right w:val="none" w:sz="0" w:space="0" w:color="auto"/>
      </w:divBdr>
    </w:div>
    <w:div w:id="1279265484">
      <w:bodyDiv w:val="1"/>
      <w:marLeft w:val="0"/>
      <w:marRight w:val="0"/>
      <w:marTop w:val="0"/>
      <w:marBottom w:val="0"/>
      <w:divBdr>
        <w:top w:val="none" w:sz="0" w:space="0" w:color="auto"/>
        <w:left w:val="none" w:sz="0" w:space="0" w:color="auto"/>
        <w:bottom w:val="none" w:sz="0" w:space="0" w:color="auto"/>
        <w:right w:val="none" w:sz="0" w:space="0" w:color="auto"/>
      </w:divBdr>
    </w:div>
    <w:div w:id="1287812626">
      <w:bodyDiv w:val="1"/>
      <w:marLeft w:val="0"/>
      <w:marRight w:val="0"/>
      <w:marTop w:val="0"/>
      <w:marBottom w:val="0"/>
      <w:divBdr>
        <w:top w:val="none" w:sz="0" w:space="0" w:color="auto"/>
        <w:left w:val="none" w:sz="0" w:space="0" w:color="auto"/>
        <w:bottom w:val="none" w:sz="0" w:space="0" w:color="auto"/>
        <w:right w:val="none" w:sz="0" w:space="0" w:color="auto"/>
      </w:divBdr>
      <w:divsChild>
        <w:div w:id="40401166">
          <w:marLeft w:val="0"/>
          <w:marRight w:val="0"/>
          <w:marTop w:val="0"/>
          <w:marBottom w:val="0"/>
          <w:divBdr>
            <w:top w:val="none" w:sz="0" w:space="0" w:color="auto"/>
            <w:left w:val="none" w:sz="0" w:space="0" w:color="auto"/>
            <w:bottom w:val="none" w:sz="0" w:space="0" w:color="auto"/>
            <w:right w:val="none" w:sz="0" w:space="0" w:color="auto"/>
          </w:divBdr>
        </w:div>
      </w:divsChild>
    </w:div>
    <w:div w:id="1288657081">
      <w:bodyDiv w:val="1"/>
      <w:marLeft w:val="0"/>
      <w:marRight w:val="0"/>
      <w:marTop w:val="0"/>
      <w:marBottom w:val="0"/>
      <w:divBdr>
        <w:top w:val="none" w:sz="0" w:space="0" w:color="auto"/>
        <w:left w:val="none" w:sz="0" w:space="0" w:color="auto"/>
        <w:bottom w:val="none" w:sz="0" w:space="0" w:color="auto"/>
        <w:right w:val="none" w:sz="0" w:space="0" w:color="auto"/>
      </w:divBdr>
    </w:div>
    <w:div w:id="1305768567">
      <w:bodyDiv w:val="1"/>
      <w:marLeft w:val="0"/>
      <w:marRight w:val="0"/>
      <w:marTop w:val="0"/>
      <w:marBottom w:val="0"/>
      <w:divBdr>
        <w:top w:val="none" w:sz="0" w:space="0" w:color="auto"/>
        <w:left w:val="none" w:sz="0" w:space="0" w:color="auto"/>
        <w:bottom w:val="none" w:sz="0" w:space="0" w:color="auto"/>
        <w:right w:val="none" w:sz="0" w:space="0" w:color="auto"/>
      </w:divBdr>
    </w:div>
    <w:div w:id="1307974873">
      <w:bodyDiv w:val="1"/>
      <w:marLeft w:val="0"/>
      <w:marRight w:val="0"/>
      <w:marTop w:val="0"/>
      <w:marBottom w:val="0"/>
      <w:divBdr>
        <w:top w:val="none" w:sz="0" w:space="0" w:color="auto"/>
        <w:left w:val="none" w:sz="0" w:space="0" w:color="auto"/>
        <w:bottom w:val="none" w:sz="0" w:space="0" w:color="auto"/>
        <w:right w:val="none" w:sz="0" w:space="0" w:color="auto"/>
      </w:divBdr>
    </w:div>
    <w:div w:id="1312976951">
      <w:bodyDiv w:val="1"/>
      <w:marLeft w:val="0"/>
      <w:marRight w:val="0"/>
      <w:marTop w:val="0"/>
      <w:marBottom w:val="0"/>
      <w:divBdr>
        <w:top w:val="none" w:sz="0" w:space="0" w:color="auto"/>
        <w:left w:val="none" w:sz="0" w:space="0" w:color="auto"/>
        <w:bottom w:val="none" w:sz="0" w:space="0" w:color="auto"/>
        <w:right w:val="none" w:sz="0" w:space="0" w:color="auto"/>
      </w:divBdr>
    </w:div>
    <w:div w:id="1320764290">
      <w:bodyDiv w:val="1"/>
      <w:marLeft w:val="0"/>
      <w:marRight w:val="0"/>
      <w:marTop w:val="0"/>
      <w:marBottom w:val="0"/>
      <w:divBdr>
        <w:top w:val="none" w:sz="0" w:space="0" w:color="auto"/>
        <w:left w:val="none" w:sz="0" w:space="0" w:color="auto"/>
        <w:bottom w:val="none" w:sz="0" w:space="0" w:color="auto"/>
        <w:right w:val="none" w:sz="0" w:space="0" w:color="auto"/>
      </w:divBdr>
    </w:div>
    <w:div w:id="1322544049">
      <w:bodyDiv w:val="1"/>
      <w:marLeft w:val="0"/>
      <w:marRight w:val="0"/>
      <w:marTop w:val="0"/>
      <w:marBottom w:val="0"/>
      <w:divBdr>
        <w:top w:val="none" w:sz="0" w:space="0" w:color="auto"/>
        <w:left w:val="none" w:sz="0" w:space="0" w:color="auto"/>
        <w:bottom w:val="none" w:sz="0" w:space="0" w:color="auto"/>
        <w:right w:val="none" w:sz="0" w:space="0" w:color="auto"/>
      </w:divBdr>
    </w:div>
    <w:div w:id="1324816001">
      <w:bodyDiv w:val="1"/>
      <w:marLeft w:val="0"/>
      <w:marRight w:val="0"/>
      <w:marTop w:val="0"/>
      <w:marBottom w:val="0"/>
      <w:divBdr>
        <w:top w:val="none" w:sz="0" w:space="0" w:color="auto"/>
        <w:left w:val="none" w:sz="0" w:space="0" w:color="auto"/>
        <w:bottom w:val="none" w:sz="0" w:space="0" w:color="auto"/>
        <w:right w:val="none" w:sz="0" w:space="0" w:color="auto"/>
      </w:divBdr>
    </w:div>
    <w:div w:id="1332830764">
      <w:bodyDiv w:val="1"/>
      <w:marLeft w:val="0"/>
      <w:marRight w:val="0"/>
      <w:marTop w:val="0"/>
      <w:marBottom w:val="0"/>
      <w:divBdr>
        <w:top w:val="none" w:sz="0" w:space="0" w:color="auto"/>
        <w:left w:val="none" w:sz="0" w:space="0" w:color="auto"/>
        <w:bottom w:val="none" w:sz="0" w:space="0" w:color="auto"/>
        <w:right w:val="none" w:sz="0" w:space="0" w:color="auto"/>
      </w:divBdr>
    </w:div>
    <w:div w:id="1333685586">
      <w:bodyDiv w:val="1"/>
      <w:marLeft w:val="0"/>
      <w:marRight w:val="0"/>
      <w:marTop w:val="0"/>
      <w:marBottom w:val="0"/>
      <w:divBdr>
        <w:top w:val="none" w:sz="0" w:space="0" w:color="auto"/>
        <w:left w:val="none" w:sz="0" w:space="0" w:color="auto"/>
        <w:bottom w:val="none" w:sz="0" w:space="0" w:color="auto"/>
        <w:right w:val="none" w:sz="0" w:space="0" w:color="auto"/>
      </w:divBdr>
    </w:div>
    <w:div w:id="1339040260">
      <w:bodyDiv w:val="1"/>
      <w:marLeft w:val="0"/>
      <w:marRight w:val="0"/>
      <w:marTop w:val="0"/>
      <w:marBottom w:val="0"/>
      <w:divBdr>
        <w:top w:val="none" w:sz="0" w:space="0" w:color="auto"/>
        <w:left w:val="none" w:sz="0" w:space="0" w:color="auto"/>
        <w:bottom w:val="none" w:sz="0" w:space="0" w:color="auto"/>
        <w:right w:val="none" w:sz="0" w:space="0" w:color="auto"/>
      </w:divBdr>
    </w:div>
    <w:div w:id="1345979887">
      <w:bodyDiv w:val="1"/>
      <w:marLeft w:val="0"/>
      <w:marRight w:val="0"/>
      <w:marTop w:val="0"/>
      <w:marBottom w:val="0"/>
      <w:divBdr>
        <w:top w:val="none" w:sz="0" w:space="0" w:color="auto"/>
        <w:left w:val="none" w:sz="0" w:space="0" w:color="auto"/>
        <w:bottom w:val="none" w:sz="0" w:space="0" w:color="auto"/>
        <w:right w:val="none" w:sz="0" w:space="0" w:color="auto"/>
      </w:divBdr>
    </w:div>
    <w:div w:id="1348219621">
      <w:bodyDiv w:val="1"/>
      <w:marLeft w:val="0"/>
      <w:marRight w:val="0"/>
      <w:marTop w:val="0"/>
      <w:marBottom w:val="0"/>
      <w:divBdr>
        <w:top w:val="none" w:sz="0" w:space="0" w:color="auto"/>
        <w:left w:val="none" w:sz="0" w:space="0" w:color="auto"/>
        <w:bottom w:val="none" w:sz="0" w:space="0" w:color="auto"/>
        <w:right w:val="none" w:sz="0" w:space="0" w:color="auto"/>
      </w:divBdr>
    </w:div>
    <w:div w:id="1357971972">
      <w:bodyDiv w:val="1"/>
      <w:marLeft w:val="0"/>
      <w:marRight w:val="0"/>
      <w:marTop w:val="0"/>
      <w:marBottom w:val="0"/>
      <w:divBdr>
        <w:top w:val="none" w:sz="0" w:space="0" w:color="auto"/>
        <w:left w:val="none" w:sz="0" w:space="0" w:color="auto"/>
        <w:bottom w:val="none" w:sz="0" w:space="0" w:color="auto"/>
        <w:right w:val="none" w:sz="0" w:space="0" w:color="auto"/>
      </w:divBdr>
    </w:div>
    <w:div w:id="1374844358">
      <w:bodyDiv w:val="1"/>
      <w:marLeft w:val="0"/>
      <w:marRight w:val="0"/>
      <w:marTop w:val="0"/>
      <w:marBottom w:val="0"/>
      <w:divBdr>
        <w:top w:val="none" w:sz="0" w:space="0" w:color="auto"/>
        <w:left w:val="none" w:sz="0" w:space="0" w:color="auto"/>
        <w:bottom w:val="none" w:sz="0" w:space="0" w:color="auto"/>
        <w:right w:val="none" w:sz="0" w:space="0" w:color="auto"/>
      </w:divBdr>
    </w:div>
    <w:div w:id="1376811577">
      <w:bodyDiv w:val="1"/>
      <w:marLeft w:val="0"/>
      <w:marRight w:val="0"/>
      <w:marTop w:val="0"/>
      <w:marBottom w:val="0"/>
      <w:divBdr>
        <w:top w:val="none" w:sz="0" w:space="0" w:color="auto"/>
        <w:left w:val="none" w:sz="0" w:space="0" w:color="auto"/>
        <w:bottom w:val="none" w:sz="0" w:space="0" w:color="auto"/>
        <w:right w:val="none" w:sz="0" w:space="0" w:color="auto"/>
      </w:divBdr>
    </w:div>
    <w:div w:id="1382024521">
      <w:bodyDiv w:val="1"/>
      <w:marLeft w:val="0"/>
      <w:marRight w:val="0"/>
      <w:marTop w:val="0"/>
      <w:marBottom w:val="0"/>
      <w:divBdr>
        <w:top w:val="none" w:sz="0" w:space="0" w:color="auto"/>
        <w:left w:val="none" w:sz="0" w:space="0" w:color="auto"/>
        <w:bottom w:val="none" w:sz="0" w:space="0" w:color="auto"/>
        <w:right w:val="none" w:sz="0" w:space="0" w:color="auto"/>
      </w:divBdr>
    </w:div>
    <w:div w:id="1387142280">
      <w:bodyDiv w:val="1"/>
      <w:marLeft w:val="0"/>
      <w:marRight w:val="0"/>
      <w:marTop w:val="0"/>
      <w:marBottom w:val="0"/>
      <w:divBdr>
        <w:top w:val="none" w:sz="0" w:space="0" w:color="auto"/>
        <w:left w:val="none" w:sz="0" w:space="0" w:color="auto"/>
        <w:bottom w:val="none" w:sz="0" w:space="0" w:color="auto"/>
        <w:right w:val="none" w:sz="0" w:space="0" w:color="auto"/>
      </w:divBdr>
      <w:divsChild>
        <w:div w:id="1097556943">
          <w:marLeft w:val="0"/>
          <w:marRight w:val="0"/>
          <w:marTop w:val="0"/>
          <w:marBottom w:val="0"/>
          <w:divBdr>
            <w:top w:val="none" w:sz="0" w:space="0" w:color="auto"/>
            <w:left w:val="none" w:sz="0" w:space="0" w:color="auto"/>
            <w:bottom w:val="none" w:sz="0" w:space="0" w:color="auto"/>
            <w:right w:val="none" w:sz="0" w:space="0" w:color="auto"/>
          </w:divBdr>
        </w:div>
        <w:div w:id="803348461">
          <w:marLeft w:val="0"/>
          <w:marRight w:val="0"/>
          <w:marTop w:val="0"/>
          <w:marBottom w:val="0"/>
          <w:divBdr>
            <w:top w:val="none" w:sz="0" w:space="0" w:color="auto"/>
            <w:left w:val="none" w:sz="0" w:space="0" w:color="auto"/>
            <w:bottom w:val="none" w:sz="0" w:space="0" w:color="auto"/>
            <w:right w:val="none" w:sz="0" w:space="0" w:color="auto"/>
          </w:divBdr>
        </w:div>
      </w:divsChild>
    </w:div>
    <w:div w:id="1388332786">
      <w:bodyDiv w:val="1"/>
      <w:marLeft w:val="0"/>
      <w:marRight w:val="0"/>
      <w:marTop w:val="0"/>
      <w:marBottom w:val="0"/>
      <w:divBdr>
        <w:top w:val="none" w:sz="0" w:space="0" w:color="auto"/>
        <w:left w:val="none" w:sz="0" w:space="0" w:color="auto"/>
        <w:bottom w:val="none" w:sz="0" w:space="0" w:color="auto"/>
        <w:right w:val="none" w:sz="0" w:space="0" w:color="auto"/>
      </w:divBdr>
    </w:div>
    <w:div w:id="1391080189">
      <w:bodyDiv w:val="1"/>
      <w:marLeft w:val="0"/>
      <w:marRight w:val="0"/>
      <w:marTop w:val="0"/>
      <w:marBottom w:val="0"/>
      <w:divBdr>
        <w:top w:val="none" w:sz="0" w:space="0" w:color="auto"/>
        <w:left w:val="none" w:sz="0" w:space="0" w:color="auto"/>
        <w:bottom w:val="none" w:sz="0" w:space="0" w:color="auto"/>
        <w:right w:val="none" w:sz="0" w:space="0" w:color="auto"/>
      </w:divBdr>
    </w:div>
    <w:div w:id="1395009683">
      <w:bodyDiv w:val="1"/>
      <w:marLeft w:val="0"/>
      <w:marRight w:val="0"/>
      <w:marTop w:val="0"/>
      <w:marBottom w:val="0"/>
      <w:divBdr>
        <w:top w:val="none" w:sz="0" w:space="0" w:color="auto"/>
        <w:left w:val="none" w:sz="0" w:space="0" w:color="auto"/>
        <w:bottom w:val="none" w:sz="0" w:space="0" w:color="auto"/>
        <w:right w:val="none" w:sz="0" w:space="0" w:color="auto"/>
      </w:divBdr>
    </w:div>
    <w:div w:id="1402752275">
      <w:bodyDiv w:val="1"/>
      <w:marLeft w:val="0"/>
      <w:marRight w:val="0"/>
      <w:marTop w:val="0"/>
      <w:marBottom w:val="0"/>
      <w:divBdr>
        <w:top w:val="none" w:sz="0" w:space="0" w:color="auto"/>
        <w:left w:val="none" w:sz="0" w:space="0" w:color="auto"/>
        <w:bottom w:val="none" w:sz="0" w:space="0" w:color="auto"/>
        <w:right w:val="none" w:sz="0" w:space="0" w:color="auto"/>
      </w:divBdr>
    </w:div>
    <w:div w:id="1430850044">
      <w:bodyDiv w:val="1"/>
      <w:marLeft w:val="0"/>
      <w:marRight w:val="0"/>
      <w:marTop w:val="0"/>
      <w:marBottom w:val="0"/>
      <w:divBdr>
        <w:top w:val="none" w:sz="0" w:space="0" w:color="auto"/>
        <w:left w:val="none" w:sz="0" w:space="0" w:color="auto"/>
        <w:bottom w:val="none" w:sz="0" w:space="0" w:color="auto"/>
        <w:right w:val="none" w:sz="0" w:space="0" w:color="auto"/>
      </w:divBdr>
    </w:div>
    <w:div w:id="1437826443">
      <w:bodyDiv w:val="1"/>
      <w:marLeft w:val="0"/>
      <w:marRight w:val="0"/>
      <w:marTop w:val="0"/>
      <w:marBottom w:val="0"/>
      <w:divBdr>
        <w:top w:val="none" w:sz="0" w:space="0" w:color="auto"/>
        <w:left w:val="none" w:sz="0" w:space="0" w:color="auto"/>
        <w:bottom w:val="none" w:sz="0" w:space="0" w:color="auto"/>
        <w:right w:val="none" w:sz="0" w:space="0" w:color="auto"/>
      </w:divBdr>
    </w:div>
    <w:div w:id="1441145166">
      <w:bodyDiv w:val="1"/>
      <w:marLeft w:val="0"/>
      <w:marRight w:val="0"/>
      <w:marTop w:val="0"/>
      <w:marBottom w:val="0"/>
      <w:divBdr>
        <w:top w:val="none" w:sz="0" w:space="0" w:color="auto"/>
        <w:left w:val="none" w:sz="0" w:space="0" w:color="auto"/>
        <w:bottom w:val="none" w:sz="0" w:space="0" w:color="auto"/>
        <w:right w:val="none" w:sz="0" w:space="0" w:color="auto"/>
      </w:divBdr>
    </w:div>
    <w:div w:id="1444378197">
      <w:bodyDiv w:val="1"/>
      <w:marLeft w:val="0"/>
      <w:marRight w:val="0"/>
      <w:marTop w:val="0"/>
      <w:marBottom w:val="0"/>
      <w:divBdr>
        <w:top w:val="none" w:sz="0" w:space="0" w:color="auto"/>
        <w:left w:val="none" w:sz="0" w:space="0" w:color="auto"/>
        <w:bottom w:val="none" w:sz="0" w:space="0" w:color="auto"/>
        <w:right w:val="none" w:sz="0" w:space="0" w:color="auto"/>
      </w:divBdr>
    </w:div>
    <w:div w:id="1450851387">
      <w:bodyDiv w:val="1"/>
      <w:marLeft w:val="0"/>
      <w:marRight w:val="0"/>
      <w:marTop w:val="0"/>
      <w:marBottom w:val="0"/>
      <w:divBdr>
        <w:top w:val="none" w:sz="0" w:space="0" w:color="auto"/>
        <w:left w:val="none" w:sz="0" w:space="0" w:color="auto"/>
        <w:bottom w:val="none" w:sz="0" w:space="0" w:color="auto"/>
        <w:right w:val="none" w:sz="0" w:space="0" w:color="auto"/>
      </w:divBdr>
    </w:div>
    <w:div w:id="1452363277">
      <w:bodyDiv w:val="1"/>
      <w:marLeft w:val="0"/>
      <w:marRight w:val="0"/>
      <w:marTop w:val="0"/>
      <w:marBottom w:val="0"/>
      <w:divBdr>
        <w:top w:val="none" w:sz="0" w:space="0" w:color="auto"/>
        <w:left w:val="none" w:sz="0" w:space="0" w:color="auto"/>
        <w:bottom w:val="none" w:sz="0" w:space="0" w:color="auto"/>
        <w:right w:val="none" w:sz="0" w:space="0" w:color="auto"/>
      </w:divBdr>
    </w:div>
    <w:div w:id="1452701348">
      <w:bodyDiv w:val="1"/>
      <w:marLeft w:val="0"/>
      <w:marRight w:val="0"/>
      <w:marTop w:val="0"/>
      <w:marBottom w:val="0"/>
      <w:divBdr>
        <w:top w:val="none" w:sz="0" w:space="0" w:color="auto"/>
        <w:left w:val="none" w:sz="0" w:space="0" w:color="auto"/>
        <w:bottom w:val="none" w:sz="0" w:space="0" w:color="auto"/>
        <w:right w:val="none" w:sz="0" w:space="0" w:color="auto"/>
      </w:divBdr>
    </w:div>
    <w:div w:id="1463765169">
      <w:bodyDiv w:val="1"/>
      <w:marLeft w:val="0"/>
      <w:marRight w:val="0"/>
      <w:marTop w:val="0"/>
      <w:marBottom w:val="0"/>
      <w:divBdr>
        <w:top w:val="none" w:sz="0" w:space="0" w:color="auto"/>
        <w:left w:val="none" w:sz="0" w:space="0" w:color="auto"/>
        <w:bottom w:val="none" w:sz="0" w:space="0" w:color="auto"/>
        <w:right w:val="none" w:sz="0" w:space="0" w:color="auto"/>
      </w:divBdr>
    </w:div>
    <w:div w:id="1466460891">
      <w:bodyDiv w:val="1"/>
      <w:marLeft w:val="0"/>
      <w:marRight w:val="0"/>
      <w:marTop w:val="0"/>
      <w:marBottom w:val="0"/>
      <w:divBdr>
        <w:top w:val="none" w:sz="0" w:space="0" w:color="auto"/>
        <w:left w:val="none" w:sz="0" w:space="0" w:color="auto"/>
        <w:bottom w:val="none" w:sz="0" w:space="0" w:color="auto"/>
        <w:right w:val="none" w:sz="0" w:space="0" w:color="auto"/>
      </w:divBdr>
    </w:div>
    <w:div w:id="1468234034">
      <w:bodyDiv w:val="1"/>
      <w:marLeft w:val="0"/>
      <w:marRight w:val="0"/>
      <w:marTop w:val="0"/>
      <w:marBottom w:val="0"/>
      <w:divBdr>
        <w:top w:val="none" w:sz="0" w:space="0" w:color="auto"/>
        <w:left w:val="none" w:sz="0" w:space="0" w:color="auto"/>
        <w:bottom w:val="none" w:sz="0" w:space="0" w:color="auto"/>
        <w:right w:val="none" w:sz="0" w:space="0" w:color="auto"/>
      </w:divBdr>
    </w:div>
    <w:div w:id="1474905705">
      <w:bodyDiv w:val="1"/>
      <w:marLeft w:val="0"/>
      <w:marRight w:val="0"/>
      <w:marTop w:val="0"/>
      <w:marBottom w:val="0"/>
      <w:divBdr>
        <w:top w:val="none" w:sz="0" w:space="0" w:color="auto"/>
        <w:left w:val="none" w:sz="0" w:space="0" w:color="auto"/>
        <w:bottom w:val="none" w:sz="0" w:space="0" w:color="auto"/>
        <w:right w:val="none" w:sz="0" w:space="0" w:color="auto"/>
      </w:divBdr>
    </w:div>
    <w:div w:id="1477914077">
      <w:bodyDiv w:val="1"/>
      <w:marLeft w:val="0"/>
      <w:marRight w:val="0"/>
      <w:marTop w:val="0"/>
      <w:marBottom w:val="0"/>
      <w:divBdr>
        <w:top w:val="none" w:sz="0" w:space="0" w:color="auto"/>
        <w:left w:val="none" w:sz="0" w:space="0" w:color="auto"/>
        <w:bottom w:val="none" w:sz="0" w:space="0" w:color="auto"/>
        <w:right w:val="none" w:sz="0" w:space="0" w:color="auto"/>
      </w:divBdr>
    </w:div>
    <w:div w:id="1480800379">
      <w:bodyDiv w:val="1"/>
      <w:marLeft w:val="0"/>
      <w:marRight w:val="0"/>
      <w:marTop w:val="0"/>
      <w:marBottom w:val="0"/>
      <w:divBdr>
        <w:top w:val="none" w:sz="0" w:space="0" w:color="auto"/>
        <w:left w:val="none" w:sz="0" w:space="0" w:color="auto"/>
        <w:bottom w:val="none" w:sz="0" w:space="0" w:color="auto"/>
        <w:right w:val="none" w:sz="0" w:space="0" w:color="auto"/>
      </w:divBdr>
    </w:div>
    <w:div w:id="1486624990">
      <w:bodyDiv w:val="1"/>
      <w:marLeft w:val="0"/>
      <w:marRight w:val="0"/>
      <w:marTop w:val="0"/>
      <w:marBottom w:val="0"/>
      <w:divBdr>
        <w:top w:val="none" w:sz="0" w:space="0" w:color="auto"/>
        <w:left w:val="none" w:sz="0" w:space="0" w:color="auto"/>
        <w:bottom w:val="none" w:sz="0" w:space="0" w:color="auto"/>
        <w:right w:val="none" w:sz="0" w:space="0" w:color="auto"/>
      </w:divBdr>
    </w:div>
    <w:div w:id="1491287245">
      <w:bodyDiv w:val="1"/>
      <w:marLeft w:val="0"/>
      <w:marRight w:val="0"/>
      <w:marTop w:val="0"/>
      <w:marBottom w:val="0"/>
      <w:divBdr>
        <w:top w:val="none" w:sz="0" w:space="0" w:color="auto"/>
        <w:left w:val="none" w:sz="0" w:space="0" w:color="auto"/>
        <w:bottom w:val="none" w:sz="0" w:space="0" w:color="auto"/>
        <w:right w:val="none" w:sz="0" w:space="0" w:color="auto"/>
      </w:divBdr>
    </w:div>
    <w:div w:id="1498569000">
      <w:bodyDiv w:val="1"/>
      <w:marLeft w:val="0"/>
      <w:marRight w:val="0"/>
      <w:marTop w:val="0"/>
      <w:marBottom w:val="0"/>
      <w:divBdr>
        <w:top w:val="none" w:sz="0" w:space="0" w:color="auto"/>
        <w:left w:val="none" w:sz="0" w:space="0" w:color="auto"/>
        <w:bottom w:val="none" w:sz="0" w:space="0" w:color="auto"/>
        <w:right w:val="none" w:sz="0" w:space="0" w:color="auto"/>
      </w:divBdr>
    </w:div>
    <w:div w:id="1531184730">
      <w:bodyDiv w:val="1"/>
      <w:marLeft w:val="0"/>
      <w:marRight w:val="0"/>
      <w:marTop w:val="0"/>
      <w:marBottom w:val="0"/>
      <w:divBdr>
        <w:top w:val="none" w:sz="0" w:space="0" w:color="auto"/>
        <w:left w:val="none" w:sz="0" w:space="0" w:color="auto"/>
        <w:bottom w:val="none" w:sz="0" w:space="0" w:color="auto"/>
        <w:right w:val="none" w:sz="0" w:space="0" w:color="auto"/>
      </w:divBdr>
    </w:div>
    <w:div w:id="1532692483">
      <w:bodyDiv w:val="1"/>
      <w:marLeft w:val="0"/>
      <w:marRight w:val="0"/>
      <w:marTop w:val="0"/>
      <w:marBottom w:val="0"/>
      <w:divBdr>
        <w:top w:val="none" w:sz="0" w:space="0" w:color="auto"/>
        <w:left w:val="none" w:sz="0" w:space="0" w:color="auto"/>
        <w:bottom w:val="none" w:sz="0" w:space="0" w:color="auto"/>
        <w:right w:val="none" w:sz="0" w:space="0" w:color="auto"/>
      </w:divBdr>
    </w:div>
    <w:div w:id="1542941437">
      <w:bodyDiv w:val="1"/>
      <w:marLeft w:val="0"/>
      <w:marRight w:val="0"/>
      <w:marTop w:val="0"/>
      <w:marBottom w:val="0"/>
      <w:divBdr>
        <w:top w:val="none" w:sz="0" w:space="0" w:color="auto"/>
        <w:left w:val="none" w:sz="0" w:space="0" w:color="auto"/>
        <w:bottom w:val="none" w:sz="0" w:space="0" w:color="auto"/>
        <w:right w:val="none" w:sz="0" w:space="0" w:color="auto"/>
      </w:divBdr>
    </w:div>
    <w:div w:id="1545633340">
      <w:bodyDiv w:val="1"/>
      <w:marLeft w:val="0"/>
      <w:marRight w:val="0"/>
      <w:marTop w:val="0"/>
      <w:marBottom w:val="0"/>
      <w:divBdr>
        <w:top w:val="none" w:sz="0" w:space="0" w:color="auto"/>
        <w:left w:val="none" w:sz="0" w:space="0" w:color="auto"/>
        <w:bottom w:val="none" w:sz="0" w:space="0" w:color="auto"/>
        <w:right w:val="none" w:sz="0" w:space="0" w:color="auto"/>
      </w:divBdr>
    </w:div>
    <w:div w:id="1552770066">
      <w:bodyDiv w:val="1"/>
      <w:marLeft w:val="0"/>
      <w:marRight w:val="0"/>
      <w:marTop w:val="0"/>
      <w:marBottom w:val="0"/>
      <w:divBdr>
        <w:top w:val="none" w:sz="0" w:space="0" w:color="auto"/>
        <w:left w:val="none" w:sz="0" w:space="0" w:color="auto"/>
        <w:bottom w:val="none" w:sz="0" w:space="0" w:color="auto"/>
        <w:right w:val="none" w:sz="0" w:space="0" w:color="auto"/>
      </w:divBdr>
    </w:div>
    <w:div w:id="1571380618">
      <w:bodyDiv w:val="1"/>
      <w:marLeft w:val="0"/>
      <w:marRight w:val="0"/>
      <w:marTop w:val="0"/>
      <w:marBottom w:val="0"/>
      <w:divBdr>
        <w:top w:val="none" w:sz="0" w:space="0" w:color="auto"/>
        <w:left w:val="none" w:sz="0" w:space="0" w:color="auto"/>
        <w:bottom w:val="none" w:sz="0" w:space="0" w:color="auto"/>
        <w:right w:val="none" w:sz="0" w:space="0" w:color="auto"/>
      </w:divBdr>
    </w:div>
    <w:div w:id="1572498882">
      <w:bodyDiv w:val="1"/>
      <w:marLeft w:val="0"/>
      <w:marRight w:val="0"/>
      <w:marTop w:val="0"/>
      <w:marBottom w:val="0"/>
      <w:divBdr>
        <w:top w:val="none" w:sz="0" w:space="0" w:color="auto"/>
        <w:left w:val="none" w:sz="0" w:space="0" w:color="auto"/>
        <w:bottom w:val="none" w:sz="0" w:space="0" w:color="auto"/>
        <w:right w:val="none" w:sz="0" w:space="0" w:color="auto"/>
      </w:divBdr>
    </w:div>
    <w:div w:id="1574972503">
      <w:bodyDiv w:val="1"/>
      <w:marLeft w:val="0"/>
      <w:marRight w:val="0"/>
      <w:marTop w:val="0"/>
      <w:marBottom w:val="0"/>
      <w:divBdr>
        <w:top w:val="none" w:sz="0" w:space="0" w:color="auto"/>
        <w:left w:val="none" w:sz="0" w:space="0" w:color="auto"/>
        <w:bottom w:val="none" w:sz="0" w:space="0" w:color="auto"/>
        <w:right w:val="none" w:sz="0" w:space="0" w:color="auto"/>
      </w:divBdr>
    </w:div>
    <w:div w:id="1577782009">
      <w:bodyDiv w:val="1"/>
      <w:marLeft w:val="0"/>
      <w:marRight w:val="0"/>
      <w:marTop w:val="0"/>
      <w:marBottom w:val="0"/>
      <w:divBdr>
        <w:top w:val="none" w:sz="0" w:space="0" w:color="auto"/>
        <w:left w:val="none" w:sz="0" w:space="0" w:color="auto"/>
        <w:bottom w:val="none" w:sz="0" w:space="0" w:color="auto"/>
        <w:right w:val="none" w:sz="0" w:space="0" w:color="auto"/>
      </w:divBdr>
    </w:div>
    <w:div w:id="1579173372">
      <w:bodyDiv w:val="1"/>
      <w:marLeft w:val="0"/>
      <w:marRight w:val="0"/>
      <w:marTop w:val="0"/>
      <w:marBottom w:val="0"/>
      <w:divBdr>
        <w:top w:val="none" w:sz="0" w:space="0" w:color="auto"/>
        <w:left w:val="none" w:sz="0" w:space="0" w:color="auto"/>
        <w:bottom w:val="none" w:sz="0" w:space="0" w:color="auto"/>
        <w:right w:val="none" w:sz="0" w:space="0" w:color="auto"/>
      </w:divBdr>
    </w:div>
    <w:div w:id="1584102558">
      <w:bodyDiv w:val="1"/>
      <w:marLeft w:val="0"/>
      <w:marRight w:val="0"/>
      <w:marTop w:val="0"/>
      <w:marBottom w:val="0"/>
      <w:divBdr>
        <w:top w:val="none" w:sz="0" w:space="0" w:color="auto"/>
        <w:left w:val="none" w:sz="0" w:space="0" w:color="auto"/>
        <w:bottom w:val="none" w:sz="0" w:space="0" w:color="auto"/>
        <w:right w:val="none" w:sz="0" w:space="0" w:color="auto"/>
      </w:divBdr>
    </w:div>
    <w:div w:id="1587886843">
      <w:bodyDiv w:val="1"/>
      <w:marLeft w:val="0"/>
      <w:marRight w:val="0"/>
      <w:marTop w:val="0"/>
      <w:marBottom w:val="0"/>
      <w:divBdr>
        <w:top w:val="none" w:sz="0" w:space="0" w:color="auto"/>
        <w:left w:val="none" w:sz="0" w:space="0" w:color="auto"/>
        <w:bottom w:val="none" w:sz="0" w:space="0" w:color="auto"/>
        <w:right w:val="none" w:sz="0" w:space="0" w:color="auto"/>
      </w:divBdr>
    </w:div>
    <w:div w:id="1593271184">
      <w:bodyDiv w:val="1"/>
      <w:marLeft w:val="0"/>
      <w:marRight w:val="0"/>
      <w:marTop w:val="0"/>
      <w:marBottom w:val="0"/>
      <w:divBdr>
        <w:top w:val="none" w:sz="0" w:space="0" w:color="auto"/>
        <w:left w:val="none" w:sz="0" w:space="0" w:color="auto"/>
        <w:bottom w:val="none" w:sz="0" w:space="0" w:color="auto"/>
        <w:right w:val="none" w:sz="0" w:space="0" w:color="auto"/>
      </w:divBdr>
    </w:div>
    <w:div w:id="1598293828">
      <w:bodyDiv w:val="1"/>
      <w:marLeft w:val="0"/>
      <w:marRight w:val="0"/>
      <w:marTop w:val="0"/>
      <w:marBottom w:val="0"/>
      <w:divBdr>
        <w:top w:val="none" w:sz="0" w:space="0" w:color="auto"/>
        <w:left w:val="none" w:sz="0" w:space="0" w:color="auto"/>
        <w:bottom w:val="none" w:sz="0" w:space="0" w:color="auto"/>
        <w:right w:val="none" w:sz="0" w:space="0" w:color="auto"/>
      </w:divBdr>
    </w:div>
    <w:div w:id="1601916567">
      <w:bodyDiv w:val="1"/>
      <w:marLeft w:val="0"/>
      <w:marRight w:val="0"/>
      <w:marTop w:val="0"/>
      <w:marBottom w:val="0"/>
      <w:divBdr>
        <w:top w:val="none" w:sz="0" w:space="0" w:color="auto"/>
        <w:left w:val="none" w:sz="0" w:space="0" w:color="auto"/>
        <w:bottom w:val="none" w:sz="0" w:space="0" w:color="auto"/>
        <w:right w:val="none" w:sz="0" w:space="0" w:color="auto"/>
      </w:divBdr>
    </w:div>
    <w:div w:id="1606376394">
      <w:bodyDiv w:val="1"/>
      <w:marLeft w:val="0"/>
      <w:marRight w:val="0"/>
      <w:marTop w:val="0"/>
      <w:marBottom w:val="0"/>
      <w:divBdr>
        <w:top w:val="none" w:sz="0" w:space="0" w:color="auto"/>
        <w:left w:val="none" w:sz="0" w:space="0" w:color="auto"/>
        <w:bottom w:val="none" w:sz="0" w:space="0" w:color="auto"/>
        <w:right w:val="none" w:sz="0" w:space="0" w:color="auto"/>
      </w:divBdr>
    </w:div>
    <w:div w:id="1618102586">
      <w:bodyDiv w:val="1"/>
      <w:marLeft w:val="0"/>
      <w:marRight w:val="0"/>
      <w:marTop w:val="0"/>
      <w:marBottom w:val="0"/>
      <w:divBdr>
        <w:top w:val="none" w:sz="0" w:space="0" w:color="auto"/>
        <w:left w:val="none" w:sz="0" w:space="0" w:color="auto"/>
        <w:bottom w:val="none" w:sz="0" w:space="0" w:color="auto"/>
        <w:right w:val="none" w:sz="0" w:space="0" w:color="auto"/>
      </w:divBdr>
    </w:div>
    <w:div w:id="1624388575">
      <w:bodyDiv w:val="1"/>
      <w:marLeft w:val="0"/>
      <w:marRight w:val="0"/>
      <w:marTop w:val="0"/>
      <w:marBottom w:val="0"/>
      <w:divBdr>
        <w:top w:val="none" w:sz="0" w:space="0" w:color="auto"/>
        <w:left w:val="none" w:sz="0" w:space="0" w:color="auto"/>
        <w:bottom w:val="none" w:sz="0" w:space="0" w:color="auto"/>
        <w:right w:val="none" w:sz="0" w:space="0" w:color="auto"/>
      </w:divBdr>
    </w:div>
    <w:div w:id="1629235173">
      <w:bodyDiv w:val="1"/>
      <w:marLeft w:val="0"/>
      <w:marRight w:val="0"/>
      <w:marTop w:val="0"/>
      <w:marBottom w:val="0"/>
      <w:divBdr>
        <w:top w:val="none" w:sz="0" w:space="0" w:color="auto"/>
        <w:left w:val="none" w:sz="0" w:space="0" w:color="auto"/>
        <w:bottom w:val="none" w:sz="0" w:space="0" w:color="auto"/>
        <w:right w:val="none" w:sz="0" w:space="0" w:color="auto"/>
      </w:divBdr>
    </w:div>
    <w:div w:id="1644116586">
      <w:bodyDiv w:val="1"/>
      <w:marLeft w:val="0"/>
      <w:marRight w:val="0"/>
      <w:marTop w:val="0"/>
      <w:marBottom w:val="0"/>
      <w:divBdr>
        <w:top w:val="none" w:sz="0" w:space="0" w:color="auto"/>
        <w:left w:val="none" w:sz="0" w:space="0" w:color="auto"/>
        <w:bottom w:val="none" w:sz="0" w:space="0" w:color="auto"/>
        <w:right w:val="none" w:sz="0" w:space="0" w:color="auto"/>
      </w:divBdr>
    </w:div>
    <w:div w:id="1646201348">
      <w:bodyDiv w:val="1"/>
      <w:marLeft w:val="0"/>
      <w:marRight w:val="0"/>
      <w:marTop w:val="0"/>
      <w:marBottom w:val="0"/>
      <w:divBdr>
        <w:top w:val="none" w:sz="0" w:space="0" w:color="auto"/>
        <w:left w:val="none" w:sz="0" w:space="0" w:color="auto"/>
        <w:bottom w:val="none" w:sz="0" w:space="0" w:color="auto"/>
        <w:right w:val="none" w:sz="0" w:space="0" w:color="auto"/>
      </w:divBdr>
    </w:div>
    <w:div w:id="1653871213">
      <w:bodyDiv w:val="1"/>
      <w:marLeft w:val="0"/>
      <w:marRight w:val="0"/>
      <w:marTop w:val="0"/>
      <w:marBottom w:val="0"/>
      <w:divBdr>
        <w:top w:val="none" w:sz="0" w:space="0" w:color="auto"/>
        <w:left w:val="none" w:sz="0" w:space="0" w:color="auto"/>
        <w:bottom w:val="none" w:sz="0" w:space="0" w:color="auto"/>
        <w:right w:val="none" w:sz="0" w:space="0" w:color="auto"/>
      </w:divBdr>
    </w:div>
    <w:div w:id="1664898009">
      <w:bodyDiv w:val="1"/>
      <w:marLeft w:val="0"/>
      <w:marRight w:val="0"/>
      <w:marTop w:val="0"/>
      <w:marBottom w:val="0"/>
      <w:divBdr>
        <w:top w:val="none" w:sz="0" w:space="0" w:color="auto"/>
        <w:left w:val="none" w:sz="0" w:space="0" w:color="auto"/>
        <w:bottom w:val="none" w:sz="0" w:space="0" w:color="auto"/>
        <w:right w:val="none" w:sz="0" w:space="0" w:color="auto"/>
      </w:divBdr>
    </w:div>
    <w:div w:id="1666056829">
      <w:bodyDiv w:val="1"/>
      <w:marLeft w:val="0"/>
      <w:marRight w:val="0"/>
      <w:marTop w:val="0"/>
      <w:marBottom w:val="0"/>
      <w:divBdr>
        <w:top w:val="none" w:sz="0" w:space="0" w:color="auto"/>
        <w:left w:val="none" w:sz="0" w:space="0" w:color="auto"/>
        <w:bottom w:val="none" w:sz="0" w:space="0" w:color="auto"/>
        <w:right w:val="none" w:sz="0" w:space="0" w:color="auto"/>
      </w:divBdr>
    </w:div>
    <w:div w:id="1668828041">
      <w:bodyDiv w:val="1"/>
      <w:marLeft w:val="0"/>
      <w:marRight w:val="0"/>
      <w:marTop w:val="0"/>
      <w:marBottom w:val="0"/>
      <w:divBdr>
        <w:top w:val="none" w:sz="0" w:space="0" w:color="auto"/>
        <w:left w:val="none" w:sz="0" w:space="0" w:color="auto"/>
        <w:bottom w:val="none" w:sz="0" w:space="0" w:color="auto"/>
        <w:right w:val="none" w:sz="0" w:space="0" w:color="auto"/>
      </w:divBdr>
    </w:div>
    <w:div w:id="1676030500">
      <w:bodyDiv w:val="1"/>
      <w:marLeft w:val="0"/>
      <w:marRight w:val="0"/>
      <w:marTop w:val="0"/>
      <w:marBottom w:val="0"/>
      <w:divBdr>
        <w:top w:val="none" w:sz="0" w:space="0" w:color="auto"/>
        <w:left w:val="none" w:sz="0" w:space="0" w:color="auto"/>
        <w:bottom w:val="none" w:sz="0" w:space="0" w:color="auto"/>
        <w:right w:val="none" w:sz="0" w:space="0" w:color="auto"/>
      </w:divBdr>
    </w:div>
    <w:div w:id="1678380480">
      <w:bodyDiv w:val="1"/>
      <w:marLeft w:val="0"/>
      <w:marRight w:val="0"/>
      <w:marTop w:val="0"/>
      <w:marBottom w:val="0"/>
      <w:divBdr>
        <w:top w:val="none" w:sz="0" w:space="0" w:color="auto"/>
        <w:left w:val="none" w:sz="0" w:space="0" w:color="auto"/>
        <w:bottom w:val="none" w:sz="0" w:space="0" w:color="auto"/>
        <w:right w:val="none" w:sz="0" w:space="0" w:color="auto"/>
      </w:divBdr>
    </w:div>
    <w:div w:id="1686709492">
      <w:bodyDiv w:val="1"/>
      <w:marLeft w:val="0"/>
      <w:marRight w:val="0"/>
      <w:marTop w:val="0"/>
      <w:marBottom w:val="0"/>
      <w:divBdr>
        <w:top w:val="none" w:sz="0" w:space="0" w:color="auto"/>
        <w:left w:val="none" w:sz="0" w:space="0" w:color="auto"/>
        <w:bottom w:val="none" w:sz="0" w:space="0" w:color="auto"/>
        <w:right w:val="none" w:sz="0" w:space="0" w:color="auto"/>
      </w:divBdr>
    </w:div>
    <w:div w:id="1689745924">
      <w:bodyDiv w:val="1"/>
      <w:marLeft w:val="0"/>
      <w:marRight w:val="0"/>
      <w:marTop w:val="0"/>
      <w:marBottom w:val="0"/>
      <w:divBdr>
        <w:top w:val="none" w:sz="0" w:space="0" w:color="auto"/>
        <w:left w:val="none" w:sz="0" w:space="0" w:color="auto"/>
        <w:bottom w:val="none" w:sz="0" w:space="0" w:color="auto"/>
        <w:right w:val="none" w:sz="0" w:space="0" w:color="auto"/>
      </w:divBdr>
    </w:div>
    <w:div w:id="1692493897">
      <w:bodyDiv w:val="1"/>
      <w:marLeft w:val="0"/>
      <w:marRight w:val="0"/>
      <w:marTop w:val="0"/>
      <w:marBottom w:val="0"/>
      <w:divBdr>
        <w:top w:val="none" w:sz="0" w:space="0" w:color="auto"/>
        <w:left w:val="none" w:sz="0" w:space="0" w:color="auto"/>
        <w:bottom w:val="none" w:sz="0" w:space="0" w:color="auto"/>
        <w:right w:val="none" w:sz="0" w:space="0" w:color="auto"/>
      </w:divBdr>
    </w:div>
    <w:div w:id="1697609509">
      <w:bodyDiv w:val="1"/>
      <w:marLeft w:val="0"/>
      <w:marRight w:val="0"/>
      <w:marTop w:val="0"/>
      <w:marBottom w:val="0"/>
      <w:divBdr>
        <w:top w:val="none" w:sz="0" w:space="0" w:color="auto"/>
        <w:left w:val="none" w:sz="0" w:space="0" w:color="auto"/>
        <w:bottom w:val="none" w:sz="0" w:space="0" w:color="auto"/>
        <w:right w:val="none" w:sz="0" w:space="0" w:color="auto"/>
      </w:divBdr>
    </w:div>
    <w:div w:id="1704283244">
      <w:bodyDiv w:val="1"/>
      <w:marLeft w:val="0"/>
      <w:marRight w:val="0"/>
      <w:marTop w:val="0"/>
      <w:marBottom w:val="0"/>
      <w:divBdr>
        <w:top w:val="none" w:sz="0" w:space="0" w:color="auto"/>
        <w:left w:val="none" w:sz="0" w:space="0" w:color="auto"/>
        <w:bottom w:val="none" w:sz="0" w:space="0" w:color="auto"/>
        <w:right w:val="none" w:sz="0" w:space="0" w:color="auto"/>
      </w:divBdr>
    </w:div>
    <w:div w:id="1709378087">
      <w:bodyDiv w:val="1"/>
      <w:marLeft w:val="0"/>
      <w:marRight w:val="0"/>
      <w:marTop w:val="0"/>
      <w:marBottom w:val="0"/>
      <w:divBdr>
        <w:top w:val="none" w:sz="0" w:space="0" w:color="auto"/>
        <w:left w:val="none" w:sz="0" w:space="0" w:color="auto"/>
        <w:bottom w:val="none" w:sz="0" w:space="0" w:color="auto"/>
        <w:right w:val="none" w:sz="0" w:space="0" w:color="auto"/>
      </w:divBdr>
    </w:div>
    <w:div w:id="1728407574">
      <w:bodyDiv w:val="1"/>
      <w:marLeft w:val="0"/>
      <w:marRight w:val="0"/>
      <w:marTop w:val="0"/>
      <w:marBottom w:val="0"/>
      <w:divBdr>
        <w:top w:val="none" w:sz="0" w:space="0" w:color="auto"/>
        <w:left w:val="none" w:sz="0" w:space="0" w:color="auto"/>
        <w:bottom w:val="none" w:sz="0" w:space="0" w:color="auto"/>
        <w:right w:val="none" w:sz="0" w:space="0" w:color="auto"/>
      </w:divBdr>
    </w:div>
    <w:div w:id="1741518291">
      <w:bodyDiv w:val="1"/>
      <w:marLeft w:val="0"/>
      <w:marRight w:val="0"/>
      <w:marTop w:val="0"/>
      <w:marBottom w:val="0"/>
      <w:divBdr>
        <w:top w:val="none" w:sz="0" w:space="0" w:color="auto"/>
        <w:left w:val="none" w:sz="0" w:space="0" w:color="auto"/>
        <w:bottom w:val="none" w:sz="0" w:space="0" w:color="auto"/>
        <w:right w:val="none" w:sz="0" w:space="0" w:color="auto"/>
      </w:divBdr>
    </w:div>
    <w:div w:id="1742479450">
      <w:bodyDiv w:val="1"/>
      <w:marLeft w:val="0"/>
      <w:marRight w:val="0"/>
      <w:marTop w:val="0"/>
      <w:marBottom w:val="0"/>
      <w:divBdr>
        <w:top w:val="none" w:sz="0" w:space="0" w:color="auto"/>
        <w:left w:val="none" w:sz="0" w:space="0" w:color="auto"/>
        <w:bottom w:val="none" w:sz="0" w:space="0" w:color="auto"/>
        <w:right w:val="none" w:sz="0" w:space="0" w:color="auto"/>
      </w:divBdr>
    </w:div>
    <w:div w:id="1747414629">
      <w:bodyDiv w:val="1"/>
      <w:marLeft w:val="0"/>
      <w:marRight w:val="0"/>
      <w:marTop w:val="0"/>
      <w:marBottom w:val="0"/>
      <w:divBdr>
        <w:top w:val="none" w:sz="0" w:space="0" w:color="auto"/>
        <w:left w:val="none" w:sz="0" w:space="0" w:color="auto"/>
        <w:bottom w:val="none" w:sz="0" w:space="0" w:color="auto"/>
        <w:right w:val="none" w:sz="0" w:space="0" w:color="auto"/>
      </w:divBdr>
    </w:div>
    <w:div w:id="1756632850">
      <w:bodyDiv w:val="1"/>
      <w:marLeft w:val="0"/>
      <w:marRight w:val="0"/>
      <w:marTop w:val="0"/>
      <w:marBottom w:val="0"/>
      <w:divBdr>
        <w:top w:val="none" w:sz="0" w:space="0" w:color="auto"/>
        <w:left w:val="none" w:sz="0" w:space="0" w:color="auto"/>
        <w:bottom w:val="none" w:sz="0" w:space="0" w:color="auto"/>
        <w:right w:val="none" w:sz="0" w:space="0" w:color="auto"/>
      </w:divBdr>
    </w:div>
    <w:div w:id="1765421731">
      <w:bodyDiv w:val="1"/>
      <w:marLeft w:val="0"/>
      <w:marRight w:val="0"/>
      <w:marTop w:val="0"/>
      <w:marBottom w:val="0"/>
      <w:divBdr>
        <w:top w:val="none" w:sz="0" w:space="0" w:color="auto"/>
        <w:left w:val="none" w:sz="0" w:space="0" w:color="auto"/>
        <w:bottom w:val="none" w:sz="0" w:space="0" w:color="auto"/>
        <w:right w:val="none" w:sz="0" w:space="0" w:color="auto"/>
      </w:divBdr>
    </w:div>
    <w:div w:id="1766654536">
      <w:bodyDiv w:val="1"/>
      <w:marLeft w:val="0"/>
      <w:marRight w:val="0"/>
      <w:marTop w:val="0"/>
      <w:marBottom w:val="0"/>
      <w:divBdr>
        <w:top w:val="none" w:sz="0" w:space="0" w:color="auto"/>
        <w:left w:val="none" w:sz="0" w:space="0" w:color="auto"/>
        <w:bottom w:val="none" w:sz="0" w:space="0" w:color="auto"/>
        <w:right w:val="none" w:sz="0" w:space="0" w:color="auto"/>
      </w:divBdr>
    </w:div>
    <w:div w:id="1780907290">
      <w:bodyDiv w:val="1"/>
      <w:marLeft w:val="0"/>
      <w:marRight w:val="0"/>
      <w:marTop w:val="0"/>
      <w:marBottom w:val="0"/>
      <w:divBdr>
        <w:top w:val="none" w:sz="0" w:space="0" w:color="auto"/>
        <w:left w:val="none" w:sz="0" w:space="0" w:color="auto"/>
        <w:bottom w:val="none" w:sz="0" w:space="0" w:color="auto"/>
        <w:right w:val="none" w:sz="0" w:space="0" w:color="auto"/>
      </w:divBdr>
    </w:div>
    <w:div w:id="1781677613">
      <w:bodyDiv w:val="1"/>
      <w:marLeft w:val="0"/>
      <w:marRight w:val="0"/>
      <w:marTop w:val="0"/>
      <w:marBottom w:val="0"/>
      <w:divBdr>
        <w:top w:val="none" w:sz="0" w:space="0" w:color="auto"/>
        <w:left w:val="none" w:sz="0" w:space="0" w:color="auto"/>
        <w:bottom w:val="none" w:sz="0" w:space="0" w:color="auto"/>
        <w:right w:val="none" w:sz="0" w:space="0" w:color="auto"/>
      </w:divBdr>
    </w:div>
    <w:div w:id="1790929416">
      <w:bodyDiv w:val="1"/>
      <w:marLeft w:val="0"/>
      <w:marRight w:val="0"/>
      <w:marTop w:val="0"/>
      <w:marBottom w:val="0"/>
      <w:divBdr>
        <w:top w:val="none" w:sz="0" w:space="0" w:color="auto"/>
        <w:left w:val="none" w:sz="0" w:space="0" w:color="auto"/>
        <w:bottom w:val="none" w:sz="0" w:space="0" w:color="auto"/>
        <w:right w:val="none" w:sz="0" w:space="0" w:color="auto"/>
      </w:divBdr>
    </w:div>
    <w:div w:id="1794979665">
      <w:bodyDiv w:val="1"/>
      <w:marLeft w:val="0"/>
      <w:marRight w:val="0"/>
      <w:marTop w:val="0"/>
      <w:marBottom w:val="0"/>
      <w:divBdr>
        <w:top w:val="none" w:sz="0" w:space="0" w:color="auto"/>
        <w:left w:val="none" w:sz="0" w:space="0" w:color="auto"/>
        <w:bottom w:val="none" w:sz="0" w:space="0" w:color="auto"/>
        <w:right w:val="none" w:sz="0" w:space="0" w:color="auto"/>
      </w:divBdr>
    </w:div>
    <w:div w:id="1799374320">
      <w:bodyDiv w:val="1"/>
      <w:marLeft w:val="0"/>
      <w:marRight w:val="0"/>
      <w:marTop w:val="0"/>
      <w:marBottom w:val="0"/>
      <w:divBdr>
        <w:top w:val="none" w:sz="0" w:space="0" w:color="auto"/>
        <w:left w:val="none" w:sz="0" w:space="0" w:color="auto"/>
        <w:bottom w:val="none" w:sz="0" w:space="0" w:color="auto"/>
        <w:right w:val="none" w:sz="0" w:space="0" w:color="auto"/>
      </w:divBdr>
    </w:div>
    <w:div w:id="1810513338">
      <w:bodyDiv w:val="1"/>
      <w:marLeft w:val="0"/>
      <w:marRight w:val="0"/>
      <w:marTop w:val="0"/>
      <w:marBottom w:val="0"/>
      <w:divBdr>
        <w:top w:val="none" w:sz="0" w:space="0" w:color="auto"/>
        <w:left w:val="none" w:sz="0" w:space="0" w:color="auto"/>
        <w:bottom w:val="none" w:sz="0" w:space="0" w:color="auto"/>
        <w:right w:val="none" w:sz="0" w:space="0" w:color="auto"/>
      </w:divBdr>
    </w:div>
    <w:div w:id="1816600487">
      <w:bodyDiv w:val="1"/>
      <w:marLeft w:val="0"/>
      <w:marRight w:val="0"/>
      <w:marTop w:val="0"/>
      <w:marBottom w:val="0"/>
      <w:divBdr>
        <w:top w:val="none" w:sz="0" w:space="0" w:color="auto"/>
        <w:left w:val="none" w:sz="0" w:space="0" w:color="auto"/>
        <w:bottom w:val="none" w:sz="0" w:space="0" w:color="auto"/>
        <w:right w:val="none" w:sz="0" w:space="0" w:color="auto"/>
      </w:divBdr>
    </w:div>
    <w:div w:id="1857957969">
      <w:bodyDiv w:val="1"/>
      <w:marLeft w:val="0"/>
      <w:marRight w:val="0"/>
      <w:marTop w:val="0"/>
      <w:marBottom w:val="0"/>
      <w:divBdr>
        <w:top w:val="none" w:sz="0" w:space="0" w:color="auto"/>
        <w:left w:val="none" w:sz="0" w:space="0" w:color="auto"/>
        <w:bottom w:val="none" w:sz="0" w:space="0" w:color="auto"/>
        <w:right w:val="none" w:sz="0" w:space="0" w:color="auto"/>
      </w:divBdr>
    </w:div>
    <w:div w:id="1858812777">
      <w:bodyDiv w:val="1"/>
      <w:marLeft w:val="0"/>
      <w:marRight w:val="0"/>
      <w:marTop w:val="0"/>
      <w:marBottom w:val="0"/>
      <w:divBdr>
        <w:top w:val="none" w:sz="0" w:space="0" w:color="auto"/>
        <w:left w:val="none" w:sz="0" w:space="0" w:color="auto"/>
        <w:bottom w:val="none" w:sz="0" w:space="0" w:color="auto"/>
        <w:right w:val="none" w:sz="0" w:space="0" w:color="auto"/>
      </w:divBdr>
    </w:div>
    <w:div w:id="1859152743">
      <w:bodyDiv w:val="1"/>
      <w:marLeft w:val="0"/>
      <w:marRight w:val="0"/>
      <w:marTop w:val="0"/>
      <w:marBottom w:val="0"/>
      <w:divBdr>
        <w:top w:val="none" w:sz="0" w:space="0" w:color="auto"/>
        <w:left w:val="none" w:sz="0" w:space="0" w:color="auto"/>
        <w:bottom w:val="none" w:sz="0" w:space="0" w:color="auto"/>
        <w:right w:val="none" w:sz="0" w:space="0" w:color="auto"/>
      </w:divBdr>
    </w:div>
    <w:div w:id="1860197672">
      <w:bodyDiv w:val="1"/>
      <w:marLeft w:val="0"/>
      <w:marRight w:val="0"/>
      <w:marTop w:val="0"/>
      <w:marBottom w:val="0"/>
      <w:divBdr>
        <w:top w:val="none" w:sz="0" w:space="0" w:color="auto"/>
        <w:left w:val="none" w:sz="0" w:space="0" w:color="auto"/>
        <w:bottom w:val="none" w:sz="0" w:space="0" w:color="auto"/>
        <w:right w:val="none" w:sz="0" w:space="0" w:color="auto"/>
      </w:divBdr>
    </w:div>
    <w:div w:id="1866944744">
      <w:bodyDiv w:val="1"/>
      <w:marLeft w:val="0"/>
      <w:marRight w:val="0"/>
      <w:marTop w:val="0"/>
      <w:marBottom w:val="0"/>
      <w:divBdr>
        <w:top w:val="none" w:sz="0" w:space="0" w:color="auto"/>
        <w:left w:val="none" w:sz="0" w:space="0" w:color="auto"/>
        <w:bottom w:val="none" w:sz="0" w:space="0" w:color="auto"/>
        <w:right w:val="none" w:sz="0" w:space="0" w:color="auto"/>
      </w:divBdr>
    </w:div>
    <w:div w:id="1872330467">
      <w:bodyDiv w:val="1"/>
      <w:marLeft w:val="0"/>
      <w:marRight w:val="0"/>
      <w:marTop w:val="0"/>
      <w:marBottom w:val="0"/>
      <w:divBdr>
        <w:top w:val="none" w:sz="0" w:space="0" w:color="auto"/>
        <w:left w:val="none" w:sz="0" w:space="0" w:color="auto"/>
        <w:bottom w:val="none" w:sz="0" w:space="0" w:color="auto"/>
        <w:right w:val="none" w:sz="0" w:space="0" w:color="auto"/>
      </w:divBdr>
    </w:div>
    <w:div w:id="1874070876">
      <w:bodyDiv w:val="1"/>
      <w:marLeft w:val="0"/>
      <w:marRight w:val="0"/>
      <w:marTop w:val="0"/>
      <w:marBottom w:val="0"/>
      <w:divBdr>
        <w:top w:val="none" w:sz="0" w:space="0" w:color="auto"/>
        <w:left w:val="none" w:sz="0" w:space="0" w:color="auto"/>
        <w:bottom w:val="none" w:sz="0" w:space="0" w:color="auto"/>
        <w:right w:val="none" w:sz="0" w:space="0" w:color="auto"/>
      </w:divBdr>
    </w:div>
    <w:div w:id="1879315158">
      <w:bodyDiv w:val="1"/>
      <w:marLeft w:val="0"/>
      <w:marRight w:val="0"/>
      <w:marTop w:val="0"/>
      <w:marBottom w:val="0"/>
      <w:divBdr>
        <w:top w:val="none" w:sz="0" w:space="0" w:color="auto"/>
        <w:left w:val="none" w:sz="0" w:space="0" w:color="auto"/>
        <w:bottom w:val="none" w:sz="0" w:space="0" w:color="auto"/>
        <w:right w:val="none" w:sz="0" w:space="0" w:color="auto"/>
      </w:divBdr>
    </w:div>
    <w:div w:id="1881817920">
      <w:bodyDiv w:val="1"/>
      <w:marLeft w:val="0"/>
      <w:marRight w:val="0"/>
      <w:marTop w:val="0"/>
      <w:marBottom w:val="0"/>
      <w:divBdr>
        <w:top w:val="none" w:sz="0" w:space="0" w:color="auto"/>
        <w:left w:val="none" w:sz="0" w:space="0" w:color="auto"/>
        <w:bottom w:val="none" w:sz="0" w:space="0" w:color="auto"/>
        <w:right w:val="none" w:sz="0" w:space="0" w:color="auto"/>
      </w:divBdr>
    </w:div>
    <w:div w:id="1890341942">
      <w:bodyDiv w:val="1"/>
      <w:marLeft w:val="0"/>
      <w:marRight w:val="0"/>
      <w:marTop w:val="0"/>
      <w:marBottom w:val="0"/>
      <w:divBdr>
        <w:top w:val="none" w:sz="0" w:space="0" w:color="auto"/>
        <w:left w:val="none" w:sz="0" w:space="0" w:color="auto"/>
        <w:bottom w:val="none" w:sz="0" w:space="0" w:color="auto"/>
        <w:right w:val="none" w:sz="0" w:space="0" w:color="auto"/>
      </w:divBdr>
    </w:div>
    <w:div w:id="1892156293">
      <w:bodyDiv w:val="1"/>
      <w:marLeft w:val="0"/>
      <w:marRight w:val="0"/>
      <w:marTop w:val="0"/>
      <w:marBottom w:val="0"/>
      <w:divBdr>
        <w:top w:val="none" w:sz="0" w:space="0" w:color="auto"/>
        <w:left w:val="none" w:sz="0" w:space="0" w:color="auto"/>
        <w:bottom w:val="none" w:sz="0" w:space="0" w:color="auto"/>
        <w:right w:val="none" w:sz="0" w:space="0" w:color="auto"/>
      </w:divBdr>
    </w:div>
    <w:div w:id="1898198567">
      <w:bodyDiv w:val="1"/>
      <w:marLeft w:val="0"/>
      <w:marRight w:val="0"/>
      <w:marTop w:val="0"/>
      <w:marBottom w:val="0"/>
      <w:divBdr>
        <w:top w:val="none" w:sz="0" w:space="0" w:color="auto"/>
        <w:left w:val="none" w:sz="0" w:space="0" w:color="auto"/>
        <w:bottom w:val="none" w:sz="0" w:space="0" w:color="auto"/>
        <w:right w:val="none" w:sz="0" w:space="0" w:color="auto"/>
      </w:divBdr>
    </w:div>
    <w:div w:id="1898855877">
      <w:bodyDiv w:val="1"/>
      <w:marLeft w:val="0"/>
      <w:marRight w:val="0"/>
      <w:marTop w:val="0"/>
      <w:marBottom w:val="0"/>
      <w:divBdr>
        <w:top w:val="none" w:sz="0" w:space="0" w:color="auto"/>
        <w:left w:val="none" w:sz="0" w:space="0" w:color="auto"/>
        <w:bottom w:val="none" w:sz="0" w:space="0" w:color="auto"/>
        <w:right w:val="none" w:sz="0" w:space="0" w:color="auto"/>
      </w:divBdr>
    </w:div>
    <w:div w:id="1916165884">
      <w:bodyDiv w:val="1"/>
      <w:marLeft w:val="0"/>
      <w:marRight w:val="0"/>
      <w:marTop w:val="0"/>
      <w:marBottom w:val="0"/>
      <w:divBdr>
        <w:top w:val="none" w:sz="0" w:space="0" w:color="auto"/>
        <w:left w:val="none" w:sz="0" w:space="0" w:color="auto"/>
        <w:bottom w:val="none" w:sz="0" w:space="0" w:color="auto"/>
        <w:right w:val="none" w:sz="0" w:space="0" w:color="auto"/>
      </w:divBdr>
    </w:div>
    <w:div w:id="1926497342">
      <w:bodyDiv w:val="1"/>
      <w:marLeft w:val="0"/>
      <w:marRight w:val="0"/>
      <w:marTop w:val="0"/>
      <w:marBottom w:val="0"/>
      <w:divBdr>
        <w:top w:val="none" w:sz="0" w:space="0" w:color="auto"/>
        <w:left w:val="none" w:sz="0" w:space="0" w:color="auto"/>
        <w:bottom w:val="none" w:sz="0" w:space="0" w:color="auto"/>
        <w:right w:val="none" w:sz="0" w:space="0" w:color="auto"/>
      </w:divBdr>
    </w:div>
    <w:div w:id="1930968116">
      <w:bodyDiv w:val="1"/>
      <w:marLeft w:val="0"/>
      <w:marRight w:val="0"/>
      <w:marTop w:val="0"/>
      <w:marBottom w:val="0"/>
      <w:divBdr>
        <w:top w:val="none" w:sz="0" w:space="0" w:color="auto"/>
        <w:left w:val="none" w:sz="0" w:space="0" w:color="auto"/>
        <w:bottom w:val="none" w:sz="0" w:space="0" w:color="auto"/>
        <w:right w:val="none" w:sz="0" w:space="0" w:color="auto"/>
      </w:divBdr>
    </w:div>
    <w:div w:id="1941911807">
      <w:bodyDiv w:val="1"/>
      <w:marLeft w:val="0"/>
      <w:marRight w:val="0"/>
      <w:marTop w:val="0"/>
      <w:marBottom w:val="0"/>
      <w:divBdr>
        <w:top w:val="none" w:sz="0" w:space="0" w:color="auto"/>
        <w:left w:val="none" w:sz="0" w:space="0" w:color="auto"/>
        <w:bottom w:val="none" w:sz="0" w:space="0" w:color="auto"/>
        <w:right w:val="none" w:sz="0" w:space="0" w:color="auto"/>
      </w:divBdr>
    </w:div>
    <w:div w:id="1953508011">
      <w:bodyDiv w:val="1"/>
      <w:marLeft w:val="0"/>
      <w:marRight w:val="0"/>
      <w:marTop w:val="0"/>
      <w:marBottom w:val="0"/>
      <w:divBdr>
        <w:top w:val="none" w:sz="0" w:space="0" w:color="auto"/>
        <w:left w:val="none" w:sz="0" w:space="0" w:color="auto"/>
        <w:bottom w:val="none" w:sz="0" w:space="0" w:color="auto"/>
        <w:right w:val="none" w:sz="0" w:space="0" w:color="auto"/>
      </w:divBdr>
    </w:div>
    <w:div w:id="1971786211">
      <w:bodyDiv w:val="1"/>
      <w:marLeft w:val="0"/>
      <w:marRight w:val="0"/>
      <w:marTop w:val="0"/>
      <w:marBottom w:val="0"/>
      <w:divBdr>
        <w:top w:val="none" w:sz="0" w:space="0" w:color="auto"/>
        <w:left w:val="none" w:sz="0" w:space="0" w:color="auto"/>
        <w:bottom w:val="none" w:sz="0" w:space="0" w:color="auto"/>
        <w:right w:val="none" w:sz="0" w:space="0" w:color="auto"/>
      </w:divBdr>
    </w:div>
    <w:div w:id="1983079296">
      <w:bodyDiv w:val="1"/>
      <w:marLeft w:val="0"/>
      <w:marRight w:val="0"/>
      <w:marTop w:val="0"/>
      <w:marBottom w:val="0"/>
      <w:divBdr>
        <w:top w:val="none" w:sz="0" w:space="0" w:color="auto"/>
        <w:left w:val="none" w:sz="0" w:space="0" w:color="auto"/>
        <w:bottom w:val="none" w:sz="0" w:space="0" w:color="auto"/>
        <w:right w:val="none" w:sz="0" w:space="0" w:color="auto"/>
      </w:divBdr>
    </w:div>
    <w:div w:id="1988590104">
      <w:bodyDiv w:val="1"/>
      <w:marLeft w:val="0"/>
      <w:marRight w:val="0"/>
      <w:marTop w:val="0"/>
      <w:marBottom w:val="0"/>
      <w:divBdr>
        <w:top w:val="none" w:sz="0" w:space="0" w:color="auto"/>
        <w:left w:val="none" w:sz="0" w:space="0" w:color="auto"/>
        <w:bottom w:val="none" w:sz="0" w:space="0" w:color="auto"/>
        <w:right w:val="none" w:sz="0" w:space="0" w:color="auto"/>
      </w:divBdr>
    </w:div>
    <w:div w:id="1998916592">
      <w:bodyDiv w:val="1"/>
      <w:marLeft w:val="0"/>
      <w:marRight w:val="0"/>
      <w:marTop w:val="0"/>
      <w:marBottom w:val="0"/>
      <w:divBdr>
        <w:top w:val="none" w:sz="0" w:space="0" w:color="auto"/>
        <w:left w:val="none" w:sz="0" w:space="0" w:color="auto"/>
        <w:bottom w:val="none" w:sz="0" w:space="0" w:color="auto"/>
        <w:right w:val="none" w:sz="0" w:space="0" w:color="auto"/>
      </w:divBdr>
    </w:div>
    <w:div w:id="2013021941">
      <w:bodyDiv w:val="1"/>
      <w:marLeft w:val="0"/>
      <w:marRight w:val="0"/>
      <w:marTop w:val="0"/>
      <w:marBottom w:val="0"/>
      <w:divBdr>
        <w:top w:val="none" w:sz="0" w:space="0" w:color="auto"/>
        <w:left w:val="none" w:sz="0" w:space="0" w:color="auto"/>
        <w:bottom w:val="none" w:sz="0" w:space="0" w:color="auto"/>
        <w:right w:val="none" w:sz="0" w:space="0" w:color="auto"/>
      </w:divBdr>
    </w:div>
    <w:div w:id="2015036418">
      <w:bodyDiv w:val="1"/>
      <w:marLeft w:val="0"/>
      <w:marRight w:val="0"/>
      <w:marTop w:val="0"/>
      <w:marBottom w:val="0"/>
      <w:divBdr>
        <w:top w:val="none" w:sz="0" w:space="0" w:color="auto"/>
        <w:left w:val="none" w:sz="0" w:space="0" w:color="auto"/>
        <w:bottom w:val="none" w:sz="0" w:space="0" w:color="auto"/>
        <w:right w:val="none" w:sz="0" w:space="0" w:color="auto"/>
      </w:divBdr>
    </w:div>
    <w:div w:id="2019886012">
      <w:bodyDiv w:val="1"/>
      <w:marLeft w:val="0"/>
      <w:marRight w:val="0"/>
      <w:marTop w:val="0"/>
      <w:marBottom w:val="0"/>
      <w:divBdr>
        <w:top w:val="none" w:sz="0" w:space="0" w:color="auto"/>
        <w:left w:val="none" w:sz="0" w:space="0" w:color="auto"/>
        <w:bottom w:val="none" w:sz="0" w:space="0" w:color="auto"/>
        <w:right w:val="none" w:sz="0" w:space="0" w:color="auto"/>
      </w:divBdr>
    </w:div>
    <w:div w:id="2021078789">
      <w:bodyDiv w:val="1"/>
      <w:marLeft w:val="0"/>
      <w:marRight w:val="0"/>
      <w:marTop w:val="0"/>
      <w:marBottom w:val="0"/>
      <w:divBdr>
        <w:top w:val="none" w:sz="0" w:space="0" w:color="auto"/>
        <w:left w:val="none" w:sz="0" w:space="0" w:color="auto"/>
        <w:bottom w:val="none" w:sz="0" w:space="0" w:color="auto"/>
        <w:right w:val="none" w:sz="0" w:space="0" w:color="auto"/>
      </w:divBdr>
    </w:div>
    <w:div w:id="2022657543">
      <w:bodyDiv w:val="1"/>
      <w:marLeft w:val="0"/>
      <w:marRight w:val="0"/>
      <w:marTop w:val="0"/>
      <w:marBottom w:val="0"/>
      <w:divBdr>
        <w:top w:val="none" w:sz="0" w:space="0" w:color="auto"/>
        <w:left w:val="none" w:sz="0" w:space="0" w:color="auto"/>
        <w:bottom w:val="none" w:sz="0" w:space="0" w:color="auto"/>
        <w:right w:val="none" w:sz="0" w:space="0" w:color="auto"/>
      </w:divBdr>
    </w:div>
    <w:div w:id="2035223774">
      <w:bodyDiv w:val="1"/>
      <w:marLeft w:val="0"/>
      <w:marRight w:val="0"/>
      <w:marTop w:val="0"/>
      <w:marBottom w:val="0"/>
      <w:divBdr>
        <w:top w:val="none" w:sz="0" w:space="0" w:color="auto"/>
        <w:left w:val="none" w:sz="0" w:space="0" w:color="auto"/>
        <w:bottom w:val="none" w:sz="0" w:space="0" w:color="auto"/>
        <w:right w:val="none" w:sz="0" w:space="0" w:color="auto"/>
      </w:divBdr>
    </w:div>
    <w:div w:id="2049641893">
      <w:bodyDiv w:val="1"/>
      <w:marLeft w:val="0"/>
      <w:marRight w:val="0"/>
      <w:marTop w:val="0"/>
      <w:marBottom w:val="0"/>
      <w:divBdr>
        <w:top w:val="none" w:sz="0" w:space="0" w:color="auto"/>
        <w:left w:val="none" w:sz="0" w:space="0" w:color="auto"/>
        <w:bottom w:val="none" w:sz="0" w:space="0" w:color="auto"/>
        <w:right w:val="none" w:sz="0" w:space="0" w:color="auto"/>
      </w:divBdr>
    </w:div>
    <w:div w:id="2057657028">
      <w:bodyDiv w:val="1"/>
      <w:marLeft w:val="0"/>
      <w:marRight w:val="0"/>
      <w:marTop w:val="0"/>
      <w:marBottom w:val="0"/>
      <w:divBdr>
        <w:top w:val="none" w:sz="0" w:space="0" w:color="auto"/>
        <w:left w:val="none" w:sz="0" w:space="0" w:color="auto"/>
        <w:bottom w:val="none" w:sz="0" w:space="0" w:color="auto"/>
        <w:right w:val="none" w:sz="0" w:space="0" w:color="auto"/>
      </w:divBdr>
    </w:div>
    <w:div w:id="2110732861">
      <w:bodyDiv w:val="1"/>
      <w:marLeft w:val="0"/>
      <w:marRight w:val="0"/>
      <w:marTop w:val="0"/>
      <w:marBottom w:val="0"/>
      <w:divBdr>
        <w:top w:val="none" w:sz="0" w:space="0" w:color="auto"/>
        <w:left w:val="none" w:sz="0" w:space="0" w:color="auto"/>
        <w:bottom w:val="none" w:sz="0" w:space="0" w:color="auto"/>
        <w:right w:val="none" w:sz="0" w:space="0" w:color="auto"/>
      </w:divBdr>
    </w:div>
    <w:div w:id="2112240261">
      <w:bodyDiv w:val="1"/>
      <w:marLeft w:val="0"/>
      <w:marRight w:val="0"/>
      <w:marTop w:val="0"/>
      <w:marBottom w:val="0"/>
      <w:divBdr>
        <w:top w:val="none" w:sz="0" w:space="0" w:color="auto"/>
        <w:left w:val="none" w:sz="0" w:space="0" w:color="auto"/>
        <w:bottom w:val="none" w:sz="0" w:space="0" w:color="auto"/>
        <w:right w:val="none" w:sz="0" w:space="0" w:color="auto"/>
      </w:divBdr>
      <w:divsChild>
        <w:div w:id="445855164">
          <w:marLeft w:val="0"/>
          <w:marRight w:val="0"/>
          <w:marTop w:val="0"/>
          <w:marBottom w:val="0"/>
          <w:divBdr>
            <w:top w:val="none" w:sz="0" w:space="0" w:color="auto"/>
            <w:left w:val="none" w:sz="0" w:space="0" w:color="auto"/>
            <w:bottom w:val="none" w:sz="0" w:space="0" w:color="auto"/>
            <w:right w:val="none" w:sz="0" w:space="0" w:color="auto"/>
          </w:divBdr>
        </w:div>
        <w:div w:id="208953546">
          <w:marLeft w:val="0"/>
          <w:marRight w:val="0"/>
          <w:marTop w:val="0"/>
          <w:marBottom w:val="0"/>
          <w:divBdr>
            <w:top w:val="none" w:sz="0" w:space="0" w:color="auto"/>
            <w:left w:val="none" w:sz="0" w:space="0" w:color="auto"/>
            <w:bottom w:val="none" w:sz="0" w:space="0" w:color="auto"/>
            <w:right w:val="none" w:sz="0" w:space="0" w:color="auto"/>
          </w:divBdr>
        </w:div>
        <w:div w:id="1161390598">
          <w:marLeft w:val="0"/>
          <w:marRight w:val="0"/>
          <w:marTop w:val="0"/>
          <w:marBottom w:val="0"/>
          <w:divBdr>
            <w:top w:val="none" w:sz="0" w:space="0" w:color="auto"/>
            <w:left w:val="none" w:sz="0" w:space="0" w:color="auto"/>
            <w:bottom w:val="none" w:sz="0" w:space="0" w:color="auto"/>
            <w:right w:val="none" w:sz="0" w:space="0" w:color="auto"/>
          </w:divBdr>
        </w:div>
      </w:divsChild>
    </w:div>
    <w:div w:id="2120681479">
      <w:bodyDiv w:val="1"/>
      <w:marLeft w:val="0"/>
      <w:marRight w:val="0"/>
      <w:marTop w:val="0"/>
      <w:marBottom w:val="0"/>
      <w:divBdr>
        <w:top w:val="none" w:sz="0" w:space="0" w:color="auto"/>
        <w:left w:val="none" w:sz="0" w:space="0" w:color="auto"/>
        <w:bottom w:val="none" w:sz="0" w:space="0" w:color="auto"/>
        <w:right w:val="none" w:sz="0" w:space="0" w:color="auto"/>
      </w:divBdr>
    </w:div>
    <w:div w:id="2127003412">
      <w:bodyDiv w:val="1"/>
      <w:marLeft w:val="0"/>
      <w:marRight w:val="0"/>
      <w:marTop w:val="0"/>
      <w:marBottom w:val="0"/>
      <w:divBdr>
        <w:top w:val="none" w:sz="0" w:space="0" w:color="auto"/>
        <w:left w:val="none" w:sz="0" w:space="0" w:color="auto"/>
        <w:bottom w:val="none" w:sz="0" w:space="0" w:color="auto"/>
        <w:right w:val="none" w:sz="0" w:space="0" w:color="auto"/>
      </w:divBdr>
    </w:div>
    <w:div w:id="2127501780">
      <w:bodyDiv w:val="1"/>
      <w:marLeft w:val="0"/>
      <w:marRight w:val="0"/>
      <w:marTop w:val="0"/>
      <w:marBottom w:val="0"/>
      <w:divBdr>
        <w:top w:val="none" w:sz="0" w:space="0" w:color="auto"/>
        <w:left w:val="none" w:sz="0" w:space="0" w:color="auto"/>
        <w:bottom w:val="none" w:sz="0" w:space="0" w:color="auto"/>
        <w:right w:val="none" w:sz="0" w:space="0" w:color="auto"/>
      </w:divBdr>
    </w:div>
    <w:div w:id="2128426478">
      <w:bodyDiv w:val="1"/>
      <w:marLeft w:val="0"/>
      <w:marRight w:val="0"/>
      <w:marTop w:val="0"/>
      <w:marBottom w:val="0"/>
      <w:divBdr>
        <w:top w:val="none" w:sz="0" w:space="0" w:color="auto"/>
        <w:left w:val="none" w:sz="0" w:space="0" w:color="auto"/>
        <w:bottom w:val="none" w:sz="0" w:space="0" w:color="auto"/>
        <w:right w:val="none" w:sz="0" w:space="0" w:color="auto"/>
      </w:divBdr>
    </w:div>
    <w:div w:id="213051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footer" Target="footer3.xm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Peter.Sarafin@fri.uniza.sk" TargetMode="External"/><Relationship Id="rId29" Type="http://schemas.openxmlformats.org/officeDocument/2006/relationships/image" Target="media/image7.png"/><Relationship Id="rId11" Type="http://schemas.openxmlformats.org/officeDocument/2006/relationships/image" Target="media/image1.jpeg"/><Relationship Id="rId24" Type="http://schemas.openxmlformats.org/officeDocument/2006/relationships/footer" Target="footer4.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mailto:Peter.Sarafin@fri.uniza.sk"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g"/><Relationship Id="rId46" Type="http://schemas.openxmlformats.org/officeDocument/2006/relationships/image" Target="media/image24.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eferent1\Downloads\MU3-sablona-2021-202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4A18E483DD43E7A6EC334C99FEB627"/>
        <w:category>
          <w:name w:val="Všeobecné"/>
          <w:gallery w:val="placeholder"/>
        </w:category>
        <w:types>
          <w:type w:val="bbPlcHdr"/>
        </w:types>
        <w:behaviors>
          <w:behavior w:val="content"/>
        </w:behaviors>
        <w:guid w:val="{A243F3FD-B3ED-470A-9584-849EB22ED099}"/>
      </w:docPartPr>
      <w:docPartBody>
        <w:p w:rsidR="007F5215" w:rsidRDefault="007F5215">
          <w:pPr>
            <w:pStyle w:val="B84A18E483DD43E7A6EC334C99FEB627"/>
          </w:pPr>
          <w:r w:rsidRPr="005D21F3">
            <w:rPr>
              <w:rStyle w:val="Zstupntext"/>
            </w:rPr>
            <w:t>[</w:t>
          </w:r>
          <w:r>
            <w:rPr>
              <w:rStyle w:val="Zstupntext"/>
            </w:rPr>
            <w:t>Zvoľte fakultu/ústav</w:t>
          </w:r>
          <w:r w:rsidRPr="005D21F3">
            <w:rPr>
              <w:rStyle w:val="Zstupntext"/>
            </w:rPr>
            <w:t>]</w:t>
          </w:r>
        </w:p>
      </w:docPartBody>
    </w:docPart>
    <w:docPart>
      <w:docPartPr>
        <w:name w:val="0BFBFE56FFFB4239B740E3D2F112B3DF"/>
        <w:category>
          <w:name w:val="Všeobecné"/>
          <w:gallery w:val="placeholder"/>
        </w:category>
        <w:types>
          <w:type w:val="bbPlcHdr"/>
        </w:types>
        <w:behaviors>
          <w:behavior w:val="content"/>
        </w:behaviors>
        <w:guid w:val="{02EF2F73-D547-4002-9515-E4AF6159091B}"/>
      </w:docPartPr>
      <w:docPartBody>
        <w:p w:rsidR="007F5215" w:rsidRDefault="007F5215">
          <w:pPr>
            <w:pStyle w:val="0BFBFE56FFFB4239B740E3D2F112B3DF"/>
          </w:pPr>
          <w:r w:rsidRPr="006174A7">
            <w:rPr>
              <w:rStyle w:val="Zstupntext"/>
            </w:rPr>
            <w:t>[Zvolte druh záverečnej práce]</w:t>
          </w:r>
        </w:p>
      </w:docPartBody>
    </w:docPart>
    <w:docPart>
      <w:docPartPr>
        <w:name w:val="FFB5E6687F9F485A99EB2526AB6F2E33"/>
        <w:category>
          <w:name w:val="Všeobecné"/>
          <w:gallery w:val="placeholder"/>
        </w:category>
        <w:types>
          <w:type w:val="bbPlcHdr"/>
        </w:types>
        <w:behaviors>
          <w:behavior w:val="content"/>
        </w:behaviors>
        <w:guid w:val="{FE647F00-594E-45DD-B256-20E09673F695}"/>
      </w:docPartPr>
      <w:docPartBody>
        <w:p w:rsidR="007F5215" w:rsidRDefault="007F5215">
          <w:pPr>
            <w:pStyle w:val="FFB5E6687F9F485A99EB2526AB6F2E33"/>
          </w:pPr>
          <w:r w:rsidRPr="00C31759">
            <w:rPr>
              <w:rStyle w:val="Zstupntext"/>
            </w:rPr>
            <w:t>Vyberte položku.</w:t>
          </w:r>
        </w:p>
      </w:docPartBody>
    </w:docPart>
    <w:docPart>
      <w:docPartPr>
        <w:name w:val="7298F14356684F3E816E2BE9C21CEDF3"/>
        <w:category>
          <w:name w:val="Všeobecné"/>
          <w:gallery w:val="placeholder"/>
        </w:category>
        <w:types>
          <w:type w:val="bbPlcHdr"/>
        </w:types>
        <w:behaviors>
          <w:behavior w:val="content"/>
        </w:behaviors>
        <w:guid w:val="{EB4A6A81-1087-4286-AE2F-ADD5D292E9A6}"/>
      </w:docPartPr>
      <w:docPartBody>
        <w:p w:rsidR="007F5215" w:rsidRDefault="007F5215">
          <w:pPr>
            <w:pStyle w:val="7298F14356684F3E816E2BE9C21CEDF3"/>
          </w:pPr>
          <w:r w:rsidRPr="005D21F3">
            <w:rPr>
              <w:rStyle w:val="Zstupntext"/>
            </w:rPr>
            <w:t>[Vyberte druh práce]</w:t>
          </w:r>
        </w:p>
      </w:docPartBody>
    </w:docPart>
    <w:docPart>
      <w:docPartPr>
        <w:name w:val="012B6A23CB0F4A429C4B98841CEEA813"/>
        <w:category>
          <w:name w:val="Všeobecné"/>
          <w:gallery w:val="placeholder"/>
        </w:category>
        <w:types>
          <w:type w:val="bbPlcHdr"/>
        </w:types>
        <w:behaviors>
          <w:behavior w:val="content"/>
        </w:behaviors>
        <w:guid w:val="{2F41EAF9-68CC-4746-BAB5-25007B504D5D}"/>
      </w:docPartPr>
      <w:docPartBody>
        <w:p w:rsidR="007F5215" w:rsidRDefault="007F5215">
          <w:pPr>
            <w:pStyle w:val="012B6A23CB0F4A429C4B98841CEEA813"/>
          </w:pPr>
          <w:r w:rsidRPr="005D21F3">
            <w:rPr>
              <w:rStyle w:val="Zstupntext"/>
            </w:rPr>
            <w:t>[Vyberte druh práce]</w:t>
          </w:r>
        </w:p>
      </w:docPartBody>
    </w:docPart>
    <w:docPart>
      <w:docPartPr>
        <w:name w:val="5D442591339344B88B1E8C09CD8A3C42"/>
        <w:category>
          <w:name w:val="Všeobecné"/>
          <w:gallery w:val="placeholder"/>
        </w:category>
        <w:types>
          <w:type w:val="bbPlcHdr"/>
        </w:types>
        <w:behaviors>
          <w:behavior w:val="content"/>
        </w:behaviors>
        <w:guid w:val="{0AC9BB02-042E-48A1-88E5-CF48EC587172}"/>
      </w:docPartPr>
      <w:docPartBody>
        <w:p w:rsidR="007F5215" w:rsidRDefault="007F5215">
          <w:pPr>
            <w:pStyle w:val="5D442591339344B88B1E8C09CD8A3C42"/>
          </w:pPr>
          <w:r w:rsidRPr="00BA16F1">
            <w:rPr>
              <w:rStyle w:val="Zstupntext"/>
            </w:rPr>
            <w:t>Kliknite alebo ťuknite a zadajte dátum.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altName w:val="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85F"/>
    <w:rsid w:val="00060F34"/>
    <w:rsid w:val="001C323F"/>
    <w:rsid w:val="00224743"/>
    <w:rsid w:val="003331B9"/>
    <w:rsid w:val="00350B32"/>
    <w:rsid w:val="004A5110"/>
    <w:rsid w:val="0059485F"/>
    <w:rsid w:val="005B41A2"/>
    <w:rsid w:val="005D67B8"/>
    <w:rsid w:val="006F7D86"/>
    <w:rsid w:val="007F5215"/>
    <w:rsid w:val="00873E95"/>
    <w:rsid w:val="008E0A6F"/>
    <w:rsid w:val="008E231B"/>
    <w:rsid w:val="008F23CC"/>
    <w:rsid w:val="00996AB5"/>
    <w:rsid w:val="00A0799D"/>
    <w:rsid w:val="00A935ED"/>
    <w:rsid w:val="00C25874"/>
    <w:rsid w:val="00D4201C"/>
    <w:rsid w:val="00E27F4D"/>
    <w:rsid w:val="00EF18F0"/>
    <w:rsid w:val="00F55D78"/>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D4201C"/>
    <w:rPr>
      <w:color w:val="808080"/>
    </w:rPr>
  </w:style>
  <w:style w:type="paragraph" w:customStyle="1" w:styleId="B84A18E483DD43E7A6EC334C99FEB627">
    <w:name w:val="B84A18E483DD43E7A6EC334C99FEB627"/>
  </w:style>
  <w:style w:type="paragraph" w:customStyle="1" w:styleId="0BFBFE56FFFB4239B740E3D2F112B3DF">
    <w:name w:val="0BFBFE56FFFB4239B740E3D2F112B3DF"/>
  </w:style>
  <w:style w:type="paragraph" w:customStyle="1" w:styleId="FFB5E6687F9F485A99EB2526AB6F2E33">
    <w:name w:val="FFB5E6687F9F485A99EB2526AB6F2E33"/>
  </w:style>
  <w:style w:type="paragraph" w:customStyle="1" w:styleId="7298F14356684F3E816E2BE9C21CEDF3">
    <w:name w:val="7298F14356684F3E816E2BE9C21CEDF3"/>
  </w:style>
  <w:style w:type="paragraph" w:customStyle="1" w:styleId="012B6A23CB0F4A429C4B98841CEEA813">
    <w:name w:val="012B6A23CB0F4A429C4B98841CEEA813"/>
  </w:style>
  <w:style w:type="paragraph" w:customStyle="1" w:styleId="5D442591339344B88B1E8C09CD8A3C42">
    <w:name w:val="5D442591339344B88B1E8C09CD8A3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Tow14</b:Tag>
    <b:SourceType>DocumentFromInternetSite</b:SourceType>
    <b:Guid>{FA3131FC-7242-4C09-9DD4-3797F955EEC0}</b:Guid>
    <b:Author>
      <b:Author>
        <b:NameList>
          <b:Person>
            <b:Last>Townsend</b:Last>
            <b:First>Kevin</b:First>
          </b:Person>
        </b:NameList>
      </b:Author>
    </b:Author>
    <b:Title>GATT</b:Title>
    <b:InternetSiteTitle>adafruit</b:InternetSiteTitle>
    <b:Year>2014</b:Year>
    <b:Month>Marec</b:Month>
    <b:Day>14</b:Day>
    <b:URL>https://learn.adafruit.com/introduction-to-bluetooth-low-energy/gatt?fbclid=IwAR2IyxDAuAi4_Zq0eKyTTEm-o8ZYag8l2ofXPCbd314aN3P91pLxJVU52Vw</b:URL>
    <b:YearAccessed>2023</b:YearAccessed>
    <b:MonthAccessed>Marec</b:MonthAccessed>
    <b:DayAccessed>22</b:DayAccessed>
    <b:RefOrder>17</b:RefOrder>
  </b:Source>
  <b:Source>
    <b:Tag>Esp23</b:Tag>
    <b:SourceType>DocumentFromInternetSite</b:SourceType>
    <b:Guid>{B9D15641-3739-4AA3-B99B-4972DFDD533D}</b:Guid>
    <b:Author>
      <b:Author>
        <b:Corporate>Espressif</b:Corporate>
      </b:Author>
    </b:Author>
    <b:Title>Project Configuration</b:Title>
    <b:InternetSiteTitle>docs.espressif</b:InternetSiteTitle>
    <b:URL>https://docs.espressif.com/projects/esp-idf/en/latest/esp32/api-reference/kconfig.html?fbclid=IwAR05aADqLKcXFpr1oNvUsAxpmHlAIITdqc5DYJXEVGUK1tWdCs-YYkX7dT8</b:URL>
    <b:YearAccessed>2023</b:YearAccessed>
    <b:MonthAccessed>Marec</b:MonthAccessed>
    <b:DayAccessed>25</b:DayAccessed>
    <b:RefOrder>18</b:RefOrder>
  </b:Source>
  <b:Source>
    <b:Tag>Tea15</b:Tag>
    <b:SourceType>DocumentFromInternetSite</b:SourceType>
    <b:Guid>{9F0983E5-8792-4329-9DBF-DE42C9C53E7B}</b:Guid>
    <b:Author>
      <b:Author>
        <b:NameList>
          <b:Person>
            <b:Last>Team</b:Last>
            <b:First>The</b:First>
            <b:Middle>HiveMQ</b:Middle>
          </b:Person>
        </b:NameList>
      </b:Author>
    </b:Author>
    <b:Title>Introducing the MQTT Protocol - MQTT Essentials: Part 1</b:Title>
    <b:InternetSiteTitle>HiveMQ</b:InternetSiteTitle>
    <b:Year>2015</b:Year>
    <b:Month>Január </b:Month>
    <b:Day>15</b:Day>
    <b:URL>https://www.hivemq.com/blog/mqtt-essentials-part-1-introducing-mqtt/</b:URL>
    <b:YearAccessed>2023</b:YearAccessed>
    <b:MonthAccessed>Marec</b:MonthAccessed>
    <b:DayAccessed>25</b:DayAccessed>
    <b:RefOrder>20</b:RefOrder>
  </b:Source>
  <b:Source>
    <b:Tag>Tea19</b:Tag>
    <b:SourceType>DocumentFromInternetSite</b:SourceType>
    <b:Guid>{77F957E1-A1F3-4482-9643-051790699D8D}</b:Guid>
    <b:Author>
      <b:Author>
        <b:NameList>
          <b:Person>
            <b:Last>Team</b:Last>
            <b:First>The</b:First>
            <b:Middle>HiveMQ</b:Middle>
          </b:Person>
        </b:NameList>
      </b:Author>
    </b:Author>
    <b:Title>MQTT Client and Broker and MQTT Server Connection Establishment Explained - MQTT Essentials: Part 3</b:Title>
    <b:InternetSiteTitle>HiveMQ</b:InternetSiteTitle>
    <b:Year>2019</b:Year>
    <b:Month>Júl</b:Month>
    <b:Day>17</b:Day>
    <b:URL>https://www.hivemq.com/blog/mqtt-essentials-part-3-client-broker-connection-establishment/</b:URL>
    <b:YearAccessed>2023</b:YearAccessed>
    <b:MonthAccessed>Marec</b:MonthAccessed>
    <b:DayAccessed>25</b:DayAccessed>
    <b:RefOrder>22</b:RefOrder>
  </b:Source>
  <b:Source>
    <b:Tag>IBM23</b:Tag>
    <b:SourceType>DocumentFromInternetSite</b:SourceType>
    <b:Guid>{3AA3602A-205F-4C82-B905-7E3758C41092}</b:Guid>
    <b:Author>
      <b:Author>
        <b:Corporate>IBM</b:Corporate>
      </b:Author>
    </b:Author>
    <b:Title>What is Docker?</b:Title>
    <b:InternetSiteTitle>ibm.com</b:InternetSiteTitle>
    <b:URL>https://www.ibm.com/topics/docker?fbclid=IwAR2DTkqxBiZ-5iVoqkLn2LSL5MzM-M8c_CMmebTmq5j6nmkOiqJBLENsLlc</b:URL>
    <b:YearAccessed>2023</b:YearAccessed>
    <b:MonthAccessed>Marec</b:MonthAccessed>
    <b:DayAccessed>25</b:DayAccessed>
    <b:RefOrder>23</b:RefOrder>
  </b:Source>
  <b:Source>
    <b:Tag>aqu23</b:Tag>
    <b:SourceType>DocumentFromInternetSite</b:SourceType>
    <b:Guid>{F792E442-5347-4B71-8675-51320AC898A4}</b:Guid>
    <b:Author>
      <b:Author>
        <b:Corporate>aqua</b:Corporate>
      </b:Author>
    </b:Author>
    <b:Title>Docker Networking</b:Title>
    <b:InternetSiteTitle>aquase.com</b:InternetSiteTitle>
    <b:URL>https://www.aquasec.com/cloud-native-academy/docker-container/docker-networking/?fbclid=IwAR36JRNDCSt875khfgGlneuDOT-Jp9sV1jKdsxJh6CWvird9ChUx582bIk0</b:URL>
    <b:YearAccessed>2023</b:YearAccessed>
    <b:MonthAccessed>Marec</b:MonthAccessed>
    <b:DayAccessed>25</b:DayAccessed>
    <b:RefOrder>24</b:RefOrder>
  </b:Source>
  <b:Source>
    <b:Tag>Cis</b:Tag>
    <b:SourceType>InternetSite</b:SourceType>
    <b:Guid>{9B59A6D8-E8D3-4224-9B5C-ECAC0E9836E2}</b:Guid>
    <b:Author>
      <b:Author>
        <b:Corporate>Cisco</b:Corporate>
      </b:Author>
    </b:Author>
    <b:Title>What Is Wi-Fi?</b:Title>
    <b:InternetSiteTitle>cisco.com</b:InternetSiteTitle>
    <b:URL>https://www.cisco.com/c/en/us/products/wireless/what-is-wifi.html</b:URL>
    <b:YearAccessed>2023</b:YearAccessed>
    <b:MonthAccessed>Február</b:MonthAccessed>
    <b:DayAccessed>26</b:DayAccessed>
    <b:RefOrder>1</b:RefOrder>
  </b:Source>
  <b:Source>
    <b:Tag>Sym19</b:Tag>
    <b:SourceType>InternetSite</b:SourceType>
    <b:Guid>{1EE0CB95-CF76-4123-8374-F380E9FF034E}</b:Guid>
    <b:Author>
      <b:Author>
        <b:Corporate>Symmetry Electronics Team</b:Corporate>
      </b:Author>
    </b:Author>
    <b:Title>The Difference Between Classic Bluetooth and Bluetooth Low Energy</b:Title>
    <b:InternetSiteTitle>symmetryelectronics.com</b:InternetSiteTitle>
    <b:Year>2019</b:Year>
    <b:Month>August</b:Month>
    <b:Day>15</b:Day>
    <b:URL>https://www.symmetryelectronics.com/blog/the-difference-between-classic-bluetooth-and-bluetooth-low-energy/</b:URL>
    <b:YearAccessed>2023</b:YearAccessed>
    <b:MonthAccessed>Február</b:MonthAccessed>
    <b:DayAccessed>25</b:DayAccessed>
    <b:RefOrder>2</b:RefOrder>
  </b:Source>
  <b:Source>
    <b:Tag>SIG</b:Tag>
    <b:SourceType>InternetSite</b:SourceType>
    <b:Guid>{FCE7712E-8CD7-4E1B-9DC2-11463218077A}</b:Guid>
    <b:Author>
      <b:Author>
        <b:Corporate>Bluetooth SIG</b:Corporate>
      </b:Author>
    </b:Author>
    <b:Title>Bluetooth Technology Overview</b:Title>
    <b:InternetSiteTitle>bluetooth.com</b:InternetSiteTitle>
    <b:URL>https://www.bluetooth.com/learn-about-bluetooth/tech-overview/</b:URL>
    <b:YearAccessed>2023</b:YearAccessed>
    <b:MonthAccessed>Február</b:MonthAccessed>
    <b:DayAccessed>25</b:DayAccessed>
    <b:RefOrder>3</b:RefOrder>
  </b:Source>
  <b:Source>
    <b:Tag>SIG1</b:Tag>
    <b:SourceType>InternetSite</b:SourceType>
    <b:Guid>{991E58B0-9303-4CDC-9F86-B9AE70030F4F}</b:Guid>
    <b:Author>
      <b:Author>
        <b:Corporate>Bluetooth SIG</b:Corporate>
      </b:Author>
    </b:Author>
    <b:Title>Understanding Bluetooth Range</b:Title>
    <b:InternetSiteTitle>bluetooth.com</b:InternetSiteTitle>
    <b:URL>https://www.bluetooth.com/learn-about-bluetooth/key-attributes/range/</b:URL>
    <b:YearAccessed>2023</b:YearAccessed>
    <b:MonthAccessed>Február </b:MonthAccessed>
    <b:DayAccessed>25</b:DayAccessed>
    <b:RefOrder>4</b:RefOrder>
  </b:Source>
  <b:Source>
    <b:Tag>Cur21</b:Tag>
    <b:SourceType>InternetSite</b:SourceType>
    <b:Guid>{0F7537E8-3860-4BA1-A647-EB210C8B97E2}</b:Guid>
    <b:Author>
      <b:Author>
        <b:NameList>
          <b:Person>
            <b:Last>Curt Franklin</b:Last>
            <b:First>Chris</b:First>
            <b:Middle>Pollette</b:Middle>
          </b:Person>
        </b:NameList>
      </b:Author>
    </b:Author>
    <b:Title>How Bluetooth Works</b:Title>
    <b:InternetSiteTitle>electronics.howstuffworks.com</b:InternetSiteTitle>
    <b:Year>2021</b:Year>
    <b:Month>Február</b:Month>
    <b:Day>10</b:Day>
    <b:URL>https://electronics.howstuffworks.com/bluetooth.htm</b:URL>
    <b:YearAccessed>2023</b:YearAccessed>
    <b:MonthAccessed>Február</b:MonthAccessed>
    <b:DayAccessed>25</b:DayAccessed>
    <b:RefOrder>5</b:RefOrder>
  </b:Source>
  <b:Source>
    <b:Tag>Are19</b:Tag>
    <b:SourceType>InternetSite</b:SourceType>
    <b:Guid>{E7EFCEF9-674A-41DB-B6B3-3DA95E252479}</b:Guid>
    <b:Author>
      <b:Author>
        <b:NameList>
          <b:Person>
            <b:Last>Arellano</b:Last>
            <b:First>Jacob</b:First>
          </b:Person>
        </b:NameList>
      </b:Author>
    </b:Author>
    <b:Title>Bluetooth vs. Wi-Fi for IoT: Which is Better?</b:Title>
    <b:InternetSiteTitle>verytechnology.com</b:InternetSiteTitle>
    <b:Year>2019</b:Year>
    <b:Month>Júl</b:Month>
    <b:Day>9</b:Day>
    <b:URL>https://www.verytechnology.com/iot-insights/bluetooth-vs-wi-fi-for-iot-which-is-better</b:URL>
    <b:YearAccessed>2023</b:YearAccessed>
    <b:MonthAccessed>Február</b:MonthAccessed>
    <b:DayAccessed>28</b:DayAccessed>
    <b:RefOrder>6</b:RefOrder>
  </b:Source>
  <b:Source>
    <b:Tag>ELP</b:Tag>
    <b:SourceType>InternetSite</b:SourceType>
    <b:Guid>{C6B2442C-E122-43F8-AF9B-23423E4C9ACD}</b:Guid>
    <b:Title>What is Bluetooth : Architecture &amp; Its Working</b:Title>
    <b:InternetSiteTitle>elprocus.com</b:InternetSiteTitle>
    <b:URL>https://www.elprocus.com/how-does-bluetooth-work/</b:URL>
    <b:YearAccessed>2023</b:YearAccessed>
    <b:MonthAccessed>Február</b:MonthAccessed>
    <b:DayAccessed>25</b:DayAccessed>
    <b:Author>
      <b:Author>
        <b:Corporate>ELPROCUS</b:Corporate>
      </b:Author>
    </b:Author>
    <b:RefOrder>25</b:RefOrder>
  </b:Source>
  <b:Source>
    <b:Tag>Esp18</b:Tag>
    <b:SourceType>DocumentFromInternetSite</b:SourceType>
    <b:Guid>{AB8FC095-E3EE-4BFE-BF46-CA1ECAF0BAD3}</b:Guid>
    <b:Author>
      <b:Author>
        <b:Corporate>Espressif Inc.</b:Corporate>
      </b:Author>
    </b:Author>
    <b:Title>ESP32-WROOM-32 (ESP-WROOM-32) Datasheet</b:Title>
    <b:InternetSiteTitle>mouser.com</b:InternetSiteTitle>
    <b:Year>2018</b:Year>
    <b:URL>https://www.mouser.com/datasheet/2/891/esp-wroom-32_datasheet_en-1223836.pdf</b:URL>
    <b:YearAccessed>2023</b:YearAccessed>
    <b:MonthAccessed>Marec</b:MonthAccessed>
    <b:DayAccessed>1</b:DayAccessed>
    <b:RefOrder>7</b:RefOrder>
  </b:Source>
  <b:Source>
    <b:Tag>Vij22</b:Tag>
    <b:SourceType>InternetSite</b:SourceType>
    <b:Guid>{45B25531-5C13-4687-A4A3-38FE252905BE}</b:Guid>
    <b:Author>
      <b:Author>
        <b:NameList>
          <b:Person>
            <b:Last>Kanade</b:Last>
            <b:First>Vijay</b:First>
          </b:Person>
        </b:NameList>
      </b:Author>
    </b:Author>
    <b:Title>What Is SQL? Definition, Elements, Examples, and Uses in 2022</b:Title>
    <b:InternetSiteTitle>spiceworks.com</b:InternetSiteTitle>
    <b:Year>2022</b:Year>
    <b:Month>Júl</b:Month>
    <b:Day>11</b:Day>
    <b:URL>https://www.spiceworks.com/tech/artificial-intelligence/articles/what-is-sql/</b:URL>
    <b:YearAccessed>2023</b:YearAccessed>
    <b:MonthAccessed>Február</b:MonthAccessed>
    <b:DayAccessed>26</b:DayAccessed>
    <b:RefOrder>10</b:RefOrder>
  </b:Source>
  <b:Source>
    <b:Tag>Ora</b:Tag>
    <b:SourceType>InternetSite</b:SourceType>
    <b:Guid>{F1D2E808-DBA2-4365-A9FE-9F713D66CE08}</b:Guid>
    <b:Author>
      <b:Author>
        <b:Corporate>Oracle Cloud Infrastructure</b:Corporate>
      </b:Author>
    </b:Author>
    <b:Title>What is MySQL?</b:Title>
    <b:InternetSiteTitle>oracle.com</b:InternetSiteTitle>
    <b:URL>https://www.oracle.com/mysql/what-is-mysql/</b:URL>
    <b:YearAccessed>2023</b:YearAccessed>
    <b:MonthAccessed>Február</b:MonthAccessed>
    <b:DayAccessed>26</b:DayAccessed>
    <b:RefOrder>11</b:RefOrder>
  </b:Source>
  <b:Source>
    <b:Tag>Lau</b:Tag>
    <b:SourceType>InternetSite</b:SourceType>
    <b:Guid>{AA38FD7D-B011-42D9-85E6-D9F2AD6BB33B}</b:Guid>
    <b:Title>What is NoSQL?</b:Title>
    <b:InternetSiteTitle>mongodb.com</b:InternetSiteTitle>
    <b:URL>https://www.mongodb.com/nosql-explained</b:URL>
    <b:Author>
      <b:Author>
        <b:NameList>
          <b:Person>
            <b:Last>Schaefer</b:Last>
            <b:First>Lauren</b:First>
          </b:Person>
        </b:NameList>
      </b:Author>
    </b:Author>
    <b:YearAccessed>2023</b:YearAccessed>
    <b:MonthAccessed>Február</b:MonthAccessed>
    <b:DayAccessed>28</b:DayAccessed>
    <b:RefOrder>12</b:RefOrder>
  </b:Source>
  <b:Source>
    <b:Tag>Mon23</b:Tag>
    <b:SourceType>InternetSite</b:SourceType>
    <b:Guid>{EA3E1374-DB5A-448A-BE7D-1D91AB1F003A}</b:Guid>
    <b:Title>Understanding the Different Types of NoSQL Databases</b:Title>
    <b:InternetSiteTitle>mongodb.com</b:InternetSiteTitle>
    <b:URL>https://www.mongodb.com/scale/types-of-nosql-databases</b:URL>
    <b:Author>
      <b:Author>
        <b:Corporate>MongoDB</b:Corporate>
      </b:Author>
    </b:Author>
    <b:YearAccessed>2023</b:YearAccessed>
    <b:MonthAccessed>Február</b:MonthAccessed>
    <b:DayAccessed>28</b:DayAccessed>
    <b:RefOrder>13</b:RefOrder>
  </b:Source>
  <b:Source>
    <b:Tag>Sch23</b:Tag>
    <b:SourceType>InternetSite</b:SourceType>
    <b:Guid>{33F0EF23-2F16-4814-809B-5BE93183A460}</b:Guid>
    <b:Author>
      <b:Author>
        <b:NameList>
          <b:Person>
            <b:Last>Schaefer</b:Last>
            <b:First>Lauren</b:First>
          </b:Person>
        </b:NameList>
      </b:Author>
    </b:Author>
    <b:Title>NoSQL vs. SQL Databases</b:Title>
    <b:InternetSiteTitle>mongodb.com</b:InternetSiteTitle>
    <b:URL>https://www.mongodb.com/nosql-explained/nosql-vs-sql</b:URL>
    <b:YearAccessed>2023</b:YearAccessed>
    <b:MonthAccessed>Február</b:MonthAccessed>
    <b:DayAccessed>28</b:DayAccessed>
    <b:RefOrder>14</b:RefOrder>
  </b:Source>
  <b:Source>
    <b:Tag>Raj</b:Tag>
    <b:SourceType>DocumentFromInternetSite</b:SourceType>
    <b:Guid>{64B54EAC-6F9A-4A3D-828F-687A5DA0A960}</b:Guid>
    <b:InternetSiteTitle>module-center.com</b:InternetSiteTitle>
    <b:Author>
      <b:Author>
        <b:Corporate>Rajguru Electronics</b:Corporate>
      </b:Author>
    </b:Author>
    <b:Title>DC Mini Submersible Water Pump</b:Title>
    <b:URL>https://module-center.com/administrator/files/UploadFile/dc-mini-submersible-water-pump.pdf</b:URL>
    <b:YearAccessed>2023</b:YearAccessed>
    <b:MonthAccessed>Marec</b:MonthAccessed>
    <b:DayAccessed>5</b:DayAccessed>
    <b:LCID>sk-SK</b:LCID>
    <b:RefOrder>15</b:RefOrder>
  </b:Source>
  <b:Source>
    <b:Tag>Tau23</b:Tag>
    <b:SourceType>DocumentFromInternetSite</b:SourceType>
    <b:Guid>{50A8F5A9-A85B-4FD1-AF6D-8CAA82069AA9}</b:Guid>
    <b:Author>
      <b:Author>
        <b:Corporate>Kiatronics</b:Corporate>
      </b:Author>
    </b:Author>
    <b:Title>4 Phase ULN2003 Stepper Motor Driver PCB</b:Title>
    <b:InternetSiteTitle>kiatronics.com</b:InternetSiteTitle>
    <b:URL>https://www.electronicoscaldas.com/datasheet/ULN2003A-PCB.pdf</b:URL>
    <b:YearAccessed>2023</b:YearAccessed>
    <b:MonthAccessed>Marec</b:MonthAccessed>
    <b:DayAccessed>5</b:DayAccessed>
    <b:RefOrder>16</b:RefOrder>
  </b:Source>
  <b:Source>
    <b:Tag>Bas22</b:Tag>
    <b:SourceType>DocumentFromInternetSite</b:SourceType>
    <b:Guid>{9E1FA4FA-C69B-4F88-97AD-378511EB3A16}</b:Guid>
    <b:Author>
      <b:Author>
        <b:NameList>
          <b:Person>
            <b:Last>BasuMallick</b:Last>
            <b:First>Chiradeep</b:First>
          </b:Person>
        </b:NameList>
      </b:Author>
    </b:Author>
    <b:Title>What Is Network Time Protocol (NTP)? Meaning, Working, Benefits, and Challenges</b:Title>
    <b:InternetSiteTitle>spiceworks</b:InternetSiteTitle>
    <b:Year>2022</b:Year>
    <b:Month>Október</b:Month>
    <b:Day>11</b:Day>
    <b:URL>https://www.spiceworks.com/tech/networking/articles/what-is-network-time-protocol/?fbclid=IwAR2uu-vhxY3onIhYTWjd4gOU2G4ni1-NE00YqW4fKzCqXNY9E9ISgAp68HQ</b:URL>
    <b:YearAccessed>2023</b:YearAccessed>
    <b:MonthAccessed>Marec</b:MonthAccessed>
    <b:DayAccessed>25</b:DayAccessed>
    <b:RefOrder>19</b:RefOrder>
  </b:Source>
  <b:Source>
    <b:Tag>The15</b:Tag>
    <b:SourceType>DocumentFromInternetSite</b:SourceType>
    <b:Guid>{CA25B330-C4CA-45AE-A906-D92D22072438}</b:Guid>
    <b:Author>
      <b:Author>
        <b:NameList>
          <b:Person>
            <b:Last>Team</b:Last>
            <b:First>The</b:First>
            <b:Middle>HiveMQ</b:Middle>
          </b:Person>
        </b:NameList>
      </b:Author>
    </b:Author>
    <b:Title>Publish &amp; Subscribe - MQTT Essentials: Part 2</b:Title>
    <b:InternetSiteTitle>HiveMQ</b:InternetSiteTitle>
    <b:Year>2015</b:Year>
    <b:Month>Január</b:Month>
    <b:Day>19</b:Day>
    <b:URL>https://www.hivemq.com/blog/mqtt-essentials-part2-publish-subscribe/</b:URL>
    <b:YearAccessed>2023</b:YearAccessed>
    <b:MonthAccessed>Marec</b:MonthAccessed>
    <b:DayAccessed>23</b:DayAccessed>
    <b:RefOrder>21</b:RefOrder>
  </b:Source>
  <b:Source>
    <b:Tag>SEN23</b:Tag>
    <b:SourceType>DocumentFromInternetSite</b:SourceType>
    <b:Guid>{F5547FA4-5BB4-4E08-A072-B96D3CAEE6EC}</b:Guid>
    <b:Author>
      <b:Author>
        <b:Corporate>SENSIRION</b:Corporate>
      </b:Author>
    </b:Author>
    <b:Title>Datasheet – SHT4x</b:Title>
    <b:Year>2023</b:Year>
    <b:YearAccessed>2023</b:YearAccessed>
    <b:MonthAccessed>Apríl</b:MonthAccessed>
    <b:DayAccessed>3</b:DayAccessed>
    <b:URL>https://sensirion.com/media/documents/33FD6951/640B22DB/Datasheet_SHT4x.pdf</b:URL>
    <b:RefOrder>8</b:RefOrder>
  </b:Source>
  <b:Source>
    <b:Tag>SEN22</b:Tag>
    <b:SourceType>DocumentFromInternetSite</b:SourceType>
    <b:Guid>{736500DD-B0AD-4092-AD7A-9B5457D1EDEF}</b:Guid>
    <b:Author>
      <b:Author>
        <b:Corporate>SENSIRION</b:Corporate>
      </b:Author>
    </b:Author>
    <b:Title>SCD4x</b:Title>
    <b:Year>2022</b:Year>
    <b:YearAccessed>2023</b:YearAccessed>
    <b:MonthAccessed>Apríl</b:MonthAccessed>
    <b:DayAccessed>3</b:DayAccessed>
    <b:URL>https://sensirion.com/media/documents/E0F04247/631EF271/CD_DS_SCD40_SCD41_Datasheet_D1.pdf</b:URL>
    <b:RefOrder>9</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Kateg_x00f3_ria xmlns="fc352c1a-9ad6-49a7-bf45-074d5a32cdd0" xsi:nil="true"/>
    <Platn_x00fd__x0020_do xmlns="fc352c1a-9ad6-49a7-bf45-074d5a32cdd0" xsi:nil="true"/>
    <Priorita_x002d_poradie xmlns="fc352c1a-9ad6-49a7-bf45-074d5a32cdd0" xsi:nil="true"/>
    <Schvaluje xmlns="fc352c1a-9ad6-49a7-bf45-074d5a32cdd0">rektor UNIZA</Schvaluje>
    <Platn_x00fd__x0020_od xmlns="fc352c1a-9ad6-49a7-bf45-074d5a32cdd0">2022-08-31T22:00:00+00:00</Platn_x00fd__x0020_od>
    <Spracovate_x013e_ xmlns="fc352c1a-9ad6-49a7-bf45-074d5a32cdd0">oddelenie pre vzdelávanie</Spracovate_x013e_>
    <Oblas_x0165_ xmlns="4ed402bc-3f1b-47bc-8322-d587832204fc" xsi:nil="true"/>
    <Zodpovedn_x00fd_ xmlns="fc352c1a-9ad6-49a7-bf45-074d5a32cdd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C8F193D29211724B8837309D86685A44" ma:contentTypeVersion="15" ma:contentTypeDescription="Umožňuje vytvoriť nový dokument." ma:contentTypeScope="" ma:versionID="ce5f4fa59674eff4c93af7681f6919a9">
  <xsd:schema xmlns:xsd="http://www.w3.org/2001/XMLSchema" xmlns:xs="http://www.w3.org/2001/XMLSchema" xmlns:p="http://schemas.microsoft.com/office/2006/metadata/properties" xmlns:ns2="fc352c1a-9ad6-49a7-bf45-074d5a32cdd0" xmlns:ns3="4ed402bc-3f1b-47bc-8322-d587832204fc" targetNamespace="http://schemas.microsoft.com/office/2006/metadata/properties" ma:root="true" ma:fieldsID="fe252820d80c7a0374db48abbabc5587" ns2:_="" ns3:_="">
    <xsd:import namespace="fc352c1a-9ad6-49a7-bf45-074d5a32cdd0"/>
    <xsd:import namespace="4ed402bc-3f1b-47bc-8322-d587832204fc"/>
    <xsd:element name="properties">
      <xsd:complexType>
        <xsd:sequence>
          <xsd:element name="documentManagement">
            <xsd:complexType>
              <xsd:all>
                <xsd:element ref="ns2:Platn_x00fd__x0020_od" minOccurs="0"/>
                <xsd:element ref="ns2:Platn_x00fd__x0020_do" minOccurs="0"/>
                <xsd:element ref="ns2:Priorita_x002d_poradie" minOccurs="0"/>
                <xsd:element ref="ns2:Zodpovedn_x00fd_" minOccurs="0"/>
                <xsd:element ref="ns2:Kateg_x00f3_ria" minOccurs="0"/>
                <xsd:element ref="ns2:Spracovate_x013e_" minOccurs="0"/>
                <xsd:element ref="ns2:Schvaluje" minOccurs="0"/>
                <xsd:element ref="ns3:Oblas_x0165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352c1a-9ad6-49a7-bf45-074d5a32cdd0" elementFormDefault="qualified">
    <xsd:import namespace="http://schemas.microsoft.com/office/2006/documentManagement/types"/>
    <xsd:import namespace="http://schemas.microsoft.com/office/infopath/2007/PartnerControls"/>
    <xsd:element name="Platn_x00fd__x0020_od" ma:index="8" nillable="true" ma:displayName="Účinny od" ma:format="DateOnly" ma:internalName="Platn_x00fd__x0020_od">
      <xsd:simpleType>
        <xsd:restriction base="dms:DateTime"/>
      </xsd:simpleType>
    </xsd:element>
    <xsd:element name="Platn_x00fd__x0020_do" ma:index="9" nillable="true" ma:displayName="Účinný do" ma:format="DateOnly" ma:internalName="Platn_x00fd__x0020_do">
      <xsd:simpleType>
        <xsd:restriction base="dms:DateTime"/>
      </xsd:simpleType>
    </xsd:element>
    <xsd:element name="Priorita_x002d_poradie" ma:index="10" nillable="true" ma:displayName="Priorita-poradie" ma:indexed="true" ma:internalName="Priorita_x002d_poradie">
      <xsd:simpleType>
        <xsd:restriction base="dms:Number"/>
      </xsd:simpleType>
    </xsd:element>
    <xsd:element name="Zodpovedn_x00fd_" ma:index="11" nillable="true" ma:displayName="Zodpovedný" ma:internalName="Zodpovedn_x00fd_">
      <xsd:simpleType>
        <xsd:restriction base="dms:Text">
          <xsd:maxLength value="255"/>
        </xsd:restriction>
      </xsd:simpleType>
    </xsd:element>
    <xsd:element name="Kateg_x00f3_ria" ma:index="12" nillable="true" ma:displayName="Kategória" ma:internalName="Kateg_x00f3_ria">
      <xsd:simpleType>
        <xsd:restriction base="dms:Text">
          <xsd:maxLength value="255"/>
        </xsd:restriction>
      </xsd:simpleType>
    </xsd:element>
    <xsd:element name="Spracovate_x013e_" ma:index="13" nillable="true" ma:displayName="Spracovateľ" ma:internalName="Spracovate_x013e_">
      <xsd:simpleType>
        <xsd:restriction base="dms:Text">
          <xsd:maxLength value="255"/>
        </xsd:restriction>
      </xsd:simpleType>
    </xsd:element>
    <xsd:element name="Schvaluje" ma:index="14" nillable="true" ma:displayName="Schvaľuje" ma:internalName="Schvaluj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d402bc-3f1b-47bc-8322-d587832204fc" elementFormDefault="qualified">
    <xsd:import namespace="http://schemas.microsoft.com/office/2006/documentManagement/types"/>
    <xsd:import namespace="http://schemas.microsoft.com/office/infopath/2007/PartnerControls"/>
    <xsd:element name="Oblas_x0165_" ma:index="15" nillable="true" ma:displayName="Oblasť" ma:internalName="Oblas_x0165_">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áz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C065BC-86B0-49F2-BE1B-700712FCBEB5}">
  <ds:schemaRefs>
    <ds:schemaRef ds:uri="http://schemas.openxmlformats.org/officeDocument/2006/bibliography"/>
  </ds:schemaRefs>
</ds:datastoreItem>
</file>

<file path=customXml/itemProps2.xml><?xml version="1.0" encoding="utf-8"?>
<ds:datastoreItem xmlns:ds="http://schemas.openxmlformats.org/officeDocument/2006/customXml" ds:itemID="{CCB875B8-7890-46AF-BAB7-9862F72756DF}">
  <ds:schemaRefs>
    <ds:schemaRef ds:uri="http://schemas.microsoft.com/office/2006/metadata/properties"/>
    <ds:schemaRef ds:uri="http://schemas.microsoft.com/office/infopath/2007/PartnerControls"/>
    <ds:schemaRef ds:uri="fc352c1a-9ad6-49a7-bf45-074d5a32cdd0"/>
    <ds:schemaRef ds:uri="4ed402bc-3f1b-47bc-8322-d587832204fc"/>
  </ds:schemaRefs>
</ds:datastoreItem>
</file>

<file path=customXml/itemProps3.xml><?xml version="1.0" encoding="utf-8"?>
<ds:datastoreItem xmlns:ds="http://schemas.openxmlformats.org/officeDocument/2006/customXml" ds:itemID="{A8DACCB7-A549-4DFB-82A7-20B14D404A34}">
  <ds:schemaRefs>
    <ds:schemaRef ds:uri="http://schemas.microsoft.com/sharepoint/v3/contenttype/forms"/>
  </ds:schemaRefs>
</ds:datastoreItem>
</file>

<file path=customXml/itemProps4.xml><?xml version="1.0" encoding="utf-8"?>
<ds:datastoreItem xmlns:ds="http://schemas.openxmlformats.org/officeDocument/2006/customXml" ds:itemID="{338E2E90-7901-4679-85E9-A9EC01D56A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352c1a-9ad6-49a7-bf45-074d5a32cdd0"/>
    <ds:schemaRef ds:uri="4ed402bc-3f1b-47bc-8322-d58783220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MU3-sablona-2021-2022(2)</Template>
  <TotalTime>1469</TotalTime>
  <Pages>71</Pages>
  <Words>16712</Words>
  <Characters>95265</Characters>
  <Application>Microsoft Office Word</Application>
  <DocSecurity>0</DocSecurity>
  <Lines>793</Lines>
  <Paragraphs>223</Paragraphs>
  <ScaleCrop>false</ScaleCrop>
  <HeadingPairs>
    <vt:vector size="2" baseType="variant">
      <vt:variant>
        <vt:lpstr>Názov</vt:lpstr>
      </vt:variant>
      <vt:variant>
        <vt:i4>1</vt:i4>
      </vt:variant>
    </vt:vector>
  </HeadingPairs>
  <TitlesOfParts>
    <vt:vector size="1" baseType="lpstr">
      <vt:lpstr>Žilinská univerzita v Žiline</vt:lpstr>
    </vt:vector>
  </TitlesOfParts>
  <Company>University of Zilina</Company>
  <LinksUpToDate>false</LinksUpToDate>
  <CharactersWithSpaces>111754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Žilinská univerzita v Žiline</dc:title>
  <dc:subject/>
  <dc:creator>Nováková</dc:creator>
  <cp:keywords/>
  <dc:description/>
  <cp:lastModifiedBy>STUD - Dominik Regec</cp:lastModifiedBy>
  <cp:revision>2236</cp:revision>
  <cp:lastPrinted>2023-04-03T09:18:00Z</cp:lastPrinted>
  <dcterms:created xsi:type="dcterms:W3CDTF">2022-11-25T04:29:00Z</dcterms:created>
  <dcterms:modified xsi:type="dcterms:W3CDTF">2023-04-09T16:55:00Z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0x010100C8F193D29211724B8837309D86685A44</vt:lpwstr>
  </property>
</Properties>
</file>